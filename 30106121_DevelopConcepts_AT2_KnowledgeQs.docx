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812"/>
        <w:gridCol w:w="1134"/>
        <w:gridCol w:w="840"/>
      </w:tblGrid>
      <w:tr w:rsidR="00303CF2" w:rsidRPr="00B21E4B" w14:paraId="5B4E004A" w14:textId="77777777" w:rsidTr="003D6989">
        <w:trPr>
          <w:trHeight w:val="436"/>
        </w:trPr>
        <w:tc>
          <w:tcPr>
            <w:tcW w:w="10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A1B7B18" w14:textId="77777777" w:rsidR="00303CF2" w:rsidRPr="00B21E4B" w:rsidRDefault="00303CF2" w:rsidP="003D6989">
            <w:pPr>
              <w:pStyle w:val="Header"/>
              <w:spacing w:before="120" w:after="120"/>
              <w:rPr>
                <w:rFonts w:ascii="Arial" w:hAnsi="Arial" w:cs="Arial"/>
                <w:color w:val="FFFFFF"/>
                <w:sz w:val="18"/>
                <w:szCs w:val="18"/>
                <w:lang w:eastAsia="ja-JP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  <w:lang w:val="en-US"/>
              </w:rPr>
              <w:t>Qualification Details</w:t>
            </w:r>
          </w:p>
        </w:tc>
      </w:tr>
      <w:tr w:rsidR="00303CF2" w:rsidRPr="00B21E4B" w14:paraId="4D6D815D" w14:textId="77777777" w:rsidTr="003D6989">
        <w:trPr>
          <w:trHeight w:val="41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A6DF60A" w14:textId="77777777" w:rsidR="00303CF2" w:rsidRPr="00B21E4B" w:rsidRDefault="00303CF2" w:rsidP="003D6989">
            <w:pPr>
              <w:pStyle w:val="Header"/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  <w:lang w:val="en-US" w:eastAsia="ja-JP"/>
              </w:rPr>
            </w:pP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Training Package </w:t>
            </w:r>
            <w:r w:rsidRPr="00B21E4B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n-US"/>
              </w:rPr>
              <w:t>Code &amp; Title:</w:t>
            </w:r>
          </w:p>
        </w:tc>
        <w:tc>
          <w:tcPr>
            <w:tcW w:w="7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4D1B2" w14:textId="77777777" w:rsidR="00303CF2" w:rsidRPr="0013670A" w:rsidRDefault="00303CF2" w:rsidP="003D698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ICT </w:t>
            </w:r>
            <w:r w:rsidRPr="00B21E4B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 xml:space="preserve">Information and Communications Technology </w:t>
            </w: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(Release 8.1)</w:t>
            </w:r>
          </w:p>
        </w:tc>
      </w:tr>
      <w:tr w:rsidR="00303CF2" w:rsidRPr="00CB3F2B" w14:paraId="5DA3CD0D" w14:textId="77777777" w:rsidTr="003D698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7D08B59B" w14:textId="77777777" w:rsidR="00303CF2" w:rsidRPr="001B2E3F" w:rsidRDefault="00303CF2" w:rsidP="003D6989">
            <w:pPr>
              <w:pStyle w:val="Header"/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B2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22BFFEE" w14:textId="77777777" w:rsidR="00303CF2" w:rsidRPr="0013670A" w:rsidRDefault="00303CF2" w:rsidP="003D698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Programming)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7D063AC7" w14:textId="77777777" w:rsidR="00303CF2" w:rsidRPr="00CB3F2B" w:rsidRDefault="00303CF2" w:rsidP="003D698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309E504" w14:textId="77777777" w:rsidR="00303CF2" w:rsidRPr="0013670A" w:rsidRDefault="00303CF2" w:rsidP="003D698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AC21</w:t>
            </w:r>
          </w:p>
        </w:tc>
      </w:tr>
      <w:tr w:rsidR="00303CF2" w:rsidRPr="00CB3F2B" w14:paraId="2CF7FAB2" w14:textId="77777777" w:rsidTr="003D6989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2977" w:type="dxa"/>
            <w:shd w:val="clear" w:color="auto" w:fill="8547AD"/>
            <w:vAlign w:val="center"/>
          </w:tcPr>
          <w:p w14:paraId="6FFE5CA3" w14:textId="77777777" w:rsidR="00303CF2" w:rsidRPr="001B2E3F" w:rsidRDefault="00303CF2" w:rsidP="003D6989">
            <w:pPr>
              <w:pStyle w:val="Header"/>
              <w:spacing w:before="120" w:after="12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1B2E3F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Qualification National Code &amp; Title: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C34CF28" w14:textId="77777777" w:rsidR="00303CF2" w:rsidRPr="0013670A" w:rsidRDefault="00303CF2" w:rsidP="003D698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ICT50220 Diploma of Information Technology (Advanced Networking)</w:t>
            </w:r>
          </w:p>
        </w:tc>
        <w:tc>
          <w:tcPr>
            <w:tcW w:w="1134" w:type="dxa"/>
            <w:shd w:val="clear" w:color="auto" w:fill="8547AD"/>
            <w:vAlign w:val="center"/>
          </w:tcPr>
          <w:p w14:paraId="60FBE169" w14:textId="77777777" w:rsidR="00303CF2" w:rsidRPr="00CB3F2B" w:rsidRDefault="00303CF2" w:rsidP="003D6989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State</w:t>
            </w:r>
            <w:r>
              <w:rPr>
                <w:rFonts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CB3F2B">
              <w:rPr>
                <w:rFonts w:cs="Arial"/>
                <w:b/>
                <w:color w:val="FFFFFF" w:themeColor="background1"/>
                <w:sz w:val="18"/>
                <w:szCs w:val="18"/>
              </w:rPr>
              <w:t>Code: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3A03559B" w14:textId="77777777" w:rsidR="00303CF2" w:rsidRPr="0013670A" w:rsidRDefault="00303CF2" w:rsidP="003D6989">
            <w:pPr>
              <w:pStyle w:val="Header"/>
              <w:spacing w:after="0"/>
              <w:rPr>
                <w:rFonts w:ascii="Arial" w:hAnsi="Arial" w:cs="Arial"/>
                <w:bCs/>
                <w:sz w:val="18"/>
                <w:szCs w:val="18"/>
                <w:lang w:eastAsia="ja-JP"/>
              </w:rPr>
            </w:pPr>
            <w:r w:rsidRPr="0013670A">
              <w:rPr>
                <w:rFonts w:ascii="Arial" w:hAnsi="Arial" w:cs="Arial"/>
                <w:bCs/>
                <w:sz w:val="18"/>
                <w:szCs w:val="18"/>
                <w:lang w:eastAsia="ja-JP"/>
              </w:rPr>
              <w:t>AC20</w:t>
            </w:r>
          </w:p>
        </w:tc>
      </w:tr>
      <w:tr w:rsidR="00303CF2" w:rsidRPr="00B21E4B" w14:paraId="38EBE459" w14:textId="77777777" w:rsidTr="003D6989">
        <w:trPr>
          <w:trHeight w:val="411"/>
        </w:trPr>
        <w:tc>
          <w:tcPr>
            <w:tcW w:w="8789" w:type="dxa"/>
            <w:gridSpan w:val="2"/>
            <w:shd w:val="clear" w:color="auto" w:fill="8547AD"/>
            <w:vAlign w:val="center"/>
          </w:tcPr>
          <w:p w14:paraId="40593AE8" w14:textId="77777777" w:rsidR="00303CF2" w:rsidRPr="00B21E4B" w:rsidRDefault="00303CF2" w:rsidP="003D698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Unit National Code and Title</w:t>
            </w:r>
          </w:p>
        </w:tc>
        <w:tc>
          <w:tcPr>
            <w:tcW w:w="1974" w:type="dxa"/>
            <w:gridSpan w:val="2"/>
            <w:shd w:val="clear" w:color="auto" w:fill="8547AD"/>
            <w:vAlign w:val="center"/>
          </w:tcPr>
          <w:p w14:paraId="3A35B19F" w14:textId="77777777" w:rsidR="00303CF2" w:rsidRPr="00B21E4B" w:rsidRDefault="00303CF2" w:rsidP="003D6989">
            <w:pPr>
              <w:spacing w:before="120" w:after="120" w:line="240" w:lineRule="auto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color w:val="FFFFFF"/>
                <w:sz w:val="18"/>
                <w:szCs w:val="18"/>
              </w:rPr>
              <w:t>State Code:</w:t>
            </w:r>
          </w:p>
        </w:tc>
      </w:tr>
      <w:tr w:rsidR="00303CF2" w:rsidRPr="00B21E4B" w14:paraId="3FF66463" w14:textId="77777777" w:rsidTr="003D6989">
        <w:trPr>
          <w:trHeight w:val="438"/>
        </w:trPr>
        <w:tc>
          <w:tcPr>
            <w:tcW w:w="8789" w:type="dxa"/>
            <w:gridSpan w:val="2"/>
            <w:shd w:val="clear" w:color="auto" w:fill="auto"/>
            <w:vAlign w:val="center"/>
          </w:tcPr>
          <w:p w14:paraId="4CA3FE07" w14:textId="77777777" w:rsidR="00303CF2" w:rsidRPr="00B21E4B" w:rsidRDefault="00303CF2" w:rsidP="003D698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sz w:val="18"/>
                <w:szCs w:val="18"/>
              </w:rPr>
              <w:t xml:space="preserve">BSBCRT512 </w:t>
            </w:r>
            <w:r w:rsidRPr="00B21E4B">
              <w:rPr>
                <w:rFonts w:ascii="Arial" w:hAnsi="Arial" w:cs="Arial"/>
                <w:bCs/>
                <w:sz w:val="18"/>
                <w:szCs w:val="18"/>
              </w:rPr>
              <w:t>Originate and Develop Concepts</w:t>
            </w:r>
          </w:p>
        </w:tc>
        <w:tc>
          <w:tcPr>
            <w:tcW w:w="1974" w:type="dxa"/>
            <w:gridSpan w:val="2"/>
            <w:shd w:val="clear" w:color="auto" w:fill="auto"/>
            <w:vAlign w:val="center"/>
          </w:tcPr>
          <w:p w14:paraId="4A552843" w14:textId="77777777" w:rsidR="00303CF2" w:rsidRPr="00B21E4B" w:rsidRDefault="00303CF2" w:rsidP="003D6989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B21E4B">
              <w:rPr>
                <w:rFonts w:ascii="Arial" w:hAnsi="Arial" w:cs="Arial"/>
                <w:b/>
                <w:bCs/>
                <w:sz w:val="18"/>
                <w:szCs w:val="18"/>
              </w:rPr>
              <w:t>OCD69</w:t>
            </w:r>
          </w:p>
        </w:tc>
      </w:tr>
    </w:tbl>
    <w:p w14:paraId="74B4D857" w14:textId="307BB1C1" w:rsidR="009624D3" w:rsidRPr="000701FA" w:rsidRDefault="009624D3" w:rsidP="005708D5">
      <w:pPr>
        <w:tabs>
          <w:tab w:val="left" w:pos="3195"/>
        </w:tabs>
        <w:spacing w:before="240" w:after="240" w:line="240" w:lineRule="auto"/>
        <w:rPr>
          <w:rFonts w:ascii="Arial" w:hAnsi="Arial" w:cs="Arial"/>
          <w:i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844"/>
        <w:gridCol w:w="1984"/>
        <w:gridCol w:w="3231"/>
      </w:tblGrid>
      <w:tr w:rsidR="004856DF" w:rsidRPr="000701FA" w14:paraId="74B4D85A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8" w14:textId="77777777" w:rsidR="004856DF" w:rsidRPr="000701FA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description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74B4D859" w14:textId="5EC37D9F" w:rsidR="004856DF" w:rsidRPr="000701FA" w:rsidRDefault="007B6F52" w:rsidP="003C6027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sz w:val="18"/>
                <w:szCs w:val="18"/>
              </w:rPr>
              <w:t>AT</w:t>
            </w:r>
            <w:r w:rsidR="00E6680C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0701FA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="00764D65" w:rsidRPr="000701FA">
              <w:rPr>
                <w:rFonts w:ascii="Arial" w:hAnsi="Arial" w:cs="Arial"/>
                <w:b/>
                <w:sz w:val="18"/>
                <w:szCs w:val="18"/>
              </w:rPr>
              <w:t xml:space="preserve">Knowledge </w:t>
            </w:r>
            <w:r w:rsidR="003C6027" w:rsidRPr="000701FA">
              <w:rPr>
                <w:rFonts w:ascii="Arial" w:hAnsi="Arial" w:cs="Arial"/>
                <w:b/>
                <w:sz w:val="18"/>
                <w:szCs w:val="18"/>
              </w:rPr>
              <w:t xml:space="preserve">Evidence Questionnaire </w:t>
            </w:r>
          </w:p>
        </w:tc>
      </w:tr>
      <w:tr w:rsidR="007C0518" w:rsidRPr="000701FA" w14:paraId="74B4D85D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B" w14:textId="77777777" w:rsidR="007C0518" w:rsidRPr="000701FA" w:rsidRDefault="007C0518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date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74B4D85C" w14:textId="77777777" w:rsidR="007C0518" w:rsidRPr="000701FA" w:rsidRDefault="007C0518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BD3" w:rsidRPr="000701FA" w14:paraId="74B4D860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5E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74B4D85F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6DF" w:rsidRPr="000701FA" w14:paraId="74B4D86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1" w14:textId="77777777" w:rsidR="004856DF" w:rsidRPr="000701FA" w:rsidRDefault="004856DF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ID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74B4D862" w14:textId="77777777" w:rsidR="004856DF" w:rsidRPr="000701FA" w:rsidRDefault="004856DF" w:rsidP="004856DF">
            <w:pPr>
              <w:spacing w:before="120" w:after="12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</w:tc>
      </w:tr>
      <w:tr w:rsidR="003C4BD3" w:rsidRPr="000701FA" w14:paraId="74B4D86B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4" w14:textId="77777777" w:rsidR="003C4BD3" w:rsidRPr="000701FA" w:rsidRDefault="003C4BD3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Declaration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74B4D865" w14:textId="77777777" w:rsidR="003C4BD3" w:rsidRPr="000701FA" w:rsidRDefault="004856DF" w:rsidP="00A459C2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0701FA">
              <w:rPr>
                <w:rFonts w:ascii="Arial" w:hAnsi="Arial" w:cs="Arial"/>
                <w:snapToGrid w:val="0"/>
                <w:sz w:val="18"/>
                <w:szCs w:val="18"/>
              </w:rPr>
              <w:t>I have read and understand the details of the assessment.</w:t>
            </w:r>
          </w:p>
          <w:p w14:paraId="74B4D866" w14:textId="77777777" w:rsidR="004856DF" w:rsidRPr="000701FA" w:rsidRDefault="004856DF" w:rsidP="00A459C2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0701FA">
              <w:rPr>
                <w:rFonts w:ascii="Arial" w:hAnsi="Arial" w:cs="Arial"/>
                <w:snapToGrid w:val="0"/>
                <w:sz w:val="18"/>
                <w:szCs w:val="18"/>
              </w:rPr>
              <w:t>I have been informed of the conditions of the assessment and the appeals process.</w:t>
            </w:r>
          </w:p>
          <w:p w14:paraId="74B4D867" w14:textId="77777777" w:rsidR="004856DF" w:rsidRPr="000701FA" w:rsidRDefault="004856DF" w:rsidP="00A459C2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0701FA">
              <w:rPr>
                <w:rFonts w:ascii="Arial" w:hAnsi="Arial" w:cs="Arial"/>
                <w:snapToGrid w:val="0"/>
                <w:sz w:val="18"/>
                <w:szCs w:val="18"/>
              </w:rPr>
              <w:t>I agree to participate in this assessment.</w:t>
            </w:r>
          </w:p>
          <w:p w14:paraId="74B4D869" w14:textId="43177FF3" w:rsidR="004856DF" w:rsidRPr="000701FA" w:rsidRDefault="004856DF" w:rsidP="00A459C2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0701FA">
              <w:rPr>
                <w:rFonts w:ascii="Arial" w:hAnsi="Arial" w:cs="Arial"/>
                <w:snapToGrid w:val="0"/>
                <w:sz w:val="18"/>
                <w:szCs w:val="18"/>
              </w:rPr>
              <w:t>I certify that the attached is my own work.</w:t>
            </w:r>
          </w:p>
          <w:p w14:paraId="7794714E" w14:textId="77777777" w:rsidR="0004002A" w:rsidRPr="000701FA" w:rsidRDefault="0004002A" w:rsidP="00A459C2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</w:p>
          <w:p w14:paraId="74B4D86A" w14:textId="77777777" w:rsidR="003C4BD3" w:rsidRPr="000701FA" w:rsidRDefault="003C4BD3" w:rsidP="00A459C2">
            <w:pPr>
              <w:tabs>
                <w:tab w:val="left" w:leader="dot" w:pos="2978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3C4BD3" w:rsidRPr="000701FA" w14:paraId="74B4D86E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C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Assessors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74B4D86D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C4BD3" w:rsidRPr="000701FA" w14:paraId="74B4D873" w14:textId="77777777" w:rsidTr="00AA096F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74B4D86F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 Due</w:t>
            </w:r>
            <w:r w:rsidR="004856DF"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: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74B4D870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8547AD"/>
            <w:vAlign w:val="center"/>
          </w:tcPr>
          <w:p w14:paraId="74B4D871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Date </w:t>
            </w:r>
            <w:r w:rsidR="004856DF"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Submitted: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4B4D872" w14:textId="77777777" w:rsidR="003C4BD3" w:rsidRPr="000701FA" w:rsidRDefault="003C4BD3" w:rsidP="004856D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2E15A02" w14:textId="38C04D90" w:rsidR="00F75E47" w:rsidRPr="000701FA" w:rsidRDefault="00F75E4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46C5F49" w14:textId="0C90426C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550E6FA" w14:textId="5BB9D212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2BCE0CC" w14:textId="2308A6F0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DF8FAD7" w14:textId="60E65AE9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03A9A14" w14:textId="64222787" w:rsidR="005B68B5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D5341D5" w14:textId="4E114F69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920507B" w14:textId="37BC3049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99543CD" w14:textId="7E56DCCC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5616954" w14:textId="6512B905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A50D82D" w14:textId="2A81E448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41F5EE5" w14:textId="52884EA2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23D75B7" w14:textId="1AD9D7A8" w:rsid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2330A45" w14:textId="77777777" w:rsidR="000701FA" w:rsidRPr="000701FA" w:rsidRDefault="000701F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C5F9A4D" w14:textId="1AAF4ABA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1D27160" w14:textId="77777777" w:rsidR="005B68B5" w:rsidRPr="000701FA" w:rsidRDefault="005B68B5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1077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7257"/>
      </w:tblGrid>
      <w:tr w:rsidR="004856DF" w:rsidRPr="000701FA" w14:paraId="74B4D89D" w14:textId="77777777" w:rsidTr="003C6027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4B4D89C" w14:textId="4B6736A5" w:rsidR="004856DF" w:rsidRPr="000701FA" w:rsidRDefault="00405205" w:rsidP="004856D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INFORMATION FOR</w:t>
            </w:r>
            <w:r w:rsidR="000F6ED8"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 ASSESSORS</w:t>
            </w:r>
          </w:p>
        </w:tc>
      </w:tr>
      <w:tr w:rsidR="005D2195" w:rsidRPr="000701FA" w14:paraId="74B4D8A2" w14:textId="77777777" w:rsidTr="003C6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74B4D8A0" w14:textId="77777777" w:rsidR="005D2195" w:rsidRPr="000701FA" w:rsidRDefault="005D2195" w:rsidP="005D219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sz w:val="18"/>
                <w:szCs w:val="18"/>
              </w:rPr>
              <w:lastRenderedPageBreak/>
              <w:t>Type of Assessment</w:t>
            </w:r>
          </w:p>
        </w:tc>
        <w:tc>
          <w:tcPr>
            <w:tcW w:w="7257" w:type="dxa"/>
          </w:tcPr>
          <w:p w14:paraId="74B4D8A1" w14:textId="3A5D7BEC" w:rsidR="005D2195" w:rsidRPr="000701FA" w:rsidRDefault="00FF3090" w:rsidP="007C129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Knowledge </w:t>
            </w:r>
            <w:r w:rsidR="003C6027" w:rsidRPr="000701FA">
              <w:rPr>
                <w:rFonts w:ascii="Arial" w:hAnsi="Arial" w:cs="Arial"/>
                <w:sz w:val="18"/>
                <w:szCs w:val="18"/>
              </w:rPr>
              <w:t>Evidence Questionnaire</w:t>
            </w:r>
          </w:p>
        </w:tc>
      </w:tr>
      <w:tr w:rsidR="005D2195" w:rsidRPr="000701FA" w14:paraId="74B4D8A5" w14:textId="77777777" w:rsidTr="003C6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74B4D8A3" w14:textId="77777777" w:rsidR="005D2195" w:rsidRPr="000701FA" w:rsidRDefault="005D2195" w:rsidP="005D219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sz w:val="18"/>
                <w:szCs w:val="18"/>
              </w:rPr>
              <w:t>Duration of Assessment</w:t>
            </w:r>
          </w:p>
        </w:tc>
        <w:tc>
          <w:tcPr>
            <w:tcW w:w="7257" w:type="dxa"/>
          </w:tcPr>
          <w:p w14:paraId="74B4D8A4" w14:textId="158226BF" w:rsidR="005D2195" w:rsidRPr="000701FA" w:rsidRDefault="005708D5" w:rsidP="000E181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Sessions</w:t>
            </w:r>
            <w:r w:rsidR="00FF3090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7A3C" w:rsidRPr="000701FA">
              <w:rPr>
                <w:rFonts w:ascii="Arial" w:hAnsi="Arial" w:cs="Arial"/>
                <w:sz w:val="18"/>
                <w:szCs w:val="18"/>
              </w:rPr>
              <w:t>1</w:t>
            </w:r>
            <w:r w:rsidR="001F5CD8" w:rsidRPr="000701FA">
              <w:rPr>
                <w:rFonts w:ascii="Arial" w:hAnsi="Arial" w:cs="Arial"/>
                <w:sz w:val="18"/>
                <w:szCs w:val="18"/>
              </w:rPr>
              <w:t>4</w:t>
            </w:r>
            <w:r w:rsidR="00FF3090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325F" w:rsidRPr="000701FA">
              <w:rPr>
                <w:rFonts w:ascii="Arial" w:hAnsi="Arial" w:cs="Arial"/>
                <w:sz w:val="18"/>
                <w:szCs w:val="18"/>
              </w:rPr>
              <w:t xml:space="preserve">~ </w:t>
            </w:r>
            <w:r w:rsidR="00537A3C" w:rsidRPr="000701FA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5D2195" w:rsidRPr="000701FA" w14:paraId="74B4D8A8" w14:textId="77777777" w:rsidTr="003C6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74B4D8A6" w14:textId="77777777" w:rsidR="005D2195" w:rsidRPr="000701FA" w:rsidRDefault="005D2195" w:rsidP="005D219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sz w:val="18"/>
                <w:szCs w:val="18"/>
              </w:rPr>
              <w:t>Location of Assessment</w:t>
            </w:r>
          </w:p>
        </w:tc>
        <w:tc>
          <w:tcPr>
            <w:tcW w:w="7257" w:type="dxa"/>
          </w:tcPr>
          <w:p w14:paraId="74B4D8A7" w14:textId="0787CD9B" w:rsidR="005D2195" w:rsidRPr="000701FA" w:rsidRDefault="007C129D" w:rsidP="007C129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Classroom</w:t>
            </w:r>
            <w:r w:rsidR="005708D5" w:rsidRPr="000701FA">
              <w:rPr>
                <w:rFonts w:ascii="Arial" w:hAnsi="Arial" w:cs="Arial"/>
                <w:sz w:val="18"/>
                <w:szCs w:val="18"/>
              </w:rPr>
              <w:t xml:space="preserve"> / Lab / Home</w:t>
            </w:r>
          </w:p>
        </w:tc>
      </w:tr>
      <w:tr w:rsidR="005D2195" w:rsidRPr="000701FA" w14:paraId="74B4D8AB" w14:textId="77777777" w:rsidTr="003C6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74B4D8A9" w14:textId="77777777" w:rsidR="005D2195" w:rsidRPr="000701FA" w:rsidRDefault="005D2195" w:rsidP="005D219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</w:p>
        </w:tc>
        <w:tc>
          <w:tcPr>
            <w:tcW w:w="7257" w:type="dxa"/>
          </w:tcPr>
          <w:p w14:paraId="74B4D8AA" w14:textId="27EEE25F" w:rsidR="005D2195" w:rsidRPr="000701FA" w:rsidRDefault="00024167" w:rsidP="007C129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Learners are required to c</w:t>
            </w:r>
            <w:r w:rsidR="00BB7BF8" w:rsidRPr="000701FA">
              <w:rPr>
                <w:rFonts w:ascii="Arial" w:hAnsi="Arial" w:cs="Arial"/>
                <w:sz w:val="18"/>
                <w:szCs w:val="18"/>
              </w:rPr>
              <w:t>omplete</w:t>
            </w:r>
            <w:r w:rsidR="007C129D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B5FDC" w:rsidRPr="000701FA">
              <w:rPr>
                <w:rFonts w:ascii="Arial" w:hAnsi="Arial" w:cs="Arial"/>
                <w:sz w:val="18"/>
                <w:szCs w:val="18"/>
              </w:rPr>
              <w:t xml:space="preserve">each question in the appropriate sections </w:t>
            </w:r>
            <w:r w:rsidR="008F23F3" w:rsidRPr="000701FA">
              <w:rPr>
                <w:rFonts w:ascii="Arial" w:hAnsi="Arial" w:cs="Arial"/>
                <w:sz w:val="18"/>
                <w:szCs w:val="18"/>
              </w:rPr>
              <w:t xml:space="preserve">and submit </w:t>
            </w:r>
            <w:r w:rsidR="001B5FDC" w:rsidRPr="000701FA">
              <w:rPr>
                <w:rFonts w:ascii="Arial" w:hAnsi="Arial" w:cs="Arial"/>
                <w:sz w:val="18"/>
                <w:szCs w:val="18"/>
              </w:rPr>
              <w:t>completed document through</w:t>
            </w:r>
            <w:r w:rsidR="004A5B36" w:rsidRPr="000701FA">
              <w:rPr>
                <w:rFonts w:ascii="Arial" w:hAnsi="Arial" w:cs="Arial"/>
                <w:sz w:val="18"/>
                <w:szCs w:val="18"/>
              </w:rPr>
              <w:t xml:space="preserve"> Blackboard.</w:t>
            </w:r>
          </w:p>
        </w:tc>
      </w:tr>
    </w:tbl>
    <w:p w14:paraId="53CC8654" w14:textId="77777777" w:rsidR="000F6ED8" w:rsidRPr="000701FA" w:rsidRDefault="000F6ED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0F6ED8" w:rsidRPr="000701FA" w14:paraId="4B3912FE" w14:textId="77777777" w:rsidTr="00AA096F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30E0095" w14:textId="7440A221" w:rsidR="000F6ED8" w:rsidRPr="000701FA" w:rsidRDefault="004E1216" w:rsidP="00A459C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 xml:space="preserve">INFORMATION </w:t>
            </w:r>
            <w:r w:rsidR="000F6ED8"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FOR STUDENTS</w:t>
            </w:r>
          </w:p>
        </w:tc>
      </w:tr>
      <w:tr w:rsidR="005D2195" w:rsidRPr="000701FA" w14:paraId="74B4D8C3" w14:textId="77777777" w:rsidTr="00AA0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4B4D8C0" w14:textId="77777777" w:rsidR="005D2195" w:rsidRPr="000701FA" w:rsidRDefault="005D2195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Purpose of Assessment</w:t>
            </w:r>
          </w:p>
        </w:tc>
        <w:tc>
          <w:tcPr>
            <w:tcW w:w="7937" w:type="dxa"/>
          </w:tcPr>
          <w:p w14:paraId="74B4D8C1" w14:textId="27933775" w:rsidR="005D2195" w:rsidRPr="000701FA" w:rsidRDefault="00D46C71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This assessment evaluates your </w:t>
            </w:r>
            <w:r w:rsidR="001B5FDC" w:rsidRPr="000701FA">
              <w:rPr>
                <w:rFonts w:ascii="Arial" w:hAnsi="Arial" w:cs="Arial"/>
                <w:sz w:val="18"/>
                <w:szCs w:val="18"/>
              </w:rPr>
              <w:t xml:space="preserve">knowledge and understanding required </w:t>
            </w:r>
            <w:r w:rsidRPr="000701FA">
              <w:rPr>
                <w:rFonts w:ascii="Arial" w:hAnsi="Arial" w:cs="Arial"/>
                <w:sz w:val="18"/>
                <w:szCs w:val="18"/>
              </w:rPr>
              <w:t>t</w:t>
            </w:r>
            <w:r w:rsidR="00BB7BF8" w:rsidRPr="000701FA">
              <w:rPr>
                <w:rFonts w:ascii="Arial" w:hAnsi="Arial" w:cs="Arial"/>
                <w:sz w:val="18"/>
                <w:szCs w:val="18"/>
              </w:rPr>
              <w:t>o:</w:t>
            </w:r>
          </w:p>
          <w:p w14:paraId="3AED01D0" w14:textId="632FDD6E" w:rsidR="00054EDC" w:rsidRPr="000701FA" w:rsidRDefault="00322120" w:rsidP="00C2314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Scope a</w:t>
            </w:r>
            <w:r w:rsidR="0086270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862702">
              <w:rPr>
                <w:rFonts w:ascii="Arial" w:hAnsi="Arial" w:cs="Arial"/>
                <w:sz w:val="18"/>
                <w:szCs w:val="18"/>
              </w:rPr>
              <w:t>business related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62702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ssue </w:t>
            </w:r>
            <w:r w:rsidR="00862702">
              <w:rPr>
                <w:rFonts w:ascii="Arial" w:hAnsi="Arial" w:cs="Arial"/>
                <w:sz w:val="18"/>
                <w:szCs w:val="18"/>
              </w:rPr>
              <w:t xml:space="preserve">to be resolved or developed </w:t>
            </w:r>
          </w:p>
          <w:p w14:paraId="3C591173" w14:textId="77777777" w:rsidR="00ED28E9" w:rsidRPr="009F3D3C" w:rsidRDefault="00862702" w:rsidP="00C2314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Generate</w:t>
            </w:r>
            <w:r w:rsidR="009F3D3C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9F3D3C">
              <w:rPr>
                <w:rFonts w:ascii="Arial" w:hAnsi="Arial" w:cs="Arial"/>
                <w:sz w:val="18"/>
                <w:szCs w:val="18"/>
                <w:lang w:val="en-US"/>
              </w:rPr>
              <w:t>present solutions for the identified issue</w:t>
            </w:r>
          </w:p>
          <w:p w14:paraId="74B4D8C2" w14:textId="08238895" w:rsidR="009F3D3C" w:rsidRPr="000701FA" w:rsidRDefault="00951A13" w:rsidP="00C2314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 feedback and refine a solution ready for implementation</w:t>
            </w:r>
          </w:p>
        </w:tc>
      </w:tr>
      <w:tr w:rsidR="00024167" w:rsidRPr="000701FA" w14:paraId="74B4D8C6" w14:textId="77777777" w:rsidTr="00AA0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4B4D8C4" w14:textId="77777777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Allowable materials</w:t>
            </w:r>
          </w:p>
        </w:tc>
        <w:tc>
          <w:tcPr>
            <w:tcW w:w="7937" w:type="dxa"/>
          </w:tcPr>
          <w:p w14:paraId="74B4D8C5" w14:textId="771F2EE1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Weekly Readings, Class notes, Weekly Activities</w:t>
            </w:r>
            <w:r w:rsidR="005F5118" w:rsidRPr="000701FA">
              <w:rPr>
                <w:rFonts w:ascii="Arial" w:hAnsi="Arial" w:cs="Arial"/>
                <w:sz w:val="18"/>
                <w:szCs w:val="18"/>
              </w:rPr>
              <w:t>, Online Recourses</w:t>
            </w:r>
          </w:p>
        </w:tc>
      </w:tr>
      <w:tr w:rsidR="00024167" w:rsidRPr="000701FA" w14:paraId="74B4D8CD" w14:textId="77777777" w:rsidTr="00AA0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4B4D8C7" w14:textId="77777777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Required resources</w:t>
            </w:r>
          </w:p>
        </w:tc>
        <w:tc>
          <w:tcPr>
            <w:tcW w:w="7937" w:type="dxa"/>
          </w:tcPr>
          <w:p w14:paraId="74B4D8C8" w14:textId="77777777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Computer with:</w:t>
            </w:r>
          </w:p>
          <w:p w14:paraId="74B4D8CA" w14:textId="50FE6BCB" w:rsidR="00024167" w:rsidRPr="000701FA" w:rsidRDefault="00024167" w:rsidP="0076342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Internet </w:t>
            </w:r>
            <w:proofErr w:type="gramStart"/>
            <w:r w:rsidR="00D55AD1">
              <w:rPr>
                <w:rFonts w:ascii="Arial" w:hAnsi="Arial" w:cs="Arial"/>
                <w:sz w:val="18"/>
                <w:szCs w:val="18"/>
              </w:rPr>
              <w:t>a</w:t>
            </w:r>
            <w:r w:rsidRPr="000701FA">
              <w:rPr>
                <w:rFonts w:ascii="Arial" w:hAnsi="Arial" w:cs="Arial"/>
                <w:sz w:val="18"/>
                <w:szCs w:val="18"/>
              </w:rPr>
              <w:t>ccess;</w:t>
            </w:r>
            <w:proofErr w:type="gramEnd"/>
          </w:p>
          <w:p w14:paraId="74B4D8CB" w14:textId="77777777" w:rsidR="00024167" w:rsidRPr="000701FA" w:rsidRDefault="00024167" w:rsidP="0076342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Word processing </w:t>
            </w:r>
            <w:proofErr w:type="gramStart"/>
            <w:r w:rsidRPr="000701FA">
              <w:rPr>
                <w:rFonts w:ascii="Arial" w:hAnsi="Arial" w:cs="Arial"/>
                <w:sz w:val="18"/>
                <w:szCs w:val="18"/>
              </w:rPr>
              <w:t>software;</w:t>
            </w:r>
            <w:proofErr w:type="gramEnd"/>
          </w:p>
          <w:p w14:paraId="74B4D8CC" w14:textId="04DECEBC" w:rsidR="00024167" w:rsidRPr="000701FA" w:rsidRDefault="00024167" w:rsidP="0076342E">
            <w:pPr>
              <w:pStyle w:val="ListParagraph"/>
              <w:numPr>
                <w:ilvl w:val="0"/>
                <w:numId w:val="1"/>
              </w:numPr>
              <w:spacing w:before="120" w:after="120"/>
              <w:ind w:left="1028" w:hanging="668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Access to </w:t>
            </w:r>
            <w:r w:rsidR="00054EDC" w:rsidRPr="000701FA">
              <w:rPr>
                <w:rFonts w:ascii="Arial" w:hAnsi="Arial" w:cs="Arial"/>
                <w:sz w:val="18"/>
                <w:szCs w:val="18"/>
              </w:rPr>
              <w:t>online learning system</w:t>
            </w:r>
            <w:r w:rsidRPr="000701F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024167" w:rsidRPr="000701FA" w14:paraId="74B4D8D5" w14:textId="77777777" w:rsidTr="00AA0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4B4D8CE" w14:textId="77777777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Assessment Presentation and Submission</w:t>
            </w:r>
          </w:p>
        </w:tc>
        <w:tc>
          <w:tcPr>
            <w:tcW w:w="7937" w:type="dxa"/>
          </w:tcPr>
          <w:p w14:paraId="74B4D8D1" w14:textId="02BF0CB0" w:rsidR="00024167" w:rsidRPr="000701FA" w:rsidRDefault="0007368A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For this assessment </w:t>
            </w:r>
            <w:r w:rsidR="00405205" w:rsidRPr="000701FA">
              <w:rPr>
                <w:rFonts w:ascii="Arial" w:hAnsi="Arial" w:cs="Arial"/>
                <w:sz w:val="18"/>
                <w:szCs w:val="18"/>
              </w:rPr>
              <w:t>you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must </w:t>
            </w:r>
            <w:r w:rsidR="00CC003A" w:rsidRPr="000701FA">
              <w:rPr>
                <w:rFonts w:ascii="Arial" w:hAnsi="Arial" w:cs="Arial"/>
                <w:sz w:val="18"/>
                <w:szCs w:val="18"/>
              </w:rPr>
              <w:t xml:space="preserve">read and attempt </w:t>
            </w:r>
            <w:r w:rsidR="002954E8" w:rsidRPr="000701FA">
              <w:rPr>
                <w:rFonts w:ascii="Arial" w:hAnsi="Arial" w:cs="Arial"/>
                <w:sz w:val="18"/>
                <w:szCs w:val="18"/>
              </w:rPr>
              <w:t>questions</w:t>
            </w:r>
            <w:r w:rsidR="00BA177F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954E8" w:rsidRPr="000701FA">
              <w:rPr>
                <w:rFonts w:ascii="Arial" w:hAnsi="Arial" w:cs="Arial"/>
                <w:sz w:val="18"/>
                <w:szCs w:val="18"/>
              </w:rPr>
              <w:t>with</w:t>
            </w:r>
            <w:r w:rsidR="00BA177F" w:rsidRPr="000701FA">
              <w:rPr>
                <w:rFonts w:ascii="Arial" w:hAnsi="Arial" w:cs="Arial"/>
                <w:sz w:val="18"/>
                <w:szCs w:val="18"/>
              </w:rPr>
              <w:t>in this assessment</w:t>
            </w:r>
            <w:r w:rsidR="002954E8" w:rsidRPr="000701F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E1216" w:rsidRPr="000701FA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submit any documentation as per </w:t>
            </w:r>
            <w:r w:rsidR="00BA177F" w:rsidRPr="000701FA">
              <w:rPr>
                <w:rFonts w:ascii="Arial" w:hAnsi="Arial" w:cs="Arial"/>
                <w:sz w:val="18"/>
                <w:szCs w:val="18"/>
              </w:rPr>
              <w:t>requirements outline</w:t>
            </w:r>
            <w:r w:rsidR="00405205" w:rsidRPr="000701FA">
              <w:rPr>
                <w:rFonts w:ascii="Arial" w:hAnsi="Arial" w:cs="Arial"/>
                <w:sz w:val="18"/>
                <w:szCs w:val="18"/>
              </w:rPr>
              <w:t>d in the assessment</w:t>
            </w:r>
            <w:r w:rsidR="00024167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954E8" w:rsidRPr="000701FA">
              <w:rPr>
                <w:rFonts w:ascii="Arial" w:hAnsi="Arial" w:cs="Arial"/>
                <w:sz w:val="18"/>
                <w:szCs w:val="18"/>
              </w:rPr>
              <w:t>instructions</w:t>
            </w:r>
          </w:p>
          <w:p w14:paraId="74B4D8D2" w14:textId="582E279B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Use of research tools and peers in formulating answers are acceptable – but work submitted must be </w:t>
            </w:r>
            <w:r w:rsidR="00405205" w:rsidRPr="000701FA">
              <w:rPr>
                <w:rFonts w:ascii="Arial" w:hAnsi="Arial" w:cs="Arial"/>
                <w:sz w:val="18"/>
                <w:szCs w:val="18"/>
              </w:rPr>
              <w:t>student’s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own work.</w:t>
            </w:r>
          </w:p>
          <w:p w14:paraId="765676E7" w14:textId="5743CB6C" w:rsidR="002954E8" w:rsidRPr="000701FA" w:rsidRDefault="002954E8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You must use your own words to answer the following </w:t>
            </w:r>
            <w:proofErr w:type="gramStart"/>
            <w:r w:rsidRPr="000701FA">
              <w:rPr>
                <w:rFonts w:ascii="Arial" w:hAnsi="Arial" w:cs="Arial"/>
                <w:sz w:val="18"/>
                <w:szCs w:val="18"/>
              </w:rPr>
              <w:t>questions, and</w:t>
            </w:r>
            <w:proofErr w:type="gramEnd"/>
            <w:r w:rsidRPr="000701FA">
              <w:rPr>
                <w:rFonts w:ascii="Arial" w:hAnsi="Arial" w:cs="Arial"/>
                <w:sz w:val="18"/>
                <w:szCs w:val="18"/>
              </w:rPr>
              <w:t xml:space="preserve"> reference your sources where possible / applicable.</w:t>
            </w:r>
          </w:p>
          <w:p w14:paraId="74B4D8D3" w14:textId="1D8F71EE" w:rsidR="00024167" w:rsidRPr="000701FA" w:rsidRDefault="00024167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Final </w:t>
            </w:r>
            <w:r w:rsidR="002954E8" w:rsidRPr="000701FA">
              <w:rPr>
                <w:rFonts w:ascii="Arial" w:hAnsi="Arial" w:cs="Arial"/>
                <w:sz w:val="18"/>
                <w:szCs w:val="18"/>
              </w:rPr>
              <w:t>assessment</w:t>
            </w:r>
            <w:r w:rsidR="00861C30" w:rsidRPr="000701FA">
              <w:rPr>
                <w:rFonts w:ascii="Arial" w:hAnsi="Arial" w:cs="Arial"/>
                <w:sz w:val="18"/>
                <w:szCs w:val="18"/>
              </w:rPr>
              <w:t xml:space="preserve"> documentation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368A" w:rsidRPr="000701FA">
              <w:rPr>
                <w:rFonts w:ascii="Arial" w:hAnsi="Arial" w:cs="Arial"/>
                <w:sz w:val="18"/>
                <w:szCs w:val="18"/>
              </w:rPr>
              <w:t>is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to be uploaded to the appropriate area in the </w:t>
            </w:r>
            <w:r w:rsidR="004E1216" w:rsidRPr="000701FA">
              <w:rPr>
                <w:rFonts w:ascii="Arial" w:hAnsi="Arial" w:cs="Arial"/>
                <w:sz w:val="18"/>
                <w:szCs w:val="18"/>
              </w:rPr>
              <w:t>Blackboard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course created for this </w:t>
            </w:r>
            <w:r w:rsidR="004E1216" w:rsidRPr="000701FA">
              <w:rPr>
                <w:rFonts w:ascii="Arial" w:hAnsi="Arial" w:cs="Arial"/>
                <w:sz w:val="18"/>
                <w:szCs w:val="18"/>
              </w:rPr>
              <w:t>class.</w:t>
            </w:r>
          </w:p>
          <w:p w14:paraId="74B4D8D4" w14:textId="7EEED8DC" w:rsidR="007461AA" w:rsidRPr="000701FA" w:rsidRDefault="00861C30" w:rsidP="0002416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If you are marked as NYS (Not Yet Satisfactory) on your first </w:t>
            </w:r>
            <w:r w:rsidR="00265E66" w:rsidRPr="000701FA">
              <w:rPr>
                <w:rFonts w:ascii="Arial" w:hAnsi="Arial" w:cs="Arial"/>
                <w:sz w:val="18"/>
                <w:szCs w:val="18"/>
              </w:rPr>
              <w:t>attempt,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you will be provided with another opportunity to re-attempt the assessment at the discretion of the lecturer.</w:t>
            </w:r>
          </w:p>
        </w:tc>
      </w:tr>
      <w:tr w:rsidR="00024167" w:rsidRPr="000701FA" w14:paraId="74B4D8DC" w14:textId="77777777" w:rsidTr="00AA09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476"/>
        </w:trPr>
        <w:tc>
          <w:tcPr>
            <w:tcW w:w="2836" w:type="dxa"/>
          </w:tcPr>
          <w:p w14:paraId="74B4D8D7" w14:textId="65C56DA0" w:rsidR="00024167" w:rsidRPr="000701FA" w:rsidRDefault="00024167" w:rsidP="000736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P</w:t>
            </w:r>
            <w:r w:rsidR="00D65114" w:rsidRPr="000701FA">
              <w:rPr>
                <w:rFonts w:ascii="Arial" w:hAnsi="Arial" w:cs="Arial"/>
                <w:sz w:val="18"/>
                <w:szCs w:val="18"/>
              </w:rPr>
              <w:t>roject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contents</w:t>
            </w:r>
          </w:p>
        </w:tc>
        <w:tc>
          <w:tcPr>
            <w:tcW w:w="7937" w:type="dxa"/>
          </w:tcPr>
          <w:p w14:paraId="4E0AA489" w14:textId="77777777" w:rsidR="005E20AE" w:rsidRPr="000701FA" w:rsidRDefault="001B5CD0" w:rsidP="002954E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This</w:t>
            </w:r>
            <w:r w:rsidR="00861C30" w:rsidRPr="000701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E4696" w:rsidRPr="000701FA">
              <w:rPr>
                <w:rFonts w:ascii="Arial" w:hAnsi="Arial" w:cs="Arial"/>
                <w:sz w:val="18"/>
                <w:szCs w:val="18"/>
              </w:rPr>
              <w:t>assessment c</w:t>
            </w:r>
            <w:r w:rsidR="00861C30" w:rsidRPr="000701FA">
              <w:rPr>
                <w:rFonts w:ascii="Arial" w:hAnsi="Arial" w:cs="Arial"/>
                <w:sz w:val="18"/>
                <w:szCs w:val="18"/>
              </w:rPr>
              <w:t xml:space="preserve">onsists of </w:t>
            </w:r>
            <w:r w:rsidR="000B7D1F" w:rsidRPr="000701FA">
              <w:rPr>
                <w:rFonts w:ascii="Arial" w:hAnsi="Arial" w:cs="Arial"/>
                <w:sz w:val="18"/>
                <w:szCs w:val="18"/>
              </w:rPr>
              <w:t>knowledge questions</w:t>
            </w:r>
            <w:r w:rsidR="000100A7" w:rsidRPr="000701FA">
              <w:rPr>
                <w:rFonts w:ascii="Arial" w:hAnsi="Arial" w:cs="Arial"/>
                <w:sz w:val="18"/>
                <w:szCs w:val="18"/>
              </w:rPr>
              <w:t xml:space="preserve"> all of which you must attempt.</w:t>
            </w:r>
          </w:p>
          <w:p w14:paraId="26623067" w14:textId="4D4B0AA2" w:rsidR="002954E8" w:rsidRPr="000701FA" w:rsidRDefault="000C1305" w:rsidP="002954E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C1305">
              <w:rPr>
                <w:rFonts w:ascii="Arial" w:hAnsi="Arial" w:cs="Arial"/>
                <w:sz w:val="18"/>
                <w:szCs w:val="18"/>
              </w:rPr>
              <w:t>The questions in this assessment are based on the course content and activities covered throughout its duration.</w:t>
            </w:r>
          </w:p>
          <w:p w14:paraId="74B4D8DB" w14:textId="47B78A43" w:rsidR="002954E8" w:rsidRPr="000701FA" w:rsidRDefault="002954E8" w:rsidP="002954E8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You may refer to your notes, labs or other assessments to assist you with answering the questions below.</w:t>
            </w:r>
          </w:p>
        </w:tc>
      </w:tr>
      <w:tr w:rsidR="005E20AE" w:rsidRPr="000701FA" w14:paraId="5F2CA932" w14:textId="77777777" w:rsidTr="005E2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897"/>
        </w:trPr>
        <w:tc>
          <w:tcPr>
            <w:tcW w:w="2836" w:type="dxa"/>
          </w:tcPr>
          <w:p w14:paraId="4693AB70" w14:textId="77777777" w:rsidR="005E20AE" w:rsidRPr="000701FA" w:rsidRDefault="005E20AE" w:rsidP="000736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7" w:type="dxa"/>
          </w:tcPr>
          <w:p w14:paraId="2A24C1D4" w14:textId="77777777" w:rsidR="005E20AE" w:rsidRPr="000701FA" w:rsidRDefault="005E20AE" w:rsidP="00B5704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559B355" w14:textId="5598B9D9" w:rsidR="004E1216" w:rsidRPr="000701FA" w:rsidRDefault="004E1216">
      <w:pPr>
        <w:spacing w:after="0" w:line="240" w:lineRule="auto"/>
        <w:rPr>
          <w:rFonts w:ascii="Arial" w:eastAsia="Myriad Pro" w:hAnsi="Arial" w:cs="Arial"/>
          <w:sz w:val="18"/>
          <w:szCs w:val="18"/>
        </w:rPr>
      </w:pPr>
    </w:p>
    <w:p w14:paraId="72A720CE" w14:textId="278FDB4E" w:rsidR="000100A7" w:rsidRPr="000701FA" w:rsidRDefault="000100A7" w:rsidP="000100A7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i/>
          <w:sz w:val="18"/>
          <w:szCs w:val="18"/>
        </w:rPr>
        <w:t>Continue to the next page</w:t>
      </w:r>
      <w:r w:rsidR="005708D5" w:rsidRPr="000701FA">
        <w:rPr>
          <w:rFonts w:ascii="Arial" w:hAnsi="Arial" w:cs="Arial"/>
          <w:sz w:val="18"/>
          <w:szCs w:val="18"/>
        </w:rPr>
        <w:t>…</w:t>
      </w:r>
      <w:r w:rsidRPr="000701FA">
        <w:rPr>
          <w:rFonts w:ascii="Arial" w:hAnsi="Arial" w:cs="Arial"/>
          <w:sz w:val="18"/>
          <w:szCs w:val="18"/>
        </w:rPr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8"/>
        <w:gridCol w:w="22"/>
        <w:gridCol w:w="2039"/>
        <w:gridCol w:w="2668"/>
        <w:gridCol w:w="2576"/>
      </w:tblGrid>
      <w:tr w:rsidR="00767A84" w:rsidRPr="000701FA" w14:paraId="45543040" w14:textId="77777777" w:rsidTr="09AB8682">
        <w:trPr>
          <w:trHeight w:val="334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132CFA0" w14:textId="4C6EC1C5" w:rsidR="00767A84" w:rsidRPr="000701FA" w:rsidRDefault="00767A84" w:rsidP="00A459C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lastRenderedPageBreak/>
              <w:t>ASSESSMENT FEEDBACK</w:t>
            </w:r>
          </w:p>
        </w:tc>
      </w:tr>
      <w:tr w:rsidR="00DF504A" w:rsidRPr="000701FA" w14:paraId="323433B5" w14:textId="77777777" w:rsidTr="09AB8682">
        <w:trPr>
          <w:trHeight w:val="542"/>
        </w:trPr>
        <w:tc>
          <w:tcPr>
            <w:tcW w:w="3468" w:type="dxa"/>
            <w:vMerge w:val="restart"/>
            <w:shd w:val="clear" w:color="auto" w:fill="8547AD"/>
            <w:vAlign w:val="center"/>
          </w:tcPr>
          <w:p w14:paraId="1A393ACF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Assessment Decision</w:t>
            </w: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2091C8BB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Attempt 1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13CE63E3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0701FA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6FDAA68C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0701FA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DF504A" w:rsidRPr="000701FA" w14:paraId="69B48B38" w14:textId="77777777" w:rsidTr="09AB8682">
        <w:trPr>
          <w:trHeight w:val="542"/>
        </w:trPr>
        <w:tc>
          <w:tcPr>
            <w:tcW w:w="3468" w:type="dxa"/>
            <w:vMerge/>
            <w:vAlign w:val="center"/>
          </w:tcPr>
          <w:p w14:paraId="17B0817F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69649756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Attempt 2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530EB2E8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0701FA">
              <w:rPr>
                <w:rFonts w:ascii="Arial" w:hAnsi="Arial" w:cs="Arial"/>
                <w:bCs/>
                <w:sz w:val="18"/>
                <w:szCs w:val="18"/>
              </w:rPr>
              <w:t xml:space="preserve"> Satisfactory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75F24100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Segoe UI Symbol" w:eastAsia="MS UI Gothic" w:hAnsi="Segoe UI Symbol" w:cs="Segoe UI Symbol"/>
                <w:bCs/>
                <w:sz w:val="18"/>
                <w:szCs w:val="18"/>
              </w:rPr>
              <w:t>☐</w:t>
            </w:r>
            <w:r w:rsidRPr="000701FA">
              <w:rPr>
                <w:rFonts w:ascii="Arial" w:hAnsi="Arial" w:cs="Arial"/>
                <w:bCs/>
                <w:sz w:val="18"/>
                <w:szCs w:val="18"/>
              </w:rPr>
              <w:t xml:space="preserve"> Not Yet Satisfactory</w:t>
            </w:r>
          </w:p>
        </w:tc>
      </w:tr>
      <w:tr w:rsidR="000E2061" w:rsidRPr="000701FA" w14:paraId="3451BF93" w14:textId="77777777" w:rsidTr="09AB8682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6C029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Name</w:t>
            </w:r>
          </w:p>
        </w:tc>
        <w:tc>
          <w:tcPr>
            <w:tcW w:w="7305" w:type="dxa"/>
            <w:gridSpan w:val="4"/>
            <w:shd w:val="clear" w:color="auto" w:fill="auto"/>
            <w:vAlign w:val="center"/>
          </w:tcPr>
          <w:p w14:paraId="4CA6C148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0701FA" w14:paraId="6381EDDB" w14:textId="77777777" w:rsidTr="09AB8682">
        <w:trPr>
          <w:trHeight w:val="542"/>
        </w:trPr>
        <w:tc>
          <w:tcPr>
            <w:tcW w:w="3468" w:type="dxa"/>
            <w:shd w:val="clear" w:color="auto" w:fill="8547AD"/>
            <w:vAlign w:val="center"/>
          </w:tcPr>
          <w:p w14:paraId="3F2F2AC4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Assessor Signature</w:t>
            </w:r>
          </w:p>
        </w:tc>
        <w:tc>
          <w:tcPr>
            <w:tcW w:w="2061" w:type="dxa"/>
            <w:gridSpan w:val="2"/>
            <w:shd w:val="clear" w:color="auto" w:fill="auto"/>
            <w:vAlign w:val="center"/>
          </w:tcPr>
          <w:p w14:paraId="0F887C2B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021044BB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5297BDF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2061" w:rsidRPr="000701FA" w14:paraId="26FC5615" w14:textId="77777777" w:rsidTr="09AB8682">
        <w:trPr>
          <w:trHeight w:val="542"/>
        </w:trPr>
        <w:tc>
          <w:tcPr>
            <w:tcW w:w="10773" w:type="dxa"/>
            <w:gridSpan w:val="5"/>
            <w:shd w:val="clear" w:color="auto" w:fill="8547AD"/>
            <w:vAlign w:val="center"/>
          </w:tcPr>
          <w:p w14:paraId="0A8EE538" w14:textId="77777777" w:rsidR="000E2061" w:rsidRPr="000701FA" w:rsidRDefault="000E2061" w:rsidP="00A459C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Feedback to student</w:t>
            </w:r>
          </w:p>
        </w:tc>
      </w:tr>
      <w:tr w:rsidR="000E2061" w:rsidRPr="000701FA" w14:paraId="56D82B97" w14:textId="77777777" w:rsidTr="09AB8682">
        <w:trPr>
          <w:trHeight w:val="1693"/>
        </w:trPr>
        <w:tc>
          <w:tcPr>
            <w:tcW w:w="10773" w:type="dxa"/>
            <w:gridSpan w:val="5"/>
            <w:shd w:val="clear" w:color="auto" w:fill="auto"/>
          </w:tcPr>
          <w:p w14:paraId="6109FA67" w14:textId="271F4995" w:rsidR="0037572E" w:rsidRPr="000701FA" w:rsidRDefault="00000000" w:rsidP="0037572E">
            <w:pPr>
              <w:tabs>
                <w:tab w:val="left" w:pos="3195"/>
              </w:tabs>
              <w:spacing w:before="120" w:after="120" w:line="240" w:lineRule="auto"/>
              <w:ind w:left="34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103947864"/>
                <w:placeholder>
                  <w:docPart w:val="25CCF9BC5B9F42B4889AD0CD94028E05"/>
                </w:placeholder>
                <w:showingPlcHdr/>
                <w:text/>
              </w:sdtPr>
              <w:sdtContent>
                <w:r w:rsidR="0037572E" w:rsidRPr="000701FA">
                  <w:rPr>
                    <w:rFonts w:ascii="Arial" w:hAnsi="Arial" w:cs="Arial"/>
                    <w:sz w:val="18"/>
                    <w:szCs w:val="18"/>
                  </w:rPr>
                  <w:t>Feedback will be provided verbally and via Blackboard</w:t>
                </w:r>
              </w:sdtContent>
            </w:sdt>
          </w:p>
          <w:p w14:paraId="5BCD80BA" w14:textId="77777777" w:rsidR="0037572E" w:rsidRPr="000701FA" w:rsidRDefault="0037572E" w:rsidP="0037572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56A494" w14:textId="75D04DA3" w:rsidR="000E2061" w:rsidRPr="000701FA" w:rsidRDefault="0037572E" w:rsidP="0037572E">
            <w:pPr>
              <w:tabs>
                <w:tab w:val="left" w:pos="2535"/>
              </w:tabs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F23820" w:rsidRPr="000701FA" w14:paraId="3E54F38B" w14:textId="77777777" w:rsidTr="09AB8682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6762A2B5" w14:textId="5D0598C7" w:rsidR="00F23820" w:rsidRPr="000701FA" w:rsidRDefault="00F23820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name</w:t>
            </w:r>
          </w:p>
        </w:tc>
        <w:tc>
          <w:tcPr>
            <w:tcW w:w="7283" w:type="dxa"/>
            <w:gridSpan w:val="3"/>
            <w:shd w:val="clear" w:color="auto" w:fill="auto"/>
            <w:vAlign w:val="center"/>
          </w:tcPr>
          <w:p w14:paraId="1A0148DD" w14:textId="77777777" w:rsidR="00F23820" w:rsidRPr="000701FA" w:rsidRDefault="00F23820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3820" w:rsidRPr="000701FA" w14:paraId="7A1E703A" w14:textId="77777777" w:rsidTr="09AB8682">
        <w:trPr>
          <w:trHeight w:val="512"/>
        </w:trPr>
        <w:tc>
          <w:tcPr>
            <w:tcW w:w="3490" w:type="dxa"/>
            <w:gridSpan w:val="2"/>
            <w:shd w:val="clear" w:color="auto" w:fill="8547AD"/>
            <w:vAlign w:val="center"/>
          </w:tcPr>
          <w:p w14:paraId="1453BC4D" w14:textId="7C20BCD7" w:rsidR="00F23820" w:rsidRPr="000701FA" w:rsidRDefault="00F23820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Student’s signature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6B6B8E64" w14:textId="77777777" w:rsidR="00F23820" w:rsidRPr="000701FA" w:rsidRDefault="00F23820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8547AD"/>
            <w:vAlign w:val="center"/>
          </w:tcPr>
          <w:p w14:paraId="184289EB" w14:textId="2EB1A2CC" w:rsidR="00F23820" w:rsidRPr="000701FA" w:rsidRDefault="00F23820" w:rsidP="00A459C2">
            <w:pPr>
              <w:spacing w:before="60" w:after="60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Date: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4BB1ABF3" w14:textId="77777777" w:rsidR="00F23820" w:rsidRPr="000701FA" w:rsidRDefault="00F23820" w:rsidP="00A459C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E3FBE8" w14:textId="77777777" w:rsidR="000E2061" w:rsidRPr="000701FA" w:rsidRDefault="000E2061" w:rsidP="00C64DB7">
      <w:pPr>
        <w:spacing w:before="240" w:after="240"/>
        <w:jc w:val="center"/>
        <w:rPr>
          <w:rFonts w:ascii="Arial" w:hAnsi="Arial" w:cs="Arial"/>
          <w:i/>
          <w:sz w:val="18"/>
          <w:szCs w:val="18"/>
        </w:rPr>
      </w:pPr>
    </w:p>
    <w:p w14:paraId="74B4D91D" w14:textId="4C235F39" w:rsidR="00C40A1D" w:rsidRPr="000701FA" w:rsidRDefault="00C40A1D" w:rsidP="00C64DB7">
      <w:pPr>
        <w:spacing w:before="240" w:after="240"/>
        <w:jc w:val="center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i/>
          <w:sz w:val="18"/>
          <w:szCs w:val="18"/>
        </w:rPr>
        <w:t>Continue to the next page</w:t>
      </w:r>
      <w:r w:rsidRPr="000701FA">
        <w:rPr>
          <w:rFonts w:ascii="Arial" w:hAnsi="Arial" w:cs="Arial"/>
          <w:sz w:val="18"/>
          <w:szCs w:val="18"/>
        </w:rPr>
        <w:br w:type="page"/>
      </w:r>
    </w:p>
    <w:p w14:paraId="7467A217" w14:textId="369B4128" w:rsidR="00C95FBE" w:rsidRPr="000701FA" w:rsidRDefault="00C95FBE" w:rsidP="00796C1F">
      <w:pPr>
        <w:pStyle w:val="Heading1"/>
        <w:jc w:val="center"/>
        <w:rPr>
          <w:sz w:val="18"/>
          <w:szCs w:val="18"/>
        </w:rPr>
      </w:pPr>
      <w:r w:rsidRPr="000701FA">
        <w:rPr>
          <w:sz w:val="18"/>
          <w:szCs w:val="18"/>
        </w:rPr>
        <w:lastRenderedPageBreak/>
        <w:t>ASSESSMENT INSTRUCTIONS</w:t>
      </w:r>
    </w:p>
    <w:p w14:paraId="37F40F4B" w14:textId="2AC95216" w:rsidR="006D1C78" w:rsidRPr="000701FA" w:rsidRDefault="006D1C78" w:rsidP="006D1C78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0701FA">
        <w:rPr>
          <w:rFonts w:ascii="Arial" w:hAnsi="Arial" w:cs="Arial"/>
          <w:b/>
          <w:sz w:val="18"/>
          <w:szCs w:val="18"/>
        </w:rPr>
        <w:t>Students:</w:t>
      </w:r>
    </w:p>
    <w:p w14:paraId="5485C452" w14:textId="089CAC32" w:rsidR="006D1C78" w:rsidRPr="000701FA" w:rsidRDefault="006D1C78" w:rsidP="006D1C78">
      <w:pPr>
        <w:spacing w:before="120" w:after="120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sz w:val="18"/>
          <w:szCs w:val="18"/>
        </w:rPr>
        <w:t>The following questions are based on the assessment, labs, and other miscellaneous activities undergone and completed within the course timeline.</w:t>
      </w:r>
    </w:p>
    <w:p w14:paraId="1136830B" w14:textId="7A776D12" w:rsidR="006D1C78" w:rsidRPr="000701FA" w:rsidRDefault="006D1C78" w:rsidP="006D1C78">
      <w:pPr>
        <w:spacing w:before="120" w:after="120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sz w:val="18"/>
          <w:szCs w:val="18"/>
        </w:rPr>
        <w:t xml:space="preserve">These questions should be completed as you progress through </w:t>
      </w:r>
      <w:r w:rsidR="004C7637">
        <w:rPr>
          <w:rFonts w:ascii="Arial" w:hAnsi="Arial" w:cs="Arial"/>
          <w:sz w:val="18"/>
          <w:szCs w:val="18"/>
        </w:rPr>
        <w:t>the</w:t>
      </w:r>
      <w:r w:rsidRPr="000701FA">
        <w:rPr>
          <w:rFonts w:ascii="Arial" w:hAnsi="Arial" w:cs="Arial"/>
          <w:sz w:val="18"/>
          <w:szCs w:val="18"/>
        </w:rPr>
        <w:t xml:space="preserve"> delivery sessions </w:t>
      </w:r>
      <w:r w:rsidR="00B845B3">
        <w:rPr>
          <w:rFonts w:ascii="Arial" w:hAnsi="Arial" w:cs="Arial"/>
          <w:sz w:val="18"/>
          <w:szCs w:val="18"/>
        </w:rPr>
        <w:t>during</w:t>
      </w:r>
      <w:r w:rsidRPr="000701FA">
        <w:rPr>
          <w:rFonts w:ascii="Arial" w:hAnsi="Arial" w:cs="Arial"/>
          <w:sz w:val="18"/>
          <w:szCs w:val="18"/>
        </w:rPr>
        <w:t xml:space="preserve"> the </w:t>
      </w:r>
      <w:r w:rsidR="00791839" w:rsidRPr="000701FA">
        <w:rPr>
          <w:rFonts w:ascii="Arial" w:hAnsi="Arial" w:cs="Arial"/>
          <w:sz w:val="18"/>
          <w:szCs w:val="18"/>
        </w:rPr>
        <w:t>term</w:t>
      </w:r>
      <w:r w:rsidRPr="000701FA">
        <w:rPr>
          <w:rFonts w:ascii="Arial" w:hAnsi="Arial" w:cs="Arial"/>
          <w:sz w:val="18"/>
          <w:szCs w:val="18"/>
        </w:rPr>
        <w:t>.</w:t>
      </w:r>
    </w:p>
    <w:p w14:paraId="01657283" w14:textId="77777777" w:rsidR="00192539" w:rsidRPr="000701FA" w:rsidRDefault="00192539" w:rsidP="00C23147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sz w:val="18"/>
          <w:szCs w:val="18"/>
        </w:rPr>
        <w:t>Complete each question in the appropriate sections below.</w:t>
      </w:r>
    </w:p>
    <w:p w14:paraId="678C50A2" w14:textId="7F987BD5" w:rsidR="002F45EC" w:rsidRPr="000701FA" w:rsidRDefault="00192539" w:rsidP="002F45EC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ascii="Arial" w:hAnsi="Arial" w:cs="Arial"/>
          <w:sz w:val="18"/>
          <w:szCs w:val="18"/>
        </w:rPr>
      </w:pPr>
      <w:r w:rsidRPr="000701FA">
        <w:rPr>
          <w:rFonts w:ascii="Arial" w:hAnsi="Arial" w:cs="Arial"/>
          <w:sz w:val="18"/>
          <w:szCs w:val="18"/>
        </w:rPr>
        <w:t>This work is to be done individually.</w:t>
      </w:r>
    </w:p>
    <w:p w14:paraId="6150FFBA" w14:textId="354FF520" w:rsidR="00791839" w:rsidRPr="000701FA" w:rsidRDefault="00760C02" w:rsidP="00C23147">
      <w:pPr>
        <w:pStyle w:val="ListParagraph"/>
        <w:numPr>
          <w:ilvl w:val="0"/>
          <w:numId w:val="3"/>
        </w:numPr>
        <w:spacing w:before="120" w:after="120"/>
        <w:ind w:left="714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</w:t>
      </w:r>
      <w:r w:rsidR="00791839" w:rsidRPr="000701FA">
        <w:rPr>
          <w:rFonts w:ascii="Arial" w:hAnsi="Arial" w:cs="Arial"/>
          <w:sz w:val="18"/>
          <w:szCs w:val="18"/>
        </w:rPr>
        <w:t xml:space="preserve"> questions should be answered within the context of the delivery of this course</w:t>
      </w:r>
      <w:r w:rsidR="002F45EC" w:rsidRPr="000701FA">
        <w:rPr>
          <w:rFonts w:ascii="Arial" w:hAnsi="Arial" w:cs="Arial"/>
          <w:sz w:val="18"/>
          <w:szCs w:val="18"/>
        </w:rPr>
        <w:t xml:space="preserve">, </w:t>
      </w:r>
      <w:r w:rsidR="002F45EC" w:rsidRPr="000701FA">
        <w:rPr>
          <w:rFonts w:ascii="Arial" w:hAnsi="Arial" w:cs="Arial"/>
          <w:b/>
          <w:bCs/>
          <w:sz w:val="18"/>
          <w:szCs w:val="18"/>
        </w:rPr>
        <w:t>AT</w:t>
      </w:r>
      <w:r w:rsidR="00B212C5">
        <w:rPr>
          <w:rFonts w:ascii="Arial" w:hAnsi="Arial" w:cs="Arial"/>
          <w:b/>
          <w:bCs/>
          <w:sz w:val="18"/>
          <w:szCs w:val="18"/>
        </w:rPr>
        <w:t>1</w:t>
      </w:r>
      <w:r w:rsidR="002F45EC" w:rsidRPr="000701FA">
        <w:rPr>
          <w:rFonts w:ascii="Arial" w:hAnsi="Arial" w:cs="Arial"/>
          <w:sz w:val="18"/>
          <w:szCs w:val="18"/>
        </w:rPr>
        <w:t xml:space="preserve"> in particular</w:t>
      </w:r>
      <w:r w:rsidR="00791839" w:rsidRPr="000701FA">
        <w:rPr>
          <w:rFonts w:ascii="Arial" w:hAnsi="Arial" w:cs="Arial"/>
          <w:sz w:val="18"/>
          <w:szCs w:val="18"/>
        </w:rPr>
        <w:t xml:space="preserve">, but </w:t>
      </w:r>
      <w:r w:rsidR="00784374">
        <w:rPr>
          <w:rFonts w:ascii="Arial" w:hAnsi="Arial" w:cs="Arial"/>
          <w:sz w:val="18"/>
          <w:szCs w:val="18"/>
        </w:rPr>
        <w:t>other supplementary sources may be used</w:t>
      </w:r>
      <w:r w:rsidR="00791839" w:rsidRPr="000701FA">
        <w:rPr>
          <w:rFonts w:ascii="Arial" w:hAnsi="Arial" w:cs="Arial"/>
          <w:sz w:val="18"/>
          <w:szCs w:val="18"/>
        </w:rPr>
        <w:t>.</w:t>
      </w:r>
      <w:r w:rsidR="00F130E3">
        <w:rPr>
          <w:rFonts w:ascii="Arial" w:hAnsi="Arial" w:cs="Arial"/>
          <w:sz w:val="18"/>
          <w:szCs w:val="18"/>
        </w:rPr>
        <w:t xml:space="preserve"> </w:t>
      </w:r>
      <w:r w:rsidR="00E60BD6">
        <w:rPr>
          <w:rFonts w:ascii="Arial" w:hAnsi="Arial" w:cs="Arial"/>
          <w:sz w:val="18"/>
          <w:szCs w:val="18"/>
        </w:rPr>
        <w:t>You are required to</w:t>
      </w:r>
      <w:r w:rsidR="00F130E3">
        <w:rPr>
          <w:rFonts w:ascii="Arial" w:hAnsi="Arial" w:cs="Arial"/>
          <w:sz w:val="18"/>
          <w:szCs w:val="18"/>
        </w:rPr>
        <w:t xml:space="preserve"> provide referencing in APA7 format for any </w:t>
      </w:r>
      <w:r w:rsidR="00C71B8E">
        <w:rPr>
          <w:rFonts w:ascii="Arial" w:hAnsi="Arial" w:cs="Arial"/>
          <w:sz w:val="18"/>
          <w:szCs w:val="18"/>
        </w:rPr>
        <w:t>supplementary sources.</w:t>
      </w:r>
    </w:p>
    <w:tbl>
      <w:tblPr>
        <w:tblW w:w="1090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8789"/>
        <w:gridCol w:w="708"/>
        <w:gridCol w:w="713"/>
      </w:tblGrid>
      <w:tr w:rsidR="00F21DFC" w:rsidRPr="000701FA" w14:paraId="10366487" w14:textId="77777777" w:rsidTr="00E138F5">
        <w:tc>
          <w:tcPr>
            <w:tcW w:w="9488" w:type="dxa"/>
            <w:gridSpan w:val="2"/>
            <w:vMerge w:val="restart"/>
            <w:shd w:val="clear" w:color="auto" w:fill="7A2EB8"/>
            <w:vAlign w:val="center"/>
          </w:tcPr>
          <w:p w14:paraId="2C3855B0" w14:textId="77777777" w:rsidR="00F21DFC" w:rsidRPr="000701FA" w:rsidRDefault="00F21DFC" w:rsidP="00A459C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Question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s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-7"/>
                <w:sz w:val="18"/>
                <w:szCs w:val="18"/>
                <w:lang w:val="en-US"/>
              </w:rPr>
              <w:t xml:space="preserve"> 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t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o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 xml:space="preserve"> b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e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  <w:lang w:val="en-US"/>
              </w:rPr>
              <w:t xml:space="preserve"> 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answere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d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18"/>
                <w:szCs w:val="18"/>
                <w:lang w:val="en-US"/>
              </w:rPr>
              <w:t xml:space="preserve"> 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b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y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1"/>
                <w:sz w:val="18"/>
                <w:szCs w:val="18"/>
                <w:lang w:val="en-US"/>
              </w:rPr>
              <w:t xml:space="preserve"> 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th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e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18"/>
                <w:szCs w:val="18"/>
                <w:lang w:val="en-US"/>
              </w:rPr>
              <w:t xml:space="preserve"> 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student:</w:t>
            </w:r>
          </w:p>
        </w:tc>
        <w:tc>
          <w:tcPr>
            <w:tcW w:w="1421" w:type="dxa"/>
            <w:gridSpan w:val="2"/>
            <w:shd w:val="clear" w:color="auto" w:fill="7A2EB8"/>
          </w:tcPr>
          <w:p w14:paraId="083C1922" w14:textId="77777777" w:rsidR="00F21DFC" w:rsidRPr="000701FA" w:rsidRDefault="00F21DFC" w:rsidP="00551375">
            <w:pPr>
              <w:widowControl w:val="0"/>
              <w:spacing w:before="60" w:after="60"/>
              <w:ind w:left="73" w:right="51"/>
              <w:jc w:val="center"/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Satisfactory</w:t>
            </w:r>
          </w:p>
          <w:p w14:paraId="049CD8D0" w14:textId="77777777" w:rsidR="00F21DFC" w:rsidRPr="000701FA" w:rsidRDefault="00F21DFC" w:rsidP="00551375">
            <w:pPr>
              <w:widowControl w:val="0"/>
              <w:spacing w:before="60" w:after="60"/>
              <w:ind w:left="222" w:right="200"/>
              <w:jc w:val="center"/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response</w:t>
            </w:r>
          </w:p>
        </w:tc>
      </w:tr>
      <w:tr w:rsidR="00F21DFC" w:rsidRPr="000701FA" w14:paraId="390DD248" w14:textId="77777777" w:rsidTr="00E138F5">
        <w:tc>
          <w:tcPr>
            <w:tcW w:w="9488" w:type="dxa"/>
            <w:gridSpan w:val="2"/>
            <w:vMerge/>
            <w:shd w:val="clear" w:color="auto" w:fill="7A2EB8"/>
          </w:tcPr>
          <w:p w14:paraId="11BB5507" w14:textId="77777777" w:rsidR="00F21DFC" w:rsidRPr="000701FA" w:rsidRDefault="00F21DFC" w:rsidP="00A459C2">
            <w:pPr>
              <w:widowControl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shd w:val="clear" w:color="auto" w:fill="7A2EB8"/>
            <w:vAlign w:val="center"/>
          </w:tcPr>
          <w:p w14:paraId="5AB9BA0B" w14:textId="1EDD157D" w:rsidR="00F21DFC" w:rsidRPr="000701FA" w:rsidRDefault="00F21DFC" w:rsidP="00551375">
            <w:pPr>
              <w:widowControl w:val="0"/>
              <w:spacing w:before="60" w:after="60"/>
              <w:ind w:left="64" w:right="-23"/>
              <w:jc w:val="center"/>
              <w:rPr>
                <w:rFonts w:ascii="Arial" w:eastAsia="Wingdings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-10"/>
                <w:sz w:val="18"/>
                <w:szCs w:val="18"/>
                <w:lang w:val="en-US"/>
              </w:rPr>
              <w:t>Y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e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s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3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13" w:type="dxa"/>
            <w:shd w:val="clear" w:color="auto" w:fill="7A2EB8"/>
            <w:vAlign w:val="center"/>
          </w:tcPr>
          <w:p w14:paraId="2223234C" w14:textId="228E29BD" w:rsidR="00F21DFC" w:rsidRPr="000701FA" w:rsidRDefault="00F21DFC" w:rsidP="00551375">
            <w:pPr>
              <w:widowControl w:val="0"/>
              <w:spacing w:before="60" w:after="60"/>
              <w:ind w:left="125" w:right="-23"/>
              <w:jc w:val="center"/>
              <w:rPr>
                <w:rFonts w:ascii="Arial" w:eastAsia="Wingdings" w:hAnsi="Arial" w:cs="Arial"/>
                <w:color w:val="FFFFFF" w:themeColor="background1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8"/>
                <w:szCs w:val="18"/>
                <w:lang w:val="en-US"/>
              </w:rPr>
              <w:t>N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o</w:t>
            </w:r>
            <w:r w:rsidRPr="000701FA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18"/>
                <w:szCs w:val="18"/>
                <w:lang w:val="en-US"/>
              </w:rPr>
              <w:t xml:space="preserve"> </w:t>
            </w:r>
          </w:p>
        </w:tc>
      </w:tr>
      <w:tr w:rsidR="00F21DFC" w:rsidRPr="000701FA" w14:paraId="51CE8A22" w14:textId="77777777" w:rsidTr="001F5CD8">
        <w:trPr>
          <w:trHeight w:val="910"/>
        </w:trPr>
        <w:tc>
          <w:tcPr>
            <w:tcW w:w="699" w:type="dxa"/>
          </w:tcPr>
          <w:p w14:paraId="6248EC6C" w14:textId="7539E2B2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="00537A3C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1</w:t>
            </w:r>
          </w:p>
        </w:tc>
        <w:tc>
          <w:tcPr>
            <w:tcW w:w="8789" w:type="dxa"/>
          </w:tcPr>
          <w:p w14:paraId="0C4AD98F" w14:textId="3F45296E" w:rsidR="00B02FC5" w:rsidRPr="000701FA" w:rsidRDefault="001F5CD8" w:rsidP="00E81897">
            <w:pPr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What is an example of a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</w:rPr>
              <w:t>Creative Thinking Technique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that you have used within this qualification?</w:t>
            </w:r>
          </w:p>
          <w:p w14:paraId="5946FD62" w14:textId="7D92BA23" w:rsidR="001F5CD8" w:rsidRPr="000701FA" w:rsidRDefault="001F5CD8" w:rsidP="00E81897">
            <w:pPr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 xml:space="preserve">Detail </w:t>
            </w:r>
            <w:r w:rsidR="00780096" w:rsidRPr="000701FA">
              <w:rPr>
                <w:rFonts w:ascii="Arial" w:hAnsi="Arial" w:cs="Arial"/>
                <w:sz w:val="18"/>
                <w:szCs w:val="18"/>
              </w:rPr>
              <w:t>its</w:t>
            </w:r>
            <w:r w:rsidRPr="000701FA">
              <w:rPr>
                <w:rFonts w:ascii="Arial" w:hAnsi="Arial" w:cs="Arial"/>
                <w:sz w:val="18"/>
                <w:szCs w:val="18"/>
              </w:rPr>
              <w:t xml:space="preserve"> process below.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13738553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08372C35" w14:textId="77777777" w:rsidTr="00E138F5">
        <w:trPr>
          <w:trHeight w:val="1005"/>
        </w:trPr>
        <w:tc>
          <w:tcPr>
            <w:tcW w:w="9488" w:type="dxa"/>
            <w:gridSpan w:val="2"/>
          </w:tcPr>
          <w:p w14:paraId="02318D2C" w14:textId="77777777" w:rsidR="00B02FC5" w:rsidRPr="000701FA" w:rsidRDefault="00B02FC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50040BE0" w14:textId="77777777" w:rsidR="00A67656" w:rsidRPr="000701FA" w:rsidRDefault="00A67656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4718B2E7" w14:textId="4201897B" w:rsidR="00A67656" w:rsidRPr="000701FA" w:rsidRDefault="00A67656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231F2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99434F1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65BFC00A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3D421BBB" w14:textId="77777777" w:rsidTr="001F5CD8">
        <w:trPr>
          <w:trHeight w:val="1280"/>
        </w:trPr>
        <w:tc>
          <w:tcPr>
            <w:tcW w:w="699" w:type="dxa"/>
          </w:tcPr>
          <w:p w14:paraId="47A7A84C" w14:textId="540D9448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2</w:t>
            </w:r>
          </w:p>
        </w:tc>
        <w:tc>
          <w:tcPr>
            <w:tcW w:w="8789" w:type="dxa"/>
          </w:tcPr>
          <w:p w14:paraId="5D3C68BD" w14:textId="38EF9D8B" w:rsidR="0061757C" w:rsidRPr="000701FA" w:rsidRDefault="001F5CD8" w:rsidP="005B68B5">
            <w:pPr>
              <w:widowControl w:val="0"/>
              <w:spacing w:before="60" w:after="60"/>
              <w:ind w:right="-2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During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AT</w:t>
            </w:r>
            <w:r w:rsidR="0022389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, you </w:t>
            </w:r>
            <w:r w:rsidR="00A82674" w:rsidRPr="000701FA">
              <w:rPr>
                <w:rFonts w:ascii="Arial" w:hAnsi="Arial" w:cs="Arial"/>
                <w:sz w:val="18"/>
                <w:szCs w:val="18"/>
                <w:lang w:val="en-US"/>
              </w:rPr>
              <w:t>were required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to research the current market of your proposed concept to determine what existing products and services were available at the time.</w:t>
            </w:r>
          </w:p>
          <w:p w14:paraId="05F04A8C" w14:textId="28EF2485" w:rsidR="001F5CD8" w:rsidRPr="000701FA" w:rsidRDefault="001F5CD8" w:rsidP="005B68B5">
            <w:pPr>
              <w:widowControl w:val="0"/>
              <w:spacing w:before="60" w:after="60"/>
              <w:ind w:right="-2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What </w:t>
            </w:r>
            <w:r w:rsidR="00B76CD2" w:rsidRPr="000701FA">
              <w:rPr>
                <w:rFonts w:ascii="Arial" w:hAnsi="Arial" w:cs="Arial"/>
                <w:sz w:val="18"/>
                <w:szCs w:val="18"/>
                <w:lang w:val="en-US"/>
              </w:rPr>
              <w:t>was the dominant competitor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>? Document them below.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6E6895A7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175F22FB" w14:textId="77777777" w:rsidTr="00E138F5">
        <w:trPr>
          <w:trHeight w:val="670"/>
        </w:trPr>
        <w:tc>
          <w:tcPr>
            <w:tcW w:w="9488" w:type="dxa"/>
            <w:gridSpan w:val="2"/>
          </w:tcPr>
          <w:p w14:paraId="43FECB1E" w14:textId="46487933" w:rsidR="007D32A7" w:rsidRPr="000701FA" w:rsidRDefault="007D32A7" w:rsidP="00A67656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2F2CF3FC" w14:textId="77777777" w:rsidR="005B68B5" w:rsidRPr="000701FA" w:rsidRDefault="005B68B5" w:rsidP="00A67656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180A5B8D" w14:textId="4FEC16A1" w:rsidR="00A67656" w:rsidRPr="000701FA" w:rsidRDefault="00A67656" w:rsidP="00A67656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066E3FF" w14:textId="77777777" w:rsidR="00F21DFC" w:rsidRPr="000701FA" w:rsidRDefault="00F21DFC" w:rsidP="00A459C2">
            <w:pPr>
              <w:widowControl w:val="0"/>
              <w:ind w:left="2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66459B2E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33698B86" w14:textId="77777777" w:rsidTr="00745CE2">
        <w:trPr>
          <w:trHeight w:val="998"/>
        </w:trPr>
        <w:tc>
          <w:tcPr>
            <w:tcW w:w="699" w:type="dxa"/>
          </w:tcPr>
          <w:p w14:paraId="37CDC6E8" w14:textId="6DF7BCA9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3</w:t>
            </w:r>
          </w:p>
        </w:tc>
        <w:tc>
          <w:tcPr>
            <w:tcW w:w="8789" w:type="dxa"/>
          </w:tcPr>
          <w:p w14:paraId="3BEFD252" w14:textId="323586EF" w:rsidR="00A67656" w:rsidRPr="000701FA" w:rsidRDefault="00A67656" w:rsidP="0061757C">
            <w:pPr>
              <w:widowControl w:val="0"/>
              <w:spacing w:before="60" w:after="60"/>
              <w:ind w:right="-2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During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AT</w:t>
            </w:r>
            <w:r w:rsidR="0022389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you needed to address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factors relating to the viability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of your project / scope.</w:t>
            </w:r>
          </w:p>
          <w:p w14:paraId="04174159" w14:textId="4B8909F1" w:rsidR="00A91057" w:rsidRPr="000701FA" w:rsidRDefault="00A67656" w:rsidP="0061757C">
            <w:pPr>
              <w:widowControl w:val="0"/>
              <w:spacing w:before="60" w:after="60"/>
              <w:ind w:right="-2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>What are some for the following that you encountered: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0B32B57F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4BBDA04E" w14:textId="77777777" w:rsidTr="00E138F5">
        <w:trPr>
          <w:trHeight w:val="1294"/>
        </w:trPr>
        <w:tc>
          <w:tcPr>
            <w:tcW w:w="9488" w:type="dxa"/>
            <w:gridSpan w:val="2"/>
          </w:tcPr>
          <w:p w14:paraId="2FD581B0" w14:textId="14C09446" w:rsidR="00A67656" w:rsidRPr="000701FA" w:rsidRDefault="00A67656" w:rsidP="00A67656">
            <w:pPr>
              <w:pStyle w:val="ListParagraph"/>
              <w:widowControl w:val="0"/>
              <w:numPr>
                <w:ilvl w:val="0"/>
                <w:numId w:val="20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Commercial Potential:</w:t>
            </w:r>
          </w:p>
          <w:p w14:paraId="0F6067CE" w14:textId="77777777" w:rsidR="00A67656" w:rsidRDefault="00A67656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37D93061" w14:textId="47E21496" w:rsidR="008438C5" w:rsidRP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shiop</w:t>
            </w:r>
            <w:proofErr w:type="spellEnd"/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 xml:space="preserve"> this is useful</w:t>
            </w:r>
          </w:p>
          <w:p w14:paraId="6B5BD495" w14:textId="41AEAE76" w:rsidR="00A67656" w:rsidRPr="000701FA" w:rsidRDefault="00A67656" w:rsidP="00A67656">
            <w:pPr>
              <w:pStyle w:val="ListParagraph"/>
              <w:widowControl w:val="0"/>
              <w:numPr>
                <w:ilvl w:val="0"/>
                <w:numId w:val="20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Suitability for the Target Audience:</w:t>
            </w:r>
          </w:p>
          <w:p w14:paraId="6567BD6E" w14:textId="77777777" w:rsidR="00A67656" w:rsidRPr="000701FA" w:rsidRDefault="00A67656" w:rsidP="00A67656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77A5AAF7" w14:textId="0D1ECA0D" w:rsidR="00A67656" w:rsidRP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Online shoppers. People far from a glasses shop</w:t>
            </w:r>
          </w:p>
          <w:p w14:paraId="4E1663EC" w14:textId="77777777" w:rsidR="00A67656" w:rsidRPr="000701FA" w:rsidRDefault="00A67656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7B203734" w14:textId="018FF54D" w:rsidR="00A67656" w:rsidRPr="000701FA" w:rsidRDefault="00A67656" w:rsidP="00A67656">
            <w:pPr>
              <w:pStyle w:val="ListParagraph"/>
              <w:widowControl w:val="0"/>
              <w:numPr>
                <w:ilvl w:val="0"/>
                <w:numId w:val="20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Feasibility of Implementing the Solution / Concept:</w:t>
            </w:r>
          </w:p>
          <w:p w14:paraId="0AC23190" w14:textId="2A70A206" w:rsidR="00A67656" w:rsidRPr="000701FA" w:rsidRDefault="00A67656" w:rsidP="00A67656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3E048EEE" w14:textId="00BE0007" w:rsidR="00A67656" w:rsidRP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 xml:space="preserve">Facial tracking can be tough, but could help with advanced </w:t>
            </w:r>
          </w:p>
          <w:p w14:paraId="731A6AF8" w14:textId="4B9DADC5" w:rsidR="00A67656" w:rsidRPr="000701FA" w:rsidRDefault="00A67656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7869D62" w14:textId="77777777" w:rsidR="00F21DFC" w:rsidRPr="000701FA" w:rsidRDefault="00F21DFC" w:rsidP="00A459C2">
            <w:pPr>
              <w:widowControl w:val="0"/>
              <w:ind w:left="2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6250AB04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0A523D02" w14:textId="77777777" w:rsidTr="00745CE2">
        <w:tc>
          <w:tcPr>
            <w:tcW w:w="699" w:type="dxa"/>
          </w:tcPr>
          <w:p w14:paraId="44BBA0BC" w14:textId="202CB3BA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4</w:t>
            </w:r>
          </w:p>
        </w:tc>
        <w:tc>
          <w:tcPr>
            <w:tcW w:w="8789" w:type="dxa"/>
          </w:tcPr>
          <w:p w14:paraId="6D122250" w14:textId="1FA53C31" w:rsidR="00F21DFC" w:rsidRPr="000701FA" w:rsidRDefault="00A67656" w:rsidP="0061757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For your concept within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AT</w:t>
            </w:r>
            <w:r w:rsidR="0022389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, what were the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requirements to </w:t>
            </w:r>
            <w:r w:rsidR="00A32BFA"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commercialize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it</w:t>
            </w:r>
            <w:r w:rsidR="00A32BFA" w:rsidRPr="000701FA">
              <w:rPr>
                <w:rFonts w:ascii="Arial" w:hAnsi="Arial" w:cs="Arial"/>
                <w:sz w:val="18"/>
                <w:szCs w:val="18"/>
                <w:lang w:val="en-US"/>
              </w:rPr>
              <w:t>? And what issues would it have?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6BBB44FB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4A8F115C" w14:textId="77777777" w:rsidTr="00E138F5">
        <w:trPr>
          <w:trHeight w:val="979"/>
        </w:trPr>
        <w:tc>
          <w:tcPr>
            <w:tcW w:w="9488" w:type="dxa"/>
            <w:gridSpan w:val="2"/>
          </w:tcPr>
          <w:p w14:paraId="48A9F5E4" w14:textId="6CFBEDB3" w:rsidR="00E9596C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  <w:lastRenderedPageBreak/>
              <w:t>Facial data</w:t>
            </w:r>
          </w:p>
          <w:p w14:paraId="43E1EDF9" w14:textId="57772216" w:rsid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  <w:t>Shape databases</w:t>
            </w:r>
          </w:p>
          <w:p w14:paraId="258C8293" w14:textId="60858609" w:rsid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  <w:t>Colour databases</w:t>
            </w:r>
          </w:p>
          <w:p w14:paraId="50AB5018" w14:textId="601A38FD" w:rsid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  <w:t>Style databases/preference</w:t>
            </w:r>
          </w:p>
          <w:p w14:paraId="1FEFEA1A" w14:textId="77777777" w:rsidR="00FB0777" w:rsidRP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47730AD0" w14:textId="77777777" w:rsidR="00A32BFA" w:rsidRPr="000701FA" w:rsidRDefault="00A32BFA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0FFB37E4" w14:textId="3B4B0106" w:rsidR="00A32BFA" w:rsidRPr="000701FA" w:rsidRDefault="00A32BFA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39BE837" w14:textId="77777777" w:rsidR="00F21DFC" w:rsidRPr="000701FA" w:rsidRDefault="00F21DFC" w:rsidP="00A459C2">
            <w:pPr>
              <w:widowControl w:val="0"/>
              <w:ind w:left="2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7F285D45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1147BF58" w14:textId="77777777" w:rsidTr="00745CE2">
        <w:tc>
          <w:tcPr>
            <w:tcW w:w="699" w:type="dxa"/>
          </w:tcPr>
          <w:p w14:paraId="6D99C279" w14:textId="1AC20453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5</w:t>
            </w:r>
          </w:p>
        </w:tc>
        <w:tc>
          <w:tcPr>
            <w:tcW w:w="8789" w:type="dxa"/>
          </w:tcPr>
          <w:p w14:paraId="3EC683CF" w14:textId="04E15248" w:rsidR="009110C7" w:rsidRPr="000701FA" w:rsidRDefault="00A32BFA" w:rsidP="00E138F5">
            <w:pPr>
              <w:widowControl w:val="0"/>
              <w:spacing w:before="60" w:after="60"/>
              <w:ind w:right="-2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What were some </w:t>
            </w:r>
            <w:r w:rsidRPr="000701FA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practical / operational issues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you</w:t>
            </w:r>
            <w:r w:rsidR="00E87F91"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had to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 xml:space="preserve"> put into consideration for your concept within AT</w:t>
            </w:r>
            <w:r w:rsidR="00223894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sz w:val="18"/>
                <w:szCs w:val="18"/>
                <w:lang w:val="en-US"/>
              </w:rPr>
              <w:t>?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60BB6CBF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48DB2BDD" w14:textId="77777777" w:rsidTr="00A32BFA">
        <w:trPr>
          <w:trHeight w:val="1122"/>
        </w:trPr>
        <w:tc>
          <w:tcPr>
            <w:tcW w:w="9488" w:type="dxa"/>
            <w:gridSpan w:val="2"/>
          </w:tcPr>
          <w:p w14:paraId="4859608E" w14:textId="77777777" w:rsidR="00A32BFA" w:rsidRPr="000701FA" w:rsidRDefault="00A32BFA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7011144E" w14:textId="3ECF73E1" w:rsidR="00A32BFA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Bad cameras</w:t>
            </w:r>
          </w:p>
          <w:p w14:paraId="27315BE9" w14:textId="7B65C080" w:rsid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Bad streaming/online connection</w:t>
            </w:r>
          </w:p>
          <w:p w14:paraId="7BA6FFDC" w14:textId="2F13BD7E" w:rsidR="00FB0777" w:rsidRPr="00FB0777" w:rsidRDefault="00FB0777" w:rsidP="00FB0777">
            <w:pPr>
              <w:pStyle w:val="ListParagraph"/>
              <w:widowControl w:val="0"/>
              <w:numPr>
                <w:ilvl w:val="0"/>
                <w:numId w:val="22"/>
              </w:numPr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  <w:t>Shop availability/location</w:t>
            </w:r>
          </w:p>
          <w:p w14:paraId="08845249" w14:textId="27D9F823" w:rsidR="00A32BFA" w:rsidRPr="000701FA" w:rsidRDefault="00A32BFA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75580A7" w14:textId="77777777" w:rsidR="00F21DFC" w:rsidRPr="000701FA" w:rsidRDefault="00F21DFC" w:rsidP="005B68B5">
            <w:pPr>
              <w:widowControl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0635611C" w14:textId="77777777" w:rsidR="00F21DFC" w:rsidRPr="000701FA" w:rsidRDefault="00F21DFC" w:rsidP="005B68B5">
            <w:pPr>
              <w:widowControl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333A8C36" w14:textId="77777777" w:rsidTr="00745CE2">
        <w:tc>
          <w:tcPr>
            <w:tcW w:w="699" w:type="dxa"/>
          </w:tcPr>
          <w:p w14:paraId="07EE0E5C" w14:textId="639D1A3D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="00E81897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6</w:t>
            </w:r>
          </w:p>
        </w:tc>
        <w:tc>
          <w:tcPr>
            <w:tcW w:w="8789" w:type="dxa"/>
          </w:tcPr>
          <w:p w14:paraId="52A9967E" w14:textId="48C38526" w:rsidR="00924C62" w:rsidRPr="000701FA" w:rsidRDefault="00E87F91" w:rsidP="00E138F5">
            <w:pPr>
              <w:widowControl w:val="0"/>
              <w:spacing w:before="60" w:after="60"/>
              <w:ind w:right="137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What </w:t>
            </w:r>
            <w:r w:rsidRPr="000701F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issues and considerations</w:t>
            </w: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within your concept for AT</w:t>
            </w:r>
            <w:r w:rsidR="00223894">
              <w:rPr>
                <w:rFonts w:ascii="Arial" w:hAnsi="Arial" w:cs="Arial"/>
                <w:iCs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>determined</w:t>
            </w:r>
            <w:proofErr w:type="gramEnd"/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whether it would even be </w:t>
            </w:r>
            <w:r w:rsidRPr="000701F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possible to implement</w:t>
            </w: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>?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4EFF4D05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331F4845" w14:textId="77777777" w:rsidTr="00A32BFA">
        <w:trPr>
          <w:trHeight w:val="1274"/>
        </w:trPr>
        <w:tc>
          <w:tcPr>
            <w:tcW w:w="9488" w:type="dxa"/>
            <w:gridSpan w:val="2"/>
          </w:tcPr>
          <w:p w14:paraId="63776F76" w14:textId="77777777" w:rsidR="0061757C" w:rsidRPr="000701FA" w:rsidRDefault="0061757C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1670062D" w14:textId="77777777" w:rsidR="00E87F91" w:rsidRPr="000701FA" w:rsidRDefault="00E87F91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  <w:p w14:paraId="6821D3D3" w14:textId="62A9A6DD" w:rsidR="00E87F91" w:rsidRPr="000701FA" w:rsidRDefault="00E87F91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iCs/>
                <w:color w:val="7030A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4C8282E" w14:textId="77777777" w:rsidR="00F21DFC" w:rsidRPr="000701FA" w:rsidRDefault="00F21DFC" w:rsidP="00A459C2">
            <w:pPr>
              <w:widowControl w:val="0"/>
              <w:ind w:left="2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3DBA6772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44133C35" w14:textId="77777777" w:rsidTr="00745CE2">
        <w:tc>
          <w:tcPr>
            <w:tcW w:w="699" w:type="dxa"/>
          </w:tcPr>
          <w:p w14:paraId="52246053" w14:textId="52939045" w:rsidR="00F21DFC" w:rsidRPr="000701FA" w:rsidRDefault="00F21DFC" w:rsidP="00745CE2">
            <w:pPr>
              <w:widowControl w:val="0"/>
              <w:spacing w:before="60" w:after="60"/>
              <w:ind w:right="-23"/>
              <w:jc w:val="center"/>
              <w:rPr>
                <w:rFonts w:ascii="Arial" w:eastAsia="Arial" w:hAnsi="Arial" w:cs="Arial"/>
                <w:b/>
                <w:sz w:val="18"/>
                <w:szCs w:val="18"/>
                <w:lang w:val="en-US"/>
              </w:rPr>
            </w:pPr>
            <w:r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Q</w:t>
            </w:r>
            <w:r w:rsidR="00A459C2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0</w:t>
            </w:r>
            <w:r w:rsidR="00E81897" w:rsidRPr="000701FA">
              <w:rPr>
                <w:rFonts w:ascii="Arial" w:eastAsia="Arial" w:hAnsi="Arial" w:cs="Arial"/>
                <w:b/>
                <w:color w:val="7030A0"/>
                <w:spacing w:val="2"/>
                <w:sz w:val="18"/>
                <w:szCs w:val="18"/>
                <w:lang w:val="en-US"/>
              </w:rPr>
              <w:t>7</w:t>
            </w:r>
          </w:p>
        </w:tc>
        <w:tc>
          <w:tcPr>
            <w:tcW w:w="8789" w:type="dxa"/>
          </w:tcPr>
          <w:p w14:paraId="098095E4" w14:textId="66BFBD0B" w:rsidR="00B9352B" w:rsidRPr="000701FA" w:rsidRDefault="00E87F91" w:rsidP="00E138F5">
            <w:pPr>
              <w:widowControl w:val="0"/>
              <w:spacing w:before="60" w:after="60"/>
              <w:ind w:right="137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During </w:t>
            </w:r>
            <w:r w:rsidRPr="000701F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AT</w:t>
            </w:r>
            <w:r w:rsidR="00223894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1</w:t>
            </w: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, what </w:t>
            </w:r>
            <w:r w:rsidR="00B9352B"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techniques did you and your team implement to </w:t>
            </w:r>
            <w:r w:rsidR="00B9352B" w:rsidRPr="000701F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generate creative ideas and solutions for the project</w:t>
            </w:r>
            <w:r w:rsidR="00B9352B"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>?</w:t>
            </w:r>
          </w:p>
          <w:p w14:paraId="58902126" w14:textId="61424542" w:rsidR="00B9352B" w:rsidRPr="000701FA" w:rsidRDefault="00B9352B" w:rsidP="00E138F5">
            <w:pPr>
              <w:widowControl w:val="0"/>
              <w:spacing w:before="60" w:after="60"/>
              <w:ind w:right="137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And how did you manage to </w:t>
            </w:r>
            <w:r w:rsidRPr="000701FA">
              <w:rPr>
                <w:rFonts w:ascii="Arial" w:hAnsi="Arial" w:cs="Arial"/>
                <w:b/>
                <w:bCs/>
                <w:iCs/>
                <w:sz w:val="18"/>
                <w:szCs w:val="18"/>
                <w:lang w:val="en-US"/>
              </w:rPr>
              <w:t>translate them into workable concepts</w:t>
            </w:r>
            <w:r w:rsidRPr="000701FA">
              <w:rPr>
                <w:rFonts w:ascii="Arial" w:hAnsi="Arial" w:cs="Arial"/>
                <w:iCs/>
                <w:sz w:val="18"/>
                <w:szCs w:val="18"/>
                <w:lang w:val="en-US"/>
              </w:rPr>
              <w:t>?</w:t>
            </w:r>
          </w:p>
        </w:tc>
        <w:tc>
          <w:tcPr>
            <w:tcW w:w="1421" w:type="dxa"/>
            <w:gridSpan w:val="2"/>
            <w:shd w:val="clear" w:color="auto" w:fill="7A2EB8"/>
            <w:vAlign w:val="center"/>
          </w:tcPr>
          <w:p w14:paraId="2C549635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21DFC" w:rsidRPr="000701FA" w14:paraId="716AEFD2" w14:textId="77777777" w:rsidTr="00E138F5">
        <w:trPr>
          <w:trHeight w:val="975"/>
        </w:trPr>
        <w:tc>
          <w:tcPr>
            <w:tcW w:w="9488" w:type="dxa"/>
            <w:gridSpan w:val="2"/>
          </w:tcPr>
          <w:p w14:paraId="778B4164" w14:textId="0E6DE57D" w:rsidR="005B68B5" w:rsidRPr="000701FA" w:rsidRDefault="005B68B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467CA2C7" w14:textId="1E58FA3D" w:rsidR="005B68B5" w:rsidRPr="000701FA" w:rsidRDefault="005B68B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5684B493" w14:textId="77777777" w:rsidR="005B68B5" w:rsidRPr="000701FA" w:rsidRDefault="005B68B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062B5393" w14:textId="77777777" w:rsidR="005B68B5" w:rsidRPr="000701FA" w:rsidRDefault="005B68B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  <w:p w14:paraId="30F985A3" w14:textId="367D762C" w:rsidR="005B68B5" w:rsidRPr="000701FA" w:rsidRDefault="005B68B5" w:rsidP="005B68B5">
            <w:pPr>
              <w:widowControl w:val="0"/>
              <w:spacing w:before="60" w:after="60"/>
              <w:ind w:right="-23"/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6F888385" w14:textId="77777777" w:rsidR="00F21DFC" w:rsidRPr="000701FA" w:rsidRDefault="00F21DFC" w:rsidP="00A459C2">
            <w:pPr>
              <w:widowControl w:val="0"/>
              <w:ind w:left="27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3" w:type="dxa"/>
            <w:vAlign w:val="center"/>
          </w:tcPr>
          <w:p w14:paraId="632A8631" w14:textId="77777777" w:rsidR="00F21DFC" w:rsidRPr="000701FA" w:rsidRDefault="00F21DFC" w:rsidP="00A459C2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09DB0C23" w14:textId="77777777" w:rsidR="00B9352B" w:rsidRPr="000701FA" w:rsidRDefault="00B9352B" w:rsidP="00120F03">
      <w:pPr>
        <w:spacing w:before="120"/>
        <w:jc w:val="center"/>
        <w:rPr>
          <w:rFonts w:ascii="Arial" w:hAnsi="Arial" w:cs="Arial"/>
          <w:i/>
          <w:sz w:val="18"/>
          <w:szCs w:val="18"/>
        </w:rPr>
      </w:pPr>
    </w:p>
    <w:p w14:paraId="558AC17D" w14:textId="5BA1D945" w:rsidR="00A15C67" w:rsidRPr="008F49E0" w:rsidRDefault="00EB6DBD" w:rsidP="00120F03">
      <w:pPr>
        <w:spacing w:before="120"/>
        <w:jc w:val="center"/>
        <w:rPr>
          <w:rFonts w:ascii="Arial" w:hAnsi="Arial" w:cs="Arial"/>
          <w:b/>
          <w:bCs/>
          <w:i/>
          <w:sz w:val="28"/>
          <w:szCs w:val="28"/>
        </w:rPr>
      </w:pPr>
      <w:r w:rsidRPr="008F49E0">
        <w:rPr>
          <w:rFonts w:ascii="Arial" w:hAnsi="Arial" w:cs="Arial"/>
          <w:b/>
          <w:bCs/>
          <w:i/>
          <w:sz w:val="28"/>
          <w:szCs w:val="28"/>
        </w:rPr>
        <w:t xml:space="preserve">End of </w:t>
      </w:r>
      <w:r w:rsidR="008F49E0">
        <w:rPr>
          <w:rFonts w:ascii="Arial" w:hAnsi="Arial" w:cs="Arial"/>
          <w:b/>
          <w:bCs/>
          <w:i/>
          <w:sz w:val="28"/>
          <w:szCs w:val="28"/>
        </w:rPr>
        <w:t>A</w:t>
      </w:r>
      <w:r w:rsidRPr="008F49E0">
        <w:rPr>
          <w:rFonts w:ascii="Arial" w:hAnsi="Arial" w:cs="Arial"/>
          <w:b/>
          <w:bCs/>
          <w:i/>
          <w:sz w:val="28"/>
          <w:szCs w:val="28"/>
        </w:rPr>
        <w:t>ssessment</w:t>
      </w:r>
    </w:p>
    <w:p w14:paraId="7AE9FA2A" w14:textId="1B0D91FB" w:rsidR="00223894" w:rsidRDefault="00223894">
      <w:pPr>
        <w:spacing w:after="0" w:line="240" w:lineRule="auto"/>
        <w:rPr>
          <w:rFonts w:ascii="Arial" w:hAnsi="Arial" w:cs="Arial"/>
          <w:i/>
          <w:sz w:val="18"/>
          <w:szCs w:val="18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417"/>
        <w:gridCol w:w="1417"/>
        <w:gridCol w:w="1418"/>
      </w:tblGrid>
      <w:tr w:rsidR="00AC0FD6" w:rsidRPr="000701FA" w14:paraId="25737E04" w14:textId="77777777" w:rsidTr="000B48CC">
        <w:trPr>
          <w:trHeight w:val="542"/>
        </w:trPr>
        <w:tc>
          <w:tcPr>
            <w:tcW w:w="10773" w:type="dxa"/>
            <w:gridSpan w:val="4"/>
            <w:shd w:val="clear" w:color="auto" w:fill="8547AD"/>
            <w:vAlign w:val="center"/>
          </w:tcPr>
          <w:p w14:paraId="7BC07D7A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701FA">
              <w:rPr>
                <w:rFonts w:ascii="Arial" w:hAnsi="Arial" w:cs="Arial"/>
                <w:b/>
                <w:color w:val="FFFFFF"/>
                <w:sz w:val="18"/>
                <w:szCs w:val="18"/>
              </w:rPr>
              <w:t>STUDENT FEEDBACK</w:t>
            </w:r>
          </w:p>
          <w:p w14:paraId="229ABDE3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Tell us what you think. Highlight the answers that apply and/or provide any additional comments regarding this assessment task.</w:t>
            </w:r>
          </w:p>
        </w:tc>
      </w:tr>
      <w:tr w:rsidR="00AC0FD6" w:rsidRPr="000701FA" w14:paraId="59EDD59F" w14:textId="77777777" w:rsidTr="000B48CC">
        <w:trPr>
          <w:trHeight w:val="410"/>
        </w:trPr>
        <w:tc>
          <w:tcPr>
            <w:tcW w:w="10773" w:type="dxa"/>
            <w:gridSpan w:val="4"/>
            <w:shd w:val="clear" w:color="auto" w:fill="auto"/>
          </w:tcPr>
          <w:p w14:paraId="5AB61D0B" w14:textId="77777777" w:rsidR="00AC0FD6" w:rsidRPr="000701FA" w:rsidRDefault="00AC0FD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How long did it take you to complete this task?</w:t>
            </w:r>
          </w:p>
          <w:p w14:paraId="6776F6FA" w14:textId="77777777" w:rsidR="006C0566" w:rsidRPr="000701FA" w:rsidRDefault="006C056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0FD6" w:rsidRPr="000701FA" w14:paraId="5A40AACF" w14:textId="77777777" w:rsidTr="000B48CC">
        <w:trPr>
          <w:trHeight w:val="410"/>
        </w:trPr>
        <w:tc>
          <w:tcPr>
            <w:tcW w:w="6521" w:type="dxa"/>
            <w:shd w:val="clear" w:color="auto" w:fill="auto"/>
          </w:tcPr>
          <w:p w14:paraId="142917D2" w14:textId="77777777" w:rsidR="00AC0FD6" w:rsidRPr="000701FA" w:rsidRDefault="00AC0FD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Did you understand what you had to do to complete this assessment?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838BB7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939657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FB5D8D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AC0FD6" w:rsidRPr="000701FA" w14:paraId="7F920437" w14:textId="77777777" w:rsidTr="000B48CC">
        <w:trPr>
          <w:trHeight w:val="410"/>
        </w:trPr>
        <w:tc>
          <w:tcPr>
            <w:tcW w:w="6521" w:type="dxa"/>
            <w:shd w:val="clear" w:color="auto" w:fill="auto"/>
          </w:tcPr>
          <w:p w14:paraId="7DE5B710" w14:textId="77777777" w:rsidR="00AC0FD6" w:rsidRPr="000701FA" w:rsidRDefault="00AC0FD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Did you understand how to complete this assessment?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ACE848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57FB95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Not sure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5B4C7C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AC0FD6" w:rsidRPr="000701FA" w14:paraId="1897CAB0" w14:textId="77777777" w:rsidTr="000B48CC">
        <w:trPr>
          <w:trHeight w:val="410"/>
        </w:trPr>
        <w:tc>
          <w:tcPr>
            <w:tcW w:w="6521" w:type="dxa"/>
            <w:shd w:val="clear" w:color="auto" w:fill="auto"/>
          </w:tcPr>
          <w:p w14:paraId="1FB8A3A6" w14:textId="77777777" w:rsidR="00AC0FD6" w:rsidRPr="000701FA" w:rsidRDefault="00AC0FD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How would you rate the level of difficulty of the tasks?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6ADFEA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Too easy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1CC7DB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About right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2C1113" w14:textId="77777777" w:rsidR="00AC0FD6" w:rsidRPr="000701FA" w:rsidRDefault="00AC0FD6" w:rsidP="000B48C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Too difficult</w:t>
            </w:r>
          </w:p>
        </w:tc>
      </w:tr>
      <w:tr w:rsidR="00AC0FD6" w:rsidRPr="000701FA" w14:paraId="2F8B0421" w14:textId="77777777" w:rsidTr="000B48CC">
        <w:trPr>
          <w:trHeight w:val="410"/>
        </w:trPr>
        <w:tc>
          <w:tcPr>
            <w:tcW w:w="10773" w:type="dxa"/>
            <w:gridSpan w:val="4"/>
            <w:shd w:val="clear" w:color="auto" w:fill="auto"/>
          </w:tcPr>
          <w:p w14:paraId="74F7B4C3" w14:textId="5DDE91F4" w:rsidR="006C0566" w:rsidRPr="000701FA" w:rsidRDefault="00AC0FD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701FA">
              <w:rPr>
                <w:rFonts w:ascii="Arial" w:hAnsi="Arial" w:cs="Arial"/>
                <w:sz w:val="18"/>
                <w:szCs w:val="18"/>
              </w:rPr>
              <w:t>Would you like</w:t>
            </w:r>
            <w:r w:rsidR="006C0566" w:rsidRPr="000701FA">
              <w:rPr>
                <w:rFonts w:ascii="Arial" w:hAnsi="Arial" w:cs="Arial"/>
                <w:sz w:val="18"/>
                <w:szCs w:val="18"/>
              </w:rPr>
              <w:t xml:space="preserve"> to provide any other comments?</w:t>
            </w:r>
          </w:p>
          <w:p w14:paraId="2AC70156" w14:textId="77777777" w:rsidR="006C0566" w:rsidRPr="000701FA" w:rsidRDefault="006C0566" w:rsidP="000B48C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DD326E" w14:textId="0A84366A" w:rsidR="001E38C7" w:rsidRPr="005708D5" w:rsidRDefault="001E38C7" w:rsidP="00AC0FD6">
      <w:pPr>
        <w:spacing w:before="120"/>
        <w:rPr>
          <w:rFonts w:asciiTheme="majorHAnsi" w:hAnsiTheme="majorHAnsi" w:cstheme="majorHAnsi"/>
          <w:i/>
          <w:color w:val="0000FF"/>
          <w:lang w:eastAsia="en-AU"/>
        </w:rPr>
      </w:pPr>
    </w:p>
    <w:sectPr w:rsidR="001E38C7" w:rsidRPr="005708D5" w:rsidSect="004547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566" w:bottom="1440" w:left="567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50393" w14:textId="77777777" w:rsidR="00904DA7" w:rsidRDefault="00904DA7" w:rsidP="00E81266">
      <w:pPr>
        <w:spacing w:after="0" w:line="240" w:lineRule="auto"/>
      </w:pPr>
      <w:r>
        <w:separator/>
      </w:r>
    </w:p>
  </w:endnote>
  <w:endnote w:type="continuationSeparator" w:id="0">
    <w:p w14:paraId="7B4E959D" w14:textId="77777777" w:rsidR="00904DA7" w:rsidRDefault="00904DA7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FBA96" w14:textId="4D2C9BBD" w:rsidR="000B48CC" w:rsidRPr="00C21419" w:rsidRDefault="000B48CC">
    <w:pPr>
      <w:tabs>
        <w:tab w:val="center" w:pos="4550"/>
        <w:tab w:val="left" w:pos="5818"/>
      </w:tabs>
      <w:ind w:right="260"/>
      <w:jc w:val="right"/>
      <w:rPr>
        <w:b/>
        <w:sz w:val="24"/>
        <w:szCs w:val="24"/>
      </w:rPr>
    </w:pPr>
    <w:r w:rsidRPr="00C21419">
      <w:rPr>
        <w:b/>
        <w:spacing w:val="60"/>
        <w:sz w:val="24"/>
        <w:szCs w:val="24"/>
      </w:rPr>
      <w:t>Page</w:t>
    </w:r>
    <w:r w:rsidRPr="00C21419">
      <w:rPr>
        <w:b/>
        <w:sz w:val="24"/>
        <w:szCs w:val="24"/>
      </w:rPr>
      <w:t xml:space="preserve">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PAGE 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</w:t>
    </w:r>
    <w:r w:rsidRPr="00C21419">
      <w:rPr>
        <w:b/>
        <w:sz w:val="24"/>
        <w:szCs w:val="24"/>
      </w:rPr>
      <w:fldChar w:fldCharType="end"/>
    </w:r>
    <w:r w:rsidRPr="00C21419">
      <w:rPr>
        <w:b/>
        <w:sz w:val="24"/>
        <w:szCs w:val="24"/>
      </w:rPr>
      <w:t xml:space="preserve"> | </w:t>
    </w:r>
    <w:r w:rsidRPr="00C21419">
      <w:rPr>
        <w:b/>
        <w:sz w:val="24"/>
        <w:szCs w:val="24"/>
      </w:rPr>
      <w:fldChar w:fldCharType="begin"/>
    </w:r>
    <w:r w:rsidRPr="00C21419">
      <w:rPr>
        <w:b/>
        <w:sz w:val="24"/>
        <w:szCs w:val="24"/>
      </w:rPr>
      <w:instrText xml:space="preserve"> NUMPAGES  \* Arabic  \* MERGEFORMAT </w:instrText>
    </w:r>
    <w:r w:rsidRPr="00C21419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12</w:t>
    </w:r>
    <w:r w:rsidRPr="00C21419">
      <w:rPr>
        <w:b/>
        <w:sz w:val="24"/>
        <w:szCs w:val="24"/>
      </w:rPr>
      <w:fldChar w:fldCharType="end"/>
    </w:r>
  </w:p>
  <w:p w14:paraId="6C02DE86" w14:textId="6DB2FD73" w:rsidR="000B48CC" w:rsidRDefault="000B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59F77" w14:textId="77777777" w:rsidR="00904DA7" w:rsidRDefault="00904DA7" w:rsidP="00E81266">
      <w:pPr>
        <w:spacing w:after="0" w:line="240" w:lineRule="auto"/>
      </w:pPr>
      <w:r>
        <w:separator/>
      </w:r>
    </w:p>
  </w:footnote>
  <w:footnote w:type="continuationSeparator" w:id="0">
    <w:p w14:paraId="22A2B11D" w14:textId="77777777" w:rsidR="00904DA7" w:rsidRDefault="00904DA7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6C94" w14:textId="4E94C5DC" w:rsidR="00E6680C" w:rsidRDefault="00E668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C775F3D" wp14:editId="52B48E8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105" cy="380365"/>
              <wp:effectExtent l="0" t="0" r="17145" b="635"/>
              <wp:wrapNone/>
              <wp:docPr id="102344909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0C7E1" w14:textId="50E0DA8E" w:rsidR="00E6680C" w:rsidRPr="00E6680C" w:rsidRDefault="00E6680C" w:rsidP="00E6680C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6680C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75F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15pt;height:29.95pt;z-index:2516674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" filled="f" stroked="f">
              <v:textbox style="mso-fit-shape-to-text:t" inset="0,15pt,0,0">
                <w:txbxContent>
                  <w:p w14:paraId="3960C7E1" w14:textId="50E0DA8E" w:rsidR="00E6680C" w:rsidRPr="00E6680C" w:rsidRDefault="00E6680C" w:rsidP="00E6680C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6680C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709"/>
      <w:gridCol w:w="2064"/>
    </w:tblGrid>
    <w:tr w:rsidR="000B48CC" w:rsidRPr="008F4F0C" w14:paraId="74B4D942" w14:textId="77777777" w:rsidTr="09AB8682">
      <w:trPr>
        <w:trHeight w:val="1418"/>
      </w:trPr>
      <w:tc>
        <w:tcPr>
          <w:tcW w:w="4042" w:type="pct"/>
          <w:hideMark/>
        </w:tcPr>
        <w:p w14:paraId="363C04F7" w14:textId="0F3A20F7" w:rsidR="000B48CC" w:rsidRPr="008F4F0C" w:rsidRDefault="00E6680C" w:rsidP="00A459C2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allowOverlap="1" wp14:anchorId="440F581B" wp14:editId="57958AA6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59105" cy="380365"/>
                    <wp:effectExtent l="0" t="0" r="17145" b="635"/>
                    <wp:wrapNone/>
                    <wp:docPr id="601986567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10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DE1A12" w14:textId="259AEC66" w:rsidR="00E6680C" w:rsidRPr="00E6680C" w:rsidRDefault="00E6680C" w:rsidP="00E6680C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E6680C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40F58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6.15pt;height:29.95pt;z-index:2516684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" filled="f" stroked="f">
                    <v:textbox style="mso-fit-shape-to-text:t" inset="0,15pt,0,0">
                      <w:txbxContent>
                        <w:p w14:paraId="2ADE1A12" w14:textId="259AEC66" w:rsidR="00E6680C" w:rsidRPr="00E6680C" w:rsidRDefault="00E6680C" w:rsidP="00E6680C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6680C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48CC"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74B4D950" wp14:editId="74B4D951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DF4074" w14:textId="77777777" w:rsidR="000B48CC" w:rsidRDefault="000B48CC" w:rsidP="00A459C2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</w:p>
        <w:p w14:paraId="353468E4" w14:textId="4A7CCD5D" w:rsidR="000B48CC" w:rsidRPr="008F4F0C" w:rsidRDefault="000B48CC" w:rsidP="00A459C2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  <w:tc>
        <w:tcPr>
          <w:tcW w:w="958" w:type="pct"/>
        </w:tcPr>
        <w:p w14:paraId="613176E2" w14:textId="77777777" w:rsidR="000B48CC" w:rsidRPr="00AE1B3E" w:rsidRDefault="000B48CC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>Form no: F1020110</w:t>
          </w:r>
        </w:p>
        <w:p w14:paraId="73148D50" w14:textId="77777777" w:rsidR="000B48CC" w:rsidRDefault="000B48CC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Issue date: </w:t>
          </w:r>
        </w:p>
        <w:p w14:paraId="41AA9724" w14:textId="77085C7B" w:rsidR="000B48CC" w:rsidRPr="00AE1B3E" w:rsidRDefault="005B68B5" w:rsidP="00AE1B3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/>
            <w:rPr>
              <w:rFonts w:ascii="Tahoma" w:hAnsi="Tahoma" w:cs="Tahoma"/>
              <w:sz w:val="20"/>
              <w:szCs w:val="18"/>
            </w:rPr>
          </w:pPr>
          <w:r>
            <w:rPr>
              <w:rFonts w:ascii="Tahoma" w:hAnsi="Tahoma" w:cs="Tahoma"/>
              <w:sz w:val="20"/>
              <w:szCs w:val="18"/>
            </w:rPr>
            <w:t>27</w:t>
          </w:r>
          <w:r w:rsidR="000B48CC" w:rsidRPr="00AE1B3E">
            <w:rPr>
              <w:rFonts w:ascii="Tahoma" w:hAnsi="Tahoma" w:cs="Tahoma"/>
              <w:sz w:val="20"/>
              <w:szCs w:val="18"/>
            </w:rPr>
            <w:t>/</w:t>
          </w:r>
          <w:r w:rsidR="000B48CC">
            <w:rPr>
              <w:rFonts w:ascii="Tahoma" w:hAnsi="Tahoma" w:cs="Tahoma"/>
              <w:sz w:val="20"/>
              <w:szCs w:val="18"/>
            </w:rPr>
            <w:t>0</w:t>
          </w:r>
          <w:r>
            <w:rPr>
              <w:rFonts w:ascii="Tahoma" w:hAnsi="Tahoma" w:cs="Tahoma"/>
              <w:sz w:val="20"/>
              <w:szCs w:val="18"/>
            </w:rPr>
            <w:t>6</w:t>
          </w:r>
          <w:r w:rsidR="000B48CC" w:rsidRPr="00AE1B3E">
            <w:rPr>
              <w:rFonts w:ascii="Tahoma" w:hAnsi="Tahoma" w:cs="Tahoma"/>
              <w:sz w:val="20"/>
              <w:szCs w:val="18"/>
            </w:rPr>
            <w:t>/20</w:t>
          </w:r>
          <w:r w:rsidR="000B48CC">
            <w:rPr>
              <w:rFonts w:ascii="Tahoma" w:hAnsi="Tahoma" w:cs="Tahoma"/>
              <w:sz w:val="20"/>
              <w:szCs w:val="18"/>
            </w:rPr>
            <w:t>2</w:t>
          </w:r>
          <w:r>
            <w:rPr>
              <w:rFonts w:ascii="Tahoma" w:hAnsi="Tahoma" w:cs="Tahoma"/>
              <w:sz w:val="20"/>
              <w:szCs w:val="18"/>
            </w:rPr>
            <w:t>2</w:t>
          </w:r>
        </w:p>
        <w:p w14:paraId="617091D5" w14:textId="77777777" w:rsidR="000B48CC" w:rsidRDefault="000B48CC" w:rsidP="00AE1B3E">
          <w:pPr>
            <w:spacing w:after="0" w:line="240" w:lineRule="auto"/>
            <w:rPr>
              <w:rFonts w:ascii="Tahoma" w:hAnsi="Tahoma" w:cs="Tahoma"/>
              <w:sz w:val="20"/>
              <w:szCs w:val="18"/>
            </w:rPr>
          </w:pPr>
          <w:r w:rsidRPr="00AE1B3E">
            <w:rPr>
              <w:rFonts w:ascii="Tahoma" w:hAnsi="Tahoma" w:cs="Tahoma"/>
              <w:sz w:val="20"/>
              <w:szCs w:val="18"/>
            </w:rPr>
            <w:t xml:space="preserve">Review date: </w:t>
          </w:r>
        </w:p>
        <w:p w14:paraId="74B4D941" w14:textId="7C71CA0B" w:rsidR="000B48CC" w:rsidRPr="008F4F0C" w:rsidRDefault="005B68B5" w:rsidP="00577655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rFonts w:ascii="Tahoma" w:hAnsi="Tahoma" w:cs="Tahoma"/>
              <w:sz w:val="20"/>
              <w:szCs w:val="18"/>
            </w:rPr>
            <w:t>27</w:t>
          </w:r>
          <w:r w:rsidR="000B48CC" w:rsidRPr="00AE1B3E">
            <w:rPr>
              <w:rFonts w:ascii="Tahoma" w:hAnsi="Tahoma" w:cs="Tahoma"/>
              <w:sz w:val="20"/>
              <w:szCs w:val="18"/>
            </w:rPr>
            <w:t>/</w:t>
          </w:r>
          <w:r w:rsidR="000B48CC">
            <w:rPr>
              <w:rFonts w:ascii="Tahoma" w:hAnsi="Tahoma" w:cs="Tahoma"/>
              <w:sz w:val="20"/>
              <w:szCs w:val="18"/>
            </w:rPr>
            <w:t>0</w:t>
          </w:r>
          <w:r>
            <w:rPr>
              <w:rFonts w:ascii="Tahoma" w:hAnsi="Tahoma" w:cs="Tahoma"/>
              <w:sz w:val="20"/>
              <w:szCs w:val="18"/>
            </w:rPr>
            <w:t>6</w:t>
          </w:r>
          <w:r w:rsidR="000B48CC" w:rsidRPr="00AE1B3E">
            <w:rPr>
              <w:rFonts w:ascii="Tahoma" w:hAnsi="Tahoma" w:cs="Tahoma"/>
              <w:sz w:val="20"/>
              <w:szCs w:val="18"/>
            </w:rPr>
            <w:t>/</w:t>
          </w:r>
          <w:r w:rsidR="000B48CC">
            <w:rPr>
              <w:rFonts w:ascii="Tahoma" w:hAnsi="Tahoma" w:cs="Tahoma"/>
              <w:sz w:val="20"/>
              <w:szCs w:val="18"/>
            </w:rPr>
            <w:t>202</w:t>
          </w:r>
          <w:r>
            <w:rPr>
              <w:rFonts w:ascii="Tahoma" w:hAnsi="Tahoma" w:cs="Tahoma"/>
              <w:sz w:val="20"/>
              <w:szCs w:val="18"/>
            </w:rPr>
            <w:t>4</w:t>
          </w:r>
        </w:p>
      </w:tc>
    </w:tr>
  </w:tbl>
  <w:p w14:paraId="74B4D946" w14:textId="77777777" w:rsidR="000B48CC" w:rsidRPr="00A67AAA" w:rsidRDefault="000B48CC" w:rsidP="003F0B0F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770A9" w14:textId="134F6A6C" w:rsidR="00E6680C" w:rsidRDefault="00E6680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8B268FB" wp14:editId="3EFAECF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105" cy="380365"/>
              <wp:effectExtent l="0" t="0" r="17145" b="635"/>
              <wp:wrapNone/>
              <wp:docPr id="111624612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73EB7" w14:textId="5C0DB564" w:rsidR="00E6680C" w:rsidRPr="00E6680C" w:rsidRDefault="00E6680C" w:rsidP="00E6680C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6680C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268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15pt;height:29.95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" filled="f" stroked="f">
              <v:textbox style="mso-fit-shape-to-text:t" inset="0,15pt,0,0">
                <w:txbxContent>
                  <w:p w14:paraId="06573EB7" w14:textId="5C0DB564" w:rsidR="00E6680C" w:rsidRPr="00E6680C" w:rsidRDefault="00E6680C" w:rsidP="00E6680C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E6680C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E6"/>
    <w:multiLevelType w:val="hybridMultilevel"/>
    <w:tmpl w:val="943E76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3EE6"/>
    <w:multiLevelType w:val="hybridMultilevel"/>
    <w:tmpl w:val="69AC72AE"/>
    <w:lvl w:ilvl="0" w:tplc="7CC05F52"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A4A70BD"/>
    <w:multiLevelType w:val="hybridMultilevel"/>
    <w:tmpl w:val="9BD6F33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0B30637A"/>
    <w:multiLevelType w:val="hybridMultilevel"/>
    <w:tmpl w:val="760AF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3AD8"/>
    <w:multiLevelType w:val="hybridMultilevel"/>
    <w:tmpl w:val="6DD88C3A"/>
    <w:lvl w:ilvl="0" w:tplc="F6BAE6A8"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EE57BEE"/>
    <w:multiLevelType w:val="hybridMultilevel"/>
    <w:tmpl w:val="4BCAE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72DA"/>
    <w:multiLevelType w:val="hybridMultilevel"/>
    <w:tmpl w:val="C52C9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D654B"/>
    <w:multiLevelType w:val="hybridMultilevel"/>
    <w:tmpl w:val="4CD02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1404B"/>
    <w:multiLevelType w:val="hybridMultilevel"/>
    <w:tmpl w:val="4A8C3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708EE"/>
    <w:multiLevelType w:val="hybridMultilevel"/>
    <w:tmpl w:val="AD0AF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D740E"/>
    <w:multiLevelType w:val="hybridMultilevel"/>
    <w:tmpl w:val="08447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C05B7"/>
    <w:multiLevelType w:val="hybridMultilevel"/>
    <w:tmpl w:val="DAC4164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942F0"/>
    <w:multiLevelType w:val="hybridMultilevel"/>
    <w:tmpl w:val="B5228702"/>
    <w:lvl w:ilvl="0" w:tplc="BDD89D9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60265BD9"/>
    <w:multiLevelType w:val="hybridMultilevel"/>
    <w:tmpl w:val="B1A0B6F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6E4A4C47"/>
    <w:multiLevelType w:val="hybridMultilevel"/>
    <w:tmpl w:val="05D6245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F069D"/>
    <w:multiLevelType w:val="hybridMultilevel"/>
    <w:tmpl w:val="BAE44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80072"/>
    <w:multiLevelType w:val="hybridMultilevel"/>
    <w:tmpl w:val="7FA0B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A6952"/>
    <w:multiLevelType w:val="hybridMultilevel"/>
    <w:tmpl w:val="5CAA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B301B"/>
    <w:multiLevelType w:val="hybridMultilevel"/>
    <w:tmpl w:val="929E27D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7F802D7F"/>
    <w:multiLevelType w:val="hybridMultilevel"/>
    <w:tmpl w:val="295610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737701009">
    <w:abstractNumId w:val="12"/>
  </w:num>
  <w:num w:numId="2" w16cid:durableId="931817948">
    <w:abstractNumId w:val="18"/>
  </w:num>
  <w:num w:numId="3" w16cid:durableId="1760364434">
    <w:abstractNumId w:val="6"/>
  </w:num>
  <w:num w:numId="4" w16cid:durableId="584269875">
    <w:abstractNumId w:val="2"/>
  </w:num>
  <w:num w:numId="5" w16cid:durableId="1461336350">
    <w:abstractNumId w:val="19"/>
  </w:num>
  <w:num w:numId="6" w16cid:durableId="1298340405">
    <w:abstractNumId w:val="11"/>
  </w:num>
  <w:num w:numId="7" w16cid:durableId="97919287">
    <w:abstractNumId w:val="20"/>
  </w:num>
  <w:num w:numId="8" w16cid:durableId="151679266">
    <w:abstractNumId w:val="14"/>
  </w:num>
  <w:num w:numId="9" w16cid:durableId="198862536">
    <w:abstractNumId w:val="13"/>
  </w:num>
  <w:num w:numId="10" w16cid:durableId="1286883571">
    <w:abstractNumId w:val="21"/>
  </w:num>
  <w:num w:numId="11" w16cid:durableId="1470171958">
    <w:abstractNumId w:val="8"/>
  </w:num>
  <w:num w:numId="12" w16cid:durableId="1165584064">
    <w:abstractNumId w:val="0"/>
  </w:num>
  <w:num w:numId="13" w16cid:durableId="1969697647">
    <w:abstractNumId w:val="3"/>
  </w:num>
  <w:num w:numId="14" w16cid:durableId="1889031178">
    <w:abstractNumId w:val="7"/>
  </w:num>
  <w:num w:numId="15" w16cid:durableId="1890146751">
    <w:abstractNumId w:val="5"/>
  </w:num>
  <w:num w:numId="16" w16cid:durableId="422190385">
    <w:abstractNumId w:val="10"/>
  </w:num>
  <w:num w:numId="17" w16cid:durableId="1104308276">
    <w:abstractNumId w:val="16"/>
  </w:num>
  <w:num w:numId="18" w16cid:durableId="811561754">
    <w:abstractNumId w:val="17"/>
  </w:num>
  <w:num w:numId="19" w16cid:durableId="1023357074">
    <w:abstractNumId w:val="15"/>
  </w:num>
  <w:num w:numId="20" w16cid:durableId="167987095">
    <w:abstractNumId w:val="9"/>
  </w:num>
  <w:num w:numId="21" w16cid:durableId="833764527">
    <w:abstractNumId w:val="1"/>
  </w:num>
  <w:num w:numId="22" w16cid:durableId="75571153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16B3"/>
    <w:rsid w:val="000039B4"/>
    <w:rsid w:val="0000450C"/>
    <w:rsid w:val="00004CA0"/>
    <w:rsid w:val="00005C03"/>
    <w:rsid w:val="00006A23"/>
    <w:rsid w:val="000100A7"/>
    <w:rsid w:val="000105C6"/>
    <w:rsid w:val="000136AE"/>
    <w:rsid w:val="00014D60"/>
    <w:rsid w:val="000156EF"/>
    <w:rsid w:val="000157A7"/>
    <w:rsid w:val="000157E8"/>
    <w:rsid w:val="000165D1"/>
    <w:rsid w:val="000167A3"/>
    <w:rsid w:val="0001705F"/>
    <w:rsid w:val="0002009B"/>
    <w:rsid w:val="000208A0"/>
    <w:rsid w:val="00020CB9"/>
    <w:rsid w:val="00023330"/>
    <w:rsid w:val="00024167"/>
    <w:rsid w:val="00027251"/>
    <w:rsid w:val="00031973"/>
    <w:rsid w:val="00032918"/>
    <w:rsid w:val="00032DB6"/>
    <w:rsid w:val="00032E11"/>
    <w:rsid w:val="0004002A"/>
    <w:rsid w:val="000412D4"/>
    <w:rsid w:val="000505D8"/>
    <w:rsid w:val="00050C2C"/>
    <w:rsid w:val="00050FDF"/>
    <w:rsid w:val="00051137"/>
    <w:rsid w:val="0005256C"/>
    <w:rsid w:val="00052873"/>
    <w:rsid w:val="00054EDC"/>
    <w:rsid w:val="0005599B"/>
    <w:rsid w:val="00056B34"/>
    <w:rsid w:val="00061A1E"/>
    <w:rsid w:val="00062250"/>
    <w:rsid w:val="00063A5B"/>
    <w:rsid w:val="00066543"/>
    <w:rsid w:val="0006665A"/>
    <w:rsid w:val="000701FA"/>
    <w:rsid w:val="00070DCF"/>
    <w:rsid w:val="00071680"/>
    <w:rsid w:val="00071A72"/>
    <w:rsid w:val="00073220"/>
    <w:rsid w:val="0007368A"/>
    <w:rsid w:val="00074520"/>
    <w:rsid w:val="000745DC"/>
    <w:rsid w:val="00074DFE"/>
    <w:rsid w:val="00075D31"/>
    <w:rsid w:val="000769F0"/>
    <w:rsid w:val="00077CA7"/>
    <w:rsid w:val="0008248D"/>
    <w:rsid w:val="00083A32"/>
    <w:rsid w:val="00083AF0"/>
    <w:rsid w:val="00084342"/>
    <w:rsid w:val="00084A94"/>
    <w:rsid w:val="00084E50"/>
    <w:rsid w:val="00087F51"/>
    <w:rsid w:val="00090AF0"/>
    <w:rsid w:val="00090C07"/>
    <w:rsid w:val="000928D0"/>
    <w:rsid w:val="00092C21"/>
    <w:rsid w:val="00093399"/>
    <w:rsid w:val="00093AA0"/>
    <w:rsid w:val="0009486A"/>
    <w:rsid w:val="00096E82"/>
    <w:rsid w:val="000A01D6"/>
    <w:rsid w:val="000A087A"/>
    <w:rsid w:val="000A1C7A"/>
    <w:rsid w:val="000A2DCA"/>
    <w:rsid w:val="000A3119"/>
    <w:rsid w:val="000A59E7"/>
    <w:rsid w:val="000A6698"/>
    <w:rsid w:val="000A7C8D"/>
    <w:rsid w:val="000B17B2"/>
    <w:rsid w:val="000B273F"/>
    <w:rsid w:val="000B48CC"/>
    <w:rsid w:val="000B4C5B"/>
    <w:rsid w:val="000B558A"/>
    <w:rsid w:val="000B5C1E"/>
    <w:rsid w:val="000B5F4B"/>
    <w:rsid w:val="000B7D1F"/>
    <w:rsid w:val="000C0EE1"/>
    <w:rsid w:val="000C1305"/>
    <w:rsid w:val="000C4E3B"/>
    <w:rsid w:val="000C7CA0"/>
    <w:rsid w:val="000D2289"/>
    <w:rsid w:val="000D2670"/>
    <w:rsid w:val="000D34A0"/>
    <w:rsid w:val="000D3517"/>
    <w:rsid w:val="000D43FC"/>
    <w:rsid w:val="000D7FBF"/>
    <w:rsid w:val="000E084B"/>
    <w:rsid w:val="000E1814"/>
    <w:rsid w:val="000E2061"/>
    <w:rsid w:val="000E58A1"/>
    <w:rsid w:val="000E5AFC"/>
    <w:rsid w:val="000E6B2E"/>
    <w:rsid w:val="000E7F1D"/>
    <w:rsid w:val="000F07C9"/>
    <w:rsid w:val="000F1DAB"/>
    <w:rsid w:val="000F4885"/>
    <w:rsid w:val="000F6ED8"/>
    <w:rsid w:val="000F73EA"/>
    <w:rsid w:val="00101919"/>
    <w:rsid w:val="001056A2"/>
    <w:rsid w:val="00107304"/>
    <w:rsid w:val="001104C3"/>
    <w:rsid w:val="001112F6"/>
    <w:rsid w:val="00111C15"/>
    <w:rsid w:val="00115F77"/>
    <w:rsid w:val="0011703C"/>
    <w:rsid w:val="00120E04"/>
    <w:rsid w:val="00120F03"/>
    <w:rsid w:val="00121B4C"/>
    <w:rsid w:val="001222F4"/>
    <w:rsid w:val="001242CD"/>
    <w:rsid w:val="00126A78"/>
    <w:rsid w:val="0013226B"/>
    <w:rsid w:val="00133D13"/>
    <w:rsid w:val="0013495E"/>
    <w:rsid w:val="00136926"/>
    <w:rsid w:val="00136C22"/>
    <w:rsid w:val="00140B24"/>
    <w:rsid w:val="00140E83"/>
    <w:rsid w:val="00141CAF"/>
    <w:rsid w:val="00143329"/>
    <w:rsid w:val="001479C5"/>
    <w:rsid w:val="00151F37"/>
    <w:rsid w:val="00153618"/>
    <w:rsid w:val="00153BEA"/>
    <w:rsid w:val="00154DE6"/>
    <w:rsid w:val="00155CBE"/>
    <w:rsid w:val="00155EE5"/>
    <w:rsid w:val="00157126"/>
    <w:rsid w:val="0015734D"/>
    <w:rsid w:val="00157CA5"/>
    <w:rsid w:val="00160E0F"/>
    <w:rsid w:val="00161453"/>
    <w:rsid w:val="00161B81"/>
    <w:rsid w:val="0016272E"/>
    <w:rsid w:val="00164511"/>
    <w:rsid w:val="00167E0E"/>
    <w:rsid w:val="0017043B"/>
    <w:rsid w:val="00171B1F"/>
    <w:rsid w:val="00173D53"/>
    <w:rsid w:val="0017763A"/>
    <w:rsid w:val="00180C34"/>
    <w:rsid w:val="0018152A"/>
    <w:rsid w:val="0018517F"/>
    <w:rsid w:val="001852CC"/>
    <w:rsid w:val="001866EC"/>
    <w:rsid w:val="001867CC"/>
    <w:rsid w:val="00186C2A"/>
    <w:rsid w:val="00186C9F"/>
    <w:rsid w:val="00190687"/>
    <w:rsid w:val="00192029"/>
    <w:rsid w:val="00192456"/>
    <w:rsid w:val="00192539"/>
    <w:rsid w:val="001928AE"/>
    <w:rsid w:val="00194263"/>
    <w:rsid w:val="00194E52"/>
    <w:rsid w:val="00195323"/>
    <w:rsid w:val="0019552D"/>
    <w:rsid w:val="00197F87"/>
    <w:rsid w:val="001A5567"/>
    <w:rsid w:val="001A60DD"/>
    <w:rsid w:val="001A7034"/>
    <w:rsid w:val="001B00E6"/>
    <w:rsid w:val="001B1A69"/>
    <w:rsid w:val="001B45FC"/>
    <w:rsid w:val="001B5CC8"/>
    <w:rsid w:val="001B5CD0"/>
    <w:rsid w:val="001B5FDC"/>
    <w:rsid w:val="001B6F33"/>
    <w:rsid w:val="001C5C7B"/>
    <w:rsid w:val="001C6C89"/>
    <w:rsid w:val="001C79E1"/>
    <w:rsid w:val="001D03E2"/>
    <w:rsid w:val="001D0E9B"/>
    <w:rsid w:val="001D10AE"/>
    <w:rsid w:val="001D7618"/>
    <w:rsid w:val="001E0894"/>
    <w:rsid w:val="001E13A7"/>
    <w:rsid w:val="001E22BB"/>
    <w:rsid w:val="001E25DD"/>
    <w:rsid w:val="001E38C7"/>
    <w:rsid w:val="001E4ABB"/>
    <w:rsid w:val="001E762A"/>
    <w:rsid w:val="001F08B4"/>
    <w:rsid w:val="001F1324"/>
    <w:rsid w:val="001F2B77"/>
    <w:rsid w:val="001F2F7E"/>
    <w:rsid w:val="001F4A55"/>
    <w:rsid w:val="001F4D7E"/>
    <w:rsid w:val="001F5CD8"/>
    <w:rsid w:val="001F6D0E"/>
    <w:rsid w:val="001F7353"/>
    <w:rsid w:val="001F77E0"/>
    <w:rsid w:val="00202EFA"/>
    <w:rsid w:val="002044C0"/>
    <w:rsid w:val="00205D03"/>
    <w:rsid w:val="0021044C"/>
    <w:rsid w:val="00210518"/>
    <w:rsid w:val="00211035"/>
    <w:rsid w:val="0021109C"/>
    <w:rsid w:val="00211634"/>
    <w:rsid w:val="00211DA2"/>
    <w:rsid w:val="00211EFB"/>
    <w:rsid w:val="002144E9"/>
    <w:rsid w:val="0021465C"/>
    <w:rsid w:val="002151EB"/>
    <w:rsid w:val="00217204"/>
    <w:rsid w:val="00220934"/>
    <w:rsid w:val="002210A5"/>
    <w:rsid w:val="00222573"/>
    <w:rsid w:val="00223894"/>
    <w:rsid w:val="00223CB9"/>
    <w:rsid w:val="00226B49"/>
    <w:rsid w:val="00230F91"/>
    <w:rsid w:val="002311AB"/>
    <w:rsid w:val="00232A03"/>
    <w:rsid w:val="002345A8"/>
    <w:rsid w:val="002353FC"/>
    <w:rsid w:val="002425E1"/>
    <w:rsid w:val="002458DB"/>
    <w:rsid w:val="00245D1D"/>
    <w:rsid w:val="0024622B"/>
    <w:rsid w:val="002479FC"/>
    <w:rsid w:val="00256881"/>
    <w:rsid w:val="00260671"/>
    <w:rsid w:val="00260E0A"/>
    <w:rsid w:val="0026225C"/>
    <w:rsid w:val="00262E8A"/>
    <w:rsid w:val="00265E66"/>
    <w:rsid w:val="00270485"/>
    <w:rsid w:val="002718AE"/>
    <w:rsid w:val="00271E19"/>
    <w:rsid w:val="00271EDB"/>
    <w:rsid w:val="00272FBD"/>
    <w:rsid w:val="002736DB"/>
    <w:rsid w:val="0027383B"/>
    <w:rsid w:val="00273DCB"/>
    <w:rsid w:val="00276C5B"/>
    <w:rsid w:val="002801BE"/>
    <w:rsid w:val="002803BF"/>
    <w:rsid w:val="002824A5"/>
    <w:rsid w:val="00282831"/>
    <w:rsid w:val="00283937"/>
    <w:rsid w:val="00283E64"/>
    <w:rsid w:val="00284A55"/>
    <w:rsid w:val="0028612F"/>
    <w:rsid w:val="00290460"/>
    <w:rsid w:val="00290C72"/>
    <w:rsid w:val="002913CD"/>
    <w:rsid w:val="0029160E"/>
    <w:rsid w:val="002938FF"/>
    <w:rsid w:val="00293FED"/>
    <w:rsid w:val="002954E8"/>
    <w:rsid w:val="00295E22"/>
    <w:rsid w:val="002964F9"/>
    <w:rsid w:val="00296DD0"/>
    <w:rsid w:val="002972BD"/>
    <w:rsid w:val="0029738C"/>
    <w:rsid w:val="002A1D44"/>
    <w:rsid w:val="002A2263"/>
    <w:rsid w:val="002A2888"/>
    <w:rsid w:val="002A6848"/>
    <w:rsid w:val="002B04C9"/>
    <w:rsid w:val="002B2BDE"/>
    <w:rsid w:val="002B31A1"/>
    <w:rsid w:val="002B35B9"/>
    <w:rsid w:val="002B56AF"/>
    <w:rsid w:val="002B6C8B"/>
    <w:rsid w:val="002B75A3"/>
    <w:rsid w:val="002B7E79"/>
    <w:rsid w:val="002C07F5"/>
    <w:rsid w:val="002C27BE"/>
    <w:rsid w:val="002C3FA2"/>
    <w:rsid w:val="002C4D31"/>
    <w:rsid w:val="002C7361"/>
    <w:rsid w:val="002D0D4A"/>
    <w:rsid w:val="002D2109"/>
    <w:rsid w:val="002D2F95"/>
    <w:rsid w:val="002D3B4A"/>
    <w:rsid w:val="002D4489"/>
    <w:rsid w:val="002D50FE"/>
    <w:rsid w:val="002D5881"/>
    <w:rsid w:val="002D59AC"/>
    <w:rsid w:val="002D6357"/>
    <w:rsid w:val="002D756C"/>
    <w:rsid w:val="002E0DCB"/>
    <w:rsid w:val="002E3B96"/>
    <w:rsid w:val="002E45D7"/>
    <w:rsid w:val="002E45FA"/>
    <w:rsid w:val="002E4B1F"/>
    <w:rsid w:val="002E6A17"/>
    <w:rsid w:val="002F45EC"/>
    <w:rsid w:val="002F791A"/>
    <w:rsid w:val="00300580"/>
    <w:rsid w:val="0030206B"/>
    <w:rsid w:val="00303CF2"/>
    <w:rsid w:val="00304466"/>
    <w:rsid w:val="00305BF9"/>
    <w:rsid w:val="00306676"/>
    <w:rsid w:val="003102C2"/>
    <w:rsid w:val="00310808"/>
    <w:rsid w:val="0031149C"/>
    <w:rsid w:val="00311FF4"/>
    <w:rsid w:val="00312E78"/>
    <w:rsid w:val="003141E5"/>
    <w:rsid w:val="0031431D"/>
    <w:rsid w:val="00314A16"/>
    <w:rsid w:val="00315DA6"/>
    <w:rsid w:val="00316C91"/>
    <w:rsid w:val="003173D8"/>
    <w:rsid w:val="00322120"/>
    <w:rsid w:val="0032325F"/>
    <w:rsid w:val="00324E0F"/>
    <w:rsid w:val="00327E07"/>
    <w:rsid w:val="0033025D"/>
    <w:rsid w:val="00330B8E"/>
    <w:rsid w:val="00334606"/>
    <w:rsid w:val="00335E45"/>
    <w:rsid w:val="003363AB"/>
    <w:rsid w:val="003421BB"/>
    <w:rsid w:val="003428BB"/>
    <w:rsid w:val="0034420B"/>
    <w:rsid w:val="00345AB8"/>
    <w:rsid w:val="00345D30"/>
    <w:rsid w:val="00346732"/>
    <w:rsid w:val="003479D8"/>
    <w:rsid w:val="003525F9"/>
    <w:rsid w:val="00354A8D"/>
    <w:rsid w:val="00354DA2"/>
    <w:rsid w:val="003607E9"/>
    <w:rsid w:val="0036124D"/>
    <w:rsid w:val="00363675"/>
    <w:rsid w:val="00363BCE"/>
    <w:rsid w:val="00365902"/>
    <w:rsid w:val="00365FAA"/>
    <w:rsid w:val="00367441"/>
    <w:rsid w:val="00367E95"/>
    <w:rsid w:val="00370127"/>
    <w:rsid w:val="00372CAB"/>
    <w:rsid w:val="0037364B"/>
    <w:rsid w:val="0037572E"/>
    <w:rsid w:val="00375FC7"/>
    <w:rsid w:val="0038008D"/>
    <w:rsid w:val="00380421"/>
    <w:rsid w:val="0038183D"/>
    <w:rsid w:val="00381EC1"/>
    <w:rsid w:val="00383351"/>
    <w:rsid w:val="003860F2"/>
    <w:rsid w:val="0038612D"/>
    <w:rsid w:val="003868DB"/>
    <w:rsid w:val="00387EE0"/>
    <w:rsid w:val="00394D5E"/>
    <w:rsid w:val="003A2CE3"/>
    <w:rsid w:val="003B0F4B"/>
    <w:rsid w:val="003B10DD"/>
    <w:rsid w:val="003B1DEF"/>
    <w:rsid w:val="003B2464"/>
    <w:rsid w:val="003B355A"/>
    <w:rsid w:val="003B5137"/>
    <w:rsid w:val="003C0DAD"/>
    <w:rsid w:val="003C1DC4"/>
    <w:rsid w:val="003C4BD3"/>
    <w:rsid w:val="003C59B8"/>
    <w:rsid w:val="003C6027"/>
    <w:rsid w:val="003C6C1E"/>
    <w:rsid w:val="003C7AE8"/>
    <w:rsid w:val="003C7C0C"/>
    <w:rsid w:val="003D06DD"/>
    <w:rsid w:val="003D070D"/>
    <w:rsid w:val="003D3065"/>
    <w:rsid w:val="003D3611"/>
    <w:rsid w:val="003D3FD5"/>
    <w:rsid w:val="003D49D9"/>
    <w:rsid w:val="003D55A0"/>
    <w:rsid w:val="003D5F6D"/>
    <w:rsid w:val="003E0502"/>
    <w:rsid w:val="003E0BEE"/>
    <w:rsid w:val="003E114D"/>
    <w:rsid w:val="003E1326"/>
    <w:rsid w:val="003E1369"/>
    <w:rsid w:val="003E1571"/>
    <w:rsid w:val="003E1DAA"/>
    <w:rsid w:val="003E2D43"/>
    <w:rsid w:val="003E3D03"/>
    <w:rsid w:val="003E478D"/>
    <w:rsid w:val="003E5F3C"/>
    <w:rsid w:val="003E7018"/>
    <w:rsid w:val="003F07E4"/>
    <w:rsid w:val="003F0B0F"/>
    <w:rsid w:val="003F7730"/>
    <w:rsid w:val="00401646"/>
    <w:rsid w:val="00402880"/>
    <w:rsid w:val="004043C4"/>
    <w:rsid w:val="004045D0"/>
    <w:rsid w:val="0040489D"/>
    <w:rsid w:val="00405205"/>
    <w:rsid w:val="004063DB"/>
    <w:rsid w:val="0040645E"/>
    <w:rsid w:val="00407EEC"/>
    <w:rsid w:val="004115E8"/>
    <w:rsid w:val="00411615"/>
    <w:rsid w:val="0041368F"/>
    <w:rsid w:val="0041549A"/>
    <w:rsid w:val="00415BF2"/>
    <w:rsid w:val="0041650D"/>
    <w:rsid w:val="00416687"/>
    <w:rsid w:val="00421ACF"/>
    <w:rsid w:val="00423387"/>
    <w:rsid w:val="00426DF9"/>
    <w:rsid w:val="004320B4"/>
    <w:rsid w:val="0043214A"/>
    <w:rsid w:val="00432A5A"/>
    <w:rsid w:val="00434B2F"/>
    <w:rsid w:val="00443BD7"/>
    <w:rsid w:val="00443CAF"/>
    <w:rsid w:val="004444CC"/>
    <w:rsid w:val="004458CD"/>
    <w:rsid w:val="00447798"/>
    <w:rsid w:val="00451C5E"/>
    <w:rsid w:val="00452BDB"/>
    <w:rsid w:val="00453B8C"/>
    <w:rsid w:val="00454767"/>
    <w:rsid w:val="00454E82"/>
    <w:rsid w:val="0045510B"/>
    <w:rsid w:val="00457776"/>
    <w:rsid w:val="004630D1"/>
    <w:rsid w:val="004631FB"/>
    <w:rsid w:val="004639FB"/>
    <w:rsid w:val="00463E28"/>
    <w:rsid w:val="00464C97"/>
    <w:rsid w:val="00467521"/>
    <w:rsid w:val="0046759C"/>
    <w:rsid w:val="00473A50"/>
    <w:rsid w:val="00474810"/>
    <w:rsid w:val="004771A4"/>
    <w:rsid w:val="004801A2"/>
    <w:rsid w:val="0048345C"/>
    <w:rsid w:val="00483A94"/>
    <w:rsid w:val="00484CA4"/>
    <w:rsid w:val="00485630"/>
    <w:rsid w:val="004856DF"/>
    <w:rsid w:val="00487584"/>
    <w:rsid w:val="0049050E"/>
    <w:rsid w:val="0049127C"/>
    <w:rsid w:val="00492A95"/>
    <w:rsid w:val="00493A54"/>
    <w:rsid w:val="0049671B"/>
    <w:rsid w:val="004A0A17"/>
    <w:rsid w:val="004A0A56"/>
    <w:rsid w:val="004A29E9"/>
    <w:rsid w:val="004A2AEB"/>
    <w:rsid w:val="004A3AE0"/>
    <w:rsid w:val="004A53B4"/>
    <w:rsid w:val="004A5B36"/>
    <w:rsid w:val="004A5F9C"/>
    <w:rsid w:val="004A6044"/>
    <w:rsid w:val="004A6531"/>
    <w:rsid w:val="004A7A25"/>
    <w:rsid w:val="004B03B1"/>
    <w:rsid w:val="004B184A"/>
    <w:rsid w:val="004B1A1A"/>
    <w:rsid w:val="004B1FAF"/>
    <w:rsid w:val="004B31E0"/>
    <w:rsid w:val="004C2AB6"/>
    <w:rsid w:val="004C3419"/>
    <w:rsid w:val="004C57EA"/>
    <w:rsid w:val="004C6D7A"/>
    <w:rsid w:val="004C6EB3"/>
    <w:rsid w:val="004C705F"/>
    <w:rsid w:val="004C7637"/>
    <w:rsid w:val="004D0472"/>
    <w:rsid w:val="004D0D59"/>
    <w:rsid w:val="004D0D8B"/>
    <w:rsid w:val="004D27FF"/>
    <w:rsid w:val="004D68F3"/>
    <w:rsid w:val="004E003E"/>
    <w:rsid w:val="004E066F"/>
    <w:rsid w:val="004E1216"/>
    <w:rsid w:val="004E1239"/>
    <w:rsid w:val="004E1360"/>
    <w:rsid w:val="004E138A"/>
    <w:rsid w:val="004E19BC"/>
    <w:rsid w:val="004E1E9C"/>
    <w:rsid w:val="004E482D"/>
    <w:rsid w:val="004E74B5"/>
    <w:rsid w:val="004E7D57"/>
    <w:rsid w:val="004F0DAB"/>
    <w:rsid w:val="004F2DDD"/>
    <w:rsid w:val="004F32B1"/>
    <w:rsid w:val="004F5211"/>
    <w:rsid w:val="004F5E58"/>
    <w:rsid w:val="004F627D"/>
    <w:rsid w:val="004F7727"/>
    <w:rsid w:val="00500BE7"/>
    <w:rsid w:val="005038BD"/>
    <w:rsid w:val="00510F25"/>
    <w:rsid w:val="00510F35"/>
    <w:rsid w:val="0051141B"/>
    <w:rsid w:val="00516BB2"/>
    <w:rsid w:val="0052196E"/>
    <w:rsid w:val="00521A14"/>
    <w:rsid w:val="00522982"/>
    <w:rsid w:val="005249CD"/>
    <w:rsid w:val="0052623A"/>
    <w:rsid w:val="00530D87"/>
    <w:rsid w:val="0053298A"/>
    <w:rsid w:val="00534D93"/>
    <w:rsid w:val="00537A3C"/>
    <w:rsid w:val="0054226D"/>
    <w:rsid w:val="005435F3"/>
    <w:rsid w:val="00547BF3"/>
    <w:rsid w:val="00551375"/>
    <w:rsid w:val="0055253A"/>
    <w:rsid w:val="00554799"/>
    <w:rsid w:val="00554D87"/>
    <w:rsid w:val="00557AE3"/>
    <w:rsid w:val="00562C8F"/>
    <w:rsid w:val="0056360F"/>
    <w:rsid w:val="005646EB"/>
    <w:rsid w:val="00564E14"/>
    <w:rsid w:val="00570585"/>
    <w:rsid w:val="005708D5"/>
    <w:rsid w:val="00571918"/>
    <w:rsid w:val="00575F07"/>
    <w:rsid w:val="00575FC6"/>
    <w:rsid w:val="0057704D"/>
    <w:rsid w:val="00577655"/>
    <w:rsid w:val="005838A7"/>
    <w:rsid w:val="005871D2"/>
    <w:rsid w:val="005873B8"/>
    <w:rsid w:val="005934C2"/>
    <w:rsid w:val="00594475"/>
    <w:rsid w:val="005958EF"/>
    <w:rsid w:val="005A6F8F"/>
    <w:rsid w:val="005A7DC0"/>
    <w:rsid w:val="005B0B7F"/>
    <w:rsid w:val="005B1103"/>
    <w:rsid w:val="005B211C"/>
    <w:rsid w:val="005B3958"/>
    <w:rsid w:val="005B3962"/>
    <w:rsid w:val="005B6061"/>
    <w:rsid w:val="005B6414"/>
    <w:rsid w:val="005B68B5"/>
    <w:rsid w:val="005B70CA"/>
    <w:rsid w:val="005B7E36"/>
    <w:rsid w:val="005B7F2C"/>
    <w:rsid w:val="005B7FEE"/>
    <w:rsid w:val="005C02EF"/>
    <w:rsid w:val="005C37F2"/>
    <w:rsid w:val="005C4B64"/>
    <w:rsid w:val="005C4E27"/>
    <w:rsid w:val="005C50F8"/>
    <w:rsid w:val="005C60F6"/>
    <w:rsid w:val="005C7CC4"/>
    <w:rsid w:val="005D0C4D"/>
    <w:rsid w:val="005D2195"/>
    <w:rsid w:val="005D4036"/>
    <w:rsid w:val="005D4145"/>
    <w:rsid w:val="005D41FB"/>
    <w:rsid w:val="005D54A3"/>
    <w:rsid w:val="005D633C"/>
    <w:rsid w:val="005E076D"/>
    <w:rsid w:val="005E09B1"/>
    <w:rsid w:val="005E20AE"/>
    <w:rsid w:val="005E3C5B"/>
    <w:rsid w:val="005E59CF"/>
    <w:rsid w:val="005F1D9D"/>
    <w:rsid w:val="005F2886"/>
    <w:rsid w:val="005F4897"/>
    <w:rsid w:val="005F5118"/>
    <w:rsid w:val="005F6170"/>
    <w:rsid w:val="005F72EA"/>
    <w:rsid w:val="006009B5"/>
    <w:rsid w:val="00600DA1"/>
    <w:rsid w:val="00600DA5"/>
    <w:rsid w:val="00602C75"/>
    <w:rsid w:val="00602CB3"/>
    <w:rsid w:val="006057DF"/>
    <w:rsid w:val="00606493"/>
    <w:rsid w:val="00607F85"/>
    <w:rsid w:val="006102CC"/>
    <w:rsid w:val="00610B5B"/>
    <w:rsid w:val="006128DA"/>
    <w:rsid w:val="00616A9D"/>
    <w:rsid w:val="00617325"/>
    <w:rsid w:val="0061757C"/>
    <w:rsid w:val="00624004"/>
    <w:rsid w:val="006258BD"/>
    <w:rsid w:val="00625B4F"/>
    <w:rsid w:val="00626D79"/>
    <w:rsid w:val="00627A40"/>
    <w:rsid w:val="00627AD1"/>
    <w:rsid w:val="00631025"/>
    <w:rsid w:val="00633A44"/>
    <w:rsid w:val="006340FE"/>
    <w:rsid w:val="006344D1"/>
    <w:rsid w:val="0063564C"/>
    <w:rsid w:val="0063728E"/>
    <w:rsid w:val="00643148"/>
    <w:rsid w:val="00646522"/>
    <w:rsid w:val="006470DD"/>
    <w:rsid w:val="00647DB1"/>
    <w:rsid w:val="00647EA7"/>
    <w:rsid w:val="006525EF"/>
    <w:rsid w:val="006529B7"/>
    <w:rsid w:val="00663C75"/>
    <w:rsid w:val="0066667A"/>
    <w:rsid w:val="00667627"/>
    <w:rsid w:val="00667CB3"/>
    <w:rsid w:val="00667EAA"/>
    <w:rsid w:val="00667FA7"/>
    <w:rsid w:val="00671458"/>
    <w:rsid w:val="00672364"/>
    <w:rsid w:val="006727C6"/>
    <w:rsid w:val="00677CEF"/>
    <w:rsid w:val="00682307"/>
    <w:rsid w:val="006831E6"/>
    <w:rsid w:val="00684963"/>
    <w:rsid w:val="006854BA"/>
    <w:rsid w:val="00685D3E"/>
    <w:rsid w:val="0068727E"/>
    <w:rsid w:val="0068769D"/>
    <w:rsid w:val="00687E2A"/>
    <w:rsid w:val="0069188D"/>
    <w:rsid w:val="0069609F"/>
    <w:rsid w:val="006A1E9D"/>
    <w:rsid w:val="006A2EEA"/>
    <w:rsid w:val="006A34B2"/>
    <w:rsid w:val="006A3E51"/>
    <w:rsid w:val="006A4F01"/>
    <w:rsid w:val="006A6453"/>
    <w:rsid w:val="006A6A20"/>
    <w:rsid w:val="006A6B5D"/>
    <w:rsid w:val="006A792D"/>
    <w:rsid w:val="006B17F6"/>
    <w:rsid w:val="006B1FB5"/>
    <w:rsid w:val="006B501A"/>
    <w:rsid w:val="006B5E67"/>
    <w:rsid w:val="006B6BF2"/>
    <w:rsid w:val="006B7187"/>
    <w:rsid w:val="006C0566"/>
    <w:rsid w:val="006C493C"/>
    <w:rsid w:val="006C574B"/>
    <w:rsid w:val="006C6981"/>
    <w:rsid w:val="006C72A4"/>
    <w:rsid w:val="006D1017"/>
    <w:rsid w:val="006D1C78"/>
    <w:rsid w:val="006D3556"/>
    <w:rsid w:val="006D5B2E"/>
    <w:rsid w:val="006D7DEB"/>
    <w:rsid w:val="006E0F47"/>
    <w:rsid w:val="006E76AB"/>
    <w:rsid w:val="006E799D"/>
    <w:rsid w:val="006E7AE5"/>
    <w:rsid w:val="006F4C29"/>
    <w:rsid w:val="006F5451"/>
    <w:rsid w:val="0070180D"/>
    <w:rsid w:val="00707744"/>
    <w:rsid w:val="00707A15"/>
    <w:rsid w:val="00710D60"/>
    <w:rsid w:val="00715EDF"/>
    <w:rsid w:val="0072238C"/>
    <w:rsid w:val="0072309B"/>
    <w:rsid w:val="00723D9A"/>
    <w:rsid w:val="007241A4"/>
    <w:rsid w:val="00724EA9"/>
    <w:rsid w:val="00725A11"/>
    <w:rsid w:val="00725D04"/>
    <w:rsid w:val="00727F18"/>
    <w:rsid w:val="00730837"/>
    <w:rsid w:val="0073260A"/>
    <w:rsid w:val="00732DA8"/>
    <w:rsid w:val="007345FA"/>
    <w:rsid w:val="007358D8"/>
    <w:rsid w:val="00735F5D"/>
    <w:rsid w:val="00736415"/>
    <w:rsid w:val="00736AAF"/>
    <w:rsid w:val="00736ECC"/>
    <w:rsid w:val="007435F2"/>
    <w:rsid w:val="007448B4"/>
    <w:rsid w:val="00744F24"/>
    <w:rsid w:val="00745CE2"/>
    <w:rsid w:val="007461AA"/>
    <w:rsid w:val="00746DE2"/>
    <w:rsid w:val="0074726B"/>
    <w:rsid w:val="00747283"/>
    <w:rsid w:val="007509C8"/>
    <w:rsid w:val="00752088"/>
    <w:rsid w:val="007520D9"/>
    <w:rsid w:val="00753CA3"/>
    <w:rsid w:val="00754DBA"/>
    <w:rsid w:val="00755A7E"/>
    <w:rsid w:val="00760C02"/>
    <w:rsid w:val="00762B96"/>
    <w:rsid w:val="0076342E"/>
    <w:rsid w:val="00763736"/>
    <w:rsid w:val="00764D65"/>
    <w:rsid w:val="00767A84"/>
    <w:rsid w:val="007721BB"/>
    <w:rsid w:val="00772450"/>
    <w:rsid w:val="00773675"/>
    <w:rsid w:val="00773A32"/>
    <w:rsid w:val="007742DD"/>
    <w:rsid w:val="00776569"/>
    <w:rsid w:val="00780096"/>
    <w:rsid w:val="00780197"/>
    <w:rsid w:val="0078027C"/>
    <w:rsid w:val="00781E12"/>
    <w:rsid w:val="00781F73"/>
    <w:rsid w:val="00782D86"/>
    <w:rsid w:val="00784374"/>
    <w:rsid w:val="00784A45"/>
    <w:rsid w:val="00785DB0"/>
    <w:rsid w:val="00786106"/>
    <w:rsid w:val="00787359"/>
    <w:rsid w:val="007874D2"/>
    <w:rsid w:val="007905BA"/>
    <w:rsid w:val="00790F4D"/>
    <w:rsid w:val="00791839"/>
    <w:rsid w:val="00791BA6"/>
    <w:rsid w:val="007923A4"/>
    <w:rsid w:val="00795D7A"/>
    <w:rsid w:val="00796C1F"/>
    <w:rsid w:val="007973FB"/>
    <w:rsid w:val="007977BB"/>
    <w:rsid w:val="00797A69"/>
    <w:rsid w:val="007A009C"/>
    <w:rsid w:val="007A30A7"/>
    <w:rsid w:val="007A34DE"/>
    <w:rsid w:val="007A66AA"/>
    <w:rsid w:val="007B16FF"/>
    <w:rsid w:val="007B2772"/>
    <w:rsid w:val="007B34EB"/>
    <w:rsid w:val="007B4700"/>
    <w:rsid w:val="007B6F52"/>
    <w:rsid w:val="007B76B2"/>
    <w:rsid w:val="007B7848"/>
    <w:rsid w:val="007B7AE4"/>
    <w:rsid w:val="007C0518"/>
    <w:rsid w:val="007C0FDF"/>
    <w:rsid w:val="007C129D"/>
    <w:rsid w:val="007C19FB"/>
    <w:rsid w:val="007C22DD"/>
    <w:rsid w:val="007C5E89"/>
    <w:rsid w:val="007D283F"/>
    <w:rsid w:val="007D32A7"/>
    <w:rsid w:val="007D3992"/>
    <w:rsid w:val="007D4A67"/>
    <w:rsid w:val="007D4BE4"/>
    <w:rsid w:val="007D6CF8"/>
    <w:rsid w:val="007E0CC2"/>
    <w:rsid w:val="007E42A9"/>
    <w:rsid w:val="007E43EA"/>
    <w:rsid w:val="007E4A94"/>
    <w:rsid w:val="007E526D"/>
    <w:rsid w:val="007F0103"/>
    <w:rsid w:val="007F04B9"/>
    <w:rsid w:val="007F135D"/>
    <w:rsid w:val="007F22E5"/>
    <w:rsid w:val="007F267B"/>
    <w:rsid w:val="007F3DBB"/>
    <w:rsid w:val="007F4367"/>
    <w:rsid w:val="007F530E"/>
    <w:rsid w:val="007F60EF"/>
    <w:rsid w:val="0080019A"/>
    <w:rsid w:val="0080049A"/>
    <w:rsid w:val="008010F8"/>
    <w:rsid w:val="00801363"/>
    <w:rsid w:val="00801C31"/>
    <w:rsid w:val="00802217"/>
    <w:rsid w:val="00802289"/>
    <w:rsid w:val="00802751"/>
    <w:rsid w:val="00806580"/>
    <w:rsid w:val="00811C09"/>
    <w:rsid w:val="0081226E"/>
    <w:rsid w:val="00813631"/>
    <w:rsid w:val="0081530F"/>
    <w:rsid w:val="00815A29"/>
    <w:rsid w:val="00822B6A"/>
    <w:rsid w:val="008236F4"/>
    <w:rsid w:val="008306A3"/>
    <w:rsid w:val="0083085E"/>
    <w:rsid w:val="008318F7"/>
    <w:rsid w:val="00831DDE"/>
    <w:rsid w:val="008338CE"/>
    <w:rsid w:val="00833A31"/>
    <w:rsid w:val="00835966"/>
    <w:rsid w:val="008369AB"/>
    <w:rsid w:val="00836F3C"/>
    <w:rsid w:val="008407B0"/>
    <w:rsid w:val="008416E3"/>
    <w:rsid w:val="00841EB9"/>
    <w:rsid w:val="0084295A"/>
    <w:rsid w:val="008438C5"/>
    <w:rsid w:val="00843B54"/>
    <w:rsid w:val="008441C5"/>
    <w:rsid w:val="00845B82"/>
    <w:rsid w:val="00846E9B"/>
    <w:rsid w:val="00847205"/>
    <w:rsid w:val="00851ED6"/>
    <w:rsid w:val="008526E8"/>
    <w:rsid w:val="008534BC"/>
    <w:rsid w:val="00854E0D"/>
    <w:rsid w:val="008574AF"/>
    <w:rsid w:val="00861854"/>
    <w:rsid w:val="00861C30"/>
    <w:rsid w:val="00861DC6"/>
    <w:rsid w:val="00861E2F"/>
    <w:rsid w:val="00862702"/>
    <w:rsid w:val="00862E52"/>
    <w:rsid w:val="008651A2"/>
    <w:rsid w:val="008659DB"/>
    <w:rsid w:val="0086642B"/>
    <w:rsid w:val="00867956"/>
    <w:rsid w:val="008704DA"/>
    <w:rsid w:val="008716DB"/>
    <w:rsid w:val="0087256E"/>
    <w:rsid w:val="00875250"/>
    <w:rsid w:val="00875352"/>
    <w:rsid w:val="00876983"/>
    <w:rsid w:val="00876E9D"/>
    <w:rsid w:val="00877004"/>
    <w:rsid w:val="00881C24"/>
    <w:rsid w:val="00885252"/>
    <w:rsid w:val="00886A73"/>
    <w:rsid w:val="0088720E"/>
    <w:rsid w:val="00893F6F"/>
    <w:rsid w:val="00895E80"/>
    <w:rsid w:val="008A0CF6"/>
    <w:rsid w:val="008A340A"/>
    <w:rsid w:val="008A6159"/>
    <w:rsid w:val="008A664A"/>
    <w:rsid w:val="008B15C7"/>
    <w:rsid w:val="008B329D"/>
    <w:rsid w:val="008B3527"/>
    <w:rsid w:val="008B490B"/>
    <w:rsid w:val="008B4D7C"/>
    <w:rsid w:val="008B6414"/>
    <w:rsid w:val="008B6E2B"/>
    <w:rsid w:val="008B7BC9"/>
    <w:rsid w:val="008B7CCA"/>
    <w:rsid w:val="008C1148"/>
    <w:rsid w:val="008C4153"/>
    <w:rsid w:val="008C659A"/>
    <w:rsid w:val="008C678E"/>
    <w:rsid w:val="008C7730"/>
    <w:rsid w:val="008D5213"/>
    <w:rsid w:val="008D5EE6"/>
    <w:rsid w:val="008D68FD"/>
    <w:rsid w:val="008E4A5F"/>
    <w:rsid w:val="008E622F"/>
    <w:rsid w:val="008E71D3"/>
    <w:rsid w:val="008F0BB4"/>
    <w:rsid w:val="008F1D74"/>
    <w:rsid w:val="008F23F3"/>
    <w:rsid w:val="008F2481"/>
    <w:rsid w:val="008F34E0"/>
    <w:rsid w:val="008F359A"/>
    <w:rsid w:val="008F3B53"/>
    <w:rsid w:val="008F49E0"/>
    <w:rsid w:val="008F4F0C"/>
    <w:rsid w:val="008F588D"/>
    <w:rsid w:val="008F6819"/>
    <w:rsid w:val="00901C9C"/>
    <w:rsid w:val="0090378D"/>
    <w:rsid w:val="00904DA7"/>
    <w:rsid w:val="00910D9B"/>
    <w:rsid w:val="009110C7"/>
    <w:rsid w:val="00912C67"/>
    <w:rsid w:val="00914D15"/>
    <w:rsid w:val="00916AF0"/>
    <w:rsid w:val="009200CC"/>
    <w:rsid w:val="009218B8"/>
    <w:rsid w:val="0092205A"/>
    <w:rsid w:val="00922458"/>
    <w:rsid w:val="009236FF"/>
    <w:rsid w:val="0092380F"/>
    <w:rsid w:val="00924C62"/>
    <w:rsid w:val="0092627D"/>
    <w:rsid w:val="009310A7"/>
    <w:rsid w:val="00932531"/>
    <w:rsid w:val="00932996"/>
    <w:rsid w:val="00934E3F"/>
    <w:rsid w:val="00936534"/>
    <w:rsid w:val="009368BC"/>
    <w:rsid w:val="00936D04"/>
    <w:rsid w:val="00936FC1"/>
    <w:rsid w:val="00937212"/>
    <w:rsid w:val="00940A8C"/>
    <w:rsid w:val="0094193F"/>
    <w:rsid w:val="00943A14"/>
    <w:rsid w:val="00947828"/>
    <w:rsid w:val="009511EA"/>
    <w:rsid w:val="009516CE"/>
    <w:rsid w:val="00951A13"/>
    <w:rsid w:val="00951F9E"/>
    <w:rsid w:val="0095200C"/>
    <w:rsid w:val="0095297D"/>
    <w:rsid w:val="00956AD7"/>
    <w:rsid w:val="0095703D"/>
    <w:rsid w:val="00957682"/>
    <w:rsid w:val="00962479"/>
    <w:rsid w:val="009624D3"/>
    <w:rsid w:val="00962C97"/>
    <w:rsid w:val="00962FB1"/>
    <w:rsid w:val="00963CC9"/>
    <w:rsid w:val="0096697D"/>
    <w:rsid w:val="0097198E"/>
    <w:rsid w:val="00975548"/>
    <w:rsid w:val="0097587E"/>
    <w:rsid w:val="00975DD4"/>
    <w:rsid w:val="00975F9C"/>
    <w:rsid w:val="009766E3"/>
    <w:rsid w:val="00980E4C"/>
    <w:rsid w:val="009812AD"/>
    <w:rsid w:val="00981C78"/>
    <w:rsid w:val="00983622"/>
    <w:rsid w:val="00985BB9"/>
    <w:rsid w:val="009863AA"/>
    <w:rsid w:val="00991BE3"/>
    <w:rsid w:val="009921A7"/>
    <w:rsid w:val="00996E84"/>
    <w:rsid w:val="00997AF4"/>
    <w:rsid w:val="00997C96"/>
    <w:rsid w:val="009A33AC"/>
    <w:rsid w:val="009A3FF7"/>
    <w:rsid w:val="009A439D"/>
    <w:rsid w:val="009A5E1C"/>
    <w:rsid w:val="009B7CF7"/>
    <w:rsid w:val="009C11CB"/>
    <w:rsid w:val="009C2390"/>
    <w:rsid w:val="009C3230"/>
    <w:rsid w:val="009C63D3"/>
    <w:rsid w:val="009C7C2E"/>
    <w:rsid w:val="009D0F34"/>
    <w:rsid w:val="009D1067"/>
    <w:rsid w:val="009D1B4B"/>
    <w:rsid w:val="009D29EA"/>
    <w:rsid w:val="009D48E2"/>
    <w:rsid w:val="009D4D73"/>
    <w:rsid w:val="009D5749"/>
    <w:rsid w:val="009D61A8"/>
    <w:rsid w:val="009D77C2"/>
    <w:rsid w:val="009E064D"/>
    <w:rsid w:val="009E2BF4"/>
    <w:rsid w:val="009E3EF9"/>
    <w:rsid w:val="009E40AB"/>
    <w:rsid w:val="009E4735"/>
    <w:rsid w:val="009E6B54"/>
    <w:rsid w:val="009E7620"/>
    <w:rsid w:val="009F036C"/>
    <w:rsid w:val="009F21E9"/>
    <w:rsid w:val="009F2B02"/>
    <w:rsid w:val="009F31FA"/>
    <w:rsid w:val="009F340D"/>
    <w:rsid w:val="009F3D3C"/>
    <w:rsid w:val="009F567D"/>
    <w:rsid w:val="009F67E7"/>
    <w:rsid w:val="00A00F5D"/>
    <w:rsid w:val="00A00FD9"/>
    <w:rsid w:val="00A035A1"/>
    <w:rsid w:val="00A0448C"/>
    <w:rsid w:val="00A04910"/>
    <w:rsid w:val="00A060BC"/>
    <w:rsid w:val="00A06484"/>
    <w:rsid w:val="00A06F8D"/>
    <w:rsid w:val="00A07377"/>
    <w:rsid w:val="00A12208"/>
    <w:rsid w:val="00A134FE"/>
    <w:rsid w:val="00A15C67"/>
    <w:rsid w:val="00A173D9"/>
    <w:rsid w:val="00A17A95"/>
    <w:rsid w:val="00A2010D"/>
    <w:rsid w:val="00A20960"/>
    <w:rsid w:val="00A258D1"/>
    <w:rsid w:val="00A268DC"/>
    <w:rsid w:val="00A32BFA"/>
    <w:rsid w:val="00A3514D"/>
    <w:rsid w:val="00A353DD"/>
    <w:rsid w:val="00A3597F"/>
    <w:rsid w:val="00A359ED"/>
    <w:rsid w:val="00A377F1"/>
    <w:rsid w:val="00A40460"/>
    <w:rsid w:val="00A4109C"/>
    <w:rsid w:val="00A459C2"/>
    <w:rsid w:val="00A468EA"/>
    <w:rsid w:val="00A46ACF"/>
    <w:rsid w:val="00A472ED"/>
    <w:rsid w:val="00A50C62"/>
    <w:rsid w:val="00A51363"/>
    <w:rsid w:val="00A5158E"/>
    <w:rsid w:val="00A520EC"/>
    <w:rsid w:val="00A5274F"/>
    <w:rsid w:val="00A53007"/>
    <w:rsid w:val="00A534C9"/>
    <w:rsid w:val="00A53BCC"/>
    <w:rsid w:val="00A54C74"/>
    <w:rsid w:val="00A55455"/>
    <w:rsid w:val="00A563C4"/>
    <w:rsid w:val="00A56A18"/>
    <w:rsid w:val="00A56EB6"/>
    <w:rsid w:val="00A602BE"/>
    <w:rsid w:val="00A62323"/>
    <w:rsid w:val="00A63A34"/>
    <w:rsid w:val="00A67656"/>
    <w:rsid w:val="00A67AAA"/>
    <w:rsid w:val="00A72175"/>
    <w:rsid w:val="00A722D2"/>
    <w:rsid w:val="00A722E1"/>
    <w:rsid w:val="00A726EF"/>
    <w:rsid w:val="00A74286"/>
    <w:rsid w:val="00A75F61"/>
    <w:rsid w:val="00A8024D"/>
    <w:rsid w:val="00A808D8"/>
    <w:rsid w:val="00A82674"/>
    <w:rsid w:val="00A91057"/>
    <w:rsid w:val="00A912FD"/>
    <w:rsid w:val="00A91E8A"/>
    <w:rsid w:val="00A94C2A"/>
    <w:rsid w:val="00A96AD0"/>
    <w:rsid w:val="00A96E38"/>
    <w:rsid w:val="00A97045"/>
    <w:rsid w:val="00A97EF9"/>
    <w:rsid w:val="00AA0212"/>
    <w:rsid w:val="00AA096F"/>
    <w:rsid w:val="00AA2554"/>
    <w:rsid w:val="00AA26CD"/>
    <w:rsid w:val="00AA2A4C"/>
    <w:rsid w:val="00AA3414"/>
    <w:rsid w:val="00AA4AA7"/>
    <w:rsid w:val="00AA595B"/>
    <w:rsid w:val="00AA792C"/>
    <w:rsid w:val="00AB104C"/>
    <w:rsid w:val="00AB337A"/>
    <w:rsid w:val="00AB36B1"/>
    <w:rsid w:val="00AB426C"/>
    <w:rsid w:val="00AB6298"/>
    <w:rsid w:val="00AB7188"/>
    <w:rsid w:val="00AB75B0"/>
    <w:rsid w:val="00AC0318"/>
    <w:rsid w:val="00AC0FD6"/>
    <w:rsid w:val="00AC1C77"/>
    <w:rsid w:val="00AC2D88"/>
    <w:rsid w:val="00AC3920"/>
    <w:rsid w:val="00AC39CC"/>
    <w:rsid w:val="00AC47AE"/>
    <w:rsid w:val="00AC4AAB"/>
    <w:rsid w:val="00AC4B4F"/>
    <w:rsid w:val="00AC58B7"/>
    <w:rsid w:val="00AC6A4B"/>
    <w:rsid w:val="00AD0D65"/>
    <w:rsid w:val="00AD14A6"/>
    <w:rsid w:val="00AD3449"/>
    <w:rsid w:val="00AD359A"/>
    <w:rsid w:val="00AD4BAC"/>
    <w:rsid w:val="00AD5BC5"/>
    <w:rsid w:val="00AE11A0"/>
    <w:rsid w:val="00AE165C"/>
    <w:rsid w:val="00AE1B3E"/>
    <w:rsid w:val="00AE29B4"/>
    <w:rsid w:val="00AE2F6F"/>
    <w:rsid w:val="00AE47DE"/>
    <w:rsid w:val="00AE4839"/>
    <w:rsid w:val="00AE50B0"/>
    <w:rsid w:val="00AE5A38"/>
    <w:rsid w:val="00AE610E"/>
    <w:rsid w:val="00AE62D8"/>
    <w:rsid w:val="00AE7332"/>
    <w:rsid w:val="00AF250E"/>
    <w:rsid w:val="00AF4321"/>
    <w:rsid w:val="00AF4A85"/>
    <w:rsid w:val="00AF6B8B"/>
    <w:rsid w:val="00B015A0"/>
    <w:rsid w:val="00B01A62"/>
    <w:rsid w:val="00B02FC5"/>
    <w:rsid w:val="00B0392A"/>
    <w:rsid w:val="00B10CDC"/>
    <w:rsid w:val="00B131E9"/>
    <w:rsid w:val="00B13256"/>
    <w:rsid w:val="00B1547C"/>
    <w:rsid w:val="00B212C5"/>
    <w:rsid w:val="00B222C1"/>
    <w:rsid w:val="00B23288"/>
    <w:rsid w:val="00B25E88"/>
    <w:rsid w:val="00B30D77"/>
    <w:rsid w:val="00B31192"/>
    <w:rsid w:val="00B33B9A"/>
    <w:rsid w:val="00B36ABC"/>
    <w:rsid w:val="00B417E3"/>
    <w:rsid w:val="00B42FC8"/>
    <w:rsid w:val="00B478A7"/>
    <w:rsid w:val="00B47C56"/>
    <w:rsid w:val="00B524CF"/>
    <w:rsid w:val="00B54366"/>
    <w:rsid w:val="00B54625"/>
    <w:rsid w:val="00B55ADE"/>
    <w:rsid w:val="00B56123"/>
    <w:rsid w:val="00B5704B"/>
    <w:rsid w:val="00B57B61"/>
    <w:rsid w:val="00B60AA8"/>
    <w:rsid w:val="00B61582"/>
    <w:rsid w:val="00B70FFD"/>
    <w:rsid w:val="00B71F75"/>
    <w:rsid w:val="00B7353D"/>
    <w:rsid w:val="00B76CD2"/>
    <w:rsid w:val="00B77ED5"/>
    <w:rsid w:val="00B80048"/>
    <w:rsid w:val="00B80CC4"/>
    <w:rsid w:val="00B842C3"/>
    <w:rsid w:val="00B845B3"/>
    <w:rsid w:val="00B8574F"/>
    <w:rsid w:val="00B8684E"/>
    <w:rsid w:val="00B8691A"/>
    <w:rsid w:val="00B901A2"/>
    <w:rsid w:val="00B913BF"/>
    <w:rsid w:val="00B92D1C"/>
    <w:rsid w:val="00B9352B"/>
    <w:rsid w:val="00B93867"/>
    <w:rsid w:val="00B95D4B"/>
    <w:rsid w:val="00BA001D"/>
    <w:rsid w:val="00BA154D"/>
    <w:rsid w:val="00BA177F"/>
    <w:rsid w:val="00BA1834"/>
    <w:rsid w:val="00BA38B1"/>
    <w:rsid w:val="00BA407E"/>
    <w:rsid w:val="00BA747A"/>
    <w:rsid w:val="00BB0DDF"/>
    <w:rsid w:val="00BB4F8A"/>
    <w:rsid w:val="00BB5C8D"/>
    <w:rsid w:val="00BB6097"/>
    <w:rsid w:val="00BB6B4B"/>
    <w:rsid w:val="00BB7BF8"/>
    <w:rsid w:val="00BB7E3E"/>
    <w:rsid w:val="00BC0D90"/>
    <w:rsid w:val="00BC0ECC"/>
    <w:rsid w:val="00BC1E65"/>
    <w:rsid w:val="00BC22D2"/>
    <w:rsid w:val="00BC3B08"/>
    <w:rsid w:val="00BC3EF8"/>
    <w:rsid w:val="00BC458B"/>
    <w:rsid w:val="00BC6AC0"/>
    <w:rsid w:val="00BC75B1"/>
    <w:rsid w:val="00BC789B"/>
    <w:rsid w:val="00BC7D7A"/>
    <w:rsid w:val="00BC7DD1"/>
    <w:rsid w:val="00BD1561"/>
    <w:rsid w:val="00BD283B"/>
    <w:rsid w:val="00BD3886"/>
    <w:rsid w:val="00BD4790"/>
    <w:rsid w:val="00BD4BAE"/>
    <w:rsid w:val="00BE062E"/>
    <w:rsid w:val="00BE0ED9"/>
    <w:rsid w:val="00BE2B82"/>
    <w:rsid w:val="00BE3F28"/>
    <w:rsid w:val="00BE4AED"/>
    <w:rsid w:val="00BE7C18"/>
    <w:rsid w:val="00BF1801"/>
    <w:rsid w:val="00BF3CC4"/>
    <w:rsid w:val="00BF4214"/>
    <w:rsid w:val="00BF58AD"/>
    <w:rsid w:val="00BF7B70"/>
    <w:rsid w:val="00C016DD"/>
    <w:rsid w:val="00C04FC7"/>
    <w:rsid w:val="00C05951"/>
    <w:rsid w:val="00C072C8"/>
    <w:rsid w:val="00C0742B"/>
    <w:rsid w:val="00C10040"/>
    <w:rsid w:val="00C11FA7"/>
    <w:rsid w:val="00C13E53"/>
    <w:rsid w:val="00C172ED"/>
    <w:rsid w:val="00C200ED"/>
    <w:rsid w:val="00C21419"/>
    <w:rsid w:val="00C23147"/>
    <w:rsid w:val="00C236BE"/>
    <w:rsid w:val="00C30219"/>
    <w:rsid w:val="00C31D0A"/>
    <w:rsid w:val="00C33CAA"/>
    <w:rsid w:val="00C34051"/>
    <w:rsid w:val="00C34976"/>
    <w:rsid w:val="00C358EB"/>
    <w:rsid w:val="00C40A1D"/>
    <w:rsid w:val="00C4100C"/>
    <w:rsid w:val="00C433B4"/>
    <w:rsid w:val="00C439A2"/>
    <w:rsid w:val="00C460DE"/>
    <w:rsid w:val="00C53011"/>
    <w:rsid w:val="00C5488C"/>
    <w:rsid w:val="00C5582D"/>
    <w:rsid w:val="00C574C8"/>
    <w:rsid w:val="00C61264"/>
    <w:rsid w:val="00C64DB7"/>
    <w:rsid w:val="00C708AE"/>
    <w:rsid w:val="00C71A71"/>
    <w:rsid w:val="00C71B8E"/>
    <w:rsid w:val="00C76D19"/>
    <w:rsid w:val="00C80DB8"/>
    <w:rsid w:val="00C81BB9"/>
    <w:rsid w:val="00C82602"/>
    <w:rsid w:val="00C83F30"/>
    <w:rsid w:val="00C840FB"/>
    <w:rsid w:val="00C8538F"/>
    <w:rsid w:val="00C866F4"/>
    <w:rsid w:val="00C869E6"/>
    <w:rsid w:val="00C874DB"/>
    <w:rsid w:val="00C87BA5"/>
    <w:rsid w:val="00C91F0A"/>
    <w:rsid w:val="00C93C5C"/>
    <w:rsid w:val="00C94AEE"/>
    <w:rsid w:val="00C94B43"/>
    <w:rsid w:val="00C95BF6"/>
    <w:rsid w:val="00C95FBE"/>
    <w:rsid w:val="00C961BA"/>
    <w:rsid w:val="00C96A14"/>
    <w:rsid w:val="00C97AC7"/>
    <w:rsid w:val="00CA1105"/>
    <w:rsid w:val="00CA156F"/>
    <w:rsid w:val="00CA1F2D"/>
    <w:rsid w:val="00CA69D8"/>
    <w:rsid w:val="00CB42D1"/>
    <w:rsid w:val="00CB4F96"/>
    <w:rsid w:val="00CB5F31"/>
    <w:rsid w:val="00CB6EE2"/>
    <w:rsid w:val="00CB7598"/>
    <w:rsid w:val="00CC003A"/>
    <w:rsid w:val="00CC19DD"/>
    <w:rsid w:val="00CC2677"/>
    <w:rsid w:val="00CC3B6F"/>
    <w:rsid w:val="00CC7197"/>
    <w:rsid w:val="00CC7BF2"/>
    <w:rsid w:val="00CC7C7B"/>
    <w:rsid w:val="00CD0AD7"/>
    <w:rsid w:val="00CD0CB5"/>
    <w:rsid w:val="00CD1BCD"/>
    <w:rsid w:val="00CD3DA7"/>
    <w:rsid w:val="00CD4643"/>
    <w:rsid w:val="00CD4E28"/>
    <w:rsid w:val="00CD5F42"/>
    <w:rsid w:val="00CD62B9"/>
    <w:rsid w:val="00CD7664"/>
    <w:rsid w:val="00CE3AEE"/>
    <w:rsid w:val="00CE5975"/>
    <w:rsid w:val="00CE66FC"/>
    <w:rsid w:val="00CF1A16"/>
    <w:rsid w:val="00CF4746"/>
    <w:rsid w:val="00CF6A0B"/>
    <w:rsid w:val="00D0010A"/>
    <w:rsid w:val="00D00F1F"/>
    <w:rsid w:val="00D04D6D"/>
    <w:rsid w:val="00D05269"/>
    <w:rsid w:val="00D1075C"/>
    <w:rsid w:val="00D15712"/>
    <w:rsid w:val="00D16CD5"/>
    <w:rsid w:val="00D17E69"/>
    <w:rsid w:val="00D20C9D"/>
    <w:rsid w:val="00D22658"/>
    <w:rsid w:val="00D32276"/>
    <w:rsid w:val="00D32BE2"/>
    <w:rsid w:val="00D33886"/>
    <w:rsid w:val="00D33A47"/>
    <w:rsid w:val="00D36742"/>
    <w:rsid w:val="00D371EB"/>
    <w:rsid w:val="00D37782"/>
    <w:rsid w:val="00D379CD"/>
    <w:rsid w:val="00D40279"/>
    <w:rsid w:val="00D40C00"/>
    <w:rsid w:val="00D41365"/>
    <w:rsid w:val="00D42507"/>
    <w:rsid w:val="00D4250C"/>
    <w:rsid w:val="00D42E07"/>
    <w:rsid w:val="00D432A9"/>
    <w:rsid w:val="00D43761"/>
    <w:rsid w:val="00D442EF"/>
    <w:rsid w:val="00D4631F"/>
    <w:rsid w:val="00D46421"/>
    <w:rsid w:val="00D46C71"/>
    <w:rsid w:val="00D5015E"/>
    <w:rsid w:val="00D53C25"/>
    <w:rsid w:val="00D53D89"/>
    <w:rsid w:val="00D5448C"/>
    <w:rsid w:val="00D55AD1"/>
    <w:rsid w:val="00D56E6F"/>
    <w:rsid w:val="00D5734F"/>
    <w:rsid w:val="00D60546"/>
    <w:rsid w:val="00D62FCF"/>
    <w:rsid w:val="00D65114"/>
    <w:rsid w:val="00D65658"/>
    <w:rsid w:val="00D70946"/>
    <w:rsid w:val="00D75859"/>
    <w:rsid w:val="00D809AA"/>
    <w:rsid w:val="00D85516"/>
    <w:rsid w:val="00D86108"/>
    <w:rsid w:val="00D90923"/>
    <w:rsid w:val="00D91258"/>
    <w:rsid w:val="00D922A3"/>
    <w:rsid w:val="00D9485B"/>
    <w:rsid w:val="00D95E27"/>
    <w:rsid w:val="00D96A55"/>
    <w:rsid w:val="00D96A58"/>
    <w:rsid w:val="00D97F42"/>
    <w:rsid w:val="00DA3ABD"/>
    <w:rsid w:val="00DA3CD5"/>
    <w:rsid w:val="00DA5BE2"/>
    <w:rsid w:val="00DB148C"/>
    <w:rsid w:val="00DB1FC6"/>
    <w:rsid w:val="00DB384D"/>
    <w:rsid w:val="00DB3F96"/>
    <w:rsid w:val="00DC052D"/>
    <w:rsid w:val="00DC1ACE"/>
    <w:rsid w:val="00DC266E"/>
    <w:rsid w:val="00DC496A"/>
    <w:rsid w:val="00DC6DD0"/>
    <w:rsid w:val="00DD2251"/>
    <w:rsid w:val="00DD3E57"/>
    <w:rsid w:val="00DD4544"/>
    <w:rsid w:val="00DD468A"/>
    <w:rsid w:val="00DD482C"/>
    <w:rsid w:val="00DD677C"/>
    <w:rsid w:val="00DD6A1B"/>
    <w:rsid w:val="00DD7ACA"/>
    <w:rsid w:val="00DE17A3"/>
    <w:rsid w:val="00DE1E18"/>
    <w:rsid w:val="00DE41F2"/>
    <w:rsid w:val="00DE44F9"/>
    <w:rsid w:val="00DE45C4"/>
    <w:rsid w:val="00DE6D8F"/>
    <w:rsid w:val="00DE772E"/>
    <w:rsid w:val="00DF041D"/>
    <w:rsid w:val="00DF1A93"/>
    <w:rsid w:val="00DF504A"/>
    <w:rsid w:val="00DF6775"/>
    <w:rsid w:val="00E026E0"/>
    <w:rsid w:val="00E02FF4"/>
    <w:rsid w:val="00E04C8F"/>
    <w:rsid w:val="00E06CAD"/>
    <w:rsid w:val="00E07DFE"/>
    <w:rsid w:val="00E1094E"/>
    <w:rsid w:val="00E10C6F"/>
    <w:rsid w:val="00E13432"/>
    <w:rsid w:val="00E138F5"/>
    <w:rsid w:val="00E146B6"/>
    <w:rsid w:val="00E17460"/>
    <w:rsid w:val="00E17AC3"/>
    <w:rsid w:val="00E17C53"/>
    <w:rsid w:val="00E20016"/>
    <w:rsid w:val="00E20D98"/>
    <w:rsid w:val="00E2169E"/>
    <w:rsid w:val="00E23FC3"/>
    <w:rsid w:val="00E24C75"/>
    <w:rsid w:val="00E26806"/>
    <w:rsid w:val="00E27C8E"/>
    <w:rsid w:val="00E32A4A"/>
    <w:rsid w:val="00E33247"/>
    <w:rsid w:val="00E33EDC"/>
    <w:rsid w:val="00E34491"/>
    <w:rsid w:val="00E34691"/>
    <w:rsid w:val="00E35EC4"/>
    <w:rsid w:val="00E42725"/>
    <w:rsid w:val="00E43B16"/>
    <w:rsid w:val="00E44C23"/>
    <w:rsid w:val="00E504E2"/>
    <w:rsid w:val="00E514BE"/>
    <w:rsid w:val="00E56216"/>
    <w:rsid w:val="00E56318"/>
    <w:rsid w:val="00E575E2"/>
    <w:rsid w:val="00E57B20"/>
    <w:rsid w:val="00E57C0B"/>
    <w:rsid w:val="00E60BD6"/>
    <w:rsid w:val="00E62415"/>
    <w:rsid w:val="00E65B2F"/>
    <w:rsid w:val="00E665BC"/>
    <w:rsid w:val="00E6680C"/>
    <w:rsid w:val="00E670FD"/>
    <w:rsid w:val="00E67642"/>
    <w:rsid w:val="00E70D9E"/>
    <w:rsid w:val="00E72474"/>
    <w:rsid w:val="00E77637"/>
    <w:rsid w:val="00E77797"/>
    <w:rsid w:val="00E777AF"/>
    <w:rsid w:val="00E80070"/>
    <w:rsid w:val="00E81266"/>
    <w:rsid w:val="00E81897"/>
    <w:rsid w:val="00E82AEC"/>
    <w:rsid w:val="00E83ED6"/>
    <w:rsid w:val="00E84CCA"/>
    <w:rsid w:val="00E84EE0"/>
    <w:rsid w:val="00E85CD4"/>
    <w:rsid w:val="00E877F6"/>
    <w:rsid w:val="00E879F3"/>
    <w:rsid w:val="00E87F91"/>
    <w:rsid w:val="00E90FDB"/>
    <w:rsid w:val="00E91FBA"/>
    <w:rsid w:val="00E927CA"/>
    <w:rsid w:val="00E9596C"/>
    <w:rsid w:val="00E95B01"/>
    <w:rsid w:val="00EA21B2"/>
    <w:rsid w:val="00EA314B"/>
    <w:rsid w:val="00EA5651"/>
    <w:rsid w:val="00EA67BF"/>
    <w:rsid w:val="00EB0F58"/>
    <w:rsid w:val="00EB11E8"/>
    <w:rsid w:val="00EB18BF"/>
    <w:rsid w:val="00EB4B97"/>
    <w:rsid w:val="00EB5B85"/>
    <w:rsid w:val="00EB6DBD"/>
    <w:rsid w:val="00EB705A"/>
    <w:rsid w:val="00EC0740"/>
    <w:rsid w:val="00EC2723"/>
    <w:rsid w:val="00EC476B"/>
    <w:rsid w:val="00EC481A"/>
    <w:rsid w:val="00EC4F5A"/>
    <w:rsid w:val="00EC6060"/>
    <w:rsid w:val="00EC70DF"/>
    <w:rsid w:val="00EC7EDD"/>
    <w:rsid w:val="00ED1006"/>
    <w:rsid w:val="00ED1018"/>
    <w:rsid w:val="00ED28E9"/>
    <w:rsid w:val="00ED31BA"/>
    <w:rsid w:val="00ED5541"/>
    <w:rsid w:val="00ED5E70"/>
    <w:rsid w:val="00ED5F1B"/>
    <w:rsid w:val="00ED6B14"/>
    <w:rsid w:val="00EE120E"/>
    <w:rsid w:val="00EE12C6"/>
    <w:rsid w:val="00EE4696"/>
    <w:rsid w:val="00EE5414"/>
    <w:rsid w:val="00EE5B4E"/>
    <w:rsid w:val="00EF2485"/>
    <w:rsid w:val="00EF2529"/>
    <w:rsid w:val="00EF3AE8"/>
    <w:rsid w:val="00EF4327"/>
    <w:rsid w:val="00EF5883"/>
    <w:rsid w:val="00EF65F7"/>
    <w:rsid w:val="00EF7A8B"/>
    <w:rsid w:val="00F0069A"/>
    <w:rsid w:val="00F0514E"/>
    <w:rsid w:val="00F0788E"/>
    <w:rsid w:val="00F130E3"/>
    <w:rsid w:val="00F1449F"/>
    <w:rsid w:val="00F14C66"/>
    <w:rsid w:val="00F15DAE"/>
    <w:rsid w:val="00F16F16"/>
    <w:rsid w:val="00F21DFC"/>
    <w:rsid w:val="00F22140"/>
    <w:rsid w:val="00F23820"/>
    <w:rsid w:val="00F24F0F"/>
    <w:rsid w:val="00F26A6F"/>
    <w:rsid w:val="00F3000D"/>
    <w:rsid w:val="00F316B2"/>
    <w:rsid w:val="00F326AD"/>
    <w:rsid w:val="00F332E6"/>
    <w:rsid w:val="00F33CBB"/>
    <w:rsid w:val="00F348C6"/>
    <w:rsid w:val="00F35F4F"/>
    <w:rsid w:val="00F370C7"/>
    <w:rsid w:val="00F43C4C"/>
    <w:rsid w:val="00F44009"/>
    <w:rsid w:val="00F44CEF"/>
    <w:rsid w:val="00F4642B"/>
    <w:rsid w:val="00F46768"/>
    <w:rsid w:val="00F5135F"/>
    <w:rsid w:val="00F53C63"/>
    <w:rsid w:val="00F54C1A"/>
    <w:rsid w:val="00F554C3"/>
    <w:rsid w:val="00F5695F"/>
    <w:rsid w:val="00F614F7"/>
    <w:rsid w:val="00F63DAF"/>
    <w:rsid w:val="00F64450"/>
    <w:rsid w:val="00F646DF"/>
    <w:rsid w:val="00F660B5"/>
    <w:rsid w:val="00F679DA"/>
    <w:rsid w:val="00F67B4C"/>
    <w:rsid w:val="00F72532"/>
    <w:rsid w:val="00F730CE"/>
    <w:rsid w:val="00F73765"/>
    <w:rsid w:val="00F7569F"/>
    <w:rsid w:val="00F75E47"/>
    <w:rsid w:val="00F77F50"/>
    <w:rsid w:val="00F81095"/>
    <w:rsid w:val="00F810D8"/>
    <w:rsid w:val="00F81517"/>
    <w:rsid w:val="00F83A8D"/>
    <w:rsid w:val="00F845DE"/>
    <w:rsid w:val="00F877FC"/>
    <w:rsid w:val="00F900A9"/>
    <w:rsid w:val="00F915FC"/>
    <w:rsid w:val="00F9218C"/>
    <w:rsid w:val="00F92E14"/>
    <w:rsid w:val="00F932F3"/>
    <w:rsid w:val="00F93C18"/>
    <w:rsid w:val="00F94A7D"/>
    <w:rsid w:val="00FA037C"/>
    <w:rsid w:val="00FA1B36"/>
    <w:rsid w:val="00FA24C0"/>
    <w:rsid w:val="00FA42B5"/>
    <w:rsid w:val="00FA765F"/>
    <w:rsid w:val="00FA7EEB"/>
    <w:rsid w:val="00FB0777"/>
    <w:rsid w:val="00FB246D"/>
    <w:rsid w:val="00FB2B9C"/>
    <w:rsid w:val="00FB328A"/>
    <w:rsid w:val="00FB4913"/>
    <w:rsid w:val="00FB4AEB"/>
    <w:rsid w:val="00FB6B00"/>
    <w:rsid w:val="00FB76E8"/>
    <w:rsid w:val="00FB7CBE"/>
    <w:rsid w:val="00FC1A9B"/>
    <w:rsid w:val="00FC7208"/>
    <w:rsid w:val="00FD31A1"/>
    <w:rsid w:val="00FD32CF"/>
    <w:rsid w:val="00FD4E09"/>
    <w:rsid w:val="00FD6F8C"/>
    <w:rsid w:val="00FD7467"/>
    <w:rsid w:val="00FE3428"/>
    <w:rsid w:val="00FE4B4F"/>
    <w:rsid w:val="00FF076A"/>
    <w:rsid w:val="00FF0C04"/>
    <w:rsid w:val="00FF10CA"/>
    <w:rsid w:val="00FF1CBC"/>
    <w:rsid w:val="00FF3090"/>
    <w:rsid w:val="00FF4A29"/>
    <w:rsid w:val="00FF4F39"/>
    <w:rsid w:val="00FF6364"/>
    <w:rsid w:val="03D1B850"/>
    <w:rsid w:val="05D2C8BE"/>
    <w:rsid w:val="09AB8682"/>
    <w:rsid w:val="1732C4F7"/>
    <w:rsid w:val="1F44DCD9"/>
    <w:rsid w:val="3F9CAB98"/>
    <w:rsid w:val="43677C95"/>
    <w:rsid w:val="4FCD1B1C"/>
    <w:rsid w:val="571D7B8B"/>
    <w:rsid w:val="713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4D841"/>
  <w15:docId w15:val="{A1CC709D-A18E-4F5A-902D-55B635F6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0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725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uiPriority w:val="9"/>
    <w:rsid w:val="00F72532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5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90FD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customStyle="1" w:styleId="WfxFaxNum">
    <w:name w:val="WfxFaxNum"/>
    <w:basedOn w:val="Normal"/>
    <w:rsid w:val="001920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64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CCF9BC5B9F42B4889AD0CD94028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68FD1-F907-4048-A880-EAFEFE84487A}"/>
      </w:docPartPr>
      <w:docPartBody>
        <w:p w:rsidR="0003328D" w:rsidRDefault="00AA3414" w:rsidP="00AA3414">
          <w:pPr>
            <w:pStyle w:val="25CCF9BC5B9F42B4889AD0CD94028E051"/>
          </w:pPr>
          <w:r w:rsidRPr="0037572E">
            <w:rPr>
              <w:rFonts w:ascii="Tahoma" w:hAnsi="Tahoma" w:cs="Tahoma"/>
              <w:sz w:val="20"/>
            </w:rPr>
            <w:t>Feedback will be provided verbally and via Blackboard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14"/>
    <w:rsid w:val="0003328D"/>
    <w:rsid w:val="00075C6E"/>
    <w:rsid w:val="000B11BA"/>
    <w:rsid w:val="000F35C5"/>
    <w:rsid w:val="001A1411"/>
    <w:rsid w:val="001B4CBB"/>
    <w:rsid w:val="001D2EB2"/>
    <w:rsid w:val="00340DB9"/>
    <w:rsid w:val="003421BB"/>
    <w:rsid w:val="0037520E"/>
    <w:rsid w:val="003B0F4B"/>
    <w:rsid w:val="003B1E7D"/>
    <w:rsid w:val="00457604"/>
    <w:rsid w:val="00486324"/>
    <w:rsid w:val="004B0448"/>
    <w:rsid w:val="004F7727"/>
    <w:rsid w:val="00574948"/>
    <w:rsid w:val="00702E8B"/>
    <w:rsid w:val="007751B6"/>
    <w:rsid w:val="008B37BB"/>
    <w:rsid w:val="009965BA"/>
    <w:rsid w:val="00A2441C"/>
    <w:rsid w:val="00A40F2B"/>
    <w:rsid w:val="00AA3414"/>
    <w:rsid w:val="00B62038"/>
    <w:rsid w:val="00B94957"/>
    <w:rsid w:val="00BD16F6"/>
    <w:rsid w:val="00C02C37"/>
    <w:rsid w:val="00DD7D20"/>
    <w:rsid w:val="00DE357B"/>
    <w:rsid w:val="00E248D3"/>
    <w:rsid w:val="00E35B88"/>
    <w:rsid w:val="00EA2EF0"/>
    <w:rsid w:val="00EC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A3414"/>
    <w:rPr>
      <w:color w:val="808080"/>
    </w:rPr>
  </w:style>
  <w:style w:type="paragraph" w:customStyle="1" w:styleId="25CCF9BC5B9F42B4889AD0CD94028E051">
    <w:name w:val="25CCF9BC5B9F42B4889AD0CD94028E051"/>
    <w:rsid w:val="00AA3414"/>
    <w:pPr>
      <w:spacing w:after="200" w:line="276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EB86C-59F0-4155-8869-024648AF49BB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E539A59D-EE70-4D83-93CE-58649CC603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9DB9DE-5119-4FEA-A0EA-C1671F5912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74167-2FB9-4E7B-8A30-4E7AA4FB7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10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Sam Bailey</cp:lastModifiedBy>
  <cp:revision>2</cp:revision>
  <cp:lastPrinted>2016-09-20T01:36:00Z</cp:lastPrinted>
  <dcterms:created xsi:type="dcterms:W3CDTF">2025-07-31T08:18:00Z</dcterms:created>
  <dcterms:modified xsi:type="dcterms:W3CDTF">2025-07-31T08:18:00Z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42889071,3d009802,23e19607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2024-11-14T01:04:11Z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e3cdd629-6bdf-428a-be9e-0d00bdc7df6a</vt:lpwstr>
  </property>
  <property fmtid="{D5CDD505-2E9C-101B-9397-08002B2CF9AE}" pid="27" name="MSIP_Label_f3ac7e5b-5da2-46c7-8677-8a6b50f7d886_ContentBits">
    <vt:lpwstr>1</vt:lpwstr>
  </property>
  <property fmtid="{D5CDD505-2E9C-101B-9397-08002B2CF9AE}" pid="28" name="MediaServiceImageTags">
    <vt:lpwstr/>
  </property>
</Properties>
</file>