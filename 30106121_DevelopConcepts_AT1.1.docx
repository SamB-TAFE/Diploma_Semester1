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812"/>
        <w:gridCol w:w="1134"/>
        <w:gridCol w:w="840"/>
      </w:tblGrid>
      <w:tr w:rsidR="00141CAF" w:rsidRPr="00B21E4B" w14:paraId="74B4D842" w14:textId="77777777" w:rsidTr="0013670A">
        <w:trPr>
          <w:trHeight w:val="436"/>
        </w:trPr>
        <w:tc>
          <w:tcPr>
            <w:tcW w:w="10763" w:type="dxa"/>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74B4D841" w14:textId="77777777" w:rsidR="00141CAF" w:rsidRPr="00B21E4B" w:rsidRDefault="00141CAF" w:rsidP="007D6CF8">
            <w:pPr>
              <w:pStyle w:val="Header"/>
              <w:spacing w:before="120" w:after="120"/>
              <w:rPr>
                <w:rFonts w:ascii="Arial" w:hAnsi="Arial" w:cs="Arial"/>
                <w:color w:val="FFFFFF"/>
                <w:sz w:val="18"/>
                <w:szCs w:val="18"/>
                <w:lang w:eastAsia="ja-JP"/>
              </w:rPr>
            </w:pPr>
            <w:r w:rsidRPr="00B21E4B">
              <w:rPr>
                <w:rFonts w:ascii="Arial" w:hAnsi="Arial" w:cs="Arial"/>
                <w:b/>
                <w:color w:val="FFFFFF"/>
                <w:sz w:val="18"/>
                <w:szCs w:val="18"/>
                <w:lang w:val="en-US"/>
              </w:rPr>
              <w:t>Qualification Details</w:t>
            </w:r>
          </w:p>
        </w:tc>
      </w:tr>
      <w:tr w:rsidR="00E930A8" w:rsidRPr="00B21E4B" w14:paraId="74B4D845" w14:textId="77777777" w:rsidTr="0013670A">
        <w:trPr>
          <w:trHeight w:val="414"/>
        </w:trPr>
        <w:tc>
          <w:tcPr>
            <w:tcW w:w="2977" w:type="dxa"/>
            <w:tcBorders>
              <w:top w:val="single" w:sz="4" w:space="0" w:color="auto"/>
              <w:left w:val="single" w:sz="4" w:space="0" w:color="auto"/>
              <w:bottom w:val="single" w:sz="4" w:space="0" w:color="auto"/>
              <w:right w:val="single" w:sz="4" w:space="0" w:color="auto"/>
            </w:tcBorders>
            <w:shd w:val="clear" w:color="auto" w:fill="8547AD"/>
            <w:vAlign w:val="center"/>
            <w:hideMark/>
          </w:tcPr>
          <w:p w14:paraId="74B4D843" w14:textId="4247E7F2" w:rsidR="00E930A8" w:rsidRPr="00B21E4B" w:rsidRDefault="00E930A8" w:rsidP="00E930A8">
            <w:pPr>
              <w:pStyle w:val="Header"/>
              <w:spacing w:before="120" w:after="120"/>
              <w:rPr>
                <w:rFonts w:ascii="Arial" w:hAnsi="Arial" w:cs="Arial"/>
                <w:b/>
                <w:color w:val="FFFFFF"/>
                <w:sz w:val="18"/>
                <w:szCs w:val="18"/>
                <w:lang w:val="en-US" w:eastAsia="ja-JP"/>
              </w:rPr>
            </w:pPr>
            <w:r w:rsidRPr="00B21E4B">
              <w:rPr>
                <w:rFonts w:ascii="Arial" w:hAnsi="Arial" w:cs="Arial"/>
                <w:b/>
                <w:color w:val="FFFFFF" w:themeColor="background1"/>
                <w:sz w:val="18"/>
                <w:szCs w:val="18"/>
              </w:rPr>
              <w:t xml:space="preserve">Training Package </w:t>
            </w:r>
            <w:r w:rsidRPr="00B21E4B">
              <w:rPr>
                <w:rFonts w:ascii="Arial" w:hAnsi="Arial" w:cs="Arial"/>
                <w:b/>
                <w:color w:val="FFFFFF" w:themeColor="background1"/>
                <w:sz w:val="18"/>
                <w:szCs w:val="18"/>
                <w:lang w:val="en-US"/>
              </w:rPr>
              <w:t>Code &amp; Title:</w:t>
            </w:r>
          </w:p>
        </w:tc>
        <w:tc>
          <w:tcPr>
            <w:tcW w:w="778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B4D844" w14:textId="6049841E" w:rsidR="00E930A8" w:rsidRPr="0013670A" w:rsidRDefault="00E930A8"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ICT</w:t>
            </w:r>
            <w:r w:rsidR="0013670A" w:rsidRPr="0013670A">
              <w:rPr>
                <w:rFonts w:ascii="Arial" w:hAnsi="Arial" w:cs="Arial"/>
                <w:bCs/>
                <w:sz w:val="18"/>
                <w:szCs w:val="18"/>
                <w:lang w:eastAsia="ja-JP"/>
              </w:rPr>
              <w:t xml:space="preserve"> </w:t>
            </w:r>
            <w:r w:rsidRPr="00B21E4B">
              <w:rPr>
                <w:rFonts w:ascii="Arial" w:hAnsi="Arial" w:cs="Arial"/>
                <w:bCs/>
                <w:sz w:val="18"/>
                <w:szCs w:val="18"/>
                <w:lang w:eastAsia="ja-JP"/>
              </w:rPr>
              <w:t xml:space="preserve">Information and Communications Technology </w:t>
            </w:r>
            <w:r w:rsidRPr="0013670A">
              <w:rPr>
                <w:rFonts w:ascii="Arial" w:hAnsi="Arial" w:cs="Arial"/>
                <w:bCs/>
                <w:sz w:val="18"/>
                <w:szCs w:val="18"/>
                <w:lang w:eastAsia="ja-JP"/>
              </w:rPr>
              <w:t xml:space="preserve">(Release </w:t>
            </w:r>
            <w:r w:rsidR="00BF2D17" w:rsidRPr="0013670A">
              <w:rPr>
                <w:rFonts w:ascii="Arial" w:hAnsi="Arial" w:cs="Arial"/>
                <w:bCs/>
                <w:sz w:val="18"/>
                <w:szCs w:val="18"/>
                <w:lang w:eastAsia="ja-JP"/>
              </w:rPr>
              <w:t>8</w:t>
            </w:r>
            <w:r w:rsidRPr="0013670A">
              <w:rPr>
                <w:rFonts w:ascii="Arial" w:hAnsi="Arial" w:cs="Arial"/>
                <w:bCs/>
                <w:sz w:val="18"/>
                <w:szCs w:val="18"/>
                <w:lang w:eastAsia="ja-JP"/>
              </w:rPr>
              <w:t>.1)</w:t>
            </w:r>
          </w:p>
        </w:tc>
      </w:tr>
      <w:tr w:rsidR="0013670A" w:rsidRPr="00CB3F2B" w14:paraId="385651F2" w14:textId="77777777" w:rsidTr="0013670A">
        <w:tblPrEx>
          <w:tblLook w:val="0000" w:firstRow="0" w:lastRow="0" w:firstColumn="0" w:lastColumn="0" w:noHBand="0" w:noVBand="0"/>
        </w:tblPrEx>
        <w:trPr>
          <w:trHeight w:val="391"/>
        </w:trPr>
        <w:tc>
          <w:tcPr>
            <w:tcW w:w="2977" w:type="dxa"/>
            <w:shd w:val="clear" w:color="auto" w:fill="8547AD"/>
            <w:vAlign w:val="center"/>
          </w:tcPr>
          <w:p w14:paraId="5E2A3369" w14:textId="77777777" w:rsidR="0013670A" w:rsidRPr="00CB3F2B" w:rsidRDefault="0013670A" w:rsidP="00892AB9">
            <w:pPr>
              <w:pStyle w:val="Heading2"/>
              <w:numPr>
                <w:ilvl w:val="0"/>
                <w:numId w:val="0"/>
              </w:numPr>
              <w:spacing w:before="120"/>
              <w:rPr>
                <w:rFonts w:cs="Arial"/>
                <w:color w:val="FFFFFF" w:themeColor="background1"/>
                <w:sz w:val="18"/>
                <w:szCs w:val="18"/>
              </w:rPr>
            </w:pPr>
            <w:r w:rsidRPr="00CB3F2B">
              <w:rPr>
                <w:rFonts w:cs="Arial"/>
                <w:color w:val="FFFFFF" w:themeColor="background1"/>
                <w:sz w:val="18"/>
                <w:szCs w:val="18"/>
              </w:rPr>
              <w:t>Qualification National Code &amp; Title:</w:t>
            </w:r>
          </w:p>
        </w:tc>
        <w:tc>
          <w:tcPr>
            <w:tcW w:w="5812" w:type="dxa"/>
            <w:shd w:val="clear" w:color="auto" w:fill="auto"/>
            <w:vAlign w:val="center"/>
          </w:tcPr>
          <w:p w14:paraId="14033D95" w14:textId="77777777" w:rsidR="0013670A" w:rsidRPr="0013670A" w:rsidRDefault="0013670A"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ICT50220 Diploma of Information Technology (Advanced Programming)</w:t>
            </w:r>
          </w:p>
        </w:tc>
        <w:tc>
          <w:tcPr>
            <w:tcW w:w="1134" w:type="dxa"/>
            <w:shd w:val="clear" w:color="auto" w:fill="8547AD"/>
            <w:vAlign w:val="center"/>
          </w:tcPr>
          <w:p w14:paraId="4656492C" w14:textId="73D004F6" w:rsidR="0013670A" w:rsidRPr="00CB3F2B" w:rsidRDefault="0013670A" w:rsidP="0013670A">
            <w:pPr>
              <w:rPr>
                <w:rFonts w:cs="Arial"/>
                <w:b/>
                <w:color w:val="FFFFFF" w:themeColor="background1"/>
                <w:sz w:val="18"/>
                <w:szCs w:val="18"/>
              </w:rPr>
            </w:pPr>
            <w:r w:rsidRPr="00CB3F2B">
              <w:rPr>
                <w:rFonts w:cs="Arial"/>
                <w:b/>
                <w:color w:val="FFFFFF" w:themeColor="background1"/>
                <w:sz w:val="18"/>
                <w:szCs w:val="18"/>
              </w:rPr>
              <w:t>State</w:t>
            </w:r>
            <w:r>
              <w:rPr>
                <w:rFonts w:cs="Arial"/>
                <w:b/>
                <w:color w:val="FFFFFF" w:themeColor="background1"/>
                <w:sz w:val="18"/>
                <w:szCs w:val="18"/>
              </w:rPr>
              <w:t xml:space="preserve"> </w:t>
            </w:r>
            <w:r w:rsidRPr="00CB3F2B">
              <w:rPr>
                <w:rFonts w:cs="Arial"/>
                <w:b/>
                <w:color w:val="FFFFFF" w:themeColor="background1"/>
                <w:sz w:val="18"/>
                <w:szCs w:val="18"/>
              </w:rPr>
              <w:t>Code:</w:t>
            </w:r>
          </w:p>
        </w:tc>
        <w:tc>
          <w:tcPr>
            <w:tcW w:w="840" w:type="dxa"/>
            <w:shd w:val="clear" w:color="auto" w:fill="auto"/>
            <w:vAlign w:val="center"/>
          </w:tcPr>
          <w:p w14:paraId="7741F4B9" w14:textId="77777777" w:rsidR="0013670A" w:rsidRPr="0013670A" w:rsidRDefault="0013670A"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AC21</w:t>
            </w:r>
          </w:p>
        </w:tc>
      </w:tr>
      <w:tr w:rsidR="0013670A" w:rsidRPr="00CB3F2B" w14:paraId="0D1A25AF" w14:textId="77777777" w:rsidTr="0013670A">
        <w:tblPrEx>
          <w:tblLook w:val="0000" w:firstRow="0" w:lastRow="0" w:firstColumn="0" w:lastColumn="0" w:noHBand="0" w:noVBand="0"/>
        </w:tblPrEx>
        <w:trPr>
          <w:trHeight w:val="391"/>
        </w:trPr>
        <w:tc>
          <w:tcPr>
            <w:tcW w:w="2977" w:type="dxa"/>
            <w:shd w:val="clear" w:color="auto" w:fill="8547AD"/>
            <w:vAlign w:val="center"/>
          </w:tcPr>
          <w:p w14:paraId="62928AC0" w14:textId="77777777" w:rsidR="0013670A" w:rsidRPr="00CB3F2B" w:rsidRDefault="0013670A" w:rsidP="00892AB9">
            <w:pPr>
              <w:pStyle w:val="Heading2"/>
              <w:numPr>
                <w:ilvl w:val="0"/>
                <w:numId w:val="0"/>
              </w:numPr>
              <w:spacing w:before="120"/>
              <w:rPr>
                <w:rFonts w:cs="Arial"/>
                <w:color w:val="FFFFFF" w:themeColor="background1"/>
                <w:sz w:val="18"/>
                <w:szCs w:val="18"/>
              </w:rPr>
            </w:pPr>
            <w:r w:rsidRPr="00CB3F2B">
              <w:rPr>
                <w:rFonts w:cs="Arial"/>
                <w:color w:val="FFFFFF" w:themeColor="background1"/>
                <w:sz w:val="18"/>
                <w:szCs w:val="18"/>
              </w:rPr>
              <w:t>Qualification National Code &amp; Title:</w:t>
            </w:r>
          </w:p>
        </w:tc>
        <w:tc>
          <w:tcPr>
            <w:tcW w:w="5812" w:type="dxa"/>
            <w:shd w:val="clear" w:color="auto" w:fill="auto"/>
            <w:vAlign w:val="center"/>
          </w:tcPr>
          <w:p w14:paraId="2AE1DFC9" w14:textId="77777777" w:rsidR="0013670A" w:rsidRPr="0013670A" w:rsidRDefault="0013670A"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ICT50220 Diploma of Information Technology (Advanced Networking)</w:t>
            </w:r>
          </w:p>
        </w:tc>
        <w:tc>
          <w:tcPr>
            <w:tcW w:w="1134" w:type="dxa"/>
            <w:shd w:val="clear" w:color="auto" w:fill="8547AD"/>
            <w:vAlign w:val="center"/>
          </w:tcPr>
          <w:p w14:paraId="2883B95F" w14:textId="31C45D39" w:rsidR="0013670A" w:rsidRPr="00CB3F2B" w:rsidRDefault="0013670A" w:rsidP="0013670A">
            <w:pPr>
              <w:rPr>
                <w:rFonts w:cs="Arial"/>
                <w:b/>
                <w:color w:val="FFFFFF" w:themeColor="background1"/>
                <w:sz w:val="18"/>
                <w:szCs w:val="18"/>
              </w:rPr>
            </w:pPr>
            <w:r w:rsidRPr="00CB3F2B">
              <w:rPr>
                <w:rFonts w:cs="Arial"/>
                <w:b/>
                <w:color w:val="FFFFFF" w:themeColor="background1"/>
                <w:sz w:val="18"/>
                <w:szCs w:val="18"/>
              </w:rPr>
              <w:t>State</w:t>
            </w:r>
            <w:r>
              <w:rPr>
                <w:rFonts w:cs="Arial"/>
                <w:b/>
                <w:color w:val="FFFFFF" w:themeColor="background1"/>
                <w:sz w:val="18"/>
                <w:szCs w:val="18"/>
              </w:rPr>
              <w:t xml:space="preserve"> </w:t>
            </w:r>
            <w:r w:rsidRPr="00CB3F2B">
              <w:rPr>
                <w:rFonts w:cs="Arial"/>
                <w:b/>
                <w:color w:val="FFFFFF" w:themeColor="background1"/>
                <w:sz w:val="18"/>
                <w:szCs w:val="18"/>
              </w:rPr>
              <w:t>Code:</w:t>
            </w:r>
          </w:p>
        </w:tc>
        <w:tc>
          <w:tcPr>
            <w:tcW w:w="840" w:type="dxa"/>
            <w:shd w:val="clear" w:color="auto" w:fill="auto"/>
            <w:vAlign w:val="center"/>
          </w:tcPr>
          <w:p w14:paraId="606B3D43" w14:textId="77777777" w:rsidR="0013670A" w:rsidRPr="0013670A" w:rsidRDefault="0013670A" w:rsidP="0013670A">
            <w:pPr>
              <w:pStyle w:val="Header"/>
              <w:spacing w:after="0"/>
              <w:rPr>
                <w:rFonts w:ascii="Arial" w:hAnsi="Arial" w:cs="Arial"/>
                <w:bCs/>
                <w:sz w:val="18"/>
                <w:szCs w:val="18"/>
                <w:lang w:eastAsia="ja-JP"/>
              </w:rPr>
            </w:pPr>
            <w:r w:rsidRPr="0013670A">
              <w:rPr>
                <w:rFonts w:ascii="Arial" w:hAnsi="Arial" w:cs="Arial"/>
                <w:bCs/>
                <w:sz w:val="18"/>
                <w:szCs w:val="18"/>
                <w:lang w:eastAsia="ja-JP"/>
              </w:rPr>
              <w:t>AC20</w:t>
            </w:r>
          </w:p>
        </w:tc>
      </w:tr>
      <w:tr w:rsidR="00CC7BF2" w:rsidRPr="00B21E4B" w14:paraId="74B4D853" w14:textId="77777777" w:rsidTr="0013670A">
        <w:trPr>
          <w:trHeight w:val="411"/>
        </w:trPr>
        <w:tc>
          <w:tcPr>
            <w:tcW w:w="8789" w:type="dxa"/>
            <w:gridSpan w:val="2"/>
            <w:shd w:val="clear" w:color="auto" w:fill="8547AD"/>
            <w:vAlign w:val="center"/>
          </w:tcPr>
          <w:p w14:paraId="74B4D851" w14:textId="77777777" w:rsidR="00CC7BF2" w:rsidRPr="00B21E4B" w:rsidRDefault="00CC7BF2" w:rsidP="00D20C9D">
            <w:pPr>
              <w:spacing w:before="120" w:after="120" w:line="240" w:lineRule="auto"/>
              <w:rPr>
                <w:rFonts w:ascii="Arial" w:hAnsi="Arial" w:cs="Arial"/>
                <w:b/>
                <w:color w:val="FFFFFF"/>
                <w:sz w:val="18"/>
                <w:szCs w:val="18"/>
              </w:rPr>
            </w:pPr>
            <w:r w:rsidRPr="00B21E4B">
              <w:rPr>
                <w:rFonts w:ascii="Arial" w:hAnsi="Arial" w:cs="Arial"/>
                <w:b/>
                <w:color w:val="FFFFFF"/>
                <w:sz w:val="18"/>
                <w:szCs w:val="18"/>
              </w:rPr>
              <w:t xml:space="preserve">Unit National </w:t>
            </w:r>
            <w:r w:rsidR="00D20C9D" w:rsidRPr="00B21E4B">
              <w:rPr>
                <w:rFonts w:ascii="Arial" w:hAnsi="Arial" w:cs="Arial"/>
                <w:b/>
                <w:color w:val="FFFFFF"/>
                <w:sz w:val="18"/>
                <w:szCs w:val="18"/>
              </w:rPr>
              <w:t>C</w:t>
            </w:r>
            <w:r w:rsidRPr="00B21E4B">
              <w:rPr>
                <w:rFonts w:ascii="Arial" w:hAnsi="Arial" w:cs="Arial"/>
                <w:b/>
                <w:color w:val="FFFFFF"/>
                <w:sz w:val="18"/>
                <w:szCs w:val="18"/>
              </w:rPr>
              <w:t xml:space="preserve">ode and </w:t>
            </w:r>
            <w:r w:rsidR="00D20C9D" w:rsidRPr="00B21E4B">
              <w:rPr>
                <w:rFonts w:ascii="Arial" w:hAnsi="Arial" w:cs="Arial"/>
                <w:b/>
                <w:color w:val="FFFFFF"/>
                <w:sz w:val="18"/>
                <w:szCs w:val="18"/>
              </w:rPr>
              <w:t>T</w:t>
            </w:r>
            <w:r w:rsidRPr="00B21E4B">
              <w:rPr>
                <w:rFonts w:ascii="Arial" w:hAnsi="Arial" w:cs="Arial"/>
                <w:b/>
                <w:color w:val="FFFFFF"/>
                <w:sz w:val="18"/>
                <w:szCs w:val="18"/>
              </w:rPr>
              <w:t>itle</w:t>
            </w:r>
          </w:p>
        </w:tc>
        <w:tc>
          <w:tcPr>
            <w:tcW w:w="1974" w:type="dxa"/>
            <w:gridSpan w:val="2"/>
            <w:shd w:val="clear" w:color="auto" w:fill="8547AD"/>
            <w:vAlign w:val="center"/>
          </w:tcPr>
          <w:p w14:paraId="74B4D852" w14:textId="77777777" w:rsidR="00CC7BF2" w:rsidRPr="00B21E4B" w:rsidRDefault="00CC7BF2" w:rsidP="004856DF">
            <w:pPr>
              <w:spacing w:before="120" w:after="120" w:line="240" w:lineRule="auto"/>
              <w:rPr>
                <w:rFonts w:ascii="Arial" w:hAnsi="Arial" w:cs="Arial"/>
                <w:b/>
                <w:color w:val="FFFFFF"/>
                <w:sz w:val="18"/>
                <w:szCs w:val="18"/>
              </w:rPr>
            </w:pPr>
            <w:r w:rsidRPr="00B21E4B">
              <w:rPr>
                <w:rFonts w:ascii="Arial" w:hAnsi="Arial" w:cs="Arial"/>
                <w:b/>
                <w:color w:val="FFFFFF"/>
                <w:sz w:val="18"/>
                <w:szCs w:val="18"/>
              </w:rPr>
              <w:t>State Code</w:t>
            </w:r>
            <w:r w:rsidR="00111C15" w:rsidRPr="00B21E4B">
              <w:rPr>
                <w:rFonts w:ascii="Arial" w:hAnsi="Arial" w:cs="Arial"/>
                <w:b/>
                <w:color w:val="FFFFFF"/>
                <w:sz w:val="18"/>
                <w:szCs w:val="18"/>
              </w:rPr>
              <w:t>:</w:t>
            </w:r>
          </w:p>
        </w:tc>
      </w:tr>
      <w:tr w:rsidR="00CC7BF2" w:rsidRPr="00B21E4B" w14:paraId="74B4D856" w14:textId="77777777" w:rsidTr="0013670A">
        <w:trPr>
          <w:trHeight w:val="438"/>
        </w:trPr>
        <w:tc>
          <w:tcPr>
            <w:tcW w:w="8789" w:type="dxa"/>
            <w:gridSpan w:val="2"/>
            <w:shd w:val="clear" w:color="auto" w:fill="auto"/>
            <w:vAlign w:val="center"/>
          </w:tcPr>
          <w:p w14:paraId="74B4D854" w14:textId="7460F6FA" w:rsidR="00CC7BF2" w:rsidRPr="00B21E4B" w:rsidRDefault="00586F2F" w:rsidP="006A2EEA">
            <w:pPr>
              <w:spacing w:before="60" w:after="60" w:line="240" w:lineRule="auto"/>
              <w:rPr>
                <w:rFonts w:ascii="Arial" w:hAnsi="Arial" w:cs="Arial"/>
                <w:b/>
                <w:sz w:val="18"/>
                <w:szCs w:val="18"/>
              </w:rPr>
            </w:pPr>
            <w:r w:rsidRPr="00B21E4B">
              <w:rPr>
                <w:rFonts w:ascii="Arial" w:hAnsi="Arial" w:cs="Arial"/>
                <w:b/>
                <w:sz w:val="18"/>
                <w:szCs w:val="18"/>
              </w:rPr>
              <w:t xml:space="preserve">BSBCRT512 </w:t>
            </w:r>
            <w:r w:rsidRPr="00B21E4B">
              <w:rPr>
                <w:rFonts w:ascii="Arial" w:hAnsi="Arial" w:cs="Arial"/>
                <w:bCs/>
                <w:sz w:val="18"/>
                <w:szCs w:val="18"/>
              </w:rPr>
              <w:t>Originate and Develop Concepts</w:t>
            </w:r>
          </w:p>
        </w:tc>
        <w:tc>
          <w:tcPr>
            <w:tcW w:w="1974" w:type="dxa"/>
            <w:gridSpan w:val="2"/>
            <w:shd w:val="clear" w:color="auto" w:fill="auto"/>
            <w:vAlign w:val="center"/>
          </w:tcPr>
          <w:p w14:paraId="74B4D855" w14:textId="5CEC9354" w:rsidR="00CC7BF2" w:rsidRPr="00B21E4B" w:rsidRDefault="00E930A8" w:rsidP="00E65B2F">
            <w:pPr>
              <w:spacing w:before="60" w:after="60" w:line="240" w:lineRule="auto"/>
              <w:rPr>
                <w:rFonts w:ascii="Arial" w:hAnsi="Arial" w:cs="Arial"/>
                <w:b/>
                <w:sz w:val="18"/>
                <w:szCs w:val="18"/>
              </w:rPr>
            </w:pPr>
            <w:r w:rsidRPr="00B21E4B">
              <w:rPr>
                <w:rFonts w:ascii="Arial" w:hAnsi="Arial" w:cs="Arial"/>
                <w:b/>
                <w:bCs/>
                <w:sz w:val="18"/>
                <w:szCs w:val="18"/>
              </w:rPr>
              <w:t>O</w:t>
            </w:r>
            <w:r w:rsidR="00586F2F" w:rsidRPr="00B21E4B">
              <w:rPr>
                <w:rFonts w:ascii="Arial" w:hAnsi="Arial" w:cs="Arial"/>
                <w:b/>
                <w:bCs/>
                <w:sz w:val="18"/>
                <w:szCs w:val="18"/>
              </w:rPr>
              <w:t>CD69</w:t>
            </w:r>
          </w:p>
        </w:tc>
      </w:tr>
    </w:tbl>
    <w:p w14:paraId="74B4D857" w14:textId="77777777" w:rsidR="009624D3" w:rsidRPr="00B21E4B" w:rsidRDefault="003C4BD3" w:rsidP="00AA096F">
      <w:pPr>
        <w:tabs>
          <w:tab w:val="left" w:pos="3195"/>
        </w:tabs>
        <w:spacing w:before="240" w:after="240" w:line="240" w:lineRule="auto"/>
        <w:jc w:val="center"/>
        <w:rPr>
          <w:rFonts w:ascii="Arial" w:hAnsi="Arial" w:cs="Arial"/>
          <w:i/>
          <w:sz w:val="18"/>
          <w:szCs w:val="18"/>
        </w:rPr>
      </w:pPr>
      <w:r w:rsidRPr="00B21E4B">
        <w:rPr>
          <w:rFonts w:ascii="Arial" w:hAnsi="Arial" w:cs="Arial"/>
          <w:i/>
          <w:sz w:val="18"/>
          <w:szCs w:val="18"/>
        </w:rPr>
        <w:t>Students to sign this document when submitting an assessment</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844"/>
        <w:gridCol w:w="1984"/>
        <w:gridCol w:w="3231"/>
      </w:tblGrid>
      <w:tr w:rsidR="004856DF" w:rsidRPr="00B21E4B" w14:paraId="74B4D85A" w14:textId="77777777" w:rsidTr="00AA096F">
        <w:trPr>
          <w:trHeight w:val="489"/>
        </w:trPr>
        <w:tc>
          <w:tcPr>
            <w:tcW w:w="2714" w:type="dxa"/>
            <w:shd w:val="clear" w:color="auto" w:fill="8547AD"/>
            <w:vAlign w:val="center"/>
          </w:tcPr>
          <w:p w14:paraId="74B4D858" w14:textId="77777777" w:rsidR="004856DF" w:rsidRPr="00B21E4B" w:rsidRDefault="004856DF" w:rsidP="004856DF">
            <w:pPr>
              <w:spacing w:before="120" w:after="120"/>
              <w:rPr>
                <w:rFonts w:ascii="Arial" w:hAnsi="Arial" w:cs="Arial"/>
                <w:b/>
                <w:color w:val="FFFFFF"/>
                <w:sz w:val="18"/>
                <w:szCs w:val="18"/>
              </w:rPr>
            </w:pPr>
            <w:r w:rsidRPr="00B21E4B">
              <w:rPr>
                <w:rFonts w:ascii="Arial" w:hAnsi="Arial" w:cs="Arial"/>
                <w:b/>
                <w:color w:val="FFFFFF"/>
                <w:sz w:val="18"/>
                <w:szCs w:val="18"/>
              </w:rPr>
              <w:t>Assessment description</w:t>
            </w:r>
          </w:p>
        </w:tc>
        <w:tc>
          <w:tcPr>
            <w:tcW w:w="8059" w:type="dxa"/>
            <w:gridSpan w:val="3"/>
            <w:shd w:val="clear" w:color="auto" w:fill="auto"/>
            <w:vAlign w:val="center"/>
          </w:tcPr>
          <w:p w14:paraId="74B4D859" w14:textId="6EAB7F85" w:rsidR="004856DF" w:rsidRPr="00B21E4B" w:rsidRDefault="00E930A8" w:rsidP="00B5704B">
            <w:pPr>
              <w:spacing w:before="120" w:after="120"/>
              <w:rPr>
                <w:rFonts w:ascii="Arial" w:hAnsi="Arial" w:cs="Arial"/>
                <w:sz w:val="18"/>
                <w:szCs w:val="18"/>
              </w:rPr>
            </w:pPr>
            <w:r w:rsidRPr="00B21E4B">
              <w:rPr>
                <w:rFonts w:ascii="Arial" w:hAnsi="Arial" w:cs="Arial"/>
                <w:b/>
                <w:bCs/>
                <w:sz w:val="18"/>
                <w:szCs w:val="18"/>
              </w:rPr>
              <w:t>AT</w:t>
            </w:r>
            <w:r w:rsidR="003F639C">
              <w:rPr>
                <w:rFonts w:ascii="Arial" w:hAnsi="Arial" w:cs="Arial"/>
                <w:b/>
                <w:bCs/>
                <w:sz w:val="18"/>
                <w:szCs w:val="18"/>
              </w:rPr>
              <w:t>1.1</w:t>
            </w:r>
            <w:r w:rsidRPr="00B21E4B">
              <w:rPr>
                <w:rFonts w:ascii="Arial" w:hAnsi="Arial" w:cs="Arial"/>
                <w:b/>
                <w:bCs/>
                <w:sz w:val="18"/>
                <w:szCs w:val="18"/>
              </w:rPr>
              <w:t xml:space="preserve"> </w:t>
            </w:r>
            <w:r w:rsidRPr="00B21E4B">
              <w:rPr>
                <w:rFonts w:ascii="Arial" w:hAnsi="Arial" w:cs="Arial"/>
                <w:sz w:val="18"/>
                <w:szCs w:val="18"/>
              </w:rPr>
              <w:t>–</w:t>
            </w:r>
            <w:r w:rsidR="00E52344">
              <w:rPr>
                <w:rFonts w:ascii="Arial" w:hAnsi="Arial" w:cs="Arial"/>
                <w:sz w:val="18"/>
                <w:szCs w:val="18"/>
              </w:rPr>
              <w:t xml:space="preserve"> </w:t>
            </w:r>
            <w:r w:rsidR="003F639C">
              <w:rPr>
                <w:rFonts w:ascii="Arial" w:hAnsi="Arial" w:cs="Arial"/>
                <w:sz w:val="18"/>
                <w:szCs w:val="18"/>
              </w:rPr>
              <w:t>Portfolio Task 1</w:t>
            </w:r>
          </w:p>
        </w:tc>
      </w:tr>
      <w:tr w:rsidR="007C0518" w:rsidRPr="00B21E4B" w14:paraId="74B4D85D" w14:textId="77777777" w:rsidTr="00AA096F">
        <w:trPr>
          <w:trHeight w:val="489"/>
        </w:trPr>
        <w:tc>
          <w:tcPr>
            <w:tcW w:w="2714" w:type="dxa"/>
            <w:shd w:val="clear" w:color="auto" w:fill="8547AD"/>
            <w:vAlign w:val="center"/>
          </w:tcPr>
          <w:p w14:paraId="74B4D85B" w14:textId="77777777" w:rsidR="007C0518" w:rsidRPr="00B21E4B" w:rsidRDefault="007C0518" w:rsidP="004856DF">
            <w:pPr>
              <w:spacing w:before="120" w:after="120"/>
              <w:rPr>
                <w:rFonts w:ascii="Arial" w:hAnsi="Arial" w:cs="Arial"/>
                <w:b/>
                <w:color w:val="FFFFFF"/>
                <w:sz w:val="18"/>
                <w:szCs w:val="18"/>
              </w:rPr>
            </w:pPr>
            <w:r w:rsidRPr="00B21E4B">
              <w:rPr>
                <w:rFonts w:ascii="Arial" w:hAnsi="Arial" w:cs="Arial"/>
                <w:b/>
                <w:color w:val="FFFFFF"/>
                <w:sz w:val="18"/>
                <w:szCs w:val="18"/>
              </w:rPr>
              <w:t>Assessment date</w:t>
            </w:r>
          </w:p>
        </w:tc>
        <w:tc>
          <w:tcPr>
            <w:tcW w:w="8059" w:type="dxa"/>
            <w:gridSpan w:val="3"/>
            <w:shd w:val="clear" w:color="auto" w:fill="auto"/>
            <w:vAlign w:val="center"/>
          </w:tcPr>
          <w:p w14:paraId="74B4D85C" w14:textId="77777777" w:rsidR="007C0518" w:rsidRPr="00FF0BE6" w:rsidRDefault="007C0518" w:rsidP="004856DF">
            <w:pPr>
              <w:spacing w:before="120" w:after="120"/>
              <w:rPr>
                <w:rFonts w:ascii="Arial" w:hAnsi="Arial" w:cs="Arial"/>
                <w:sz w:val="18"/>
                <w:szCs w:val="18"/>
                <w:lang w:val="en-GB"/>
              </w:rPr>
            </w:pPr>
          </w:p>
        </w:tc>
      </w:tr>
      <w:tr w:rsidR="003C4BD3" w:rsidRPr="00B21E4B" w14:paraId="74B4D860" w14:textId="77777777" w:rsidTr="00AA096F">
        <w:trPr>
          <w:trHeight w:val="489"/>
        </w:trPr>
        <w:tc>
          <w:tcPr>
            <w:tcW w:w="2714" w:type="dxa"/>
            <w:shd w:val="clear" w:color="auto" w:fill="8547AD"/>
            <w:vAlign w:val="center"/>
          </w:tcPr>
          <w:p w14:paraId="74B4D85E" w14:textId="77777777" w:rsidR="003C4BD3" w:rsidRPr="00B21E4B" w:rsidRDefault="003C4BD3" w:rsidP="004856DF">
            <w:pPr>
              <w:spacing w:before="120" w:after="120"/>
              <w:rPr>
                <w:rFonts w:ascii="Arial" w:hAnsi="Arial" w:cs="Arial"/>
                <w:b/>
                <w:color w:val="FFFFFF"/>
                <w:sz w:val="18"/>
                <w:szCs w:val="18"/>
              </w:rPr>
            </w:pPr>
            <w:r w:rsidRPr="00B21E4B">
              <w:rPr>
                <w:rFonts w:ascii="Arial" w:hAnsi="Arial" w:cs="Arial"/>
                <w:b/>
                <w:color w:val="FFFFFF"/>
                <w:sz w:val="18"/>
                <w:szCs w:val="18"/>
              </w:rPr>
              <w:t>Student Name</w:t>
            </w:r>
          </w:p>
        </w:tc>
        <w:tc>
          <w:tcPr>
            <w:tcW w:w="8059" w:type="dxa"/>
            <w:gridSpan w:val="3"/>
            <w:shd w:val="clear" w:color="auto" w:fill="auto"/>
            <w:vAlign w:val="center"/>
          </w:tcPr>
          <w:p w14:paraId="74B4D85F" w14:textId="63F5A1B5" w:rsidR="003C4BD3" w:rsidRPr="00B21E4B" w:rsidRDefault="00CF1668" w:rsidP="004856DF">
            <w:pPr>
              <w:spacing w:before="120" w:after="120"/>
              <w:rPr>
                <w:rFonts w:ascii="Arial" w:hAnsi="Arial" w:cs="Arial"/>
                <w:sz w:val="18"/>
                <w:szCs w:val="18"/>
              </w:rPr>
            </w:pPr>
            <w:r>
              <w:rPr>
                <w:rFonts w:ascii="Arial" w:hAnsi="Arial" w:cs="Arial"/>
                <w:sz w:val="18"/>
                <w:szCs w:val="18"/>
              </w:rPr>
              <w:t>Samuel Bailey</w:t>
            </w:r>
          </w:p>
        </w:tc>
      </w:tr>
      <w:tr w:rsidR="004856DF" w:rsidRPr="00B21E4B" w14:paraId="74B4D863" w14:textId="77777777" w:rsidTr="00AA096F">
        <w:trPr>
          <w:trHeight w:val="489"/>
        </w:trPr>
        <w:tc>
          <w:tcPr>
            <w:tcW w:w="2714" w:type="dxa"/>
            <w:shd w:val="clear" w:color="auto" w:fill="8547AD"/>
            <w:vAlign w:val="center"/>
          </w:tcPr>
          <w:p w14:paraId="74B4D861" w14:textId="77777777" w:rsidR="004856DF" w:rsidRPr="00B21E4B" w:rsidRDefault="004856DF" w:rsidP="004856DF">
            <w:pPr>
              <w:spacing w:before="120" w:after="120"/>
              <w:rPr>
                <w:rFonts w:ascii="Arial" w:hAnsi="Arial" w:cs="Arial"/>
                <w:b/>
                <w:color w:val="FFFFFF"/>
                <w:sz w:val="18"/>
                <w:szCs w:val="18"/>
              </w:rPr>
            </w:pPr>
            <w:r w:rsidRPr="00B21E4B">
              <w:rPr>
                <w:rFonts w:ascii="Arial" w:hAnsi="Arial" w:cs="Arial"/>
                <w:b/>
                <w:color w:val="FFFFFF"/>
                <w:sz w:val="18"/>
                <w:szCs w:val="18"/>
              </w:rPr>
              <w:t>Student ID</w:t>
            </w:r>
          </w:p>
        </w:tc>
        <w:tc>
          <w:tcPr>
            <w:tcW w:w="8059" w:type="dxa"/>
            <w:gridSpan w:val="3"/>
            <w:shd w:val="clear" w:color="auto" w:fill="auto"/>
          </w:tcPr>
          <w:p w14:paraId="74B4D862" w14:textId="341E33DD" w:rsidR="004856DF" w:rsidRPr="00B21E4B" w:rsidRDefault="00CF1668" w:rsidP="004856DF">
            <w:pPr>
              <w:spacing w:before="120" w:after="120"/>
              <w:rPr>
                <w:rFonts w:ascii="Arial" w:hAnsi="Arial" w:cs="Arial"/>
                <w:snapToGrid w:val="0"/>
                <w:sz w:val="18"/>
                <w:szCs w:val="18"/>
              </w:rPr>
            </w:pPr>
            <w:r>
              <w:rPr>
                <w:rFonts w:ascii="Arial" w:hAnsi="Arial" w:cs="Arial"/>
                <w:snapToGrid w:val="0"/>
                <w:sz w:val="18"/>
                <w:szCs w:val="18"/>
              </w:rPr>
              <w:t>30106121</w:t>
            </w:r>
          </w:p>
        </w:tc>
      </w:tr>
      <w:tr w:rsidR="003C4BD3" w:rsidRPr="00B21E4B" w14:paraId="74B4D86B" w14:textId="77777777" w:rsidTr="00AA096F">
        <w:trPr>
          <w:trHeight w:val="489"/>
        </w:trPr>
        <w:tc>
          <w:tcPr>
            <w:tcW w:w="2714" w:type="dxa"/>
            <w:shd w:val="clear" w:color="auto" w:fill="8547AD"/>
            <w:vAlign w:val="center"/>
          </w:tcPr>
          <w:p w14:paraId="74B4D864" w14:textId="77777777" w:rsidR="003C4BD3" w:rsidRPr="00B21E4B" w:rsidRDefault="003C4BD3" w:rsidP="00626FF3">
            <w:pPr>
              <w:spacing w:before="60" w:after="60"/>
              <w:rPr>
                <w:rFonts w:ascii="Arial" w:hAnsi="Arial" w:cs="Arial"/>
                <w:b/>
                <w:color w:val="FFFFFF"/>
                <w:sz w:val="18"/>
                <w:szCs w:val="18"/>
              </w:rPr>
            </w:pPr>
            <w:r w:rsidRPr="00B21E4B">
              <w:rPr>
                <w:rFonts w:ascii="Arial" w:hAnsi="Arial" w:cs="Arial"/>
                <w:b/>
                <w:color w:val="FFFFFF"/>
                <w:sz w:val="18"/>
                <w:szCs w:val="18"/>
              </w:rPr>
              <w:t>Student Declaration</w:t>
            </w:r>
          </w:p>
        </w:tc>
        <w:tc>
          <w:tcPr>
            <w:tcW w:w="8059" w:type="dxa"/>
            <w:gridSpan w:val="3"/>
            <w:shd w:val="clear" w:color="auto" w:fill="auto"/>
          </w:tcPr>
          <w:p w14:paraId="74B4D865" w14:textId="77777777" w:rsidR="003C4BD3"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have read and understand the details of the assessment.</w:t>
            </w:r>
          </w:p>
          <w:p w14:paraId="74B4D866" w14:textId="77777777" w:rsidR="004856DF"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have been informed of the conditions of the assessment and the appeals process.</w:t>
            </w:r>
          </w:p>
          <w:p w14:paraId="74B4D867" w14:textId="77777777" w:rsidR="004856DF"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agree to participate in this assessment.</w:t>
            </w:r>
          </w:p>
          <w:p w14:paraId="74B4D869" w14:textId="43177FF3" w:rsidR="004856DF" w:rsidRPr="00B21E4B" w:rsidRDefault="004856DF" w:rsidP="00626FF3">
            <w:pPr>
              <w:spacing w:before="60" w:after="60"/>
              <w:rPr>
                <w:rFonts w:ascii="Arial" w:hAnsi="Arial" w:cs="Arial"/>
                <w:snapToGrid w:val="0"/>
                <w:sz w:val="18"/>
                <w:szCs w:val="18"/>
              </w:rPr>
            </w:pPr>
            <w:r w:rsidRPr="00B21E4B">
              <w:rPr>
                <w:rFonts w:ascii="Arial" w:hAnsi="Arial" w:cs="Arial"/>
                <w:snapToGrid w:val="0"/>
                <w:sz w:val="18"/>
                <w:szCs w:val="18"/>
              </w:rPr>
              <w:t>I certify that the attached is my own work.</w:t>
            </w:r>
          </w:p>
          <w:p w14:paraId="7794714E" w14:textId="77777777" w:rsidR="0004002A" w:rsidRPr="00B21E4B" w:rsidRDefault="0004002A" w:rsidP="00626FF3">
            <w:pPr>
              <w:spacing w:before="60" w:after="60"/>
              <w:rPr>
                <w:rFonts w:ascii="Arial" w:hAnsi="Arial" w:cs="Arial"/>
                <w:snapToGrid w:val="0"/>
                <w:sz w:val="18"/>
                <w:szCs w:val="18"/>
              </w:rPr>
            </w:pPr>
          </w:p>
          <w:p w14:paraId="74B4D86A" w14:textId="5F3837F3" w:rsidR="003C4BD3" w:rsidRPr="00B21E4B" w:rsidRDefault="00CF1668" w:rsidP="00626FF3">
            <w:pPr>
              <w:tabs>
                <w:tab w:val="left" w:leader="dot" w:pos="2978"/>
              </w:tabs>
              <w:spacing w:before="60" w:after="60"/>
              <w:rPr>
                <w:rFonts w:ascii="Arial" w:hAnsi="Arial" w:cs="Arial"/>
                <w:sz w:val="18"/>
                <w:szCs w:val="18"/>
              </w:rPr>
            </w:pPr>
            <w:r>
              <w:rPr>
                <w:rFonts w:ascii="Arial" w:hAnsi="Arial" w:cs="Arial"/>
                <w:sz w:val="18"/>
                <w:szCs w:val="18"/>
              </w:rPr>
              <w:t>SBailey</w:t>
            </w:r>
          </w:p>
        </w:tc>
      </w:tr>
      <w:tr w:rsidR="003C4BD3" w:rsidRPr="00B21E4B" w14:paraId="74B4D86E" w14:textId="77777777" w:rsidTr="00AA096F">
        <w:trPr>
          <w:trHeight w:val="489"/>
        </w:trPr>
        <w:tc>
          <w:tcPr>
            <w:tcW w:w="2714" w:type="dxa"/>
            <w:shd w:val="clear" w:color="auto" w:fill="8547AD"/>
            <w:vAlign w:val="center"/>
          </w:tcPr>
          <w:p w14:paraId="74B4D86C" w14:textId="77777777" w:rsidR="003C4BD3" w:rsidRPr="00B21E4B" w:rsidRDefault="003C4BD3" w:rsidP="004856DF">
            <w:pPr>
              <w:spacing w:before="120" w:after="120"/>
              <w:rPr>
                <w:rFonts w:ascii="Arial" w:hAnsi="Arial" w:cs="Arial"/>
                <w:b/>
                <w:color w:val="FFFFFF"/>
                <w:sz w:val="18"/>
                <w:szCs w:val="18"/>
              </w:rPr>
            </w:pPr>
            <w:r w:rsidRPr="00B21E4B">
              <w:rPr>
                <w:rFonts w:ascii="Arial" w:hAnsi="Arial" w:cs="Arial"/>
                <w:b/>
                <w:color w:val="FFFFFF"/>
                <w:sz w:val="18"/>
                <w:szCs w:val="18"/>
              </w:rPr>
              <w:t>Assessors Name</w:t>
            </w:r>
          </w:p>
        </w:tc>
        <w:tc>
          <w:tcPr>
            <w:tcW w:w="8059" w:type="dxa"/>
            <w:gridSpan w:val="3"/>
            <w:shd w:val="clear" w:color="auto" w:fill="auto"/>
            <w:vAlign w:val="center"/>
          </w:tcPr>
          <w:p w14:paraId="74B4D86D" w14:textId="77777777" w:rsidR="003C4BD3" w:rsidRPr="00B21E4B" w:rsidRDefault="003C4BD3" w:rsidP="004856DF">
            <w:pPr>
              <w:spacing w:before="120" w:after="120"/>
              <w:rPr>
                <w:rFonts w:ascii="Arial" w:hAnsi="Arial" w:cs="Arial"/>
                <w:sz w:val="18"/>
                <w:szCs w:val="18"/>
              </w:rPr>
            </w:pPr>
          </w:p>
        </w:tc>
      </w:tr>
      <w:tr w:rsidR="003C4BD3" w:rsidRPr="00B21E4B" w14:paraId="74B4D873" w14:textId="77777777" w:rsidTr="00AA096F">
        <w:trPr>
          <w:trHeight w:val="489"/>
        </w:trPr>
        <w:tc>
          <w:tcPr>
            <w:tcW w:w="2714" w:type="dxa"/>
            <w:shd w:val="clear" w:color="auto" w:fill="8547AD"/>
            <w:vAlign w:val="center"/>
          </w:tcPr>
          <w:p w14:paraId="74B4D86F" w14:textId="77777777" w:rsidR="003C4BD3" w:rsidRPr="00B21E4B" w:rsidRDefault="003C4BD3" w:rsidP="004856DF">
            <w:pPr>
              <w:spacing w:before="120" w:after="120"/>
              <w:rPr>
                <w:rFonts w:ascii="Arial" w:hAnsi="Arial" w:cs="Arial"/>
                <w:b/>
                <w:color w:val="FFFFFF"/>
                <w:sz w:val="18"/>
                <w:szCs w:val="18"/>
              </w:rPr>
            </w:pPr>
            <w:r w:rsidRPr="00B21E4B">
              <w:rPr>
                <w:rFonts w:ascii="Arial" w:hAnsi="Arial" w:cs="Arial"/>
                <w:b/>
                <w:color w:val="FFFFFF"/>
                <w:sz w:val="18"/>
                <w:szCs w:val="18"/>
              </w:rPr>
              <w:t>Date Due</w:t>
            </w:r>
            <w:r w:rsidR="004856DF" w:rsidRPr="00B21E4B">
              <w:rPr>
                <w:rFonts w:ascii="Arial" w:hAnsi="Arial" w:cs="Arial"/>
                <w:b/>
                <w:color w:val="FFFFFF"/>
                <w:sz w:val="18"/>
                <w:szCs w:val="18"/>
              </w:rPr>
              <w:t>:</w:t>
            </w:r>
          </w:p>
        </w:tc>
        <w:tc>
          <w:tcPr>
            <w:tcW w:w="2844" w:type="dxa"/>
            <w:shd w:val="clear" w:color="auto" w:fill="auto"/>
            <w:vAlign w:val="center"/>
          </w:tcPr>
          <w:p w14:paraId="74B4D870" w14:textId="77777777" w:rsidR="003C4BD3" w:rsidRPr="00B21E4B" w:rsidRDefault="003C4BD3" w:rsidP="004856DF">
            <w:pPr>
              <w:spacing w:before="120" w:after="120"/>
              <w:rPr>
                <w:rFonts w:ascii="Arial" w:hAnsi="Arial" w:cs="Arial"/>
                <w:sz w:val="18"/>
                <w:szCs w:val="18"/>
              </w:rPr>
            </w:pPr>
          </w:p>
        </w:tc>
        <w:tc>
          <w:tcPr>
            <w:tcW w:w="1984" w:type="dxa"/>
            <w:shd w:val="clear" w:color="auto" w:fill="8547AD"/>
            <w:vAlign w:val="center"/>
          </w:tcPr>
          <w:p w14:paraId="74B4D871" w14:textId="77777777" w:rsidR="003C4BD3" w:rsidRPr="00B21E4B" w:rsidRDefault="003C4BD3" w:rsidP="004856DF">
            <w:pPr>
              <w:spacing w:before="120" w:after="120"/>
              <w:rPr>
                <w:rFonts w:ascii="Arial" w:hAnsi="Arial" w:cs="Arial"/>
                <w:b/>
                <w:sz w:val="18"/>
                <w:szCs w:val="18"/>
              </w:rPr>
            </w:pPr>
            <w:r w:rsidRPr="00B21E4B">
              <w:rPr>
                <w:rFonts w:ascii="Arial" w:hAnsi="Arial" w:cs="Arial"/>
                <w:b/>
                <w:color w:val="FFFFFF"/>
                <w:sz w:val="18"/>
                <w:szCs w:val="18"/>
              </w:rPr>
              <w:t xml:space="preserve">Date </w:t>
            </w:r>
            <w:r w:rsidR="004856DF" w:rsidRPr="00B21E4B">
              <w:rPr>
                <w:rFonts w:ascii="Arial" w:hAnsi="Arial" w:cs="Arial"/>
                <w:b/>
                <w:color w:val="FFFFFF"/>
                <w:sz w:val="18"/>
                <w:szCs w:val="18"/>
              </w:rPr>
              <w:t>Submitted:</w:t>
            </w:r>
          </w:p>
        </w:tc>
        <w:tc>
          <w:tcPr>
            <w:tcW w:w="3231" w:type="dxa"/>
            <w:shd w:val="clear" w:color="auto" w:fill="auto"/>
            <w:vAlign w:val="center"/>
          </w:tcPr>
          <w:p w14:paraId="74B4D872" w14:textId="77777777" w:rsidR="003C4BD3" w:rsidRPr="00B21E4B" w:rsidRDefault="003C4BD3" w:rsidP="004856DF">
            <w:pPr>
              <w:spacing w:before="120" w:after="120"/>
              <w:rPr>
                <w:rFonts w:ascii="Arial" w:hAnsi="Arial" w:cs="Arial"/>
                <w:sz w:val="18"/>
                <w:szCs w:val="18"/>
              </w:rPr>
            </w:pPr>
          </w:p>
        </w:tc>
      </w:tr>
    </w:tbl>
    <w:p w14:paraId="7295F050" w14:textId="7A8607AC" w:rsidR="00F75E47" w:rsidRPr="00B21E4B" w:rsidRDefault="00F75E47">
      <w:pPr>
        <w:rPr>
          <w:rFonts w:ascii="Arial" w:hAnsi="Arial" w:cs="Arial"/>
          <w:sz w:val="18"/>
          <w:szCs w:val="18"/>
        </w:rPr>
      </w:pPr>
    </w:p>
    <w:p w14:paraId="7559B355" w14:textId="1FC763DE" w:rsidR="004E1216" w:rsidRPr="00B21E4B" w:rsidRDefault="00F75E47" w:rsidP="00E930A8">
      <w:pPr>
        <w:spacing w:after="0" w:line="240" w:lineRule="auto"/>
        <w:rPr>
          <w:rFonts w:ascii="Arial" w:hAnsi="Arial" w:cs="Arial"/>
          <w:sz w:val="18"/>
          <w:szCs w:val="18"/>
        </w:rPr>
      </w:pPr>
      <w:r w:rsidRPr="00B21E4B">
        <w:rPr>
          <w:rFonts w:ascii="Arial" w:hAnsi="Arial" w:cs="Arial"/>
          <w:sz w:val="18"/>
          <w:szCs w:val="18"/>
        </w:rPr>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767A84" w:rsidRPr="00B21E4B" w14:paraId="45543040" w14:textId="77777777" w:rsidTr="00AA096F">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132CFA0" w14:textId="4C6EC1C5" w:rsidR="00767A84" w:rsidRPr="00B21E4B" w:rsidRDefault="00767A84" w:rsidP="00626FF3">
            <w:pPr>
              <w:spacing w:before="120" w:after="120" w:line="240" w:lineRule="auto"/>
              <w:jc w:val="center"/>
              <w:rPr>
                <w:rFonts w:ascii="Arial" w:hAnsi="Arial" w:cs="Arial"/>
                <w:b/>
                <w:color w:val="FFFFFF"/>
                <w:sz w:val="18"/>
                <w:szCs w:val="18"/>
              </w:rPr>
            </w:pPr>
            <w:r w:rsidRPr="00B21E4B">
              <w:rPr>
                <w:rFonts w:ascii="Arial" w:hAnsi="Arial" w:cs="Arial"/>
                <w:b/>
                <w:color w:val="FFFFFF"/>
                <w:sz w:val="18"/>
                <w:szCs w:val="18"/>
              </w:rPr>
              <w:lastRenderedPageBreak/>
              <w:t>ASSESSMENT FEEDBACK</w:t>
            </w:r>
          </w:p>
        </w:tc>
      </w:tr>
      <w:tr w:rsidR="00DF504A" w:rsidRPr="00B21E4B" w14:paraId="323433B5" w14:textId="77777777" w:rsidTr="00AA096F">
        <w:trPr>
          <w:trHeight w:val="542"/>
        </w:trPr>
        <w:tc>
          <w:tcPr>
            <w:tcW w:w="3468" w:type="dxa"/>
            <w:vMerge w:val="restart"/>
            <w:shd w:val="clear" w:color="auto" w:fill="8547AD"/>
            <w:vAlign w:val="center"/>
          </w:tcPr>
          <w:p w14:paraId="1A393ACF" w14:textId="77777777" w:rsidR="000E2061" w:rsidRPr="00B21E4B" w:rsidRDefault="000E2061" w:rsidP="00626FF3">
            <w:pPr>
              <w:spacing w:before="60" w:after="60"/>
              <w:rPr>
                <w:rFonts w:ascii="Arial" w:hAnsi="Arial" w:cs="Arial"/>
                <w:b/>
                <w:color w:val="FFFFFF"/>
                <w:sz w:val="18"/>
                <w:szCs w:val="18"/>
              </w:rPr>
            </w:pPr>
            <w:r w:rsidRPr="00B21E4B">
              <w:rPr>
                <w:rFonts w:ascii="Arial" w:hAnsi="Arial" w:cs="Arial"/>
                <w:b/>
                <w:color w:val="FFFFFF"/>
                <w:sz w:val="18"/>
                <w:szCs w:val="18"/>
              </w:rPr>
              <w:t>Assessment Decision</w:t>
            </w:r>
          </w:p>
        </w:tc>
        <w:tc>
          <w:tcPr>
            <w:tcW w:w="2061" w:type="dxa"/>
            <w:gridSpan w:val="2"/>
            <w:shd w:val="clear" w:color="auto" w:fill="auto"/>
            <w:vAlign w:val="center"/>
          </w:tcPr>
          <w:p w14:paraId="2091C8BB" w14:textId="77777777" w:rsidR="000E2061" w:rsidRPr="00B21E4B" w:rsidRDefault="000E2061" w:rsidP="00626FF3">
            <w:pPr>
              <w:spacing w:before="60" w:after="60"/>
              <w:rPr>
                <w:rFonts w:ascii="Arial" w:hAnsi="Arial" w:cs="Arial"/>
                <w:sz w:val="18"/>
                <w:szCs w:val="18"/>
              </w:rPr>
            </w:pPr>
            <w:r w:rsidRPr="00B21E4B">
              <w:rPr>
                <w:rFonts w:ascii="Arial" w:hAnsi="Arial" w:cs="Arial"/>
                <w:sz w:val="18"/>
                <w:szCs w:val="18"/>
              </w:rPr>
              <w:t>Attempt 1</w:t>
            </w:r>
          </w:p>
        </w:tc>
        <w:tc>
          <w:tcPr>
            <w:tcW w:w="2668" w:type="dxa"/>
            <w:shd w:val="clear" w:color="auto" w:fill="auto"/>
            <w:vAlign w:val="center"/>
          </w:tcPr>
          <w:p w14:paraId="13CE63E3"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Satisfactory</w:t>
            </w:r>
          </w:p>
        </w:tc>
        <w:tc>
          <w:tcPr>
            <w:tcW w:w="2576" w:type="dxa"/>
            <w:shd w:val="clear" w:color="auto" w:fill="auto"/>
            <w:vAlign w:val="center"/>
          </w:tcPr>
          <w:p w14:paraId="6FDAA68C"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Not Yet Satisfactory</w:t>
            </w:r>
          </w:p>
        </w:tc>
      </w:tr>
      <w:tr w:rsidR="00DF504A" w:rsidRPr="00B21E4B" w14:paraId="69B48B38" w14:textId="77777777" w:rsidTr="00AA096F">
        <w:trPr>
          <w:trHeight w:val="542"/>
        </w:trPr>
        <w:tc>
          <w:tcPr>
            <w:tcW w:w="3468" w:type="dxa"/>
            <w:vMerge/>
            <w:shd w:val="clear" w:color="auto" w:fill="8547AD"/>
            <w:vAlign w:val="center"/>
          </w:tcPr>
          <w:p w14:paraId="17B0817F" w14:textId="77777777" w:rsidR="000E2061" w:rsidRPr="00B21E4B" w:rsidRDefault="000E2061" w:rsidP="00626FF3">
            <w:pPr>
              <w:spacing w:before="60" w:after="60"/>
              <w:rPr>
                <w:rFonts w:ascii="Arial" w:hAnsi="Arial" w:cs="Arial"/>
                <w:b/>
                <w:color w:val="FFFFFF"/>
                <w:sz w:val="18"/>
                <w:szCs w:val="18"/>
              </w:rPr>
            </w:pPr>
          </w:p>
        </w:tc>
        <w:tc>
          <w:tcPr>
            <w:tcW w:w="2061" w:type="dxa"/>
            <w:gridSpan w:val="2"/>
            <w:shd w:val="clear" w:color="auto" w:fill="auto"/>
            <w:vAlign w:val="center"/>
          </w:tcPr>
          <w:p w14:paraId="69649756" w14:textId="77777777" w:rsidR="000E2061" w:rsidRPr="00B21E4B" w:rsidRDefault="000E2061" w:rsidP="00626FF3">
            <w:pPr>
              <w:spacing w:before="60" w:after="60"/>
              <w:rPr>
                <w:rFonts w:ascii="Arial" w:hAnsi="Arial" w:cs="Arial"/>
                <w:sz w:val="18"/>
                <w:szCs w:val="18"/>
              </w:rPr>
            </w:pPr>
            <w:r w:rsidRPr="00B21E4B">
              <w:rPr>
                <w:rFonts w:ascii="Arial" w:hAnsi="Arial" w:cs="Arial"/>
                <w:sz w:val="18"/>
                <w:szCs w:val="18"/>
              </w:rPr>
              <w:t>Attempt 2</w:t>
            </w:r>
          </w:p>
        </w:tc>
        <w:tc>
          <w:tcPr>
            <w:tcW w:w="2668" w:type="dxa"/>
            <w:shd w:val="clear" w:color="auto" w:fill="auto"/>
            <w:vAlign w:val="center"/>
          </w:tcPr>
          <w:p w14:paraId="530EB2E8"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Satisfactory</w:t>
            </w:r>
          </w:p>
        </w:tc>
        <w:tc>
          <w:tcPr>
            <w:tcW w:w="2576" w:type="dxa"/>
            <w:shd w:val="clear" w:color="auto" w:fill="auto"/>
            <w:vAlign w:val="center"/>
          </w:tcPr>
          <w:p w14:paraId="75F24100" w14:textId="77777777" w:rsidR="000E2061" w:rsidRPr="00B21E4B" w:rsidRDefault="000E2061" w:rsidP="00626FF3">
            <w:pPr>
              <w:spacing w:before="60" w:after="60"/>
              <w:rPr>
                <w:rFonts w:ascii="Arial" w:hAnsi="Arial" w:cs="Arial"/>
                <w:sz w:val="18"/>
                <w:szCs w:val="18"/>
              </w:rPr>
            </w:pPr>
            <w:r w:rsidRPr="00B21E4B">
              <w:rPr>
                <w:rFonts w:ascii="Segoe UI Symbol" w:eastAsia="MS UI Gothic" w:hAnsi="Segoe UI Symbol" w:cs="Segoe UI Symbol"/>
                <w:bCs/>
                <w:sz w:val="18"/>
                <w:szCs w:val="18"/>
              </w:rPr>
              <w:t>☐</w:t>
            </w:r>
            <w:r w:rsidRPr="00B21E4B">
              <w:rPr>
                <w:rFonts w:ascii="Arial" w:hAnsi="Arial" w:cs="Arial"/>
                <w:bCs/>
                <w:sz w:val="18"/>
                <w:szCs w:val="18"/>
              </w:rPr>
              <w:t xml:space="preserve"> Not Yet Satisfactory</w:t>
            </w:r>
          </w:p>
        </w:tc>
      </w:tr>
      <w:tr w:rsidR="000E2061" w:rsidRPr="00B21E4B" w14:paraId="3451BF93" w14:textId="77777777" w:rsidTr="00AA096F">
        <w:trPr>
          <w:trHeight w:val="542"/>
        </w:trPr>
        <w:tc>
          <w:tcPr>
            <w:tcW w:w="3468" w:type="dxa"/>
            <w:shd w:val="clear" w:color="auto" w:fill="8547AD"/>
            <w:vAlign w:val="center"/>
          </w:tcPr>
          <w:p w14:paraId="3F26C029" w14:textId="77777777" w:rsidR="000E2061" w:rsidRPr="00B21E4B" w:rsidRDefault="000E2061" w:rsidP="00626FF3">
            <w:pPr>
              <w:spacing w:before="60" w:after="60"/>
              <w:rPr>
                <w:rFonts w:ascii="Arial" w:hAnsi="Arial" w:cs="Arial"/>
                <w:b/>
                <w:color w:val="FFFFFF"/>
                <w:sz w:val="18"/>
                <w:szCs w:val="18"/>
              </w:rPr>
            </w:pPr>
            <w:r w:rsidRPr="00B21E4B">
              <w:rPr>
                <w:rFonts w:ascii="Arial" w:hAnsi="Arial" w:cs="Arial"/>
                <w:b/>
                <w:color w:val="FFFFFF"/>
                <w:sz w:val="18"/>
                <w:szCs w:val="18"/>
              </w:rPr>
              <w:t>Assessor Name</w:t>
            </w:r>
          </w:p>
        </w:tc>
        <w:tc>
          <w:tcPr>
            <w:tcW w:w="7305" w:type="dxa"/>
            <w:gridSpan w:val="4"/>
            <w:shd w:val="clear" w:color="auto" w:fill="auto"/>
            <w:vAlign w:val="center"/>
          </w:tcPr>
          <w:p w14:paraId="4CA6C148" w14:textId="77777777" w:rsidR="000E2061" w:rsidRPr="00B21E4B" w:rsidRDefault="000E2061" w:rsidP="00626FF3">
            <w:pPr>
              <w:spacing w:before="60" w:after="60"/>
              <w:rPr>
                <w:rFonts w:ascii="Arial" w:hAnsi="Arial" w:cs="Arial"/>
                <w:sz w:val="18"/>
                <w:szCs w:val="18"/>
              </w:rPr>
            </w:pPr>
          </w:p>
        </w:tc>
      </w:tr>
      <w:tr w:rsidR="000E2061" w:rsidRPr="00B21E4B" w14:paraId="6381EDDB" w14:textId="77777777" w:rsidTr="00AA096F">
        <w:trPr>
          <w:trHeight w:val="542"/>
        </w:trPr>
        <w:tc>
          <w:tcPr>
            <w:tcW w:w="3468" w:type="dxa"/>
            <w:shd w:val="clear" w:color="auto" w:fill="8547AD"/>
            <w:vAlign w:val="center"/>
          </w:tcPr>
          <w:p w14:paraId="3F2F2AC4" w14:textId="77777777" w:rsidR="000E2061" w:rsidRPr="00B21E4B" w:rsidRDefault="000E2061" w:rsidP="00626FF3">
            <w:pPr>
              <w:spacing w:before="60" w:after="60"/>
              <w:rPr>
                <w:rFonts w:ascii="Arial" w:hAnsi="Arial" w:cs="Arial"/>
                <w:b/>
                <w:color w:val="FFFFFF"/>
                <w:sz w:val="18"/>
                <w:szCs w:val="18"/>
              </w:rPr>
            </w:pPr>
            <w:r w:rsidRPr="00B21E4B">
              <w:rPr>
                <w:rFonts w:ascii="Arial" w:hAnsi="Arial" w:cs="Arial"/>
                <w:b/>
                <w:color w:val="FFFFFF"/>
                <w:sz w:val="18"/>
                <w:szCs w:val="18"/>
              </w:rPr>
              <w:t>Assessor Signature</w:t>
            </w:r>
          </w:p>
        </w:tc>
        <w:tc>
          <w:tcPr>
            <w:tcW w:w="2061" w:type="dxa"/>
            <w:gridSpan w:val="2"/>
            <w:shd w:val="clear" w:color="auto" w:fill="auto"/>
            <w:vAlign w:val="center"/>
          </w:tcPr>
          <w:p w14:paraId="0F887C2B" w14:textId="77777777" w:rsidR="000E2061" w:rsidRPr="00B21E4B" w:rsidRDefault="000E2061" w:rsidP="00626FF3">
            <w:pPr>
              <w:spacing w:before="60" w:after="60"/>
              <w:rPr>
                <w:rFonts w:ascii="Arial" w:hAnsi="Arial" w:cs="Arial"/>
                <w:sz w:val="18"/>
                <w:szCs w:val="18"/>
              </w:rPr>
            </w:pPr>
          </w:p>
        </w:tc>
        <w:tc>
          <w:tcPr>
            <w:tcW w:w="2668" w:type="dxa"/>
            <w:shd w:val="clear" w:color="auto" w:fill="8547AD"/>
            <w:vAlign w:val="center"/>
          </w:tcPr>
          <w:p w14:paraId="021044BB" w14:textId="77777777" w:rsidR="000E2061" w:rsidRPr="00B21E4B" w:rsidRDefault="000E2061" w:rsidP="00626FF3">
            <w:pPr>
              <w:spacing w:before="60" w:after="60"/>
              <w:rPr>
                <w:rFonts w:ascii="Arial" w:hAnsi="Arial" w:cs="Arial"/>
                <w:b/>
                <w:sz w:val="18"/>
                <w:szCs w:val="18"/>
              </w:rPr>
            </w:pPr>
            <w:r w:rsidRPr="00B21E4B">
              <w:rPr>
                <w:rFonts w:ascii="Arial" w:hAnsi="Arial" w:cs="Arial"/>
                <w:b/>
                <w:color w:val="FFFFFF"/>
                <w:sz w:val="18"/>
                <w:szCs w:val="18"/>
              </w:rPr>
              <w:t>Date:</w:t>
            </w:r>
          </w:p>
        </w:tc>
        <w:tc>
          <w:tcPr>
            <w:tcW w:w="2576" w:type="dxa"/>
            <w:shd w:val="clear" w:color="auto" w:fill="auto"/>
            <w:vAlign w:val="center"/>
          </w:tcPr>
          <w:p w14:paraId="45297BDF" w14:textId="77777777" w:rsidR="000E2061" w:rsidRPr="00B21E4B" w:rsidRDefault="000E2061" w:rsidP="00626FF3">
            <w:pPr>
              <w:spacing w:before="60" w:after="60"/>
              <w:rPr>
                <w:rFonts w:ascii="Arial" w:hAnsi="Arial" w:cs="Arial"/>
                <w:sz w:val="18"/>
                <w:szCs w:val="18"/>
              </w:rPr>
            </w:pPr>
          </w:p>
        </w:tc>
      </w:tr>
      <w:tr w:rsidR="000E2061" w:rsidRPr="00B21E4B" w14:paraId="26FC5615" w14:textId="77777777" w:rsidTr="00AA096F">
        <w:trPr>
          <w:trHeight w:val="542"/>
        </w:trPr>
        <w:tc>
          <w:tcPr>
            <w:tcW w:w="10773" w:type="dxa"/>
            <w:gridSpan w:val="5"/>
            <w:shd w:val="clear" w:color="auto" w:fill="8547AD"/>
            <w:vAlign w:val="center"/>
          </w:tcPr>
          <w:p w14:paraId="0A8EE538" w14:textId="77777777" w:rsidR="000E2061" w:rsidRPr="00B21E4B" w:rsidRDefault="000E2061" w:rsidP="00626FF3">
            <w:pPr>
              <w:spacing w:before="60" w:after="60"/>
              <w:rPr>
                <w:rFonts w:ascii="Arial" w:hAnsi="Arial" w:cs="Arial"/>
                <w:b/>
                <w:sz w:val="18"/>
                <w:szCs w:val="18"/>
              </w:rPr>
            </w:pPr>
            <w:r w:rsidRPr="00B21E4B">
              <w:rPr>
                <w:rFonts w:ascii="Arial" w:hAnsi="Arial" w:cs="Arial"/>
                <w:b/>
                <w:color w:val="FFFFFF"/>
                <w:sz w:val="18"/>
                <w:szCs w:val="18"/>
              </w:rPr>
              <w:t>Feedback to student</w:t>
            </w:r>
          </w:p>
        </w:tc>
      </w:tr>
      <w:tr w:rsidR="000E2061" w:rsidRPr="00B21E4B" w14:paraId="56D82B97" w14:textId="77777777" w:rsidTr="00AA096F">
        <w:trPr>
          <w:trHeight w:val="1693"/>
        </w:trPr>
        <w:tc>
          <w:tcPr>
            <w:tcW w:w="10773" w:type="dxa"/>
            <w:gridSpan w:val="5"/>
            <w:shd w:val="clear" w:color="auto" w:fill="auto"/>
          </w:tcPr>
          <w:p w14:paraId="6109FA67" w14:textId="271F4995" w:rsidR="0037572E" w:rsidRPr="00B21E4B" w:rsidRDefault="00000000" w:rsidP="0037572E">
            <w:pPr>
              <w:tabs>
                <w:tab w:val="left" w:pos="3195"/>
              </w:tabs>
              <w:spacing w:before="120" w:after="120" w:line="240" w:lineRule="auto"/>
              <w:ind w:left="34"/>
              <w:rPr>
                <w:rFonts w:ascii="Arial" w:hAnsi="Arial" w:cs="Arial"/>
                <w:sz w:val="18"/>
                <w:szCs w:val="18"/>
              </w:rPr>
            </w:pPr>
            <w:sdt>
              <w:sdtPr>
                <w:rPr>
                  <w:rFonts w:ascii="Arial" w:hAnsi="Arial" w:cs="Arial"/>
                  <w:sz w:val="18"/>
                  <w:szCs w:val="18"/>
                </w:rPr>
                <w:id w:val="-2103947864"/>
                <w:placeholder>
                  <w:docPart w:val="25CCF9BC5B9F42B4889AD0CD94028E05"/>
                </w:placeholder>
                <w:showingPlcHdr/>
                <w:text/>
              </w:sdtPr>
              <w:sdtContent>
                <w:r w:rsidR="0037572E" w:rsidRPr="00B21E4B">
                  <w:rPr>
                    <w:rFonts w:ascii="Arial" w:hAnsi="Arial" w:cs="Arial"/>
                    <w:sz w:val="18"/>
                    <w:szCs w:val="18"/>
                  </w:rPr>
                  <w:t>Feedback will be provided verbally and via Blackboard</w:t>
                </w:r>
              </w:sdtContent>
            </w:sdt>
          </w:p>
          <w:p w14:paraId="5BCD80BA" w14:textId="77777777" w:rsidR="0037572E" w:rsidRPr="00B21E4B" w:rsidRDefault="0037572E" w:rsidP="0037572E">
            <w:pPr>
              <w:rPr>
                <w:rFonts w:ascii="Arial" w:hAnsi="Arial" w:cs="Arial"/>
                <w:sz w:val="18"/>
                <w:szCs w:val="18"/>
              </w:rPr>
            </w:pPr>
          </w:p>
          <w:p w14:paraId="7656A494" w14:textId="75D04DA3" w:rsidR="000E2061" w:rsidRPr="00B21E4B" w:rsidRDefault="0037572E" w:rsidP="0037572E">
            <w:pPr>
              <w:tabs>
                <w:tab w:val="left" w:pos="2535"/>
              </w:tabs>
              <w:rPr>
                <w:rFonts w:ascii="Arial" w:hAnsi="Arial" w:cs="Arial"/>
                <w:sz w:val="18"/>
                <w:szCs w:val="18"/>
              </w:rPr>
            </w:pPr>
            <w:r w:rsidRPr="00B21E4B">
              <w:rPr>
                <w:rFonts w:ascii="Arial" w:hAnsi="Arial" w:cs="Arial"/>
                <w:sz w:val="18"/>
                <w:szCs w:val="18"/>
              </w:rPr>
              <w:tab/>
            </w:r>
          </w:p>
        </w:tc>
      </w:tr>
      <w:tr w:rsidR="00F23820" w:rsidRPr="00B21E4B" w14:paraId="3E54F38B" w14:textId="77777777" w:rsidTr="00AA096F">
        <w:trPr>
          <w:trHeight w:val="512"/>
        </w:trPr>
        <w:tc>
          <w:tcPr>
            <w:tcW w:w="3490" w:type="dxa"/>
            <w:gridSpan w:val="2"/>
            <w:shd w:val="clear" w:color="auto" w:fill="8547AD"/>
            <w:vAlign w:val="center"/>
          </w:tcPr>
          <w:p w14:paraId="6762A2B5" w14:textId="5D0598C7" w:rsidR="00F23820" w:rsidRPr="00B21E4B" w:rsidRDefault="00F23820" w:rsidP="00626FF3">
            <w:pPr>
              <w:spacing w:before="60" w:after="60"/>
              <w:rPr>
                <w:rFonts w:ascii="Arial" w:hAnsi="Arial" w:cs="Arial"/>
                <w:sz w:val="18"/>
                <w:szCs w:val="18"/>
              </w:rPr>
            </w:pPr>
            <w:r w:rsidRPr="00B21E4B">
              <w:rPr>
                <w:rFonts w:ascii="Arial" w:hAnsi="Arial" w:cs="Arial"/>
                <w:b/>
                <w:color w:val="FFFFFF"/>
                <w:sz w:val="18"/>
                <w:szCs w:val="18"/>
              </w:rPr>
              <w:t>Student name</w:t>
            </w:r>
          </w:p>
        </w:tc>
        <w:tc>
          <w:tcPr>
            <w:tcW w:w="7283" w:type="dxa"/>
            <w:gridSpan w:val="3"/>
            <w:shd w:val="clear" w:color="auto" w:fill="auto"/>
            <w:vAlign w:val="center"/>
          </w:tcPr>
          <w:p w14:paraId="1A0148DD" w14:textId="77777777" w:rsidR="00F23820" w:rsidRPr="00B21E4B" w:rsidRDefault="00F23820" w:rsidP="00626FF3">
            <w:pPr>
              <w:spacing w:before="60" w:after="60"/>
              <w:rPr>
                <w:rFonts w:ascii="Arial" w:hAnsi="Arial" w:cs="Arial"/>
                <w:sz w:val="18"/>
                <w:szCs w:val="18"/>
              </w:rPr>
            </w:pPr>
          </w:p>
        </w:tc>
      </w:tr>
      <w:tr w:rsidR="00F23820" w:rsidRPr="00B21E4B" w14:paraId="7A1E703A" w14:textId="77777777" w:rsidTr="00AA096F">
        <w:trPr>
          <w:trHeight w:val="512"/>
        </w:trPr>
        <w:tc>
          <w:tcPr>
            <w:tcW w:w="3490" w:type="dxa"/>
            <w:gridSpan w:val="2"/>
            <w:shd w:val="clear" w:color="auto" w:fill="8547AD"/>
            <w:vAlign w:val="center"/>
          </w:tcPr>
          <w:p w14:paraId="1453BC4D" w14:textId="7C20BCD7" w:rsidR="00F23820" w:rsidRPr="00B21E4B" w:rsidRDefault="00F23820" w:rsidP="00626FF3">
            <w:pPr>
              <w:spacing w:before="60" w:after="60"/>
              <w:rPr>
                <w:rFonts w:ascii="Arial" w:hAnsi="Arial" w:cs="Arial"/>
                <w:b/>
                <w:color w:val="FFFFFF"/>
                <w:sz w:val="18"/>
                <w:szCs w:val="18"/>
              </w:rPr>
            </w:pPr>
            <w:r w:rsidRPr="00B21E4B">
              <w:rPr>
                <w:rFonts w:ascii="Arial" w:hAnsi="Arial" w:cs="Arial"/>
                <w:b/>
                <w:color w:val="FFFFFF"/>
                <w:sz w:val="18"/>
                <w:szCs w:val="18"/>
              </w:rPr>
              <w:t>Student’s signature</w:t>
            </w:r>
          </w:p>
        </w:tc>
        <w:tc>
          <w:tcPr>
            <w:tcW w:w="2039" w:type="dxa"/>
            <w:shd w:val="clear" w:color="auto" w:fill="auto"/>
            <w:vAlign w:val="center"/>
          </w:tcPr>
          <w:p w14:paraId="6B6B8E64" w14:textId="77777777" w:rsidR="00F23820" w:rsidRPr="00B21E4B" w:rsidRDefault="00F23820" w:rsidP="00626FF3">
            <w:pPr>
              <w:spacing w:before="60" w:after="60"/>
              <w:rPr>
                <w:rFonts w:ascii="Arial" w:hAnsi="Arial" w:cs="Arial"/>
                <w:sz w:val="18"/>
                <w:szCs w:val="18"/>
              </w:rPr>
            </w:pPr>
          </w:p>
        </w:tc>
        <w:tc>
          <w:tcPr>
            <w:tcW w:w="2668" w:type="dxa"/>
            <w:shd w:val="clear" w:color="auto" w:fill="8547AD"/>
            <w:vAlign w:val="center"/>
          </w:tcPr>
          <w:p w14:paraId="184289EB" w14:textId="2EB1A2CC" w:rsidR="00F23820" w:rsidRPr="00B21E4B" w:rsidRDefault="00F23820" w:rsidP="00626FF3">
            <w:pPr>
              <w:spacing w:before="60" w:after="60"/>
              <w:rPr>
                <w:rFonts w:ascii="Arial" w:hAnsi="Arial" w:cs="Arial"/>
                <w:b/>
                <w:color w:val="FFFFFF"/>
                <w:sz w:val="18"/>
                <w:szCs w:val="18"/>
              </w:rPr>
            </w:pPr>
            <w:r w:rsidRPr="00B21E4B">
              <w:rPr>
                <w:rFonts w:ascii="Arial" w:hAnsi="Arial" w:cs="Arial"/>
                <w:b/>
                <w:color w:val="FFFFFF"/>
                <w:sz w:val="18"/>
                <w:szCs w:val="18"/>
              </w:rPr>
              <w:t>Date:</w:t>
            </w:r>
          </w:p>
        </w:tc>
        <w:tc>
          <w:tcPr>
            <w:tcW w:w="2576" w:type="dxa"/>
            <w:shd w:val="clear" w:color="auto" w:fill="auto"/>
            <w:vAlign w:val="center"/>
          </w:tcPr>
          <w:p w14:paraId="4BB1ABF3" w14:textId="77777777" w:rsidR="00F23820" w:rsidRPr="00B21E4B" w:rsidRDefault="00F23820" w:rsidP="00626FF3">
            <w:pPr>
              <w:spacing w:before="60" w:after="60"/>
              <w:rPr>
                <w:rFonts w:ascii="Arial" w:hAnsi="Arial" w:cs="Arial"/>
                <w:sz w:val="18"/>
                <w:szCs w:val="18"/>
              </w:rPr>
            </w:pPr>
          </w:p>
        </w:tc>
      </w:tr>
    </w:tbl>
    <w:p w14:paraId="1388FD04" w14:textId="77777777" w:rsidR="00C66CB7" w:rsidRPr="00B21E4B" w:rsidRDefault="00C66CB7" w:rsidP="00E930A8">
      <w:pPr>
        <w:spacing w:before="240" w:after="240"/>
        <w:rPr>
          <w:rFonts w:ascii="Arial" w:hAnsi="Arial" w:cs="Arial"/>
          <w:i/>
          <w:sz w:val="18"/>
          <w:szCs w:val="18"/>
        </w:rPr>
      </w:pPr>
    </w:p>
    <w:p w14:paraId="19337BD8" w14:textId="77777777" w:rsidR="002610FD" w:rsidRPr="00B21E4B" w:rsidRDefault="00C40A1D" w:rsidP="002610FD">
      <w:pPr>
        <w:spacing w:before="240" w:after="240"/>
        <w:jc w:val="center"/>
        <w:rPr>
          <w:rFonts w:ascii="Arial" w:hAnsi="Arial" w:cs="Arial"/>
          <w:i/>
          <w:sz w:val="18"/>
          <w:szCs w:val="18"/>
        </w:rPr>
      </w:pPr>
      <w:r w:rsidRPr="00B21E4B">
        <w:rPr>
          <w:rFonts w:ascii="Arial" w:hAnsi="Arial" w:cs="Arial"/>
          <w:i/>
          <w:sz w:val="18"/>
          <w:szCs w:val="18"/>
        </w:rPr>
        <w:t>Continue to the next page</w:t>
      </w:r>
      <w:r w:rsidR="00E930A8" w:rsidRPr="00B21E4B">
        <w:rPr>
          <w:rFonts w:ascii="Arial" w:hAnsi="Arial" w:cs="Arial"/>
          <w:i/>
          <w:sz w:val="18"/>
          <w:szCs w:val="18"/>
        </w:rPr>
        <w:t>…</w:t>
      </w:r>
    </w:p>
    <w:p w14:paraId="3DB7F9E9" w14:textId="77777777" w:rsidR="002610FD" w:rsidRPr="00B21E4B" w:rsidRDefault="002610FD" w:rsidP="002610FD">
      <w:pPr>
        <w:spacing w:before="240" w:after="240"/>
        <w:jc w:val="center"/>
        <w:rPr>
          <w:rFonts w:ascii="Arial" w:hAnsi="Arial" w:cs="Arial"/>
          <w:i/>
          <w:sz w:val="18"/>
          <w:szCs w:val="18"/>
        </w:rPr>
      </w:pPr>
    </w:p>
    <w:p w14:paraId="237DC502" w14:textId="77777777" w:rsidR="002610FD" w:rsidRPr="00B21E4B" w:rsidRDefault="002610FD" w:rsidP="002610FD">
      <w:pPr>
        <w:spacing w:before="240" w:after="240"/>
        <w:jc w:val="center"/>
        <w:rPr>
          <w:rFonts w:ascii="Arial" w:hAnsi="Arial" w:cs="Arial"/>
          <w:i/>
          <w:sz w:val="18"/>
          <w:szCs w:val="18"/>
        </w:rPr>
      </w:pPr>
    </w:p>
    <w:p w14:paraId="11CFF49D" w14:textId="77777777" w:rsidR="002610FD" w:rsidRPr="00B21E4B" w:rsidRDefault="002610FD" w:rsidP="002610FD">
      <w:pPr>
        <w:spacing w:before="240" w:after="240"/>
        <w:jc w:val="center"/>
        <w:rPr>
          <w:rFonts w:ascii="Arial" w:hAnsi="Arial" w:cs="Arial"/>
          <w:i/>
          <w:sz w:val="18"/>
          <w:szCs w:val="18"/>
        </w:rPr>
      </w:pPr>
    </w:p>
    <w:p w14:paraId="6AAE7276" w14:textId="77777777" w:rsidR="002610FD" w:rsidRPr="00B21E4B" w:rsidRDefault="002610FD" w:rsidP="002610FD">
      <w:pPr>
        <w:spacing w:before="240" w:after="240"/>
        <w:jc w:val="center"/>
        <w:rPr>
          <w:rFonts w:ascii="Arial" w:hAnsi="Arial" w:cs="Arial"/>
          <w:i/>
          <w:sz w:val="18"/>
          <w:szCs w:val="18"/>
        </w:rPr>
      </w:pPr>
    </w:p>
    <w:p w14:paraId="1CF7A8BC" w14:textId="77777777" w:rsidR="002610FD" w:rsidRPr="00B21E4B" w:rsidRDefault="002610FD" w:rsidP="002610FD">
      <w:pPr>
        <w:spacing w:before="240" w:after="240"/>
        <w:jc w:val="center"/>
        <w:rPr>
          <w:rFonts w:ascii="Arial" w:hAnsi="Arial" w:cs="Arial"/>
          <w:i/>
          <w:sz w:val="18"/>
          <w:szCs w:val="18"/>
        </w:rPr>
      </w:pPr>
    </w:p>
    <w:p w14:paraId="76E6309E" w14:textId="77777777" w:rsidR="002610FD" w:rsidRPr="00B21E4B" w:rsidRDefault="002610FD" w:rsidP="002610FD">
      <w:pPr>
        <w:spacing w:before="240" w:after="240"/>
        <w:jc w:val="center"/>
        <w:rPr>
          <w:rFonts w:ascii="Arial" w:hAnsi="Arial" w:cs="Arial"/>
          <w:i/>
          <w:sz w:val="18"/>
          <w:szCs w:val="18"/>
        </w:rPr>
      </w:pPr>
    </w:p>
    <w:p w14:paraId="034B05FA" w14:textId="77777777" w:rsidR="002610FD" w:rsidRPr="00B21E4B" w:rsidRDefault="002610FD" w:rsidP="002610FD">
      <w:pPr>
        <w:spacing w:before="240" w:after="240"/>
        <w:jc w:val="center"/>
        <w:rPr>
          <w:rFonts w:ascii="Arial" w:hAnsi="Arial" w:cs="Arial"/>
          <w:i/>
          <w:sz w:val="18"/>
          <w:szCs w:val="18"/>
        </w:rPr>
      </w:pPr>
    </w:p>
    <w:p w14:paraId="1F5104E0" w14:textId="77777777" w:rsidR="002610FD" w:rsidRPr="00B21E4B" w:rsidRDefault="002610FD" w:rsidP="002610FD">
      <w:pPr>
        <w:spacing w:before="240" w:after="240"/>
        <w:jc w:val="center"/>
        <w:rPr>
          <w:rFonts w:ascii="Arial" w:hAnsi="Arial" w:cs="Arial"/>
          <w:i/>
          <w:sz w:val="18"/>
          <w:szCs w:val="18"/>
        </w:rPr>
      </w:pPr>
    </w:p>
    <w:p w14:paraId="3F6FE928" w14:textId="77777777" w:rsidR="002610FD" w:rsidRPr="00B21E4B" w:rsidRDefault="002610FD" w:rsidP="002610FD">
      <w:pPr>
        <w:spacing w:before="240" w:after="240"/>
        <w:jc w:val="center"/>
        <w:rPr>
          <w:rFonts w:ascii="Arial" w:hAnsi="Arial" w:cs="Arial"/>
          <w:i/>
          <w:sz w:val="18"/>
          <w:szCs w:val="18"/>
        </w:rPr>
      </w:pPr>
    </w:p>
    <w:p w14:paraId="7467A217" w14:textId="25E30BA5" w:rsidR="00C95FBE" w:rsidRDefault="00C40A1D" w:rsidP="002610FD">
      <w:pPr>
        <w:spacing w:before="240" w:after="240"/>
        <w:rPr>
          <w:rFonts w:ascii="Arial" w:hAnsi="Arial" w:cs="Arial"/>
          <w:b/>
          <w:color w:val="FFFFFF"/>
          <w:sz w:val="18"/>
          <w:szCs w:val="18"/>
        </w:rPr>
      </w:pPr>
      <w:r w:rsidRPr="00B21E4B">
        <w:rPr>
          <w:rFonts w:ascii="Arial" w:hAnsi="Arial" w:cs="Arial"/>
          <w:b/>
          <w:color w:val="FFFFFF"/>
          <w:sz w:val="18"/>
          <w:szCs w:val="18"/>
        </w:rPr>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C50FD2" w:rsidRPr="000701FA" w14:paraId="56F6CCEB" w14:textId="77777777" w:rsidTr="003D6989">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7738BEA6" w14:textId="77777777" w:rsidR="00C50FD2" w:rsidRPr="000701FA" w:rsidRDefault="00C50FD2" w:rsidP="003D6989">
            <w:pPr>
              <w:spacing w:before="120" w:after="120" w:line="240" w:lineRule="auto"/>
              <w:jc w:val="center"/>
              <w:rPr>
                <w:rFonts w:ascii="Arial" w:hAnsi="Arial" w:cs="Arial"/>
                <w:b/>
                <w:color w:val="FFFFFF"/>
                <w:sz w:val="18"/>
                <w:szCs w:val="18"/>
              </w:rPr>
            </w:pPr>
            <w:r w:rsidRPr="000701FA">
              <w:rPr>
                <w:rFonts w:ascii="Arial" w:hAnsi="Arial" w:cs="Arial"/>
                <w:b/>
                <w:color w:val="FFFFFF"/>
                <w:sz w:val="18"/>
                <w:szCs w:val="18"/>
              </w:rPr>
              <w:lastRenderedPageBreak/>
              <w:t>INFORMATION FOR STUDENTS</w:t>
            </w:r>
          </w:p>
        </w:tc>
      </w:tr>
      <w:tr w:rsidR="00C50FD2" w:rsidRPr="000701FA" w14:paraId="12C7F7A6" w14:textId="77777777" w:rsidTr="003D69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5520371A"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Purpose of Assessment</w:t>
            </w:r>
          </w:p>
        </w:tc>
        <w:tc>
          <w:tcPr>
            <w:tcW w:w="7937" w:type="dxa"/>
          </w:tcPr>
          <w:p w14:paraId="4FEEB138" w14:textId="0C13C3BE"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 xml:space="preserve">This assessment evaluates your </w:t>
            </w:r>
            <w:r w:rsidR="00113ADE">
              <w:rPr>
                <w:rFonts w:ascii="Arial" w:hAnsi="Arial" w:cs="Arial"/>
                <w:sz w:val="18"/>
                <w:szCs w:val="18"/>
              </w:rPr>
              <w:t>skills</w:t>
            </w:r>
            <w:r w:rsidRPr="000701FA">
              <w:rPr>
                <w:rFonts w:ascii="Arial" w:hAnsi="Arial" w:cs="Arial"/>
                <w:sz w:val="18"/>
                <w:szCs w:val="18"/>
              </w:rPr>
              <w:t xml:space="preserve"> required to:</w:t>
            </w:r>
          </w:p>
          <w:p w14:paraId="131183D8" w14:textId="77777777" w:rsidR="00C50FD2" w:rsidRPr="000701FA" w:rsidRDefault="00C50FD2" w:rsidP="00C50FD2">
            <w:pPr>
              <w:pStyle w:val="ListParagraph"/>
              <w:numPr>
                <w:ilvl w:val="0"/>
                <w:numId w:val="4"/>
              </w:numPr>
              <w:spacing w:before="120" w:after="120"/>
              <w:rPr>
                <w:rFonts w:ascii="Arial" w:hAnsi="Arial" w:cs="Arial"/>
                <w:sz w:val="18"/>
                <w:szCs w:val="18"/>
              </w:rPr>
            </w:pPr>
            <w:r>
              <w:rPr>
                <w:rFonts w:ascii="Arial" w:hAnsi="Arial" w:cs="Arial"/>
                <w:sz w:val="18"/>
                <w:szCs w:val="18"/>
              </w:rPr>
              <w:t xml:space="preserve">Scope a business related issue to be resolved or developed </w:t>
            </w:r>
          </w:p>
          <w:p w14:paraId="21FBA86C" w14:textId="77777777" w:rsidR="00C50FD2" w:rsidRPr="009F3D3C" w:rsidRDefault="00C50FD2" w:rsidP="00C50FD2">
            <w:pPr>
              <w:pStyle w:val="ListParagraph"/>
              <w:numPr>
                <w:ilvl w:val="0"/>
                <w:numId w:val="4"/>
              </w:numPr>
              <w:spacing w:before="120" w:after="120"/>
              <w:rPr>
                <w:rFonts w:ascii="Arial" w:hAnsi="Arial" w:cs="Arial"/>
                <w:sz w:val="18"/>
                <w:szCs w:val="18"/>
              </w:rPr>
            </w:pPr>
            <w:r>
              <w:rPr>
                <w:rFonts w:ascii="Arial" w:hAnsi="Arial" w:cs="Arial"/>
                <w:sz w:val="18"/>
                <w:szCs w:val="18"/>
              </w:rPr>
              <w:t xml:space="preserve">Generate and </w:t>
            </w:r>
            <w:r>
              <w:rPr>
                <w:rFonts w:ascii="Arial" w:hAnsi="Arial" w:cs="Arial"/>
                <w:sz w:val="18"/>
                <w:szCs w:val="18"/>
                <w:lang w:val="en-US"/>
              </w:rPr>
              <w:t>present solutions for the identified issue</w:t>
            </w:r>
          </w:p>
          <w:p w14:paraId="4E78FE7E" w14:textId="77777777" w:rsidR="00C50FD2" w:rsidRPr="000701FA" w:rsidRDefault="00C50FD2" w:rsidP="00C50FD2">
            <w:pPr>
              <w:pStyle w:val="ListParagraph"/>
              <w:numPr>
                <w:ilvl w:val="0"/>
                <w:numId w:val="4"/>
              </w:numPr>
              <w:spacing w:before="120" w:after="120"/>
              <w:rPr>
                <w:rFonts w:ascii="Arial" w:hAnsi="Arial" w:cs="Arial"/>
                <w:sz w:val="18"/>
                <w:szCs w:val="18"/>
              </w:rPr>
            </w:pPr>
            <w:r>
              <w:rPr>
                <w:rFonts w:ascii="Arial" w:hAnsi="Arial" w:cs="Arial"/>
                <w:sz w:val="18"/>
                <w:szCs w:val="18"/>
              </w:rPr>
              <w:t>Get feedback and refine a solution ready for implementation</w:t>
            </w:r>
          </w:p>
        </w:tc>
      </w:tr>
      <w:tr w:rsidR="00C50FD2" w:rsidRPr="000701FA" w14:paraId="6F1940B2" w14:textId="77777777" w:rsidTr="003D69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1C7466E9"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Allowable materials</w:t>
            </w:r>
          </w:p>
        </w:tc>
        <w:tc>
          <w:tcPr>
            <w:tcW w:w="7937" w:type="dxa"/>
          </w:tcPr>
          <w:p w14:paraId="389CB6B0"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Weekly Readings, Class notes, Weekly Activities, Online Recourses</w:t>
            </w:r>
          </w:p>
        </w:tc>
      </w:tr>
      <w:tr w:rsidR="00C50FD2" w:rsidRPr="000701FA" w14:paraId="1FD89DC7" w14:textId="77777777" w:rsidTr="003D69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36D3E6CC"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Required resources</w:t>
            </w:r>
          </w:p>
        </w:tc>
        <w:tc>
          <w:tcPr>
            <w:tcW w:w="7937" w:type="dxa"/>
          </w:tcPr>
          <w:p w14:paraId="7A49FCF1"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Computer with:</w:t>
            </w:r>
          </w:p>
          <w:p w14:paraId="0379ABC8" w14:textId="77777777" w:rsidR="00C50FD2" w:rsidRPr="000701FA" w:rsidRDefault="00C50FD2" w:rsidP="003D6989">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 xml:space="preserve">Internet </w:t>
            </w:r>
            <w:r>
              <w:rPr>
                <w:rFonts w:ascii="Arial" w:hAnsi="Arial" w:cs="Arial"/>
                <w:sz w:val="18"/>
                <w:szCs w:val="18"/>
              </w:rPr>
              <w:t>a</w:t>
            </w:r>
            <w:r w:rsidRPr="000701FA">
              <w:rPr>
                <w:rFonts w:ascii="Arial" w:hAnsi="Arial" w:cs="Arial"/>
                <w:sz w:val="18"/>
                <w:szCs w:val="18"/>
              </w:rPr>
              <w:t>ccess;</w:t>
            </w:r>
          </w:p>
          <w:p w14:paraId="6DBFBF71" w14:textId="77777777" w:rsidR="00C50FD2" w:rsidRPr="000701FA" w:rsidRDefault="00C50FD2" w:rsidP="003D6989">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Word processing software;</w:t>
            </w:r>
          </w:p>
          <w:p w14:paraId="70203D32" w14:textId="77777777" w:rsidR="00C50FD2" w:rsidRPr="000701FA" w:rsidRDefault="00C50FD2" w:rsidP="003D6989">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Access to online learning system;</w:t>
            </w:r>
          </w:p>
        </w:tc>
      </w:tr>
      <w:tr w:rsidR="00C50FD2" w:rsidRPr="000701FA" w14:paraId="029A341E" w14:textId="77777777" w:rsidTr="003D69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5429A373"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Assessment Presentation and Submission</w:t>
            </w:r>
          </w:p>
        </w:tc>
        <w:tc>
          <w:tcPr>
            <w:tcW w:w="7937" w:type="dxa"/>
          </w:tcPr>
          <w:p w14:paraId="5C70498B" w14:textId="647D1CAC"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 xml:space="preserve">For this </w:t>
            </w:r>
            <w:r w:rsidR="003F056F">
              <w:rPr>
                <w:rFonts w:ascii="Arial" w:hAnsi="Arial" w:cs="Arial"/>
                <w:sz w:val="18"/>
                <w:szCs w:val="18"/>
              </w:rPr>
              <w:t xml:space="preserve">stage of the </w:t>
            </w:r>
            <w:r w:rsidRPr="000701FA">
              <w:rPr>
                <w:rFonts w:ascii="Arial" w:hAnsi="Arial" w:cs="Arial"/>
                <w:sz w:val="18"/>
                <w:szCs w:val="18"/>
              </w:rPr>
              <w:t xml:space="preserve">assessment you must </w:t>
            </w:r>
            <w:r w:rsidR="00113ADE">
              <w:rPr>
                <w:rFonts w:ascii="Arial" w:hAnsi="Arial" w:cs="Arial"/>
                <w:sz w:val="18"/>
                <w:szCs w:val="18"/>
              </w:rPr>
              <w:t>complete each phase</w:t>
            </w:r>
            <w:r w:rsidRPr="000701FA">
              <w:rPr>
                <w:rFonts w:ascii="Arial" w:hAnsi="Arial" w:cs="Arial"/>
                <w:sz w:val="18"/>
                <w:szCs w:val="18"/>
              </w:rPr>
              <w:t xml:space="preserve"> within this assessment, and submit any documentation as per requirements outlined in the assessment instructions</w:t>
            </w:r>
          </w:p>
          <w:p w14:paraId="5AC2405F" w14:textId="4DDEDA06" w:rsidR="00C50FD2" w:rsidRPr="000701FA" w:rsidRDefault="0077733E" w:rsidP="003D6989">
            <w:pPr>
              <w:spacing w:before="120" w:after="120"/>
              <w:rPr>
                <w:rFonts w:ascii="Arial" w:hAnsi="Arial" w:cs="Arial"/>
                <w:sz w:val="18"/>
                <w:szCs w:val="18"/>
              </w:rPr>
            </w:pPr>
            <w:r>
              <w:rPr>
                <w:rFonts w:ascii="Arial" w:hAnsi="Arial" w:cs="Arial"/>
                <w:sz w:val="18"/>
                <w:szCs w:val="18"/>
              </w:rPr>
              <w:t xml:space="preserve">As part of the assessment you will be working in a </w:t>
            </w:r>
            <w:r w:rsidR="001D06B9">
              <w:rPr>
                <w:rFonts w:ascii="Arial" w:hAnsi="Arial" w:cs="Arial"/>
                <w:sz w:val="18"/>
                <w:szCs w:val="18"/>
              </w:rPr>
              <w:t>t</w:t>
            </w:r>
            <w:r>
              <w:rPr>
                <w:rFonts w:ascii="Arial" w:hAnsi="Arial" w:cs="Arial"/>
                <w:sz w:val="18"/>
                <w:szCs w:val="18"/>
              </w:rPr>
              <w:t>eam of 3-4 members</w:t>
            </w:r>
            <w:r w:rsidR="001D06B9">
              <w:rPr>
                <w:rFonts w:ascii="Arial" w:hAnsi="Arial" w:cs="Arial"/>
                <w:sz w:val="18"/>
                <w:szCs w:val="18"/>
              </w:rPr>
              <w:t xml:space="preserve"> who will give feedback and input</w:t>
            </w:r>
            <w:r w:rsidR="0054255E">
              <w:rPr>
                <w:rFonts w:ascii="Arial" w:hAnsi="Arial" w:cs="Arial"/>
                <w:sz w:val="18"/>
                <w:szCs w:val="18"/>
              </w:rPr>
              <w:t xml:space="preserve"> on your individual work. Collaboration for </w:t>
            </w:r>
            <w:r w:rsidR="004A34B8">
              <w:rPr>
                <w:rFonts w:ascii="Arial" w:hAnsi="Arial" w:cs="Arial"/>
                <w:sz w:val="18"/>
                <w:szCs w:val="18"/>
              </w:rPr>
              <w:t>feedback and brainstorming is required</w:t>
            </w:r>
            <w:r w:rsidR="00C50FD2" w:rsidRPr="000701FA">
              <w:rPr>
                <w:rFonts w:ascii="Arial" w:hAnsi="Arial" w:cs="Arial"/>
                <w:sz w:val="18"/>
                <w:szCs w:val="18"/>
              </w:rPr>
              <w:t xml:space="preserve"> – but work submitted must be student’s own work.</w:t>
            </w:r>
          </w:p>
          <w:p w14:paraId="673B525F"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Final assessment documentation is to be uploaded to the appropriate area in the Blackboard course created for this class.</w:t>
            </w:r>
          </w:p>
          <w:p w14:paraId="69D3EF8F" w14:textId="77777777" w:rsidR="00C50FD2" w:rsidRPr="000701FA" w:rsidRDefault="00C50FD2" w:rsidP="003D6989">
            <w:pPr>
              <w:spacing w:before="120" w:after="120"/>
              <w:rPr>
                <w:rFonts w:ascii="Arial" w:hAnsi="Arial" w:cs="Arial"/>
                <w:sz w:val="18"/>
                <w:szCs w:val="18"/>
              </w:rPr>
            </w:pPr>
            <w:r w:rsidRPr="000701FA">
              <w:rPr>
                <w:rFonts w:ascii="Arial" w:hAnsi="Arial" w:cs="Arial"/>
                <w:sz w:val="18"/>
                <w:szCs w:val="18"/>
              </w:rPr>
              <w:t>If you are marked as NYS (Not Yet Satisfactory) on your first attempt, you will be provided with another opportunity to re-attempt the assessment at the discretion of the lecturer.</w:t>
            </w:r>
          </w:p>
        </w:tc>
      </w:tr>
    </w:tbl>
    <w:p w14:paraId="2CFD77B3" w14:textId="77777777" w:rsidR="00C50FD2" w:rsidRDefault="00C50FD2" w:rsidP="00135875">
      <w:pPr>
        <w:rPr>
          <w:rFonts w:ascii="Arial" w:hAnsi="Arial" w:cs="Arial"/>
          <w:b/>
          <w:sz w:val="20"/>
          <w:szCs w:val="20"/>
        </w:rPr>
      </w:pPr>
    </w:p>
    <w:p w14:paraId="14B5D299" w14:textId="77777777" w:rsidR="00C50FD2" w:rsidRDefault="00C50FD2">
      <w:pPr>
        <w:spacing w:after="0" w:line="240" w:lineRule="auto"/>
        <w:rPr>
          <w:rFonts w:ascii="Arial" w:hAnsi="Arial" w:cs="Arial"/>
          <w:b/>
          <w:sz w:val="20"/>
          <w:szCs w:val="20"/>
        </w:rPr>
      </w:pPr>
      <w:r>
        <w:rPr>
          <w:rFonts w:ascii="Arial" w:hAnsi="Arial" w:cs="Arial"/>
          <w:b/>
          <w:sz w:val="20"/>
          <w:szCs w:val="20"/>
        </w:rPr>
        <w:br w:type="page"/>
      </w:r>
    </w:p>
    <w:p w14:paraId="675FE1BF" w14:textId="12E5CB52" w:rsidR="00135875" w:rsidRPr="00135875" w:rsidRDefault="00135875" w:rsidP="00135875">
      <w:pPr>
        <w:rPr>
          <w:rFonts w:ascii="Arial" w:hAnsi="Arial" w:cs="Arial"/>
          <w:b/>
          <w:sz w:val="20"/>
          <w:szCs w:val="20"/>
        </w:rPr>
      </w:pPr>
      <w:r>
        <w:rPr>
          <w:rFonts w:ascii="Arial" w:hAnsi="Arial" w:cs="Arial"/>
          <w:b/>
          <w:sz w:val="20"/>
          <w:szCs w:val="20"/>
        </w:rPr>
        <w:lastRenderedPageBreak/>
        <w:t>Submission Checklist</w:t>
      </w:r>
    </w:p>
    <w:p w14:paraId="41F9B076" w14:textId="4ADE85D5" w:rsidR="00135875" w:rsidRPr="00135875" w:rsidRDefault="00135875" w:rsidP="00135875">
      <w:pPr>
        <w:rPr>
          <w:rFonts w:ascii="Arial" w:hAnsi="Arial" w:cs="Arial"/>
          <w:sz w:val="20"/>
          <w:szCs w:val="20"/>
        </w:rPr>
      </w:pPr>
      <w:r>
        <w:rPr>
          <w:rFonts w:ascii="Arial" w:hAnsi="Arial" w:cs="Arial"/>
          <w:sz w:val="20"/>
          <w:szCs w:val="20"/>
        </w:rPr>
        <w:t xml:space="preserve">Please make sure you have </w:t>
      </w:r>
      <w:r w:rsidR="00C0329E">
        <w:rPr>
          <w:rFonts w:ascii="Arial" w:hAnsi="Arial" w:cs="Arial"/>
          <w:sz w:val="20"/>
          <w:szCs w:val="20"/>
        </w:rPr>
        <w:t>all</w:t>
      </w:r>
      <w:r>
        <w:rPr>
          <w:rFonts w:ascii="Arial" w:hAnsi="Arial" w:cs="Arial"/>
          <w:sz w:val="20"/>
          <w:szCs w:val="20"/>
        </w:rPr>
        <w:t xml:space="preserve"> the following documents ready for submission:</w:t>
      </w:r>
    </w:p>
    <w:tbl>
      <w:tblPr>
        <w:tblStyle w:val="TableGrid"/>
        <w:tblW w:w="10139" w:type="dxa"/>
        <w:tblInd w:w="311" w:type="dxa"/>
        <w:tblLook w:val="04A0" w:firstRow="1" w:lastRow="0" w:firstColumn="1" w:lastColumn="0" w:noHBand="0" w:noVBand="1"/>
      </w:tblPr>
      <w:tblGrid>
        <w:gridCol w:w="1986"/>
        <w:gridCol w:w="2976"/>
        <w:gridCol w:w="1701"/>
        <w:gridCol w:w="3476"/>
      </w:tblGrid>
      <w:tr w:rsidR="00467DA2" w:rsidRPr="00467DA2" w14:paraId="63B4DC0E" w14:textId="77777777" w:rsidTr="00467DA2">
        <w:trPr>
          <w:trHeight w:val="416"/>
        </w:trPr>
        <w:tc>
          <w:tcPr>
            <w:tcW w:w="1986"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0BE2466E" w14:textId="77777777" w:rsidR="00467DA2" w:rsidRPr="00467DA2" w:rsidRDefault="00467DA2">
            <w:pPr>
              <w:spacing w:before="120" w:after="120"/>
              <w:rPr>
                <w:rFonts w:ascii="Arial" w:hAnsi="Arial" w:cs="Arial"/>
                <w:b/>
                <w:color w:val="FFFFFF" w:themeColor="background1"/>
                <w:sz w:val="18"/>
                <w:szCs w:val="18"/>
              </w:rPr>
            </w:pPr>
            <w:r w:rsidRPr="00467DA2">
              <w:rPr>
                <w:rFonts w:ascii="Arial" w:hAnsi="Arial" w:cs="Arial"/>
                <w:b/>
                <w:color w:val="FFFFFF" w:themeColor="background1"/>
                <w:sz w:val="18"/>
                <w:szCs w:val="18"/>
              </w:rPr>
              <w:t>Student Name:</w:t>
            </w:r>
          </w:p>
        </w:tc>
        <w:tc>
          <w:tcPr>
            <w:tcW w:w="2976" w:type="dxa"/>
            <w:tcBorders>
              <w:top w:val="single" w:sz="4" w:space="0" w:color="auto"/>
              <w:left w:val="single" w:sz="4" w:space="0" w:color="auto"/>
              <w:bottom w:val="single" w:sz="4" w:space="0" w:color="auto"/>
              <w:right w:val="single" w:sz="4" w:space="0" w:color="auto"/>
            </w:tcBorders>
            <w:vAlign w:val="center"/>
          </w:tcPr>
          <w:p w14:paraId="02B499D8" w14:textId="77777777" w:rsidR="00467DA2" w:rsidRPr="00467DA2" w:rsidRDefault="00467DA2">
            <w:pPr>
              <w:spacing w:before="120" w:after="120"/>
              <w:rPr>
                <w:rFonts w:ascii="Arial" w:hAnsi="Arial"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57EA991" w14:textId="77777777" w:rsidR="00467DA2" w:rsidRPr="00467DA2" w:rsidRDefault="00467DA2">
            <w:pPr>
              <w:spacing w:before="120" w:after="120"/>
              <w:rPr>
                <w:rFonts w:ascii="Arial" w:hAnsi="Arial" w:cs="Arial"/>
                <w:b/>
                <w:color w:val="FFFFFF" w:themeColor="background1"/>
                <w:sz w:val="18"/>
                <w:szCs w:val="18"/>
              </w:rPr>
            </w:pPr>
            <w:r w:rsidRPr="00467DA2">
              <w:rPr>
                <w:rFonts w:ascii="Arial" w:hAnsi="Arial" w:cs="Arial"/>
                <w:b/>
                <w:color w:val="FFFFFF" w:themeColor="background1"/>
                <w:sz w:val="18"/>
                <w:szCs w:val="18"/>
              </w:rPr>
              <w:t>Date Observed:</w:t>
            </w:r>
          </w:p>
        </w:tc>
        <w:tc>
          <w:tcPr>
            <w:tcW w:w="3476" w:type="dxa"/>
            <w:tcBorders>
              <w:top w:val="single" w:sz="4" w:space="0" w:color="auto"/>
              <w:left w:val="single" w:sz="4" w:space="0" w:color="auto"/>
              <w:bottom w:val="single" w:sz="4" w:space="0" w:color="auto"/>
              <w:right w:val="single" w:sz="4" w:space="0" w:color="auto"/>
            </w:tcBorders>
            <w:vAlign w:val="center"/>
          </w:tcPr>
          <w:p w14:paraId="473BFF10" w14:textId="77777777" w:rsidR="00467DA2" w:rsidRPr="00467DA2" w:rsidRDefault="00467DA2">
            <w:pPr>
              <w:spacing w:before="120" w:after="120"/>
              <w:rPr>
                <w:rFonts w:ascii="Arial" w:hAnsi="Arial" w:cs="Arial"/>
                <w:sz w:val="18"/>
                <w:szCs w:val="18"/>
              </w:rPr>
            </w:pPr>
          </w:p>
        </w:tc>
      </w:tr>
    </w:tbl>
    <w:p w14:paraId="2C6AFDB9" w14:textId="77777777" w:rsidR="00467DA2" w:rsidRPr="00467DA2" w:rsidRDefault="00467DA2" w:rsidP="00467DA2">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uppressAutoHyphens w:val="0"/>
        <w:spacing w:after="0" w:line="264" w:lineRule="auto"/>
        <w:rPr>
          <w:rFonts w:ascii="Arial" w:eastAsia="Myriad Pro" w:hAnsi="Arial" w:cs="Arial"/>
          <w:sz w:val="18"/>
          <w:szCs w:val="18"/>
        </w:rPr>
      </w:pPr>
    </w:p>
    <w:tbl>
      <w:tblPr>
        <w:tblW w:w="9855" w:type="dxa"/>
        <w:tblInd w:w="449" w:type="dxa"/>
        <w:tblCellMar>
          <w:left w:w="0" w:type="dxa"/>
          <w:right w:w="0" w:type="dxa"/>
        </w:tblCellMar>
        <w:tblLook w:val="01E0" w:firstRow="1" w:lastRow="1" w:firstColumn="1" w:lastColumn="1" w:noHBand="0" w:noVBand="0"/>
      </w:tblPr>
      <w:tblGrid>
        <w:gridCol w:w="4834"/>
        <w:gridCol w:w="805"/>
        <w:gridCol w:w="806"/>
        <w:gridCol w:w="3410"/>
      </w:tblGrid>
      <w:tr w:rsidR="00467DA2" w:rsidRPr="00467DA2" w14:paraId="1ED4DCE0" w14:textId="77777777" w:rsidTr="00467DA2">
        <w:trPr>
          <w:trHeight w:hRule="exact" w:val="1115"/>
          <w:tblHeader/>
        </w:trPr>
        <w:tc>
          <w:tcPr>
            <w:tcW w:w="4834"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1F94669E" w14:textId="77777777" w:rsidR="00467DA2" w:rsidRPr="00467DA2" w:rsidRDefault="00467DA2">
            <w:pPr>
              <w:ind w:left="102" w:right="142"/>
              <w:jc w:val="center"/>
              <w:rPr>
                <w:rFonts w:ascii="Arial" w:eastAsia="Arial" w:hAnsi="Arial" w:cs="Arial"/>
                <w:color w:val="FFFFFF" w:themeColor="background1"/>
                <w:sz w:val="18"/>
                <w:szCs w:val="18"/>
              </w:rPr>
            </w:pPr>
            <w:r w:rsidRPr="00467DA2">
              <w:rPr>
                <w:rFonts w:ascii="Arial" w:eastAsia="Arial" w:hAnsi="Arial" w:cs="Arial"/>
                <w:b/>
                <w:bCs/>
                <w:color w:val="FFFFFF" w:themeColor="background1"/>
                <w:spacing w:val="-1"/>
                <w:sz w:val="18"/>
                <w:szCs w:val="18"/>
              </w:rPr>
              <w:t>D</w:t>
            </w:r>
            <w:r w:rsidRPr="00467DA2">
              <w:rPr>
                <w:rFonts w:ascii="Arial" w:eastAsia="Arial" w:hAnsi="Arial" w:cs="Arial"/>
                <w:b/>
                <w:bCs/>
                <w:color w:val="FFFFFF" w:themeColor="background1"/>
                <w:spacing w:val="1"/>
                <w:sz w:val="18"/>
                <w:szCs w:val="18"/>
              </w:rPr>
              <w:t>i</w:t>
            </w:r>
            <w:r w:rsidRPr="00467DA2">
              <w:rPr>
                <w:rFonts w:ascii="Arial" w:eastAsia="Arial" w:hAnsi="Arial" w:cs="Arial"/>
                <w:b/>
                <w:bCs/>
                <w:color w:val="FFFFFF" w:themeColor="background1"/>
                <w:sz w:val="18"/>
                <w:szCs w:val="18"/>
              </w:rPr>
              <w:t>d</w:t>
            </w:r>
            <w:r w:rsidRPr="00467DA2">
              <w:rPr>
                <w:rFonts w:ascii="Arial" w:eastAsia="Arial" w:hAnsi="Arial" w:cs="Arial"/>
                <w:b/>
                <w:bCs/>
                <w:color w:val="FFFFFF" w:themeColor="background1"/>
                <w:spacing w:val="1"/>
                <w:sz w:val="18"/>
                <w:szCs w:val="18"/>
              </w:rPr>
              <w:t xml:space="preserve"> </w:t>
            </w:r>
            <w:r w:rsidRPr="00467DA2">
              <w:rPr>
                <w:rFonts w:ascii="Arial" w:eastAsia="Arial" w:hAnsi="Arial" w:cs="Arial"/>
                <w:b/>
                <w:bCs/>
                <w:color w:val="FFFFFF" w:themeColor="background1"/>
                <w:spacing w:val="-1"/>
                <w:sz w:val="18"/>
                <w:szCs w:val="18"/>
              </w:rPr>
              <w:t>t</w:t>
            </w:r>
            <w:r w:rsidRPr="00467DA2">
              <w:rPr>
                <w:rFonts w:ascii="Arial" w:eastAsia="Arial" w:hAnsi="Arial" w:cs="Arial"/>
                <w:b/>
                <w:bCs/>
                <w:color w:val="FFFFFF" w:themeColor="background1"/>
                <w:sz w:val="18"/>
                <w:szCs w:val="18"/>
              </w:rPr>
              <w:t>he</w:t>
            </w:r>
            <w:r w:rsidRPr="00467DA2">
              <w:rPr>
                <w:rFonts w:ascii="Arial" w:eastAsia="Arial" w:hAnsi="Arial" w:cs="Arial"/>
                <w:b/>
                <w:bCs/>
                <w:color w:val="FFFFFF" w:themeColor="background1"/>
                <w:spacing w:val="-2"/>
                <w:sz w:val="18"/>
                <w:szCs w:val="18"/>
              </w:rPr>
              <w:t xml:space="preserve"> </w:t>
            </w:r>
            <w:r w:rsidRPr="00467DA2">
              <w:rPr>
                <w:rFonts w:ascii="Arial" w:eastAsia="Arial" w:hAnsi="Arial" w:cs="Arial"/>
                <w:b/>
                <w:bCs/>
                <w:color w:val="FFFFFF" w:themeColor="background1"/>
                <w:spacing w:val="-1"/>
                <w:sz w:val="18"/>
                <w:szCs w:val="18"/>
              </w:rPr>
              <w:t>ca</w:t>
            </w:r>
            <w:r w:rsidRPr="00467DA2">
              <w:rPr>
                <w:rFonts w:ascii="Arial" w:eastAsia="Arial" w:hAnsi="Arial" w:cs="Arial"/>
                <w:b/>
                <w:bCs/>
                <w:color w:val="FFFFFF" w:themeColor="background1"/>
                <w:sz w:val="18"/>
                <w:szCs w:val="18"/>
              </w:rPr>
              <w:t>nd</w:t>
            </w:r>
            <w:r w:rsidRPr="00467DA2">
              <w:rPr>
                <w:rFonts w:ascii="Arial" w:eastAsia="Arial" w:hAnsi="Arial" w:cs="Arial"/>
                <w:b/>
                <w:bCs/>
                <w:color w:val="FFFFFF" w:themeColor="background1"/>
                <w:spacing w:val="-1"/>
                <w:sz w:val="18"/>
                <w:szCs w:val="18"/>
              </w:rPr>
              <w:t>i</w:t>
            </w:r>
            <w:r w:rsidRPr="00467DA2">
              <w:rPr>
                <w:rFonts w:ascii="Arial" w:eastAsia="Arial" w:hAnsi="Arial" w:cs="Arial"/>
                <w:b/>
                <w:bCs/>
                <w:color w:val="FFFFFF" w:themeColor="background1"/>
                <w:sz w:val="18"/>
                <w:szCs w:val="18"/>
              </w:rPr>
              <w:t>da</w:t>
            </w:r>
            <w:r w:rsidRPr="00467DA2">
              <w:rPr>
                <w:rFonts w:ascii="Arial" w:eastAsia="Arial" w:hAnsi="Arial" w:cs="Arial"/>
                <w:b/>
                <w:bCs/>
                <w:color w:val="FFFFFF" w:themeColor="background1"/>
                <w:spacing w:val="-1"/>
                <w:sz w:val="18"/>
                <w:szCs w:val="18"/>
              </w:rPr>
              <w:t>t</w:t>
            </w:r>
            <w:r w:rsidRPr="00467DA2">
              <w:rPr>
                <w:rFonts w:ascii="Arial" w:eastAsia="Arial" w:hAnsi="Arial" w:cs="Arial"/>
                <w:b/>
                <w:bCs/>
                <w:color w:val="FFFFFF" w:themeColor="background1"/>
                <w:sz w:val="18"/>
                <w:szCs w:val="18"/>
              </w:rPr>
              <w:t>e demonstrate the</w:t>
            </w:r>
            <w:r w:rsidRPr="00467DA2">
              <w:rPr>
                <w:rFonts w:ascii="Arial" w:eastAsia="Arial" w:hAnsi="Arial" w:cs="Arial"/>
                <w:b/>
                <w:bCs/>
                <w:color w:val="FFFFFF" w:themeColor="background1"/>
                <w:spacing w:val="-2"/>
                <w:sz w:val="18"/>
                <w:szCs w:val="18"/>
              </w:rPr>
              <w:t xml:space="preserve"> </w:t>
            </w:r>
            <w:r w:rsidRPr="00467DA2">
              <w:rPr>
                <w:rFonts w:ascii="Arial" w:eastAsia="Arial" w:hAnsi="Arial" w:cs="Arial"/>
                <w:b/>
                <w:bCs/>
                <w:color w:val="FFFFFF" w:themeColor="background1"/>
                <w:spacing w:val="-3"/>
                <w:sz w:val="18"/>
                <w:szCs w:val="18"/>
              </w:rPr>
              <w:t>f</w:t>
            </w:r>
            <w:r w:rsidRPr="00467DA2">
              <w:rPr>
                <w:rFonts w:ascii="Arial" w:eastAsia="Arial" w:hAnsi="Arial" w:cs="Arial"/>
                <w:b/>
                <w:bCs/>
                <w:color w:val="FFFFFF" w:themeColor="background1"/>
                <w:sz w:val="18"/>
                <w:szCs w:val="18"/>
              </w:rPr>
              <w:t>o</w:t>
            </w:r>
            <w:r w:rsidRPr="00467DA2">
              <w:rPr>
                <w:rFonts w:ascii="Arial" w:eastAsia="Arial" w:hAnsi="Arial" w:cs="Arial"/>
                <w:b/>
                <w:bCs/>
                <w:color w:val="FFFFFF" w:themeColor="background1"/>
                <w:spacing w:val="1"/>
                <w:sz w:val="18"/>
                <w:szCs w:val="18"/>
              </w:rPr>
              <w:t>l</w:t>
            </w:r>
            <w:r w:rsidRPr="00467DA2">
              <w:rPr>
                <w:rFonts w:ascii="Arial" w:eastAsia="Arial" w:hAnsi="Arial" w:cs="Arial"/>
                <w:b/>
                <w:bCs/>
                <w:color w:val="FFFFFF" w:themeColor="background1"/>
                <w:spacing w:val="-1"/>
                <w:sz w:val="18"/>
                <w:szCs w:val="18"/>
              </w:rPr>
              <w:t>l</w:t>
            </w:r>
            <w:r w:rsidRPr="00467DA2">
              <w:rPr>
                <w:rFonts w:ascii="Arial" w:eastAsia="Arial" w:hAnsi="Arial" w:cs="Arial"/>
                <w:b/>
                <w:bCs/>
                <w:color w:val="FFFFFF" w:themeColor="background1"/>
                <w:spacing w:val="-2"/>
                <w:sz w:val="18"/>
                <w:szCs w:val="18"/>
              </w:rPr>
              <w:t>o</w:t>
            </w:r>
            <w:r w:rsidRPr="00467DA2">
              <w:rPr>
                <w:rFonts w:ascii="Arial" w:eastAsia="Arial" w:hAnsi="Arial" w:cs="Arial"/>
                <w:b/>
                <w:bCs/>
                <w:color w:val="FFFFFF" w:themeColor="background1"/>
                <w:spacing w:val="2"/>
                <w:sz w:val="18"/>
                <w:szCs w:val="18"/>
              </w:rPr>
              <w:t>w</w:t>
            </w:r>
            <w:r w:rsidRPr="00467DA2">
              <w:rPr>
                <w:rFonts w:ascii="Arial" w:eastAsia="Arial" w:hAnsi="Arial" w:cs="Arial"/>
                <w:b/>
                <w:bCs/>
                <w:color w:val="FFFFFF" w:themeColor="background1"/>
                <w:spacing w:val="1"/>
                <w:sz w:val="18"/>
                <w:szCs w:val="18"/>
              </w:rPr>
              <w:t>i</w:t>
            </w:r>
            <w:r w:rsidRPr="00467DA2">
              <w:rPr>
                <w:rFonts w:ascii="Arial" w:eastAsia="Arial" w:hAnsi="Arial" w:cs="Arial"/>
                <w:b/>
                <w:bCs/>
                <w:color w:val="FFFFFF" w:themeColor="background1"/>
                <w:spacing w:val="-2"/>
                <w:sz w:val="18"/>
                <w:szCs w:val="18"/>
              </w:rPr>
              <w:t>n</w:t>
            </w:r>
            <w:r w:rsidRPr="00467DA2">
              <w:rPr>
                <w:rFonts w:ascii="Arial" w:eastAsia="Arial" w:hAnsi="Arial" w:cs="Arial"/>
                <w:b/>
                <w:bCs/>
                <w:color w:val="FFFFFF" w:themeColor="background1"/>
                <w:sz w:val="18"/>
                <w:szCs w:val="18"/>
              </w:rPr>
              <w:t>g</w:t>
            </w:r>
            <w:r w:rsidRPr="00467DA2">
              <w:rPr>
                <w:rFonts w:ascii="Arial" w:eastAsia="Arial" w:hAnsi="Arial" w:cs="Arial"/>
                <w:b/>
                <w:bCs/>
                <w:color w:val="FFFFFF" w:themeColor="background1"/>
                <w:spacing w:val="1"/>
                <w:sz w:val="18"/>
                <w:szCs w:val="18"/>
              </w:rPr>
              <w:t xml:space="preserve"> </w:t>
            </w:r>
            <w:r w:rsidRPr="00467DA2">
              <w:rPr>
                <w:rFonts w:ascii="Arial" w:eastAsia="Arial" w:hAnsi="Arial" w:cs="Arial"/>
                <w:b/>
                <w:bCs/>
                <w:color w:val="FFFFFF" w:themeColor="background1"/>
                <w:spacing w:val="-1"/>
                <w:sz w:val="18"/>
                <w:szCs w:val="18"/>
              </w:rPr>
              <w:t>ski</w:t>
            </w:r>
            <w:r w:rsidRPr="00467DA2">
              <w:rPr>
                <w:rFonts w:ascii="Arial" w:eastAsia="Arial" w:hAnsi="Arial" w:cs="Arial"/>
                <w:b/>
                <w:bCs/>
                <w:color w:val="FFFFFF" w:themeColor="background1"/>
                <w:spacing w:val="1"/>
                <w:sz w:val="18"/>
                <w:szCs w:val="18"/>
              </w:rPr>
              <w:t>ll</w:t>
            </w:r>
            <w:r w:rsidRPr="00467DA2">
              <w:rPr>
                <w:rFonts w:ascii="Arial" w:eastAsia="Arial" w:hAnsi="Arial" w:cs="Arial"/>
                <w:b/>
                <w:bCs/>
                <w:color w:val="FFFFFF" w:themeColor="background1"/>
                <w:spacing w:val="-3"/>
                <w:sz w:val="18"/>
                <w:szCs w:val="18"/>
              </w:rPr>
              <w:t>s</w:t>
            </w:r>
            <w:r w:rsidRPr="00467DA2">
              <w:rPr>
                <w:rFonts w:ascii="Arial" w:eastAsia="Arial" w:hAnsi="Arial" w:cs="Arial"/>
                <w:b/>
                <w:bCs/>
                <w:color w:val="FFFFFF" w:themeColor="background1"/>
                <w:sz w:val="18"/>
                <w:szCs w:val="18"/>
              </w:rPr>
              <w:t>:</w:t>
            </w:r>
          </w:p>
        </w:tc>
        <w:tc>
          <w:tcPr>
            <w:tcW w:w="805"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1B318F05" w14:textId="77777777" w:rsidR="00467DA2" w:rsidRPr="00467DA2" w:rsidRDefault="00467DA2">
            <w:pPr>
              <w:ind w:left="102" w:right="70"/>
              <w:jc w:val="center"/>
              <w:rPr>
                <w:rFonts w:ascii="Arial" w:eastAsia="Arial" w:hAnsi="Arial" w:cs="Arial"/>
                <w:b/>
                <w:bCs/>
                <w:color w:val="FFFFFF" w:themeColor="background1"/>
                <w:sz w:val="18"/>
                <w:szCs w:val="18"/>
              </w:rPr>
            </w:pPr>
            <w:r w:rsidRPr="00467DA2">
              <w:rPr>
                <w:rFonts w:ascii="Arial" w:eastAsia="Arial" w:hAnsi="Arial" w:cs="Arial"/>
                <w:b/>
                <w:bCs/>
                <w:color w:val="FFFFFF" w:themeColor="background1"/>
                <w:sz w:val="18"/>
                <w:szCs w:val="18"/>
              </w:rPr>
              <w:t>Yes</w:t>
            </w:r>
          </w:p>
        </w:tc>
        <w:tc>
          <w:tcPr>
            <w:tcW w:w="806"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57488191" w14:textId="77777777" w:rsidR="00467DA2" w:rsidRPr="00467DA2" w:rsidRDefault="00467DA2">
            <w:pPr>
              <w:ind w:left="102"/>
              <w:jc w:val="center"/>
              <w:rPr>
                <w:rFonts w:ascii="Arial" w:eastAsia="Arial" w:hAnsi="Arial" w:cs="Arial"/>
                <w:b/>
                <w:bCs/>
                <w:color w:val="FFFFFF" w:themeColor="background1"/>
                <w:sz w:val="18"/>
                <w:szCs w:val="18"/>
              </w:rPr>
            </w:pPr>
            <w:r w:rsidRPr="00467DA2">
              <w:rPr>
                <w:rFonts w:ascii="Arial" w:eastAsia="Arial" w:hAnsi="Arial" w:cs="Arial"/>
                <w:b/>
                <w:bCs/>
                <w:color w:val="FFFFFF" w:themeColor="background1"/>
                <w:sz w:val="18"/>
                <w:szCs w:val="18"/>
              </w:rPr>
              <w:t>No</w:t>
            </w:r>
          </w:p>
        </w:tc>
        <w:tc>
          <w:tcPr>
            <w:tcW w:w="3410" w:type="dxa"/>
            <w:tcBorders>
              <w:top w:val="single" w:sz="4" w:space="0" w:color="000000"/>
              <w:left w:val="single" w:sz="4" w:space="0" w:color="000000"/>
              <w:bottom w:val="single" w:sz="6" w:space="0" w:color="000000"/>
              <w:right w:val="single" w:sz="4" w:space="0" w:color="000000"/>
            </w:tcBorders>
            <w:shd w:val="clear" w:color="auto" w:fill="7030A0"/>
            <w:vAlign w:val="center"/>
            <w:hideMark/>
          </w:tcPr>
          <w:p w14:paraId="139F6DD9" w14:textId="77777777" w:rsidR="00467DA2" w:rsidRPr="00467DA2" w:rsidRDefault="00467DA2">
            <w:pPr>
              <w:ind w:left="102" w:right="-20"/>
              <w:jc w:val="center"/>
              <w:rPr>
                <w:rFonts w:ascii="Arial" w:eastAsia="Arial" w:hAnsi="Arial" w:cs="Arial"/>
                <w:b/>
                <w:bCs/>
                <w:color w:val="FFFFFF" w:themeColor="background1"/>
                <w:sz w:val="18"/>
                <w:szCs w:val="18"/>
              </w:rPr>
            </w:pPr>
            <w:r w:rsidRPr="00467DA2">
              <w:rPr>
                <w:rFonts w:ascii="Arial" w:eastAsia="Arial" w:hAnsi="Arial" w:cs="Arial"/>
                <w:b/>
                <w:bCs/>
                <w:color w:val="FFFFFF" w:themeColor="background1"/>
                <w:sz w:val="18"/>
                <w:szCs w:val="18"/>
              </w:rPr>
              <w:t>Assessor Comments:</w:t>
            </w:r>
          </w:p>
          <w:p w14:paraId="6645CCF6" w14:textId="77777777" w:rsidR="00467DA2" w:rsidRPr="00467DA2" w:rsidRDefault="00467DA2">
            <w:pPr>
              <w:ind w:left="102" w:right="-20"/>
              <w:jc w:val="center"/>
              <w:rPr>
                <w:rFonts w:ascii="Arial" w:eastAsia="Arial" w:hAnsi="Arial" w:cs="Arial"/>
                <w:bCs/>
                <w:i/>
                <w:color w:val="FFFFFF" w:themeColor="background1"/>
                <w:sz w:val="18"/>
                <w:szCs w:val="18"/>
              </w:rPr>
            </w:pPr>
            <w:r w:rsidRPr="00467DA2">
              <w:rPr>
                <w:rFonts w:ascii="Arial" w:eastAsia="Arial" w:hAnsi="Arial" w:cs="Arial"/>
                <w:bCs/>
                <w:i/>
                <w:color w:val="FFFFFF" w:themeColor="background1"/>
                <w:sz w:val="18"/>
                <w:szCs w:val="18"/>
              </w:rPr>
              <w:t>(This section must contain lecturer’s notes/comments)</w:t>
            </w:r>
          </w:p>
        </w:tc>
      </w:tr>
      <w:tr w:rsidR="00467DA2" w:rsidRPr="00467DA2" w14:paraId="320C2001" w14:textId="77777777" w:rsidTr="00467DA2">
        <w:trPr>
          <w:trHeight w:val="651"/>
        </w:trPr>
        <w:tc>
          <w:tcPr>
            <w:tcW w:w="4834" w:type="dxa"/>
            <w:tcBorders>
              <w:top w:val="single" w:sz="6" w:space="0" w:color="000000"/>
              <w:left w:val="single" w:sz="4" w:space="0" w:color="000000"/>
              <w:bottom w:val="single" w:sz="6" w:space="0" w:color="000000"/>
              <w:right w:val="single" w:sz="4" w:space="0" w:color="000000"/>
            </w:tcBorders>
            <w:vAlign w:val="center"/>
            <w:hideMark/>
          </w:tcPr>
          <w:p w14:paraId="672A393E" w14:textId="16154EFE" w:rsidR="00467DA2" w:rsidRPr="00467DA2" w:rsidRDefault="00467DA2">
            <w:pPr>
              <w:tabs>
                <w:tab w:val="left" w:pos="90"/>
              </w:tabs>
              <w:spacing w:before="120" w:after="120"/>
              <w:ind w:left="90" w:right="142"/>
              <w:rPr>
                <w:rFonts w:ascii="Arial" w:eastAsia="Arial" w:hAnsi="Arial" w:cs="Arial"/>
                <w:sz w:val="18"/>
                <w:szCs w:val="18"/>
              </w:rPr>
            </w:pPr>
            <w:r w:rsidRPr="00467DA2">
              <w:rPr>
                <w:rFonts w:ascii="Arial" w:eastAsia="Arial" w:hAnsi="Arial" w:cs="Arial"/>
                <w:b/>
                <w:sz w:val="18"/>
                <w:szCs w:val="18"/>
              </w:rPr>
              <w:t>Phase 01</w:t>
            </w:r>
            <w:r w:rsidRPr="00467DA2">
              <w:rPr>
                <w:rFonts w:ascii="Arial" w:eastAsia="Arial" w:hAnsi="Arial" w:cs="Arial"/>
                <w:sz w:val="18"/>
                <w:szCs w:val="18"/>
              </w:rPr>
              <w:br/>
            </w:r>
            <w:r w:rsidR="001A5D50">
              <w:rPr>
                <w:rFonts w:ascii="Arial" w:hAnsi="Arial" w:cs="Arial"/>
                <w:bCs/>
                <w:sz w:val="18"/>
                <w:szCs w:val="18"/>
              </w:rPr>
              <w:t>Select a topic to draft a Concept</w:t>
            </w:r>
          </w:p>
        </w:tc>
        <w:tc>
          <w:tcPr>
            <w:tcW w:w="805" w:type="dxa"/>
            <w:tcBorders>
              <w:top w:val="single" w:sz="6" w:space="0" w:color="000000"/>
              <w:left w:val="single" w:sz="4" w:space="0" w:color="000000"/>
              <w:bottom w:val="single" w:sz="6" w:space="0" w:color="000000"/>
              <w:right w:val="single" w:sz="4" w:space="0" w:color="000000"/>
            </w:tcBorders>
            <w:vAlign w:val="center"/>
          </w:tcPr>
          <w:p w14:paraId="59E2DE62" w14:textId="77777777" w:rsidR="00467DA2" w:rsidRPr="00467DA2" w:rsidRDefault="00467DA2">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6F7A2DCA" w14:textId="77777777" w:rsidR="00467DA2" w:rsidRPr="00467DA2" w:rsidRDefault="00467DA2">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3D3B9691" w14:textId="77777777" w:rsidR="00467DA2" w:rsidRPr="00467DA2" w:rsidRDefault="00467DA2">
            <w:pPr>
              <w:spacing w:before="120" w:after="120"/>
              <w:ind w:left="142" w:right="142"/>
              <w:rPr>
                <w:rFonts w:ascii="Arial" w:hAnsi="Arial" w:cs="Arial"/>
                <w:sz w:val="18"/>
                <w:szCs w:val="18"/>
              </w:rPr>
            </w:pPr>
          </w:p>
        </w:tc>
      </w:tr>
      <w:tr w:rsidR="00467DA2" w:rsidRPr="00467DA2" w14:paraId="11C1145F" w14:textId="77777777" w:rsidTr="00467DA2">
        <w:trPr>
          <w:trHeight w:val="651"/>
        </w:trPr>
        <w:tc>
          <w:tcPr>
            <w:tcW w:w="4834" w:type="dxa"/>
            <w:tcBorders>
              <w:top w:val="single" w:sz="6" w:space="0" w:color="000000"/>
              <w:left w:val="single" w:sz="4" w:space="0" w:color="000000"/>
              <w:bottom w:val="single" w:sz="6" w:space="0" w:color="000000"/>
              <w:right w:val="single" w:sz="4" w:space="0" w:color="000000"/>
            </w:tcBorders>
            <w:vAlign w:val="center"/>
            <w:hideMark/>
          </w:tcPr>
          <w:p w14:paraId="16348C59" w14:textId="1EFCDC3B" w:rsidR="00467DA2" w:rsidRPr="00467DA2" w:rsidRDefault="00467DA2">
            <w:pPr>
              <w:tabs>
                <w:tab w:val="left" w:pos="90"/>
              </w:tabs>
              <w:spacing w:before="120" w:after="120"/>
              <w:ind w:left="90" w:right="142"/>
              <w:rPr>
                <w:rFonts w:ascii="Arial" w:eastAsia="Arial" w:hAnsi="Arial" w:cs="Arial"/>
                <w:sz w:val="18"/>
                <w:szCs w:val="18"/>
              </w:rPr>
            </w:pPr>
            <w:r w:rsidRPr="00467DA2">
              <w:rPr>
                <w:rFonts w:ascii="Arial" w:eastAsia="Arial" w:hAnsi="Arial" w:cs="Arial"/>
                <w:b/>
                <w:sz w:val="18"/>
                <w:szCs w:val="18"/>
              </w:rPr>
              <w:t>Phase 02</w:t>
            </w:r>
            <w:r w:rsidRPr="00467DA2">
              <w:rPr>
                <w:rFonts w:ascii="Arial" w:eastAsia="Arial" w:hAnsi="Arial" w:cs="Arial"/>
                <w:sz w:val="18"/>
                <w:szCs w:val="18"/>
              </w:rPr>
              <w:br/>
            </w:r>
            <w:r w:rsidR="001A5D50">
              <w:rPr>
                <w:rFonts w:ascii="Arial" w:hAnsi="Arial" w:cs="Arial"/>
                <w:bCs/>
                <w:sz w:val="18"/>
                <w:szCs w:val="18"/>
              </w:rPr>
              <w:t>Research and develop your Concept</w:t>
            </w:r>
          </w:p>
        </w:tc>
        <w:tc>
          <w:tcPr>
            <w:tcW w:w="805" w:type="dxa"/>
            <w:tcBorders>
              <w:top w:val="single" w:sz="6" w:space="0" w:color="000000"/>
              <w:left w:val="single" w:sz="4" w:space="0" w:color="000000"/>
              <w:bottom w:val="single" w:sz="6" w:space="0" w:color="000000"/>
              <w:right w:val="single" w:sz="4" w:space="0" w:color="000000"/>
            </w:tcBorders>
            <w:vAlign w:val="center"/>
          </w:tcPr>
          <w:p w14:paraId="78F8FED5" w14:textId="77777777" w:rsidR="00467DA2" w:rsidRPr="00467DA2" w:rsidRDefault="00467DA2">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03551CAE" w14:textId="77777777" w:rsidR="00467DA2" w:rsidRPr="00467DA2" w:rsidRDefault="00467DA2">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7339F6E1" w14:textId="77777777" w:rsidR="00467DA2" w:rsidRPr="00467DA2" w:rsidRDefault="00467DA2">
            <w:pPr>
              <w:spacing w:before="120" w:after="120"/>
              <w:ind w:left="142" w:right="142"/>
              <w:rPr>
                <w:rFonts w:ascii="Arial" w:hAnsi="Arial" w:cs="Arial"/>
                <w:sz w:val="18"/>
                <w:szCs w:val="18"/>
              </w:rPr>
            </w:pPr>
          </w:p>
        </w:tc>
      </w:tr>
      <w:tr w:rsidR="00467DA2" w:rsidRPr="00467DA2" w14:paraId="3D27E1BC" w14:textId="77777777" w:rsidTr="00467DA2">
        <w:trPr>
          <w:trHeight w:val="521"/>
        </w:trPr>
        <w:tc>
          <w:tcPr>
            <w:tcW w:w="4834" w:type="dxa"/>
            <w:tcBorders>
              <w:top w:val="single" w:sz="6" w:space="0" w:color="000000"/>
              <w:left w:val="single" w:sz="4" w:space="0" w:color="000000"/>
              <w:bottom w:val="single" w:sz="6" w:space="0" w:color="000000"/>
              <w:right w:val="single" w:sz="4" w:space="0" w:color="000000"/>
            </w:tcBorders>
            <w:vAlign w:val="center"/>
            <w:hideMark/>
          </w:tcPr>
          <w:p w14:paraId="37374A04" w14:textId="30645FA0" w:rsidR="00467DA2" w:rsidRPr="00467DA2" w:rsidRDefault="00467DA2">
            <w:pPr>
              <w:tabs>
                <w:tab w:val="left" w:pos="90"/>
              </w:tabs>
              <w:spacing w:before="120" w:after="120"/>
              <w:ind w:left="90" w:right="142"/>
              <w:rPr>
                <w:rFonts w:ascii="Arial" w:eastAsia="Arial" w:hAnsi="Arial" w:cs="Arial"/>
                <w:sz w:val="18"/>
                <w:szCs w:val="18"/>
              </w:rPr>
            </w:pPr>
            <w:r w:rsidRPr="00467DA2">
              <w:rPr>
                <w:rFonts w:ascii="Arial" w:eastAsia="Arial" w:hAnsi="Arial" w:cs="Arial"/>
                <w:b/>
                <w:sz w:val="18"/>
                <w:szCs w:val="18"/>
              </w:rPr>
              <w:t>Phase 03</w:t>
            </w:r>
            <w:r w:rsidRPr="00467DA2">
              <w:rPr>
                <w:rFonts w:ascii="Arial" w:hAnsi="Arial" w:cs="Arial"/>
                <w:sz w:val="18"/>
                <w:szCs w:val="18"/>
              </w:rPr>
              <w:br/>
            </w:r>
            <w:r w:rsidR="001A5D50" w:rsidRPr="001A5D50">
              <w:rPr>
                <w:rFonts w:ascii="Arial" w:hAnsi="Arial" w:cs="Arial"/>
                <w:bCs/>
                <w:sz w:val="18"/>
                <w:szCs w:val="18"/>
              </w:rPr>
              <w:t>Analysing issues and factors affecting viability of your Concept</w:t>
            </w:r>
          </w:p>
        </w:tc>
        <w:tc>
          <w:tcPr>
            <w:tcW w:w="805" w:type="dxa"/>
            <w:tcBorders>
              <w:top w:val="single" w:sz="6" w:space="0" w:color="000000"/>
              <w:left w:val="single" w:sz="4" w:space="0" w:color="000000"/>
              <w:bottom w:val="single" w:sz="6" w:space="0" w:color="000000"/>
              <w:right w:val="single" w:sz="4" w:space="0" w:color="000000"/>
            </w:tcBorders>
            <w:vAlign w:val="center"/>
          </w:tcPr>
          <w:p w14:paraId="5F1F5C8F" w14:textId="77777777" w:rsidR="00467DA2" w:rsidRPr="00467DA2" w:rsidRDefault="00467DA2">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512EC35F" w14:textId="77777777" w:rsidR="00467DA2" w:rsidRPr="00467DA2" w:rsidRDefault="00467DA2">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0A0A0329" w14:textId="77777777" w:rsidR="00467DA2" w:rsidRPr="00467DA2" w:rsidRDefault="00467DA2">
            <w:pPr>
              <w:spacing w:before="120" w:after="120"/>
              <w:ind w:left="142" w:right="142"/>
              <w:rPr>
                <w:rFonts w:ascii="Arial" w:hAnsi="Arial" w:cs="Arial"/>
                <w:sz w:val="18"/>
                <w:szCs w:val="18"/>
              </w:rPr>
            </w:pPr>
          </w:p>
        </w:tc>
      </w:tr>
      <w:tr w:rsidR="00467DA2" w:rsidRPr="00467DA2" w14:paraId="27FCC2FC" w14:textId="77777777" w:rsidTr="00467DA2">
        <w:trPr>
          <w:trHeight w:val="521"/>
        </w:trPr>
        <w:tc>
          <w:tcPr>
            <w:tcW w:w="4834" w:type="dxa"/>
            <w:tcBorders>
              <w:top w:val="single" w:sz="6" w:space="0" w:color="000000"/>
              <w:left w:val="single" w:sz="4" w:space="0" w:color="000000"/>
              <w:bottom w:val="single" w:sz="6" w:space="0" w:color="000000"/>
              <w:right w:val="single" w:sz="4" w:space="0" w:color="000000"/>
            </w:tcBorders>
            <w:vAlign w:val="center"/>
            <w:hideMark/>
          </w:tcPr>
          <w:p w14:paraId="3E0BB8B9" w14:textId="6CDC4491" w:rsidR="00467DA2" w:rsidRPr="00467DA2" w:rsidRDefault="00467DA2">
            <w:pPr>
              <w:tabs>
                <w:tab w:val="left" w:pos="90"/>
              </w:tabs>
              <w:spacing w:before="120" w:after="120"/>
              <w:ind w:left="90" w:right="142"/>
              <w:rPr>
                <w:rFonts w:ascii="Arial" w:eastAsia="Arial" w:hAnsi="Arial" w:cs="Arial"/>
                <w:b/>
                <w:sz w:val="18"/>
                <w:szCs w:val="18"/>
              </w:rPr>
            </w:pPr>
            <w:r w:rsidRPr="00467DA2">
              <w:rPr>
                <w:rFonts w:ascii="Arial" w:hAnsi="Arial" w:cs="Arial"/>
                <w:b/>
                <w:bCs/>
                <w:sz w:val="18"/>
                <w:szCs w:val="18"/>
              </w:rPr>
              <w:t>Phase 04</w:t>
            </w:r>
            <w:r w:rsidRPr="00467DA2">
              <w:rPr>
                <w:rFonts w:ascii="Arial" w:hAnsi="Arial" w:cs="Arial"/>
                <w:sz w:val="18"/>
                <w:szCs w:val="18"/>
              </w:rPr>
              <w:br/>
            </w:r>
            <w:r w:rsidR="001A5D50" w:rsidRPr="001A5D50">
              <w:rPr>
                <w:rFonts w:ascii="Arial" w:hAnsi="Arial" w:cs="Arial"/>
                <w:bCs/>
                <w:sz w:val="18"/>
                <w:szCs w:val="18"/>
              </w:rPr>
              <w:t>Brainstorming your Concept</w:t>
            </w:r>
          </w:p>
        </w:tc>
        <w:tc>
          <w:tcPr>
            <w:tcW w:w="805" w:type="dxa"/>
            <w:tcBorders>
              <w:top w:val="single" w:sz="6" w:space="0" w:color="000000"/>
              <w:left w:val="single" w:sz="4" w:space="0" w:color="000000"/>
              <w:bottom w:val="single" w:sz="6" w:space="0" w:color="000000"/>
              <w:right w:val="single" w:sz="4" w:space="0" w:color="000000"/>
            </w:tcBorders>
            <w:vAlign w:val="center"/>
          </w:tcPr>
          <w:p w14:paraId="62BA595C" w14:textId="77777777" w:rsidR="00467DA2" w:rsidRPr="00467DA2" w:rsidRDefault="00467DA2">
            <w:pPr>
              <w:rPr>
                <w:rFonts w:ascii="Arial" w:eastAsia="Times New Roman" w:hAnsi="Arial" w:cs="Arial"/>
                <w:sz w:val="18"/>
                <w:szCs w:val="18"/>
              </w:rPr>
            </w:pPr>
          </w:p>
        </w:tc>
        <w:tc>
          <w:tcPr>
            <w:tcW w:w="806" w:type="dxa"/>
            <w:tcBorders>
              <w:top w:val="single" w:sz="6" w:space="0" w:color="000000"/>
              <w:left w:val="single" w:sz="4" w:space="0" w:color="000000"/>
              <w:bottom w:val="single" w:sz="6" w:space="0" w:color="000000"/>
              <w:right w:val="single" w:sz="4" w:space="0" w:color="000000"/>
            </w:tcBorders>
            <w:vAlign w:val="center"/>
          </w:tcPr>
          <w:p w14:paraId="22031B8E" w14:textId="77777777" w:rsidR="00467DA2" w:rsidRPr="00467DA2" w:rsidRDefault="00467DA2">
            <w:pPr>
              <w:rPr>
                <w:rFonts w:ascii="Arial" w:hAnsi="Arial" w:cs="Arial"/>
                <w:sz w:val="18"/>
                <w:szCs w:val="18"/>
              </w:rPr>
            </w:pPr>
          </w:p>
        </w:tc>
        <w:tc>
          <w:tcPr>
            <w:tcW w:w="3410" w:type="dxa"/>
            <w:tcBorders>
              <w:top w:val="single" w:sz="6" w:space="0" w:color="000000"/>
              <w:left w:val="single" w:sz="4" w:space="0" w:color="000000"/>
              <w:bottom w:val="single" w:sz="6" w:space="0" w:color="000000"/>
              <w:right w:val="single" w:sz="4" w:space="0" w:color="000000"/>
            </w:tcBorders>
            <w:vAlign w:val="center"/>
          </w:tcPr>
          <w:p w14:paraId="6C44D719" w14:textId="77777777" w:rsidR="00467DA2" w:rsidRPr="00467DA2" w:rsidRDefault="00467DA2">
            <w:pPr>
              <w:spacing w:before="120" w:after="120"/>
              <w:ind w:left="142" w:right="142"/>
              <w:rPr>
                <w:rFonts w:ascii="Arial" w:hAnsi="Arial" w:cs="Arial"/>
                <w:sz w:val="18"/>
                <w:szCs w:val="18"/>
              </w:rPr>
            </w:pPr>
          </w:p>
        </w:tc>
      </w:tr>
    </w:tbl>
    <w:p w14:paraId="7D5C9F7C" w14:textId="70AACB74" w:rsidR="00467DA2" w:rsidRPr="00135875" w:rsidRDefault="00467DA2" w:rsidP="00467DA2">
      <w:pPr>
        <w:rPr>
          <w:rFonts w:ascii="Arial" w:hAnsi="Arial" w:cs="Arial"/>
          <w:b/>
          <w:color w:val="FFFFFF"/>
          <w:sz w:val="18"/>
          <w:szCs w:val="18"/>
        </w:rPr>
      </w:pPr>
      <w:r w:rsidRPr="00135875">
        <w:rPr>
          <w:rFonts w:ascii="Arial" w:hAnsi="Arial" w:cs="Arial"/>
          <w:b/>
          <w:color w:val="FFFFFF"/>
          <w:sz w:val="18"/>
          <w:szCs w:val="18"/>
        </w:rPr>
        <w:br w:type="page"/>
      </w:r>
    </w:p>
    <w:p w14:paraId="2E569285" w14:textId="7EF204BF" w:rsidR="002610FD" w:rsidRPr="00B21E4B" w:rsidRDefault="00C452B4" w:rsidP="000A3600">
      <w:pPr>
        <w:pBdr>
          <w:bottom w:val="single" w:sz="4" w:space="1" w:color="auto"/>
        </w:pBdr>
        <w:spacing w:before="120" w:after="120"/>
        <w:rPr>
          <w:rFonts w:ascii="Arial" w:hAnsi="Arial" w:cs="Arial"/>
          <w:b/>
          <w:bCs/>
          <w:color w:val="7030A0"/>
          <w:sz w:val="18"/>
          <w:szCs w:val="18"/>
        </w:rPr>
      </w:pPr>
      <w:r>
        <w:rPr>
          <w:rFonts w:ascii="Arial" w:hAnsi="Arial" w:cs="Arial"/>
          <w:b/>
          <w:bCs/>
          <w:color w:val="7030A0"/>
          <w:sz w:val="18"/>
          <w:szCs w:val="18"/>
        </w:rPr>
        <w:lastRenderedPageBreak/>
        <w:t>Assessment</w:t>
      </w:r>
      <w:r w:rsidR="007051C8">
        <w:rPr>
          <w:rFonts w:ascii="Arial" w:hAnsi="Arial" w:cs="Arial"/>
          <w:b/>
          <w:bCs/>
          <w:color w:val="7030A0"/>
          <w:sz w:val="18"/>
          <w:szCs w:val="18"/>
        </w:rPr>
        <w:t xml:space="preserve"> Instructions</w:t>
      </w:r>
      <w:r w:rsidR="002610FD" w:rsidRPr="00B21E4B">
        <w:rPr>
          <w:rFonts w:ascii="Arial" w:hAnsi="Arial" w:cs="Arial"/>
          <w:b/>
          <w:bCs/>
          <w:color w:val="7030A0"/>
          <w:sz w:val="18"/>
          <w:szCs w:val="18"/>
        </w:rPr>
        <w:t xml:space="preserve"> P</w:t>
      </w:r>
      <w:r w:rsidR="007051C8">
        <w:rPr>
          <w:rFonts w:ascii="Arial" w:hAnsi="Arial" w:cs="Arial"/>
          <w:b/>
          <w:bCs/>
          <w:color w:val="7030A0"/>
          <w:sz w:val="18"/>
          <w:szCs w:val="18"/>
        </w:rPr>
        <w:t xml:space="preserve">hases </w:t>
      </w:r>
      <w:r w:rsidR="00604CB1" w:rsidRPr="00B21E4B">
        <w:rPr>
          <w:rFonts w:ascii="Arial" w:hAnsi="Arial" w:cs="Arial"/>
          <w:b/>
          <w:bCs/>
          <w:color w:val="7030A0"/>
          <w:sz w:val="18"/>
          <w:szCs w:val="18"/>
        </w:rPr>
        <w:t>(</w:t>
      </w:r>
      <w:r w:rsidR="001A5D50">
        <w:rPr>
          <w:rFonts w:ascii="Arial" w:hAnsi="Arial" w:cs="Arial"/>
          <w:b/>
          <w:bCs/>
          <w:color w:val="7030A0"/>
          <w:sz w:val="18"/>
          <w:szCs w:val="18"/>
        </w:rPr>
        <w:t>0</w:t>
      </w:r>
      <w:r w:rsidR="00604CB1" w:rsidRPr="00B21E4B">
        <w:rPr>
          <w:rFonts w:ascii="Arial" w:hAnsi="Arial" w:cs="Arial"/>
          <w:b/>
          <w:bCs/>
          <w:color w:val="7030A0"/>
          <w:sz w:val="18"/>
          <w:szCs w:val="18"/>
        </w:rPr>
        <w:t>1-</w:t>
      </w:r>
      <w:r w:rsidR="001A5D50">
        <w:rPr>
          <w:rFonts w:ascii="Arial" w:hAnsi="Arial" w:cs="Arial"/>
          <w:b/>
          <w:bCs/>
          <w:color w:val="7030A0"/>
          <w:sz w:val="18"/>
          <w:szCs w:val="18"/>
        </w:rPr>
        <w:t>04</w:t>
      </w:r>
      <w:r w:rsidR="00604CB1" w:rsidRPr="00B21E4B">
        <w:rPr>
          <w:rFonts w:ascii="Arial" w:hAnsi="Arial" w:cs="Arial"/>
          <w:b/>
          <w:bCs/>
          <w:color w:val="7030A0"/>
          <w:sz w:val="18"/>
          <w:szCs w:val="18"/>
        </w:rPr>
        <w:t>)</w:t>
      </w:r>
      <w:r w:rsidR="002610FD" w:rsidRPr="00B21E4B">
        <w:rPr>
          <w:rFonts w:ascii="Arial" w:hAnsi="Arial" w:cs="Arial"/>
          <w:b/>
          <w:bCs/>
          <w:color w:val="7030A0"/>
          <w:sz w:val="18"/>
          <w:szCs w:val="18"/>
        </w:rPr>
        <w:t>:</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D4E4F" w:rsidRPr="00B21E4B" w14:paraId="15F534DE" w14:textId="77777777" w:rsidTr="00BE6B65">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629BE773" w14:textId="692D4540" w:rsidR="00CD4E4F" w:rsidRPr="00B21E4B" w:rsidRDefault="00CD4E4F" w:rsidP="00BE6B65">
            <w:pPr>
              <w:spacing w:before="120" w:after="120" w:line="240" w:lineRule="auto"/>
              <w:rPr>
                <w:rFonts w:ascii="Arial" w:hAnsi="Arial" w:cs="Arial"/>
                <w:b/>
                <w:color w:val="FFFFFF"/>
                <w:sz w:val="18"/>
                <w:szCs w:val="18"/>
              </w:rPr>
            </w:pPr>
            <w:r w:rsidRPr="00B21E4B">
              <w:rPr>
                <w:rFonts w:ascii="Arial" w:hAnsi="Arial" w:cs="Arial"/>
                <w:b/>
                <w:color w:val="FFFFFF"/>
                <w:sz w:val="18"/>
                <w:szCs w:val="18"/>
              </w:rPr>
              <w:t xml:space="preserve">Phase </w:t>
            </w:r>
            <w:r w:rsidR="00467DA2">
              <w:rPr>
                <w:rFonts w:ascii="Arial" w:hAnsi="Arial" w:cs="Arial"/>
                <w:b/>
                <w:color w:val="FFFFFF"/>
                <w:sz w:val="18"/>
                <w:szCs w:val="18"/>
              </w:rPr>
              <w:t>0</w:t>
            </w:r>
            <w:r w:rsidRPr="00B21E4B">
              <w:rPr>
                <w:rFonts w:ascii="Arial" w:hAnsi="Arial" w:cs="Arial"/>
                <w:b/>
                <w:color w:val="FFFFFF"/>
                <w:sz w:val="18"/>
                <w:szCs w:val="18"/>
              </w:rPr>
              <w:t>1</w:t>
            </w:r>
          </w:p>
          <w:p w14:paraId="3E491D48" w14:textId="4839A277" w:rsidR="00CD4E4F" w:rsidRPr="00B21E4B" w:rsidRDefault="007051C8" w:rsidP="00CD4E4F">
            <w:pPr>
              <w:spacing w:before="120" w:after="120"/>
              <w:rPr>
                <w:rFonts w:ascii="Arial" w:hAnsi="Arial" w:cs="Arial"/>
                <w:bCs/>
                <w:color w:val="FFFFFF"/>
                <w:sz w:val="18"/>
                <w:szCs w:val="18"/>
              </w:rPr>
            </w:pPr>
            <w:r>
              <w:rPr>
                <w:rFonts w:ascii="Arial" w:hAnsi="Arial" w:cs="Arial"/>
                <w:bCs/>
                <w:color w:val="FFFFFF"/>
                <w:sz w:val="18"/>
                <w:szCs w:val="18"/>
              </w:rPr>
              <w:t>Select a topic to draft a Concept</w:t>
            </w:r>
            <w:r w:rsidR="008A3209">
              <w:rPr>
                <w:rFonts w:ascii="Arial" w:hAnsi="Arial" w:cs="Arial"/>
                <w:bCs/>
                <w:color w:val="FFFFFF"/>
                <w:sz w:val="18"/>
                <w:szCs w:val="18"/>
              </w:rPr>
              <w:t xml:space="preserve"> (individual activity)</w:t>
            </w:r>
          </w:p>
        </w:tc>
      </w:tr>
    </w:tbl>
    <w:p w14:paraId="647222AB" w14:textId="1A368987" w:rsidR="004F1DF9" w:rsidRDefault="00DA7AEE" w:rsidP="00675F5E">
      <w:pPr>
        <w:spacing w:before="120" w:after="120"/>
        <w:rPr>
          <w:rFonts w:ascii="Arial" w:hAnsi="Arial" w:cs="Arial"/>
          <w:sz w:val="18"/>
          <w:szCs w:val="18"/>
        </w:rPr>
      </w:pPr>
      <w:r>
        <w:rPr>
          <w:rFonts w:ascii="Arial" w:hAnsi="Arial" w:cs="Arial"/>
          <w:sz w:val="18"/>
          <w:szCs w:val="18"/>
        </w:rPr>
        <w:t>Begin by researching and selecting a</w:t>
      </w:r>
      <w:r w:rsidR="0006172F">
        <w:rPr>
          <w:rFonts w:ascii="Arial" w:hAnsi="Arial" w:cs="Arial"/>
          <w:sz w:val="18"/>
          <w:szCs w:val="18"/>
        </w:rPr>
        <w:t xml:space="preserve"> topic to develop a concept</w:t>
      </w:r>
      <w:r w:rsidR="006F3E73">
        <w:rPr>
          <w:rFonts w:ascii="Arial" w:hAnsi="Arial" w:cs="Arial"/>
          <w:sz w:val="18"/>
          <w:szCs w:val="18"/>
        </w:rPr>
        <w:t xml:space="preserve"> for</w:t>
      </w:r>
      <w:r w:rsidR="0006172F">
        <w:rPr>
          <w:rFonts w:ascii="Arial" w:hAnsi="Arial" w:cs="Arial"/>
          <w:sz w:val="18"/>
          <w:szCs w:val="18"/>
        </w:rPr>
        <w:t xml:space="preserve"> (e.g. a</w:t>
      </w:r>
      <w:r w:rsidR="006F3E73">
        <w:rPr>
          <w:rFonts w:ascii="Arial" w:hAnsi="Arial" w:cs="Arial"/>
          <w:sz w:val="18"/>
          <w:szCs w:val="18"/>
        </w:rPr>
        <w:t>n</w:t>
      </w:r>
      <w:r w:rsidR="0006172F">
        <w:rPr>
          <w:rFonts w:ascii="Arial" w:hAnsi="Arial" w:cs="Arial"/>
          <w:sz w:val="18"/>
          <w:szCs w:val="18"/>
        </w:rPr>
        <w:t xml:space="preserve"> Infrastructure upgrade, a game, a website, a app, </w:t>
      </w:r>
      <w:r w:rsidR="006F3E73">
        <w:rPr>
          <w:rFonts w:ascii="Arial" w:hAnsi="Arial" w:cs="Arial"/>
          <w:sz w:val="18"/>
          <w:szCs w:val="18"/>
        </w:rPr>
        <w:t>etc.)</w:t>
      </w:r>
    </w:p>
    <w:p w14:paraId="3946B039" w14:textId="3A6464CE" w:rsidR="006F3E73" w:rsidRDefault="006F3E73" w:rsidP="00675F5E">
      <w:pPr>
        <w:spacing w:before="120" w:after="120"/>
        <w:rPr>
          <w:rFonts w:ascii="Arial" w:hAnsi="Arial" w:cs="Arial"/>
          <w:sz w:val="18"/>
          <w:szCs w:val="18"/>
        </w:rPr>
      </w:pPr>
      <w:r>
        <w:rPr>
          <w:rFonts w:ascii="Arial" w:hAnsi="Arial" w:cs="Arial"/>
          <w:sz w:val="18"/>
          <w:szCs w:val="18"/>
        </w:rPr>
        <w:t xml:space="preserve">Once you have done so, </w:t>
      </w:r>
      <w:r w:rsidR="0076000E">
        <w:rPr>
          <w:rFonts w:ascii="Arial" w:hAnsi="Arial" w:cs="Arial"/>
          <w:sz w:val="18"/>
          <w:szCs w:val="18"/>
        </w:rPr>
        <w:t xml:space="preserve">and have a substantial solution, </w:t>
      </w:r>
      <w:r>
        <w:rPr>
          <w:rFonts w:ascii="Arial" w:hAnsi="Arial" w:cs="Arial"/>
          <w:sz w:val="18"/>
          <w:szCs w:val="18"/>
        </w:rPr>
        <w:t xml:space="preserve">go over it with your </w:t>
      </w:r>
      <w:r w:rsidR="00E06E1F">
        <w:rPr>
          <w:rFonts w:ascii="Arial" w:hAnsi="Arial" w:cs="Arial"/>
          <w:sz w:val="18"/>
          <w:szCs w:val="18"/>
        </w:rPr>
        <w:t>supervisor as per Organisation</w:t>
      </w:r>
      <w:r w:rsidR="00D4784D">
        <w:rPr>
          <w:rFonts w:ascii="Arial" w:hAnsi="Arial" w:cs="Arial"/>
          <w:sz w:val="18"/>
          <w:szCs w:val="18"/>
        </w:rPr>
        <w:t>al</w:t>
      </w:r>
      <w:r w:rsidR="00E06E1F">
        <w:rPr>
          <w:rFonts w:ascii="Arial" w:hAnsi="Arial" w:cs="Arial"/>
          <w:sz w:val="18"/>
          <w:szCs w:val="18"/>
        </w:rPr>
        <w:t xml:space="preserve"> Requirements</w:t>
      </w:r>
      <w:r w:rsidR="008A1568">
        <w:rPr>
          <w:rFonts w:ascii="Arial" w:hAnsi="Arial" w:cs="Arial"/>
          <w:sz w:val="18"/>
          <w:szCs w:val="18"/>
        </w:rPr>
        <w:t xml:space="preserve"> (CITEMS)</w:t>
      </w:r>
      <w:r w:rsidR="00E06E1F">
        <w:rPr>
          <w:rFonts w:ascii="Arial" w:hAnsi="Arial" w:cs="Arial"/>
          <w:sz w:val="18"/>
          <w:szCs w:val="18"/>
        </w:rPr>
        <w:t xml:space="preserve"> within this industry (role-played by your lecturer)</w:t>
      </w:r>
      <w:r>
        <w:rPr>
          <w:rFonts w:ascii="Arial" w:hAnsi="Arial" w:cs="Arial"/>
          <w:sz w:val="18"/>
          <w:szCs w:val="18"/>
        </w:rPr>
        <w:t>, and receive possible feedback.</w:t>
      </w:r>
    </w:p>
    <w:p w14:paraId="6617FE6E" w14:textId="540127E4" w:rsidR="006F3E73" w:rsidRDefault="006F3E73" w:rsidP="00675F5E">
      <w:pPr>
        <w:spacing w:before="120" w:after="120"/>
        <w:rPr>
          <w:rFonts w:ascii="Arial" w:hAnsi="Arial" w:cs="Arial"/>
          <w:sz w:val="18"/>
          <w:szCs w:val="18"/>
        </w:rPr>
      </w:pPr>
      <w:r>
        <w:rPr>
          <w:rFonts w:ascii="Arial" w:hAnsi="Arial" w:cs="Arial"/>
          <w:sz w:val="18"/>
          <w:szCs w:val="18"/>
        </w:rPr>
        <w:t>Document the idea / plan for your concept below:</w:t>
      </w:r>
      <w:r w:rsidRPr="00B21E4B">
        <w:rPr>
          <w:rFonts w:ascii="Arial" w:hAnsi="Arial" w:cs="Arial"/>
          <w:noProof/>
          <w:sz w:val="18"/>
          <w:szCs w:val="18"/>
        </w:rPr>
        <mc:AlternateContent>
          <mc:Choice Requires="wps">
            <w:drawing>
              <wp:anchor distT="45720" distB="45720" distL="114300" distR="114300" simplePos="0" relativeHeight="251669504" behindDoc="0" locked="0" layoutInCell="1" allowOverlap="1" wp14:anchorId="74E9ABDA" wp14:editId="4372D184">
                <wp:simplePos x="0" y="0"/>
                <wp:positionH relativeFrom="margin">
                  <wp:posOffset>0</wp:posOffset>
                </wp:positionH>
                <wp:positionV relativeFrom="paragraph">
                  <wp:posOffset>273685</wp:posOffset>
                </wp:positionV>
                <wp:extent cx="6797040" cy="1569720"/>
                <wp:effectExtent l="0" t="0" r="22860"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1569720"/>
                        </a:xfrm>
                        <a:prstGeom prst="rect">
                          <a:avLst/>
                        </a:prstGeom>
                        <a:solidFill>
                          <a:srgbClr val="FFFFFF"/>
                        </a:solidFill>
                        <a:ln w="9525">
                          <a:solidFill>
                            <a:srgbClr val="7030A0"/>
                          </a:solidFill>
                          <a:prstDash val="dash"/>
                          <a:miter lim="800000"/>
                          <a:headEnd/>
                          <a:tailEnd/>
                        </a:ln>
                      </wps:spPr>
                      <wps:txbx>
                        <w:txbxContent>
                          <w:p w14:paraId="1E94F409" w14:textId="60AA6094" w:rsidR="006F3E73" w:rsidRDefault="00BF1387" w:rsidP="006F3E73">
                            <w:pPr>
                              <w:rPr>
                                <w:i/>
                                <w:iCs/>
                                <w:lang w:val="en-GB"/>
                              </w:rPr>
                            </w:pPr>
                            <w:r>
                              <w:rPr>
                                <w:i/>
                                <w:iCs/>
                                <w:lang w:val="en-GB"/>
                              </w:rPr>
                              <w:t>Chosen concept &amp; feedback:</w:t>
                            </w:r>
                          </w:p>
                          <w:p w14:paraId="03480A86" w14:textId="325404FD" w:rsidR="00BF1387" w:rsidRPr="00BF1387" w:rsidRDefault="003438DA" w:rsidP="006F3E73">
                            <w:pPr>
                              <w:rPr>
                                <w:lang w:val="en-GB"/>
                              </w:rPr>
                            </w:pPr>
                            <w:r>
                              <w:rPr>
                                <w:lang w:val="en-GB"/>
                              </w:rPr>
                              <w:t>An application that can receive a photo of someone’s face and recommend what type of glasses or sunglasses would suit them. Have some ability to skew the recommendations based on the user’s preferred style and aesthetic look.</w:t>
                            </w:r>
                          </w:p>
                          <w:p w14:paraId="5362C86C" w14:textId="77777777" w:rsidR="006F3E73" w:rsidRDefault="006F3E73" w:rsidP="006F3E73">
                            <w:pPr>
                              <w:rPr>
                                <w:i/>
                                <w:iCs/>
                                <w:lang w:val="en-GB"/>
                              </w:rPr>
                            </w:pPr>
                          </w:p>
                          <w:p w14:paraId="0FAFB832" w14:textId="77777777" w:rsidR="006F3E73" w:rsidRDefault="006F3E73" w:rsidP="006F3E73">
                            <w:pPr>
                              <w:rPr>
                                <w:i/>
                                <w:iCs/>
                                <w:lang w:val="en-GB"/>
                              </w:rPr>
                            </w:pPr>
                          </w:p>
                          <w:p w14:paraId="633A0B49" w14:textId="77777777" w:rsidR="006F3E73" w:rsidRDefault="006F3E73" w:rsidP="006F3E73">
                            <w:pPr>
                              <w:rPr>
                                <w:i/>
                                <w:iCs/>
                                <w:lang w:val="en-GB"/>
                              </w:rPr>
                            </w:pPr>
                          </w:p>
                          <w:p w14:paraId="44CFE768" w14:textId="77777777" w:rsidR="006F3E73" w:rsidRDefault="006F3E73" w:rsidP="006F3E73">
                            <w:pPr>
                              <w:rPr>
                                <w:i/>
                                <w:iCs/>
                                <w:lang w:val="en-GB"/>
                              </w:rPr>
                            </w:pPr>
                          </w:p>
                          <w:p w14:paraId="76ED4C3B" w14:textId="77777777" w:rsidR="006F3E73" w:rsidRPr="004F1DF9" w:rsidRDefault="006F3E73" w:rsidP="006F3E73">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9ABDA" id="_x0000_t202" coordsize="21600,21600" o:spt="202" path="m,l,21600r21600,l21600,xe">
                <v:stroke joinstyle="miter"/>
                <v:path gradientshapeok="t" o:connecttype="rect"/>
              </v:shapetype>
              <v:shape id="Text Box 6" o:spid="_x0000_s1026" type="#_x0000_t202" style="position:absolute;margin-left:0;margin-top:21.55pt;width:535.2pt;height:123.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" strokecolor="#7030a0">
                <v:stroke dashstyle="dash"/>
                <v:textbox>
                  <w:txbxContent>
                    <w:p w14:paraId="1E94F409" w14:textId="60AA6094" w:rsidR="006F3E73" w:rsidRDefault="00BF1387" w:rsidP="006F3E73">
                      <w:pPr>
                        <w:rPr>
                          <w:i/>
                          <w:iCs/>
                          <w:lang w:val="en-GB"/>
                        </w:rPr>
                      </w:pPr>
                      <w:r>
                        <w:rPr>
                          <w:i/>
                          <w:iCs/>
                          <w:lang w:val="en-GB"/>
                        </w:rPr>
                        <w:t>Chosen concept &amp; feedback:</w:t>
                      </w:r>
                    </w:p>
                    <w:p w14:paraId="03480A86" w14:textId="325404FD" w:rsidR="00BF1387" w:rsidRPr="00BF1387" w:rsidRDefault="003438DA" w:rsidP="006F3E73">
                      <w:pPr>
                        <w:rPr>
                          <w:lang w:val="en-GB"/>
                        </w:rPr>
                      </w:pPr>
                      <w:r>
                        <w:rPr>
                          <w:lang w:val="en-GB"/>
                        </w:rPr>
                        <w:t>An application that can receive a photo of someone’s face and recommend what type of glasses or sunglasses would suit them. Have some ability to skew the recommendations based on the user’s preferred style and aesthetic look.</w:t>
                      </w:r>
                    </w:p>
                    <w:p w14:paraId="5362C86C" w14:textId="77777777" w:rsidR="006F3E73" w:rsidRDefault="006F3E73" w:rsidP="006F3E73">
                      <w:pPr>
                        <w:rPr>
                          <w:i/>
                          <w:iCs/>
                          <w:lang w:val="en-GB"/>
                        </w:rPr>
                      </w:pPr>
                    </w:p>
                    <w:p w14:paraId="0FAFB832" w14:textId="77777777" w:rsidR="006F3E73" w:rsidRDefault="006F3E73" w:rsidP="006F3E73">
                      <w:pPr>
                        <w:rPr>
                          <w:i/>
                          <w:iCs/>
                          <w:lang w:val="en-GB"/>
                        </w:rPr>
                      </w:pPr>
                    </w:p>
                    <w:p w14:paraId="633A0B49" w14:textId="77777777" w:rsidR="006F3E73" w:rsidRDefault="006F3E73" w:rsidP="006F3E73">
                      <w:pPr>
                        <w:rPr>
                          <w:i/>
                          <w:iCs/>
                          <w:lang w:val="en-GB"/>
                        </w:rPr>
                      </w:pPr>
                    </w:p>
                    <w:p w14:paraId="44CFE768" w14:textId="77777777" w:rsidR="006F3E73" w:rsidRDefault="006F3E73" w:rsidP="006F3E73">
                      <w:pPr>
                        <w:rPr>
                          <w:i/>
                          <w:iCs/>
                          <w:lang w:val="en-GB"/>
                        </w:rPr>
                      </w:pPr>
                    </w:p>
                    <w:p w14:paraId="76ED4C3B" w14:textId="77777777" w:rsidR="006F3E73" w:rsidRPr="004F1DF9" w:rsidRDefault="006F3E73" w:rsidP="006F3E73">
                      <w:pPr>
                        <w:rPr>
                          <w:lang w:val="en-GB"/>
                        </w:rPr>
                      </w:pPr>
                    </w:p>
                  </w:txbxContent>
                </v:textbox>
                <w10:wrap type="square" anchorx="margin"/>
              </v:shape>
            </w:pict>
          </mc:Fallback>
        </mc:AlternateContent>
      </w:r>
    </w:p>
    <w:p w14:paraId="343D7192" w14:textId="77777777" w:rsidR="006F3E73" w:rsidRPr="00B21E4B" w:rsidRDefault="006F3E73" w:rsidP="00675F5E">
      <w:pPr>
        <w:spacing w:before="120" w:after="120"/>
        <w:rPr>
          <w:rFonts w:ascii="Arial" w:hAnsi="Arial" w:cs="Arial"/>
          <w:sz w:val="18"/>
          <w:szCs w:val="18"/>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3527F" w:rsidRPr="00B21E4B" w14:paraId="738212BE" w14:textId="77777777" w:rsidTr="0036677F">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383EE298" w14:textId="174C7FED" w:rsidR="0003527F" w:rsidRPr="00B21E4B" w:rsidRDefault="0003527F" w:rsidP="0036677F">
            <w:pPr>
              <w:spacing w:before="120" w:after="120" w:line="240" w:lineRule="auto"/>
              <w:rPr>
                <w:rFonts w:ascii="Arial" w:hAnsi="Arial" w:cs="Arial"/>
                <w:b/>
                <w:color w:val="FFFFFF"/>
                <w:sz w:val="18"/>
                <w:szCs w:val="18"/>
              </w:rPr>
            </w:pPr>
            <w:r w:rsidRPr="00B21E4B">
              <w:rPr>
                <w:rFonts w:ascii="Arial" w:hAnsi="Arial" w:cs="Arial"/>
                <w:b/>
                <w:color w:val="FFFFFF"/>
                <w:sz w:val="18"/>
                <w:szCs w:val="18"/>
              </w:rPr>
              <w:t xml:space="preserve">Phase </w:t>
            </w:r>
            <w:r w:rsidR="00467DA2">
              <w:rPr>
                <w:rFonts w:ascii="Arial" w:hAnsi="Arial" w:cs="Arial"/>
                <w:b/>
                <w:color w:val="FFFFFF"/>
                <w:sz w:val="18"/>
                <w:szCs w:val="18"/>
              </w:rPr>
              <w:t>0</w:t>
            </w:r>
            <w:r w:rsidRPr="00B21E4B">
              <w:rPr>
                <w:rFonts w:ascii="Arial" w:hAnsi="Arial" w:cs="Arial"/>
                <w:b/>
                <w:color w:val="FFFFFF"/>
                <w:sz w:val="18"/>
                <w:szCs w:val="18"/>
              </w:rPr>
              <w:t>2</w:t>
            </w:r>
          </w:p>
          <w:p w14:paraId="5F87B044" w14:textId="2696E112" w:rsidR="0003527F" w:rsidRPr="00B21E4B" w:rsidRDefault="00BF1387" w:rsidP="0036677F">
            <w:pPr>
              <w:spacing w:before="120" w:after="120"/>
              <w:rPr>
                <w:rFonts w:ascii="Arial" w:hAnsi="Arial" w:cs="Arial"/>
                <w:bCs/>
                <w:color w:val="FFFFFF"/>
                <w:sz w:val="18"/>
                <w:szCs w:val="18"/>
              </w:rPr>
            </w:pPr>
            <w:r>
              <w:rPr>
                <w:rFonts w:ascii="Arial" w:hAnsi="Arial" w:cs="Arial"/>
                <w:bCs/>
                <w:color w:val="FFFFFF"/>
                <w:sz w:val="18"/>
                <w:szCs w:val="18"/>
              </w:rPr>
              <w:t xml:space="preserve">Research </w:t>
            </w:r>
            <w:r w:rsidR="003371EE">
              <w:rPr>
                <w:rFonts w:ascii="Arial" w:hAnsi="Arial" w:cs="Arial"/>
                <w:bCs/>
                <w:color w:val="FFFFFF"/>
                <w:sz w:val="18"/>
                <w:szCs w:val="18"/>
              </w:rPr>
              <w:t xml:space="preserve">and developing </w:t>
            </w:r>
            <w:r>
              <w:rPr>
                <w:rFonts w:ascii="Arial" w:hAnsi="Arial" w:cs="Arial"/>
                <w:bCs/>
                <w:color w:val="FFFFFF"/>
                <w:sz w:val="18"/>
                <w:szCs w:val="18"/>
              </w:rPr>
              <w:t>your Concept</w:t>
            </w:r>
            <w:r w:rsidR="008A3209">
              <w:rPr>
                <w:rFonts w:ascii="Arial" w:hAnsi="Arial" w:cs="Arial"/>
                <w:bCs/>
                <w:color w:val="FFFFFF"/>
                <w:sz w:val="18"/>
                <w:szCs w:val="18"/>
              </w:rPr>
              <w:t xml:space="preserve"> (individual activity)</w:t>
            </w:r>
          </w:p>
        </w:tc>
      </w:tr>
    </w:tbl>
    <w:p w14:paraId="36CB1305" w14:textId="6FA0BBC1" w:rsidR="006D4931" w:rsidRDefault="00BF1387" w:rsidP="00675F5E">
      <w:pPr>
        <w:spacing w:before="120" w:after="120"/>
        <w:rPr>
          <w:rFonts w:ascii="Arial" w:hAnsi="Arial" w:cs="Arial"/>
          <w:sz w:val="18"/>
          <w:szCs w:val="18"/>
        </w:rPr>
      </w:pPr>
      <w:r>
        <w:rPr>
          <w:rFonts w:ascii="Arial" w:hAnsi="Arial" w:cs="Arial"/>
          <w:sz w:val="18"/>
          <w:szCs w:val="18"/>
        </w:rPr>
        <w:t xml:space="preserve">Begin researching the current market of your chosen </w:t>
      </w:r>
      <w:r w:rsidR="00A81958">
        <w:rPr>
          <w:rFonts w:ascii="Arial" w:hAnsi="Arial" w:cs="Arial"/>
          <w:sz w:val="18"/>
          <w:szCs w:val="18"/>
        </w:rPr>
        <w:t>concept and</w:t>
      </w:r>
      <w:r w:rsidR="003371EE">
        <w:rPr>
          <w:rFonts w:ascii="Arial" w:hAnsi="Arial" w:cs="Arial"/>
          <w:sz w:val="18"/>
          <w:szCs w:val="18"/>
        </w:rPr>
        <w:t xml:space="preserve"> find out what is deemed as Best Practice for it.</w:t>
      </w:r>
    </w:p>
    <w:p w14:paraId="74E17EEB" w14:textId="529932AE" w:rsidR="003371EE" w:rsidRPr="00B21E4B" w:rsidRDefault="003371EE" w:rsidP="00675F5E">
      <w:pPr>
        <w:spacing w:before="120" w:after="120"/>
        <w:rPr>
          <w:rFonts w:ascii="Arial" w:hAnsi="Arial" w:cs="Arial"/>
          <w:sz w:val="18"/>
          <w:szCs w:val="18"/>
        </w:rPr>
      </w:pPr>
      <w:r>
        <w:rPr>
          <w:rFonts w:ascii="Arial" w:hAnsi="Arial" w:cs="Arial"/>
          <w:sz w:val="18"/>
          <w:szCs w:val="18"/>
        </w:rPr>
        <w:t xml:space="preserve">Also, begin comparing your solution to what’s currently influencing the market, and how your solution </w:t>
      </w:r>
      <w:r w:rsidR="0076000E">
        <w:rPr>
          <w:rFonts w:ascii="Arial" w:hAnsi="Arial" w:cs="Arial"/>
          <w:sz w:val="18"/>
          <w:szCs w:val="18"/>
        </w:rPr>
        <w:t>plans to compete with it.</w:t>
      </w:r>
    </w:p>
    <w:p w14:paraId="605B6032" w14:textId="4661A57F" w:rsidR="0061449F" w:rsidRPr="00B21E4B" w:rsidRDefault="006D4931" w:rsidP="00675F5E">
      <w:pPr>
        <w:spacing w:before="120" w:after="120"/>
        <w:rPr>
          <w:rFonts w:ascii="Arial" w:hAnsi="Arial" w:cs="Arial"/>
          <w:sz w:val="18"/>
          <w:szCs w:val="18"/>
        </w:rPr>
      </w:pPr>
      <w:r w:rsidRPr="00B21E4B">
        <w:rPr>
          <w:rFonts w:ascii="Arial" w:hAnsi="Arial" w:cs="Arial"/>
          <w:noProof/>
          <w:sz w:val="18"/>
          <w:szCs w:val="18"/>
        </w:rPr>
        <mc:AlternateContent>
          <mc:Choice Requires="wps">
            <w:drawing>
              <wp:anchor distT="45720" distB="45720" distL="114300" distR="114300" simplePos="0" relativeHeight="251663360" behindDoc="0" locked="0" layoutInCell="1" allowOverlap="1" wp14:anchorId="30BAFB23" wp14:editId="07DAFE97">
                <wp:simplePos x="0" y="0"/>
                <wp:positionH relativeFrom="margin">
                  <wp:align>left</wp:align>
                </wp:positionH>
                <wp:positionV relativeFrom="paragraph">
                  <wp:posOffset>228600</wp:posOffset>
                </wp:positionV>
                <wp:extent cx="6797040" cy="283845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2838450"/>
                        </a:xfrm>
                        <a:prstGeom prst="rect">
                          <a:avLst/>
                        </a:prstGeom>
                        <a:solidFill>
                          <a:srgbClr val="FFFFFF"/>
                        </a:solidFill>
                        <a:ln w="9525">
                          <a:solidFill>
                            <a:srgbClr val="7030A0"/>
                          </a:solidFill>
                          <a:prstDash val="dash"/>
                          <a:miter lim="800000"/>
                          <a:headEnd/>
                          <a:tailEnd/>
                        </a:ln>
                      </wps:spPr>
                      <wps:txbx>
                        <w:txbxContent>
                          <w:p w14:paraId="31238032" w14:textId="59F7E461" w:rsidR="006D4931" w:rsidRDefault="006D4931" w:rsidP="006D4931">
                            <w:pPr>
                              <w:rPr>
                                <w:i/>
                                <w:iCs/>
                                <w:lang w:val="en-GB"/>
                              </w:rPr>
                            </w:pPr>
                            <w:r>
                              <w:rPr>
                                <w:i/>
                                <w:iCs/>
                                <w:lang w:val="en-GB"/>
                              </w:rPr>
                              <w:t>Research into the current market:</w:t>
                            </w:r>
                          </w:p>
                          <w:p w14:paraId="1601550D" w14:textId="00090E07" w:rsidR="006D4931" w:rsidRDefault="008D6ECB" w:rsidP="006D4931">
                            <w:pPr>
                              <w:rPr>
                                <w:lang w:val="en-GB"/>
                              </w:rPr>
                            </w:pPr>
                            <w:hyperlink r:id="rId11" w:history="1">
                              <w:r w:rsidRPr="00D52BAF">
                                <w:rPr>
                                  <w:rStyle w:val="Hyperlink"/>
                                  <w:lang w:val="en-GB"/>
                                </w:rPr>
                                <w:t>https://www.visiondirect.com.au/virtual-try-on</w:t>
                              </w:r>
                            </w:hyperlink>
                          </w:p>
                          <w:p w14:paraId="7429285C" w14:textId="32B0265C" w:rsidR="008D6ECB" w:rsidRDefault="008D6ECB" w:rsidP="006D4931">
                            <w:pPr>
                              <w:rPr>
                                <w:lang w:val="en-GB"/>
                              </w:rPr>
                            </w:pPr>
                            <w:r>
                              <w:rPr>
                                <w:lang w:val="en-GB"/>
                              </w:rPr>
                              <w:t>Part of this idea has been implemented well on online glasses suppliers. However, this solution does not recommend any particular type of glasses to users, only allows them to try them on and judge them for themselves. While this can be a good way to approach it, my application can differ itself by taking in the user’s aesthetic preferences and focus on giving advice and recommendations for glasses to try.</w:t>
                            </w:r>
                          </w:p>
                          <w:p w14:paraId="1B715C15" w14:textId="3E3EC2E5" w:rsidR="008D6ECB" w:rsidRDefault="00660E94" w:rsidP="006D4931">
                            <w:pPr>
                              <w:rPr>
                                <w:lang w:val="en-GB"/>
                              </w:rPr>
                            </w:pPr>
                            <w:hyperlink r:id="rId12" w:history="1">
                              <w:r w:rsidRPr="00D52BAF">
                                <w:rPr>
                                  <w:rStyle w:val="Hyperlink"/>
                                  <w:lang w:val="en-GB"/>
                                </w:rPr>
                                <w:t>https://www.reddit.com/r/malefashionadvice/comments/4q9w8b/alternative_method_for_choosing_the_right/</w:t>
                              </w:r>
                            </w:hyperlink>
                          </w:p>
                          <w:p w14:paraId="7B220EEE" w14:textId="7443916B" w:rsidR="00660E94" w:rsidRDefault="00660E94" w:rsidP="006D4931">
                            <w:pPr>
                              <w:rPr>
                                <w:lang w:val="en-GB"/>
                              </w:rPr>
                            </w:pPr>
                            <w:r>
                              <w:rPr>
                                <w:lang w:val="en-GB"/>
                              </w:rPr>
                              <w:t>I was able to find many posts about the solutions out there currently, finding critiques in the current “face-shape” method of determining sunglasses recommendations.</w:t>
                            </w:r>
                          </w:p>
                          <w:p w14:paraId="2C601E30" w14:textId="77777777" w:rsidR="008D6ECB" w:rsidRPr="008D6ECB" w:rsidRDefault="008D6ECB" w:rsidP="006D4931">
                            <w:pPr>
                              <w:rPr>
                                <w:lang w:val="en-GB"/>
                              </w:rPr>
                            </w:pPr>
                          </w:p>
                          <w:p w14:paraId="3E94C78F" w14:textId="3EC983C7" w:rsidR="006D4931" w:rsidRDefault="006D4931" w:rsidP="006D4931">
                            <w:pPr>
                              <w:rPr>
                                <w:i/>
                                <w:iCs/>
                                <w:lang w:val="en-GB"/>
                              </w:rPr>
                            </w:pPr>
                          </w:p>
                          <w:p w14:paraId="53D14108" w14:textId="1DB8C4A6" w:rsidR="006D4931" w:rsidRDefault="006D4931" w:rsidP="006D4931">
                            <w:pPr>
                              <w:rPr>
                                <w:i/>
                                <w:iCs/>
                                <w:lang w:val="en-GB"/>
                              </w:rPr>
                            </w:pPr>
                          </w:p>
                          <w:p w14:paraId="545CC7A1" w14:textId="06635597" w:rsidR="006D4931" w:rsidRDefault="006D4931" w:rsidP="006D4931">
                            <w:pPr>
                              <w:rPr>
                                <w:i/>
                                <w:iCs/>
                                <w:lang w:val="en-GB"/>
                              </w:rPr>
                            </w:pPr>
                          </w:p>
                          <w:p w14:paraId="2BD73D20" w14:textId="77777777" w:rsidR="006D4931" w:rsidRDefault="006D4931" w:rsidP="006D4931">
                            <w:pPr>
                              <w:rPr>
                                <w:i/>
                                <w:iCs/>
                                <w:lang w:val="en-GB"/>
                              </w:rPr>
                            </w:pPr>
                          </w:p>
                          <w:p w14:paraId="7D7FDC99" w14:textId="2D3ED4D7" w:rsidR="006D4931" w:rsidRDefault="006D4931" w:rsidP="006D4931">
                            <w:pPr>
                              <w:rPr>
                                <w:i/>
                                <w:iCs/>
                                <w:lang w:val="en-GB"/>
                              </w:rPr>
                            </w:pPr>
                          </w:p>
                          <w:p w14:paraId="5E780E4D" w14:textId="77777777" w:rsidR="006D4931" w:rsidRPr="004F1DF9" w:rsidRDefault="006D4931" w:rsidP="006D493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AFB23" id="Text Box 2" o:spid="_x0000_s1027" type="#_x0000_t202" style="position:absolute;margin-left:0;margin-top:18pt;width:535.2pt;height:22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" strokecolor="#7030a0">
                <v:stroke dashstyle="dash"/>
                <v:textbox>
                  <w:txbxContent>
                    <w:p w14:paraId="31238032" w14:textId="59F7E461" w:rsidR="006D4931" w:rsidRDefault="006D4931" w:rsidP="006D4931">
                      <w:pPr>
                        <w:rPr>
                          <w:i/>
                          <w:iCs/>
                          <w:lang w:val="en-GB"/>
                        </w:rPr>
                      </w:pPr>
                      <w:r>
                        <w:rPr>
                          <w:i/>
                          <w:iCs/>
                          <w:lang w:val="en-GB"/>
                        </w:rPr>
                        <w:t>Research into the current market:</w:t>
                      </w:r>
                    </w:p>
                    <w:p w14:paraId="1601550D" w14:textId="00090E07" w:rsidR="006D4931" w:rsidRDefault="008D6ECB" w:rsidP="006D4931">
                      <w:pPr>
                        <w:rPr>
                          <w:lang w:val="en-GB"/>
                        </w:rPr>
                      </w:pPr>
                      <w:hyperlink r:id="rId13" w:history="1">
                        <w:r w:rsidRPr="00D52BAF">
                          <w:rPr>
                            <w:rStyle w:val="Hyperlink"/>
                            <w:lang w:val="en-GB"/>
                          </w:rPr>
                          <w:t>https://www.visiondirect.com.au/virtual-try-on</w:t>
                        </w:r>
                      </w:hyperlink>
                    </w:p>
                    <w:p w14:paraId="7429285C" w14:textId="32B0265C" w:rsidR="008D6ECB" w:rsidRDefault="008D6ECB" w:rsidP="006D4931">
                      <w:pPr>
                        <w:rPr>
                          <w:lang w:val="en-GB"/>
                        </w:rPr>
                      </w:pPr>
                      <w:r>
                        <w:rPr>
                          <w:lang w:val="en-GB"/>
                        </w:rPr>
                        <w:t>Part of this idea has been implemented well on online glasses suppliers. However, this solution does not recommend any particular type of glasses to users, only allows them to try them on and judge them for themselves. While this can be a good way to approach it, my application can differ itself by taking in the user’s aesthetic preferences and focus on giving advice and recommendations for glasses to try.</w:t>
                      </w:r>
                    </w:p>
                    <w:p w14:paraId="1B715C15" w14:textId="3E3EC2E5" w:rsidR="008D6ECB" w:rsidRDefault="00660E94" w:rsidP="006D4931">
                      <w:pPr>
                        <w:rPr>
                          <w:lang w:val="en-GB"/>
                        </w:rPr>
                      </w:pPr>
                      <w:hyperlink r:id="rId14" w:history="1">
                        <w:r w:rsidRPr="00D52BAF">
                          <w:rPr>
                            <w:rStyle w:val="Hyperlink"/>
                            <w:lang w:val="en-GB"/>
                          </w:rPr>
                          <w:t>https://www.reddit.com/r/malefashionadvice/comments/4q9w8b/alternative_method_for_choosing_the_right/</w:t>
                        </w:r>
                      </w:hyperlink>
                    </w:p>
                    <w:p w14:paraId="7B220EEE" w14:textId="7443916B" w:rsidR="00660E94" w:rsidRDefault="00660E94" w:rsidP="006D4931">
                      <w:pPr>
                        <w:rPr>
                          <w:lang w:val="en-GB"/>
                        </w:rPr>
                      </w:pPr>
                      <w:r>
                        <w:rPr>
                          <w:lang w:val="en-GB"/>
                        </w:rPr>
                        <w:t>I was able to find many posts about the solutions out there currently, finding critiques in the current “face-shape” method of determining sunglasses recommendations.</w:t>
                      </w:r>
                    </w:p>
                    <w:p w14:paraId="2C601E30" w14:textId="77777777" w:rsidR="008D6ECB" w:rsidRPr="008D6ECB" w:rsidRDefault="008D6ECB" w:rsidP="006D4931">
                      <w:pPr>
                        <w:rPr>
                          <w:lang w:val="en-GB"/>
                        </w:rPr>
                      </w:pPr>
                    </w:p>
                    <w:p w14:paraId="3E94C78F" w14:textId="3EC983C7" w:rsidR="006D4931" w:rsidRDefault="006D4931" w:rsidP="006D4931">
                      <w:pPr>
                        <w:rPr>
                          <w:i/>
                          <w:iCs/>
                          <w:lang w:val="en-GB"/>
                        </w:rPr>
                      </w:pPr>
                    </w:p>
                    <w:p w14:paraId="53D14108" w14:textId="1DB8C4A6" w:rsidR="006D4931" w:rsidRDefault="006D4931" w:rsidP="006D4931">
                      <w:pPr>
                        <w:rPr>
                          <w:i/>
                          <w:iCs/>
                          <w:lang w:val="en-GB"/>
                        </w:rPr>
                      </w:pPr>
                    </w:p>
                    <w:p w14:paraId="545CC7A1" w14:textId="06635597" w:rsidR="006D4931" w:rsidRDefault="006D4931" w:rsidP="006D4931">
                      <w:pPr>
                        <w:rPr>
                          <w:i/>
                          <w:iCs/>
                          <w:lang w:val="en-GB"/>
                        </w:rPr>
                      </w:pPr>
                    </w:p>
                    <w:p w14:paraId="2BD73D20" w14:textId="77777777" w:rsidR="006D4931" w:rsidRDefault="006D4931" w:rsidP="006D4931">
                      <w:pPr>
                        <w:rPr>
                          <w:i/>
                          <w:iCs/>
                          <w:lang w:val="en-GB"/>
                        </w:rPr>
                      </w:pPr>
                    </w:p>
                    <w:p w14:paraId="7D7FDC99" w14:textId="2D3ED4D7" w:rsidR="006D4931" w:rsidRDefault="006D4931" w:rsidP="006D4931">
                      <w:pPr>
                        <w:rPr>
                          <w:i/>
                          <w:iCs/>
                          <w:lang w:val="en-GB"/>
                        </w:rPr>
                      </w:pPr>
                    </w:p>
                    <w:p w14:paraId="5E780E4D" w14:textId="77777777" w:rsidR="006D4931" w:rsidRPr="004F1DF9" w:rsidRDefault="006D4931" w:rsidP="006D4931">
                      <w:pPr>
                        <w:rPr>
                          <w:lang w:val="en-GB"/>
                        </w:rPr>
                      </w:pPr>
                    </w:p>
                  </w:txbxContent>
                </v:textbox>
                <w10:wrap type="square" anchorx="margin"/>
              </v:shape>
            </w:pict>
          </mc:Fallback>
        </mc:AlternateContent>
      </w:r>
    </w:p>
    <w:p w14:paraId="73579A8A" w14:textId="0A8031D3" w:rsidR="00911FEF" w:rsidRDefault="00911FEF" w:rsidP="00675F5E">
      <w:pPr>
        <w:spacing w:before="120" w:after="120"/>
        <w:rPr>
          <w:rFonts w:ascii="Arial" w:hAnsi="Arial" w:cs="Arial"/>
          <w:sz w:val="18"/>
          <w:szCs w:val="18"/>
        </w:rPr>
      </w:pPr>
    </w:p>
    <w:p w14:paraId="73041948" w14:textId="7F4AD0BE" w:rsidR="0076000E" w:rsidRDefault="0076000E" w:rsidP="00675F5E">
      <w:pPr>
        <w:spacing w:before="120" w:after="120"/>
        <w:rPr>
          <w:rFonts w:ascii="Arial" w:hAnsi="Arial" w:cs="Arial"/>
          <w:sz w:val="18"/>
          <w:szCs w:val="18"/>
        </w:rPr>
      </w:pPr>
    </w:p>
    <w:p w14:paraId="33060F28" w14:textId="77777777" w:rsidR="0076000E" w:rsidRDefault="0076000E" w:rsidP="00675F5E">
      <w:pPr>
        <w:spacing w:before="120" w:after="120"/>
        <w:rPr>
          <w:rFonts w:ascii="Arial" w:hAnsi="Arial" w:cs="Arial"/>
          <w:sz w:val="18"/>
          <w:szCs w:val="18"/>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76000E" w:rsidRPr="00B21E4B" w14:paraId="03099D20" w14:textId="77777777" w:rsidTr="003A4EBE">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4C576D69" w14:textId="7D1A44A8" w:rsidR="0076000E" w:rsidRPr="00B21E4B" w:rsidRDefault="0076000E" w:rsidP="003A4EBE">
            <w:pPr>
              <w:spacing w:before="120" w:after="120" w:line="240" w:lineRule="auto"/>
              <w:rPr>
                <w:rFonts w:ascii="Arial" w:hAnsi="Arial" w:cs="Arial"/>
                <w:b/>
                <w:color w:val="FFFFFF"/>
                <w:sz w:val="18"/>
                <w:szCs w:val="18"/>
              </w:rPr>
            </w:pPr>
            <w:r w:rsidRPr="00B21E4B">
              <w:rPr>
                <w:rFonts w:ascii="Arial" w:hAnsi="Arial" w:cs="Arial"/>
                <w:b/>
                <w:color w:val="FFFFFF"/>
                <w:sz w:val="18"/>
                <w:szCs w:val="18"/>
              </w:rPr>
              <w:t xml:space="preserve">Phase </w:t>
            </w:r>
            <w:r>
              <w:rPr>
                <w:rFonts w:ascii="Arial" w:hAnsi="Arial" w:cs="Arial"/>
                <w:b/>
                <w:color w:val="FFFFFF"/>
                <w:sz w:val="18"/>
                <w:szCs w:val="18"/>
              </w:rPr>
              <w:t>03</w:t>
            </w:r>
          </w:p>
          <w:p w14:paraId="510D3726" w14:textId="4ACCE610" w:rsidR="0076000E" w:rsidRPr="00B21E4B" w:rsidRDefault="0076000E" w:rsidP="003A4EBE">
            <w:pPr>
              <w:spacing w:before="120" w:after="120"/>
              <w:rPr>
                <w:rFonts w:ascii="Arial" w:hAnsi="Arial" w:cs="Arial"/>
                <w:bCs/>
                <w:color w:val="FFFFFF"/>
                <w:sz w:val="18"/>
                <w:szCs w:val="18"/>
              </w:rPr>
            </w:pPr>
            <w:r>
              <w:rPr>
                <w:rFonts w:ascii="Arial" w:hAnsi="Arial" w:cs="Arial"/>
                <w:bCs/>
                <w:color w:val="FFFFFF"/>
                <w:sz w:val="18"/>
                <w:szCs w:val="18"/>
              </w:rPr>
              <w:t>Analysing issues and factors affecting viability of your Concept</w:t>
            </w:r>
            <w:r w:rsidR="008A3209">
              <w:rPr>
                <w:rFonts w:ascii="Arial" w:hAnsi="Arial" w:cs="Arial"/>
                <w:bCs/>
                <w:color w:val="FFFFFF"/>
                <w:sz w:val="18"/>
                <w:szCs w:val="18"/>
              </w:rPr>
              <w:t xml:space="preserve"> (individual activity)</w:t>
            </w:r>
          </w:p>
        </w:tc>
      </w:tr>
    </w:tbl>
    <w:p w14:paraId="29562CA1" w14:textId="2278A6FB" w:rsidR="0076000E" w:rsidRDefault="0057349F" w:rsidP="0076000E">
      <w:pPr>
        <w:spacing w:before="120" w:after="120"/>
        <w:rPr>
          <w:rFonts w:ascii="Arial" w:hAnsi="Arial" w:cs="Arial"/>
          <w:sz w:val="18"/>
          <w:szCs w:val="18"/>
        </w:rPr>
      </w:pPr>
      <w:r>
        <w:rPr>
          <w:rFonts w:ascii="Arial" w:hAnsi="Arial" w:cs="Arial"/>
          <w:sz w:val="18"/>
          <w:szCs w:val="18"/>
        </w:rPr>
        <w:t>Now that you’ve developed an idea for your concept, it’s time to begin researching possible issues and factors that could affect its viability.</w:t>
      </w:r>
    </w:p>
    <w:p w14:paraId="69FAD8A7" w14:textId="2416BD68" w:rsidR="0076000E" w:rsidRPr="00B21E4B" w:rsidRDefault="0057349F" w:rsidP="0076000E">
      <w:pPr>
        <w:spacing w:before="120" w:after="120"/>
        <w:rPr>
          <w:rFonts w:ascii="Arial" w:hAnsi="Arial" w:cs="Arial"/>
          <w:sz w:val="18"/>
          <w:szCs w:val="18"/>
        </w:rPr>
      </w:pPr>
      <w:r>
        <w:rPr>
          <w:rFonts w:ascii="Arial" w:hAnsi="Arial" w:cs="Arial"/>
          <w:sz w:val="18"/>
          <w:szCs w:val="18"/>
        </w:rPr>
        <w:t>Below, document these possible issues / factors (</w:t>
      </w:r>
      <w:r w:rsidR="00872525">
        <w:rPr>
          <w:rFonts w:ascii="Arial" w:hAnsi="Arial" w:cs="Arial"/>
          <w:sz w:val="18"/>
          <w:szCs w:val="18"/>
        </w:rPr>
        <w:t>e.g.</w:t>
      </w:r>
      <w:r>
        <w:rPr>
          <w:rFonts w:ascii="Arial" w:hAnsi="Arial" w:cs="Arial"/>
          <w:sz w:val="18"/>
          <w:szCs w:val="18"/>
        </w:rPr>
        <w:t xml:space="preserve"> </w:t>
      </w:r>
      <w:r w:rsidR="00872525">
        <w:rPr>
          <w:rFonts w:ascii="Arial" w:hAnsi="Arial" w:cs="Arial"/>
          <w:sz w:val="18"/>
          <w:szCs w:val="18"/>
        </w:rPr>
        <w:t>feasibly</w:t>
      </w:r>
      <w:r>
        <w:rPr>
          <w:rFonts w:ascii="Arial" w:hAnsi="Arial" w:cs="Arial"/>
          <w:sz w:val="18"/>
          <w:szCs w:val="18"/>
        </w:rPr>
        <w:t xml:space="preserve">, </w:t>
      </w:r>
      <w:r w:rsidR="00872525">
        <w:rPr>
          <w:rFonts w:ascii="Arial" w:hAnsi="Arial" w:cs="Arial"/>
          <w:sz w:val="18"/>
          <w:szCs w:val="18"/>
        </w:rPr>
        <w:t>time, target audience, etc.)</w:t>
      </w:r>
      <w:r>
        <w:rPr>
          <w:rFonts w:ascii="Arial" w:hAnsi="Arial" w:cs="Arial"/>
          <w:sz w:val="18"/>
          <w:szCs w:val="18"/>
        </w:rPr>
        <w:t>, and your proposed solutions to counter them:</w:t>
      </w:r>
    </w:p>
    <w:tbl>
      <w:tblPr>
        <w:tblStyle w:val="TableGrid"/>
        <w:tblW w:w="0" w:type="auto"/>
        <w:tblLook w:val="04A0" w:firstRow="1" w:lastRow="0" w:firstColumn="1" w:lastColumn="0" w:noHBand="0" w:noVBand="1"/>
      </w:tblPr>
      <w:tblGrid>
        <w:gridCol w:w="5381"/>
        <w:gridCol w:w="5382"/>
      </w:tblGrid>
      <w:tr w:rsidR="0076000E" w14:paraId="1F2E8CB5" w14:textId="77777777" w:rsidTr="0076000E">
        <w:tc>
          <w:tcPr>
            <w:tcW w:w="5381" w:type="dxa"/>
          </w:tcPr>
          <w:p w14:paraId="6C7BCA6B" w14:textId="77777777" w:rsidR="0076000E" w:rsidRPr="0057349F" w:rsidRDefault="0076000E" w:rsidP="00675F5E">
            <w:pPr>
              <w:spacing w:before="120" w:after="120"/>
              <w:rPr>
                <w:rFonts w:ascii="Arial" w:hAnsi="Arial" w:cs="Arial"/>
                <w:i/>
                <w:iCs/>
                <w:sz w:val="18"/>
                <w:szCs w:val="18"/>
              </w:rPr>
            </w:pPr>
            <w:r w:rsidRPr="0057349F">
              <w:rPr>
                <w:rFonts w:ascii="Arial" w:hAnsi="Arial" w:cs="Arial"/>
                <w:i/>
                <w:iCs/>
                <w:sz w:val="18"/>
                <w:szCs w:val="18"/>
              </w:rPr>
              <w:t>Issue / factor #1:</w:t>
            </w:r>
          </w:p>
          <w:p w14:paraId="06466347" w14:textId="781EB4F9" w:rsidR="0076000E" w:rsidRDefault="00323267" w:rsidP="00675F5E">
            <w:pPr>
              <w:spacing w:before="120" w:after="120"/>
              <w:rPr>
                <w:rFonts w:ascii="Arial" w:hAnsi="Arial" w:cs="Arial"/>
                <w:sz w:val="18"/>
                <w:szCs w:val="18"/>
              </w:rPr>
            </w:pPr>
            <w:r>
              <w:rPr>
                <w:rFonts w:ascii="Arial" w:hAnsi="Arial" w:cs="Arial"/>
                <w:sz w:val="18"/>
                <w:szCs w:val="18"/>
              </w:rPr>
              <w:t>Glasses compatibility with face shape is an area with many different opinions. Some believe and some don’t, some people have varying views on what glasses suit what face shape.</w:t>
            </w:r>
          </w:p>
          <w:p w14:paraId="2BB99486" w14:textId="77777777" w:rsidR="0076000E" w:rsidRDefault="0076000E" w:rsidP="00675F5E">
            <w:pPr>
              <w:spacing w:before="120" w:after="120"/>
              <w:rPr>
                <w:rFonts w:ascii="Arial" w:hAnsi="Arial" w:cs="Arial"/>
                <w:sz w:val="18"/>
                <w:szCs w:val="18"/>
              </w:rPr>
            </w:pPr>
          </w:p>
          <w:p w14:paraId="363DDEAD" w14:textId="555B5430" w:rsidR="0076000E" w:rsidRDefault="0076000E" w:rsidP="00675F5E">
            <w:pPr>
              <w:spacing w:before="120" w:after="120"/>
              <w:rPr>
                <w:rFonts w:ascii="Arial" w:hAnsi="Arial" w:cs="Arial"/>
                <w:sz w:val="18"/>
                <w:szCs w:val="18"/>
              </w:rPr>
            </w:pPr>
          </w:p>
        </w:tc>
        <w:tc>
          <w:tcPr>
            <w:tcW w:w="5382" w:type="dxa"/>
          </w:tcPr>
          <w:p w14:paraId="65C635A0"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7E946D35" w14:textId="67EB7A35" w:rsidR="00323267" w:rsidRPr="00323267" w:rsidRDefault="00323267" w:rsidP="00323267">
            <w:pPr>
              <w:rPr>
                <w:rFonts w:ascii="Arial" w:hAnsi="Arial" w:cs="Arial"/>
                <w:sz w:val="18"/>
                <w:szCs w:val="18"/>
              </w:rPr>
            </w:pPr>
            <w:r>
              <w:rPr>
                <w:rFonts w:ascii="Arial" w:hAnsi="Arial" w:cs="Arial"/>
                <w:sz w:val="18"/>
                <w:szCs w:val="18"/>
              </w:rPr>
              <w:t>Confidence in our product will help, as will a disclaimer that what we are providing is simply a suggestion. Another way to increases consumer satisfaction and confidence is to allow people to virtually try on other options as well, regardless of our recommendation.</w:t>
            </w:r>
          </w:p>
        </w:tc>
      </w:tr>
      <w:tr w:rsidR="0076000E" w14:paraId="39E827DC" w14:textId="77777777" w:rsidTr="0076000E">
        <w:tc>
          <w:tcPr>
            <w:tcW w:w="5381" w:type="dxa"/>
          </w:tcPr>
          <w:p w14:paraId="7FD2BC7D" w14:textId="750C4F84" w:rsidR="0076000E" w:rsidRPr="0057349F" w:rsidRDefault="0076000E" w:rsidP="0076000E">
            <w:pPr>
              <w:spacing w:before="120" w:after="120"/>
              <w:rPr>
                <w:rFonts w:ascii="Arial" w:hAnsi="Arial" w:cs="Arial"/>
                <w:i/>
                <w:iCs/>
                <w:sz w:val="18"/>
                <w:szCs w:val="18"/>
              </w:rPr>
            </w:pPr>
            <w:r w:rsidRPr="0057349F">
              <w:rPr>
                <w:rFonts w:ascii="Arial" w:hAnsi="Arial" w:cs="Arial"/>
                <w:i/>
                <w:iCs/>
                <w:sz w:val="18"/>
                <w:szCs w:val="18"/>
              </w:rPr>
              <w:t>Issue / factor #2:</w:t>
            </w:r>
          </w:p>
          <w:p w14:paraId="52960943" w14:textId="64B68787" w:rsidR="0076000E" w:rsidRDefault="00323267" w:rsidP="0076000E">
            <w:pPr>
              <w:spacing w:before="120" w:after="120"/>
              <w:rPr>
                <w:rFonts w:ascii="Arial" w:hAnsi="Arial" w:cs="Arial"/>
                <w:sz w:val="18"/>
                <w:szCs w:val="18"/>
              </w:rPr>
            </w:pPr>
            <w:r>
              <w:rPr>
                <w:rFonts w:ascii="Arial" w:hAnsi="Arial" w:cs="Arial"/>
                <w:sz w:val="18"/>
                <w:szCs w:val="18"/>
              </w:rPr>
              <w:t>Photos can be taken from many different angles resulting in potential misreading of facial structure.</w:t>
            </w:r>
          </w:p>
          <w:p w14:paraId="60EE20EF" w14:textId="77777777" w:rsidR="0076000E" w:rsidRDefault="0076000E" w:rsidP="0076000E">
            <w:pPr>
              <w:spacing w:before="120" w:after="120"/>
              <w:rPr>
                <w:rFonts w:ascii="Arial" w:hAnsi="Arial" w:cs="Arial"/>
                <w:sz w:val="18"/>
                <w:szCs w:val="18"/>
              </w:rPr>
            </w:pPr>
          </w:p>
          <w:p w14:paraId="57D8B85F" w14:textId="77777777" w:rsidR="0076000E" w:rsidRDefault="0076000E" w:rsidP="00675F5E">
            <w:pPr>
              <w:spacing w:before="120" w:after="120"/>
              <w:rPr>
                <w:rFonts w:ascii="Arial" w:hAnsi="Arial" w:cs="Arial"/>
                <w:sz w:val="18"/>
                <w:szCs w:val="18"/>
              </w:rPr>
            </w:pPr>
          </w:p>
        </w:tc>
        <w:tc>
          <w:tcPr>
            <w:tcW w:w="5382" w:type="dxa"/>
          </w:tcPr>
          <w:p w14:paraId="3000B6B4"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3025EC54" w14:textId="34A46276" w:rsidR="0092305A" w:rsidRPr="0092305A" w:rsidRDefault="0092305A" w:rsidP="0092305A">
            <w:pPr>
              <w:rPr>
                <w:rFonts w:ascii="Arial" w:hAnsi="Arial" w:cs="Arial"/>
                <w:sz w:val="18"/>
                <w:szCs w:val="18"/>
              </w:rPr>
            </w:pPr>
            <w:r>
              <w:rPr>
                <w:rFonts w:ascii="Arial" w:hAnsi="Arial" w:cs="Arial"/>
                <w:sz w:val="18"/>
                <w:szCs w:val="18"/>
              </w:rPr>
              <w:t>An overlay or instructions on the type of photo and angle could reduce issues by ensuring people attempt to keep the camera angle consistent. Otherwise, a larger data set would be needed to recognise facial shape within images.</w:t>
            </w:r>
          </w:p>
        </w:tc>
      </w:tr>
      <w:tr w:rsidR="0076000E" w14:paraId="677B6536" w14:textId="77777777" w:rsidTr="0076000E">
        <w:tc>
          <w:tcPr>
            <w:tcW w:w="5381" w:type="dxa"/>
          </w:tcPr>
          <w:p w14:paraId="2A72699C" w14:textId="3F4CDA70" w:rsidR="0076000E" w:rsidRPr="0057349F" w:rsidRDefault="0076000E" w:rsidP="0076000E">
            <w:pPr>
              <w:spacing w:before="120" w:after="120"/>
              <w:rPr>
                <w:rFonts w:ascii="Arial" w:hAnsi="Arial" w:cs="Arial"/>
                <w:i/>
                <w:iCs/>
                <w:sz w:val="18"/>
                <w:szCs w:val="18"/>
              </w:rPr>
            </w:pPr>
            <w:r w:rsidRPr="0057349F">
              <w:rPr>
                <w:rFonts w:ascii="Arial" w:hAnsi="Arial" w:cs="Arial"/>
                <w:i/>
                <w:iCs/>
                <w:sz w:val="18"/>
                <w:szCs w:val="18"/>
              </w:rPr>
              <w:t>Issue / factor #3:</w:t>
            </w:r>
          </w:p>
          <w:p w14:paraId="024A5806" w14:textId="0114D39F" w:rsidR="0076000E" w:rsidRDefault="00141AFD" w:rsidP="0076000E">
            <w:pPr>
              <w:spacing w:before="120" w:after="120"/>
              <w:rPr>
                <w:rFonts w:ascii="Arial" w:hAnsi="Arial" w:cs="Arial"/>
                <w:sz w:val="18"/>
                <w:szCs w:val="18"/>
              </w:rPr>
            </w:pPr>
            <w:r>
              <w:rPr>
                <w:rFonts w:ascii="Arial" w:hAnsi="Arial" w:cs="Arial"/>
                <w:sz w:val="18"/>
                <w:szCs w:val="18"/>
              </w:rPr>
              <w:t>Facial reading can be inaccurate which is a concern for prescription glasses.</w:t>
            </w:r>
          </w:p>
          <w:p w14:paraId="791F8331" w14:textId="77777777" w:rsidR="0076000E" w:rsidRDefault="0076000E" w:rsidP="0076000E">
            <w:pPr>
              <w:spacing w:before="120" w:after="120"/>
              <w:rPr>
                <w:rFonts w:ascii="Arial" w:hAnsi="Arial" w:cs="Arial"/>
                <w:sz w:val="18"/>
                <w:szCs w:val="18"/>
              </w:rPr>
            </w:pPr>
          </w:p>
          <w:p w14:paraId="1A4DF87E" w14:textId="77777777" w:rsidR="0076000E" w:rsidRDefault="0076000E" w:rsidP="00675F5E">
            <w:pPr>
              <w:spacing w:before="120" w:after="120"/>
              <w:rPr>
                <w:rFonts w:ascii="Arial" w:hAnsi="Arial" w:cs="Arial"/>
                <w:sz w:val="18"/>
                <w:szCs w:val="18"/>
              </w:rPr>
            </w:pPr>
          </w:p>
        </w:tc>
        <w:tc>
          <w:tcPr>
            <w:tcW w:w="5382" w:type="dxa"/>
          </w:tcPr>
          <w:p w14:paraId="06C84B64"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3C42BDE2" w14:textId="2D3700D7" w:rsidR="00141AFD" w:rsidRPr="00141AFD" w:rsidRDefault="00141AFD" w:rsidP="00141AFD">
            <w:pPr>
              <w:rPr>
                <w:rFonts w:ascii="Arial" w:hAnsi="Arial" w:cs="Arial"/>
                <w:sz w:val="18"/>
                <w:szCs w:val="18"/>
              </w:rPr>
            </w:pPr>
            <w:r>
              <w:rPr>
                <w:rFonts w:ascii="Arial" w:hAnsi="Arial" w:cs="Arial"/>
                <w:sz w:val="18"/>
                <w:szCs w:val="18"/>
              </w:rPr>
              <w:t>This application will be marketed for style only and will have disclaimers about it not being used to find prescription data.</w:t>
            </w:r>
          </w:p>
        </w:tc>
      </w:tr>
      <w:tr w:rsidR="0076000E" w14:paraId="2DF343DE" w14:textId="77777777" w:rsidTr="0076000E">
        <w:tc>
          <w:tcPr>
            <w:tcW w:w="5381" w:type="dxa"/>
          </w:tcPr>
          <w:p w14:paraId="48F8E4AA" w14:textId="6FAD628F" w:rsidR="0076000E" w:rsidRPr="0057349F" w:rsidRDefault="0076000E" w:rsidP="0076000E">
            <w:pPr>
              <w:spacing w:before="120" w:after="120"/>
              <w:rPr>
                <w:rFonts w:ascii="Arial" w:hAnsi="Arial" w:cs="Arial"/>
                <w:i/>
                <w:iCs/>
                <w:sz w:val="18"/>
                <w:szCs w:val="18"/>
              </w:rPr>
            </w:pPr>
            <w:r w:rsidRPr="0057349F">
              <w:rPr>
                <w:rFonts w:ascii="Arial" w:hAnsi="Arial" w:cs="Arial"/>
                <w:i/>
                <w:iCs/>
                <w:sz w:val="18"/>
                <w:szCs w:val="18"/>
              </w:rPr>
              <w:t>Issue / factor #4:</w:t>
            </w:r>
          </w:p>
          <w:p w14:paraId="0F6933E3" w14:textId="77CE4F29" w:rsidR="0076000E" w:rsidRDefault="00141AFD" w:rsidP="0076000E">
            <w:pPr>
              <w:spacing w:before="120" w:after="120"/>
              <w:rPr>
                <w:rFonts w:ascii="Arial" w:hAnsi="Arial" w:cs="Arial"/>
                <w:sz w:val="18"/>
                <w:szCs w:val="18"/>
              </w:rPr>
            </w:pPr>
            <w:r>
              <w:rPr>
                <w:rFonts w:ascii="Arial" w:hAnsi="Arial" w:cs="Arial"/>
                <w:sz w:val="18"/>
                <w:szCs w:val="18"/>
              </w:rPr>
              <w:t>Limited frame or brand availability within recommendation database due to copyright.</w:t>
            </w:r>
          </w:p>
          <w:p w14:paraId="51F8550B" w14:textId="77777777" w:rsidR="0076000E" w:rsidRDefault="0076000E" w:rsidP="0076000E">
            <w:pPr>
              <w:spacing w:before="120" w:after="120"/>
              <w:rPr>
                <w:rFonts w:ascii="Arial" w:hAnsi="Arial" w:cs="Arial"/>
                <w:sz w:val="18"/>
                <w:szCs w:val="18"/>
              </w:rPr>
            </w:pPr>
          </w:p>
          <w:p w14:paraId="03E6A7DB" w14:textId="77777777" w:rsidR="0076000E" w:rsidRDefault="0076000E" w:rsidP="00675F5E">
            <w:pPr>
              <w:spacing w:before="120" w:after="120"/>
              <w:rPr>
                <w:rFonts w:ascii="Arial" w:hAnsi="Arial" w:cs="Arial"/>
                <w:sz w:val="18"/>
                <w:szCs w:val="18"/>
              </w:rPr>
            </w:pPr>
          </w:p>
        </w:tc>
        <w:tc>
          <w:tcPr>
            <w:tcW w:w="5382" w:type="dxa"/>
          </w:tcPr>
          <w:p w14:paraId="189BC262"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42C22ADD" w14:textId="2B7BA06B" w:rsidR="00141AFD" w:rsidRPr="00141AFD" w:rsidRDefault="00141AFD" w:rsidP="00141AFD">
            <w:pPr>
              <w:rPr>
                <w:rFonts w:ascii="Arial" w:hAnsi="Arial" w:cs="Arial"/>
                <w:sz w:val="18"/>
                <w:szCs w:val="18"/>
              </w:rPr>
            </w:pPr>
            <w:r>
              <w:rPr>
                <w:rFonts w:ascii="Arial" w:hAnsi="Arial" w:cs="Arial"/>
                <w:sz w:val="18"/>
                <w:szCs w:val="18"/>
              </w:rPr>
              <w:t>The solution for this will be a general recommendation for glasses shape, with some examples. We will focus on a broader scope of lens types. We should also try and work with a glasses retailer to allow for the integration of their available frames for ease of access to shops and frames databases.</w:t>
            </w:r>
          </w:p>
        </w:tc>
      </w:tr>
      <w:tr w:rsidR="0076000E" w14:paraId="56771895" w14:textId="77777777" w:rsidTr="0076000E">
        <w:tc>
          <w:tcPr>
            <w:tcW w:w="5381" w:type="dxa"/>
          </w:tcPr>
          <w:p w14:paraId="3EE36F12" w14:textId="6050B542" w:rsidR="0076000E" w:rsidRPr="0057349F" w:rsidRDefault="0076000E" w:rsidP="0076000E">
            <w:pPr>
              <w:spacing w:before="120" w:after="120"/>
              <w:rPr>
                <w:rFonts w:ascii="Arial" w:hAnsi="Arial" w:cs="Arial"/>
                <w:i/>
                <w:iCs/>
                <w:sz w:val="18"/>
                <w:szCs w:val="18"/>
              </w:rPr>
            </w:pPr>
            <w:r w:rsidRPr="0057349F">
              <w:rPr>
                <w:rFonts w:ascii="Arial" w:hAnsi="Arial" w:cs="Arial"/>
                <w:i/>
                <w:iCs/>
                <w:sz w:val="18"/>
                <w:szCs w:val="18"/>
              </w:rPr>
              <w:t>Issue / factor #5:</w:t>
            </w:r>
          </w:p>
          <w:p w14:paraId="3628EAD8" w14:textId="0C43A0AB" w:rsidR="0076000E" w:rsidRDefault="00141AFD" w:rsidP="0076000E">
            <w:pPr>
              <w:spacing w:before="120" w:after="120"/>
              <w:rPr>
                <w:rFonts w:ascii="Arial" w:hAnsi="Arial" w:cs="Arial"/>
                <w:sz w:val="18"/>
                <w:szCs w:val="18"/>
              </w:rPr>
            </w:pPr>
            <w:r>
              <w:rPr>
                <w:rFonts w:ascii="Arial" w:hAnsi="Arial" w:cs="Arial"/>
                <w:sz w:val="18"/>
                <w:szCs w:val="18"/>
              </w:rPr>
              <w:t>The more we aim for accuracy, the more we will need complex/optimal user data (users will need to be more selective and precise about the photos taken, which could frustrate them).</w:t>
            </w:r>
          </w:p>
          <w:p w14:paraId="5AC62A1F" w14:textId="77777777" w:rsidR="0076000E" w:rsidRDefault="0076000E" w:rsidP="0076000E">
            <w:pPr>
              <w:spacing w:before="120" w:after="120"/>
              <w:rPr>
                <w:rFonts w:ascii="Arial" w:hAnsi="Arial" w:cs="Arial"/>
                <w:sz w:val="18"/>
                <w:szCs w:val="18"/>
              </w:rPr>
            </w:pPr>
          </w:p>
          <w:p w14:paraId="687F5E7B" w14:textId="77777777" w:rsidR="0076000E" w:rsidRDefault="0076000E" w:rsidP="00675F5E">
            <w:pPr>
              <w:spacing w:before="120" w:after="120"/>
              <w:rPr>
                <w:rFonts w:ascii="Arial" w:hAnsi="Arial" w:cs="Arial"/>
                <w:sz w:val="18"/>
                <w:szCs w:val="18"/>
              </w:rPr>
            </w:pPr>
          </w:p>
        </w:tc>
        <w:tc>
          <w:tcPr>
            <w:tcW w:w="5382" w:type="dxa"/>
          </w:tcPr>
          <w:p w14:paraId="2E4EE793" w14:textId="77777777" w:rsidR="0076000E" w:rsidRDefault="0057349F" w:rsidP="00675F5E">
            <w:pPr>
              <w:spacing w:before="120" w:after="120"/>
              <w:rPr>
                <w:rFonts w:ascii="Arial" w:hAnsi="Arial" w:cs="Arial"/>
                <w:i/>
                <w:iCs/>
                <w:sz w:val="18"/>
                <w:szCs w:val="18"/>
              </w:rPr>
            </w:pPr>
            <w:r w:rsidRPr="0057349F">
              <w:rPr>
                <w:rFonts w:ascii="Arial" w:hAnsi="Arial" w:cs="Arial"/>
                <w:i/>
                <w:iCs/>
                <w:sz w:val="18"/>
                <w:szCs w:val="18"/>
              </w:rPr>
              <w:t>Solution:</w:t>
            </w:r>
          </w:p>
          <w:p w14:paraId="795895C8" w14:textId="084D6CDD" w:rsidR="00141AFD" w:rsidRPr="00141AFD" w:rsidRDefault="00141AFD" w:rsidP="00141AFD">
            <w:pPr>
              <w:rPr>
                <w:rFonts w:ascii="Arial" w:hAnsi="Arial" w:cs="Arial"/>
                <w:sz w:val="18"/>
                <w:szCs w:val="18"/>
              </w:rPr>
            </w:pPr>
            <w:r>
              <w:rPr>
                <w:rFonts w:ascii="Arial" w:hAnsi="Arial" w:cs="Arial"/>
                <w:sz w:val="18"/>
                <w:szCs w:val="18"/>
              </w:rPr>
              <w:t>Our system should be simple. When working with style, giving options should be better than accuracy. Therefore, by having a low accuracy model and presenting the top 3 recommendations for glasses shapes for people, regardless of score, we give them ideas and a direction to work with, rather than attempt to be an expert opinion.</w:t>
            </w:r>
          </w:p>
        </w:tc>
      </w:tr>
    </w:tbl>
    <w:p w14:paraId="7D3C360C" w14:textId="77777777" w:rsidR="0076000E" w:rsidRPr="00B21E4B" w:rsidRDefault="0076000E" w:rsidP="00675F5E">
      <w:pPr>
        <w:spacing w:before="120" w:after="120"/>
        <w:rPr>
          <w:rFonts w:ascii="Arial" w:hAnsi="Arial" w:cs="Arial"/>
          <w:sz w:val="18"/>
          <w:szCs w:val="18"/>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A3600" w:rsidRPr="00B21E4B" w14:paraId="00E50065" w14:textId="77777777" w:rsidTr="0036677F">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58C33DAF" w14:textId="3EFDEF8A" w:rsidR="00B21E4B" w:rsidRPr="00B21E4B" w:rsidRDefault="000A3600" w:rsidP="0036677F">
            <w:pPr>
              <w:spacing w:before="120" w:after="120" w:line="240" w:lineRule="auto"/>
              <w:rPr>
                <w:rFonts w:ascii="Arial" w:hAnsi="Arial" w:cs="Arial"/>
                <w:b/>
                <w:color w:val="FFFFFF"/>
                <w:sz w:val="18"/>
                <w:szCs w:val="18"/>
              </w:rPr>
            </w:pPr>
            <w:r w:rsidRPr="00B21E4B">
              <w:rPr>
                <w:rFonts w:ascii="Arial" w:hAnsi="Arial" w:cs="Arial"/>
                <w:b/>
                <w:color w:val="FFFFFF"/>
                <w:sz w:val="18"/>
                <w:szCs w:val="18"/>
              </w:rPr>
              <w:lastRenderedPageBreak/>
              <w:t xml:space="preserve">Phase </w:t>
            </w:r>
            <w:r w:rsidR="00467DA2">
              <w:rPr>
                <w:rFonts w:ascii="Arial" w:hAnsi="Arial" w:cs="Arial"/>
                <w:b/>
                <w:color w:val="FFFFFF"/>
                <w:sz w:val="18"/>
                <w:szCs w:val="18"/>
              </w:rPr>
              <w:t>0</w:t>
            </w:r>
            <w:r w:rsidR="0057349F">
              <w:rPr>
                <w:rFonts w:ascii="Arial" w:hAnsi="Arial" w:cs="Arial"/>
                <w:b/>
                <w:color w:val="FFFFFF"/>
                <w:sz w:val="18"/>
                <w:szCs w:val="18"/>
              </w:rPr>
              <w:t>4</w:t>
            </w:r>
          </w:p>
          <w:p w14:paraId="07FC9B78" w14:textId="2E3247A2" w:rsidR="000A3600" w:rsidRPr="00B21E4B" w:rsidRDefault="0057349F" w:rsidP="0036677F">
            <w:pPr>
              <w:spacing w:before="120" w:after="120"/>
              <w:rPr>
                <w:rFonts w:ascii="Arial" w:hAnsi="Arial" w:cs="Arial"/>
                <w:bCs/>
                <w:color w:val="FFFFFF"/>
                <w:sz w:val="18"/>
                <w:szCs w:val="18"/>
              </w:rPr>
            </w:pPr>
            <w:r>
              <w:rPr>
                <w:rFonts w:ascii="Arial" w:hAnsi="Arial" w:cs="Arial"/>
                <w:bCs/>
                <w:color w:val="FFFFFF"/>
                <w:sz w:val="18"/>
                <w:szCs w:val="18"/>
              </w:rPr>
              <w:t>Brainstorming your Concept</w:t>
            </w:r>
            <w:r w:rsidR="00DE7AB2">
              <w:rPr>
                <w:rFonts w:ascii="Arial" w:hAnsi="Arial" w:cs="Arial"/>
                <w:bCs/>
                <w:color w:val="FFFFFF"/>
                <w:sz w:val="18"/>
                <w:szCs w:val="18"/>
              </w:rPr>
              <w:t xml:space="preserve"> (team activity</w:t>
            </w:r>
            <w:r w:rsidR="008A3209">
              <w:rPr>
                <w:rFonts w:ascii="Arial" w:hAnsi="Arial" w:cs="Arial"/>
                <w:bCs/>
                <w:color w:val="FFFFFF"/>
                <w:sz w:val="18"/>
                <w:szCs w:val="18"/>
              </w:rPr>
              <w:t xml:space="preserve"> led </w:t>
            </w:r>
            <w:r w:rsidR="000F5AA5">
              <w:rPr>
                <w:rFonts w:ascii="Arial" w:hAnsi="Arial" w:cs="Arial"/>
                <w:bCs/>
                <w:color w:val="FFFFFF"/>
                <w:sz w:val="18"/>
                <w:szCs w:val="18"/>
              </w:rPr>
              <w:t>by student developing concept</w:t>
            </w:r>
            <w:r w:rsidR="00DE7AB2">
              <w:rPr>
                <w:rFonts w:ascii="Arial" w:hAnsi="Arial" w:cs="Arial"/>
                <w:bCs/>
                <w:color w:val="FFFFFF"/>
                <w:sz w:val="18"/>
                <w:szCs w:val="18"/>
              </w:rPr>
              <w:t>)</w:t>
            </w:r>
          </w:p>
        </w:tc>
      </w:tr>
    </w:tbl>
    <w:p w14:paraId="5ED0B34E" w14:textId="377728DC" w:rsidR="004F1DF9" w:rsidRPr="00B21E4B" w:rsidRDefault="0057349F" w:rsidP="00675F5E">
      <w:pPr>
        <w:spacing w:before="120" w:after="120"/>
        <w:rPr>
          <w:rFonts w:ascii="Arial" w:hAnsi="Arial" w:cs="Arial"/>
          <w:sz w:val="18"/>
          <w:szCs w:val="18"/>
        </w:rPr>
      </w:pPr>
      <w:r>
        <w:rPr>
          <w:rFonts w:ascii="Arial" w:hAnsi="Arial" w:cs="Arial"/>
          <w:sz w:val="18"/>
          <w:szCs w:val="18"/>
        </w:rPr>
        <w:t xml:space="preserve">Now that you’ve documented your proposed concept and its possible issues that may </w:t>
      </w:r>
      <w:r w:rsidR="00872525">
        <w:rPr>
          <w:rFonts w:ascii="Arial" w:hAnsi="Arial" w:cs="Arial"/>
          <w:sz w:val="18"/>
          <w:szCs w:val="18"/>
        </w:rPr>
        <w:t>affect</w:t>
      </w:r>
      <w:r>
        <w:rPr>
          <w:rFonts w:ascii="Arial" w:hAnsi="Arial" w:cs="Arial"/>
          <w:sz w:val="18"/>
          <w:szCs w:val="18"/>
        </w:rPr>
        <w:t xml:space="preserve"> </w:t>
      </w:r>
      <w:r w:rsidR="00872525">
        <w:rPr>
          <w:rFonts w:ascii="Arial" w:hAnsi="Arial" w:cs="Arial"/>
          <w:sz w:val="18"/>
          <w:szCs w:val="18"/>
        </w:rPr>
        <w:t>its</w:t>
      </w:r>
      <w:r>
        <w:rPr>
          <w:rFonts w:ascii="Arial" w:hAnsi="Arial" w:cs="Arial"/>
          <w:sz w:val="18"/>
          <w:szCs w:val="18"/>
        </w:rPr>
        <w:t xml:space="preserve"> viability, it’s time to begin brainstorming for a final solution.</w:t>
      </w:r>
      <w:r w:rsidR="00DE7AB2">
        <w:rPr>
          <w:rFonts w:ascii="Arial" w:hAnsi="Arial" w:cs="Arial"/>
          <w:sz w:val="18"/>
          <w:szCs w:val="18"/>
        </w:rPr>
        <w:t xml:space="preserve"> Hold a brainstorming session with your</w:t>
      </w:r>
      <w:r w:rsidR="00DF4F02">
        <w:rPr>
          <w:rFonts w:ascii="Arial" w:hAnsi="Arial" w:cs="Arial"/>
          <w:sz w:val="18"/>
          <w:szCs w:val="18"/>
        </w:rPr>
        <w:t xml:space="preserve"> team to come up with possible solutions</w:t>
      </w:r>
      <w:r w:rsidR="00C0329E">
        <w:rPr>
          <w:rFonts w:ascii="Arial" w:hAnsi="Arial" w:cs="Arial"/>
          <w:sz w:val="18"/>
          <w:szCs w:val="18"/>
        </w:rPr>
        <w:t>.</w:t>
      </w:r>
      <w:r w:rsidR="00B84E19">
        <w:rPr>
          <w:rFonts w:ascii="Arial" w:hAnsi="Arial" w:cs="Arial"/>
          <w:sz w:val="18"/>
          <w:szCs w:val="18"/>
        </w:rPr>
        <w:t xml:space="preserve"> This session should be held in Teams and recorded</w:t>
      </w:r>
      <w:r w:rsidR="00ED0C4C">
        <w:rPr>
          <w:rFonts w:ascii="Arial" w:hAnsi="Arial" w:cs="Arial"/>
          <w:sz w:val="18"/>
          <w:szCs w:val="18"/>
        </w:rPr>
        <w:t>. The recording of the session is to be submitted</w:t>
      </w:r>
      <w:r w:rsidR="00F95124">
        <w:rPr>
          <w:rFonts w:ascii="Arial" w:hAnsi="Arial" w:cs="Arial"/>
          <w:sz w:val="18"/>
          <w:szCs w:val="18"/>
        </w:rPr>
        <w:t xml:space="preserve"> in mp4 format.</w:t>
      </w:r>
    </w:p>
    <w:p w14:paraId="669D1049" w14:textId="7E293782" w:rsidR="00D63131" w:rsidRPr="00872525" w:rsidRDefault="00E06E1F" w:rsidP="006262A9">
      <w:pPr>
        <w:spacing w:before="120" w:after="120"/>
        <w:rPr>
          <w:rFonts w:ascii="Arial" w:hAnsi="Arial" w:cs="Arial"/>
          <w:sz w:val="18"/>
          <w:szCs w:val="18"/>
        </w:rPr>
      </w:pPr>
      <w:r w:rsidRPr="00B21E4B">
        <w:rPr>
          <w:rFonts w:ascii="Arial" w:hAnsi="Arial" w:cs="Arial"/>
          <w:noProof/>
          <w:sz w:val="18"/>
          <w:szCs w:val="18"/>
        </w:rPr>
        <mc:AlternateContent>
          <mc:Choice Requires="wps">
            <w:drawing>
              <wp:anchor distT="45720" distB="45720" distL="114300" distR="114300" simplePos="0" relativeHeight="251661312" behindDoc="1" locked="0" layoutInCell="1" allowOverlap="1" wp14:anchorId="044A8A24" wp14:editId="57D72765">
                <wp:simplePos x="0" y="0"/>
                <wp:positionH relativeFrom="margin">
                  <wp:align>left</wp:align>
                </wp:positionH>
                <wp:positionV relativeFrom="paragraph">
                  <wp:posOffset>473710</wp:posOffset>
                </wp:positionV>
                <wp:extent cx="6797040" cy="6423660"/>
                <wp:effectExtent l="0" t="0" r="22860" b="15240"/>
                <wp:wrapTight wrapText="bothSides">
                  <wp:wrapPolygon edited="0">
                    <wp:start x="0" y="0"/>
                    <wp:lineTo x="0" y="21587"/>
                    <wp:lineTo x="21612" y="21587"/>
                    <wp:lineTo x="2161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6423660"/>
                        </a:xfrm>
                        <a:prstGeom prst="rect">
                          <a:avLst/>
                        </a:prstGeom>
                        <a:solidFill>
                          <a:srgbClr val="FFFFFF"/>
                        </a:solidFill>
                        <a:ln w="9525">
                          <a:solidFill>
                            <a:srgbClr val="7030A0"/>
                          </a:solidFill>
                          <a:prstDash val="dash"/>
                          <a:miter lim="800000"/>
                          <a:headEnd/>
                          <a:tailEnd/>
                        </a:ln>
                      </wps:spPr>
                      <wps:txbx>
                        <w:txbxContent>
                          <w:p w14:paraId="458AD14F" w14:textId="32127613" w:rsidR="00391D9E" w:rsidRDefault="00872525" w:rsidP="00391D9E">
                            <w:pPr>
                              <w:rPr>
                                <w:i/>
                                <w:iCs/>
                                <w:lang w:val="en-GB"/>
                              </w:rPr>
                            </w:pPr>
                            <w:r>
                              <w:rPr>
                                <w:i/>
                                <w:iCs/>
                                <w:lang w:val="en-GB"/>
                              </w:rPr>
                              <w:t>Brainstorm:</w:t>
                            </w:r>
                          </w:p>
                          <w:p w14:paraId="6EC9783B" w14:textId="0D070621" w:rsidR="00250F11" w:rsidRDefault="00AC014E" w:rsidP="00391D9E">
                            <w:pPr>
                              <w:rPr>
                                <w:lang w:val="en-GB"/>
                              </w:rPr>
                            </w:pPr>
                            <w:r>
                              <w:rPr>
                                <w:lang w:val="en-GB"/>
                              </w:rPr>
                              <w:t>What purpose is it for?</w:t>
                            </w:r>
                          </w:p>
                          <w:p w14:paraId="7455FE1F" w14:textId="605BD348" w:rsidR="00AC014E" w:rsidRDefault="00AC014E" w:rsidP="00AC014E">
                            <w:pPr>
                              <w:pStyle w:val="ListParagraph"/>
                              <w:numPr>
                                <w:ilvl w:val="0"/>
                                <w:numId w:val="34"/>
                              </w:numPr>
                              <w:rPr>
                                <w:lang w:val="en-GB"/>
                              </w:rPr>
                            </w:pPr>
                            <w:r>
                              <w:rPr>
                                <w:lang w:val="en-GB"/>
                              </w:rPr>
                              <w:t>Online shopping.</w:t>
                            </w:r>
                          </w:p>
                          <w:p w14:paraId="1C02226E" w14:textId="4FA2F75E" w:rsidR="00707672" w:rsidRDefault="00707672" w:rsidP="00AC014E">
                            <w:pPr>
                              <w:pStyle w:val="ListParagraph"/>
                              <w:numPr>
                                <w:ilvl w:val="0"/>
                                <w:numId w:val="34"/>
                              </w:numPr>
                              <w:rPr>
                                <w:lang w:val="en-GB"/>
                              </w:rPr>
                            </w:pPr>
                            <w:r>
                              <w:rPr>
                                <w:lang w:val="en-GB"/>
                              </w:rPr>
                              <w:t>Indoor shopping you can ask a retailer</w:t>
                            </w:r>
                          </w:p>
                          <w:p w14:paraId="16B59BB4" w14:textId="6BE10350" w:rsidR="00707672" w:rsidRDefault="00707672" w:rsidP="00AC014E">
                            <w:pPr>
                              <w:pStyle w:val="ListParagraph"/>
                              <w:numPr>
                                <w:ilvl w:val="0"/>
                                <w:numId w:val="34"/>
                              </w:numPr>
                              <w:rPr>
                                <w:lang w:val="en-GB"/>
                              </w:rPr>
                            </w:pPr>
                            <w:r>
                              <w:rPr>
                                <w:lang w:val="en-GB"/>
                              </w:rPr>
                              <w:t>Find styles, not for prescriptions or measuring.</w:t>
                            </w:r>
                          </w:p>
                          <w:p w14:paraId="5E698BA6" w14:textId="77777777" w:rsidR="00707672" w:rsidRDefault="00707672" w:rsidP="00707672">
                            <w:pPr>
                              <w:pStyle w:val="ListParagraph"/>
                              <w:rPr>
                                <w:lang w:val="en-GB"/>
                              </w:rPr>
                            </w:pPr>
                          </w:p>
                          <w:p w14:paraId="34C9F26C" w14:textId="7E1E8888" w:rsidR="00707672" w:rsidRDefault="00707672" w:rsidP="00707672">
                            <w:pPr>
                              <w:rPr>
                                <w:lang w:val="en-GB"/>
                              </w:rPr>
                            </w:pPr>
                            <w:r>
                              <w:rPr>
                                <w:lang w:val="en-GB"/>
                              </w:rPr>
                              <w:t>Who is it for?</w:t>
                            </w:r>
                          </w:p>
                          <w:p w14:paraId="704DD6F9" w14:textId="691A27C6" w:rsidR="00707672" w:rsidRDefault="00707672" w:rsidP="00707672">
                            <w:pPr>
                              <w:pStyle w:val="ListParagraph"/>
                              <w:numPr>
                                <w:ilvl w:val="0"/>
                                <w:numId w:val="34"/>
                              </w:numPr>
                              <w:rPr>
                                <w:lang w:val="en-GB"/>
                              </w:rPr>
                            </w:pPr>
                            <w:r>
                              <w:rPr>
                                <w:lang w:val="en-GB"/>
                              </w:rPr>
                              <w:t>People without access to a glasses retailer</w:t>
                            </w:r>
                          </w:p>
                          <w:p w14:paraId="3701A37D" w14:textId="4809096A" w:rsidR="00707672" w:rsidRDefault="00707672" w:rsidP="00707672">
                            <w:pPr>
                              <w:pStyle w:val="ListParagraph"/>
                              <w:numPr>
                                <w:ilvl w:val="0"/>
                                <w:numId w:val="34"/>
                              </w:numPr>
                              <w:rPr>
                                <w:lang w:val="en-GB"/>
                              </w:rPr>
                            </w:pPr>
                            <w:r>
                              <w:rPr>
                                <w:lang w:val="en-GB"/>
                              </w:rPr>
                              <w:t>Rural communities?</w:t>
                            </w:r>
                          </w:p>
                          <w:p w14:paraId="0C022B56" w14:textId="77777777" w:rsidR="00707672" w:rsidRDefault="00707672" w:rsidP="00707672">
                            <w:pPr>
                              <w:pStyle w:val="ListParagraph"/>
                              <w:rPr>
                                <w:lang w:val="en-GB"/>
                              </w:rPr>
                            </w:pPr>
                          </w:p>
                          <w:p w14:paraId="27FC1E5B" w14:textId="3DF2A827" w:rsidR="00707672" w:rsidRDefault="00707672" w:rsidP="00707672">
                            <w:pPr>
                              <w:rPr>
                                <w:lang w:val="en-GB"/>
                              </w:rPr>
                            </w:pPr>
                            <w:r>
                              <w:rPr>
                                <w:lang w:val="en-GB"/>
                              </w:rPr>
                              <w:t>Feasibility?</w:t>
                            </w:r>
                          </w:p>
                          <w:p w14:paraId="56538D1C" w14:textId="47448F58" w:rsidR="00707672" w:rsidRDefault="00707672" w:rsidP="00707672">
                            <w:pPr>
                              <w:pStyle w:val="ListParagraph"/>
                              <w:numPr>
                                <w:ilvl w:val="0"/>
                                <w:numId w:val="34"/>
                              </w:numPr>
                              <w:rPr>
                                <w:lang w:val="en-GB"/>
                              </w:rPr>
                            </w:pPr>
                            <w:r>
                              <w:rPr>
                                <w:lang w:val="en-GB"/>
                              </w:rPr>
                              <w:t>Facial tracking can be tough to implement but it is also common so there should be many resources.</w:t>
                            </w:r>
                          </w:p>
                          <w:p w14:paraId="0692EC44" w14:textId="77777777" w:rsidR="00707672" w:rsidRDefault="00707672" w:rsidP="00707672">
                            <w:pPr>
                              <w:pStyle w:val="ListParagraph"/>
                              <w:rPr>
                                <w:lang w:val="en-GB"/>
                              </w:rPr>
                            </w:pPr>
                          </w:p>
                          <w:p w14:paraId="138C8C51" w14:textId="043F7B90" w:rsidR="00707672" w:rsidRDefault="00707672" w:rsidP="00707672">
                            <w:pPr>
                              <w:rPr>
                                <w:lang w:val="en-GB"/>
                              </w:rPr>
                            </w:pPr>
                            <w:r>
                              <w:rPr>
                                <w:lang w:val="en-GB"/>
                              </w:rPr>
                              <w:t>What will you need?</w:t>
                            </w:r>
                          </w:p>
                          <w:p w14:paraId="55C5B0BF" w14:textId="3CA959D9" w:rsidR="00707672" w:rsidRDefault="00707672" w:rsidP="00707672">
                            <w:pPr>
                              <w:pStyle w:val="ListParagraph"/>
                              <w:numPr>
                                <w:ilvl w:val="0"/>
                                <w:numId w:val="34"/>
                              </w:numPr>
                              <w:rPr>
                                <w:lang w:val="en-GB"/>
                              </w:rPr>
                            </w:pPr>
                            <w:r>
                              <w:rPr>
                                <w:lang w:val="en-GB"/>
                              </w:rPr>
                              <w:t>Shape and colour data</w:t>
                            </w:r>
                          </w:p>
                          <w:p w14:paraId="445BA981" w14:textId="0EF35D56" w:rsidR="00707672" w:rsidRDefault="00707672" w:rsidP="00707672">
                            <w:pPr>
                              <w:pStyle w:val="ListParagraph"/>
                              <w:numPr>
                                <w:ilvl w:val="0"/>
                                <w:numId w:val="34"/>
                              </w:numPr>
                              <w:rPr>
                                <w:lang w:val="en-GB"/>
                              </w:rPr>
                            </w:pPr>
                            <w:r>
                              <w:rPr>
                                <w:lang w:val="en-GB"/>
                              </w:rPr>
                              <w:t>Style database and recommendation features</w:t>
                            </w:r>
                          </w:p>
                          <w:p w14:paraId="0E71851E" w14:textId="2A934F78" w:rsidR="00707672" w:rsidRDefault="00707672" w:rsidP="00707672">
                            <w:pPr>
                              <w:pStyle w:val="ListParagraph"/>
                              <w:numPr>
                                <w:ilvl w:val="0"/>
                                <w:numId w:val="34"/>
                              </w:numPr>
                              <w:rPr>
                                <w:lang w:val="en-GB"/>
                              </w:rPr>
                            </w:pPr>
                            <w:r>
                              <w:rPr>
                                <w:lang w:val="en-GB"/>
                              </w:rPr>
                              <w:t>Facial data</w:t>
                            </w:r>
                          </w:p>
                          <w:p w14:paraId="23BDB79E" w14:textId="1935882A" w:rsidR="00707672" w:rsidRDefault="00707672" w:rsidP="00707672">
                            <w:pPr>
                              <w:pStyle w:val="ListParagraph"/>
                              <w:numPr>
                                <w:ilvl w:val="0"/>
                                <w:numId w:val="34"/>
                              </w:numPr>
                              <w:rPr>
                                <w:lang w:val="en-GB"/>
                              </w:rPr>
                            </w:pPr>
                            <w:r>
                              <w:rPr>
                                <w:lang w:val="en-GB"/>
                              </w:rPr>
                              <w:t>Access to online retailer catalogues.</w:t>
                            </w:r>
                          </w:p>
                          <w:p w14:paraId="0F8E59CB" w14:textId="77777777" w:rsidR="00707672" w:rsidRDefault="00707672" w:rsidP="00707672">
                            <w:pPr>
                              <w:rPr>
                                <w:lang w:val="en-GB"/>
                              </w:rPr>
                            </w:pPr>
                          </w:p>
                          <w:p w14:paraId="3A695064" w14:textId="6ACBD642" w:rsidR="00707672" w:rsidRDefault="00707672" w:rsidP="00707672">
                            <w:pPr>
                              <w:rPr>
                                <w:lang w:val="en-GB"/>
                              </w:rPr>
                            </w:pPr>
                            <w:r>
                              <w:rPr>
                                <w:lang w:val="en-GB"/>
                              </w:rPr>
                              <w:t>Potential Issue?</w:t>
                            </w:r>
                          </w:p>
                          <w:p w14:paraId="58C4365A" w14:textId="11B56E63" w:rsidR="00707672" w:rsidRDefault="00707672" w:rsidP="00707672">
                            <w:pPr>
                              <w:pStyle w:val="ListParagraph"/>
                              <w:numPr>
                                <w:ilvl w:val="0"/>
                                <w:numId w:val="34"/>
                              </w:numPr>
                              <w:rPr>
                                <w:lang w:val="en-GB"/>
                              </w:rPr>
                            </w:pPr>
                            <w:r>
                              <w:rPr>
                                <w:lang w:val="en-GB"/>
                              </w:rPr>
                              <w:t>Bad cameras can have inaccurate results for users</w:t>
                            </w:r>
                          </w:p>
                          <w:p w14:paraId="77D2D010" w14:textId="4A58CBD5" w:rsidR="00707672" w:rsidRDefault="00707672" w:rsidP="00707672">
                            <w:pPr>
                              <w:pStyle w:val="ListParagraph"/>
                              <w:numPr>
                                <w:ilvl w:val="1"/>
                                <w:numId w:val="34"/>
                              </w:numPr>
                              <w:rPr>
                                <w:lang w:val="en-GB"/>
                              </w:rPr>
                            </w:pPr>
                            <w:r>
                              <w:rPr>
                                <w:lang w:val="en-GB"/>
                              </w:rPr>
                              <w:t>We should have a warning/disclaimer</w:t>
                            </w:r>
                          </w:p>
                          <w:p w14:paraId="02F0A13A" w14:textId="1F3B3F4B" w:rsidR="00707672" w:rsidRDefault="00707672" w:rsidP="00707672">
                            <w:pPr>
                              <w:pStyle w:val="ListParagraph"/>
                              <w:numPr>
                                <w:ilvl w:val="0"/>
                                <w:numId w:val="34"/>
                              </w:numPr>
                              <w:rPr>
                                <w:lang w:val="en-GB"/>
                              </w:rPr>
                            </w:pPr>
                            <w:r>
                              <w:rPr>
                                <w:lang w:val="en-GB"/>
                              </w:rPr>
                              <w:t>Bad streaming or online connection</w:t>
                            </w:r>
                          </w:p>
                          <w:p w14:paraId="475F3C67" w14:textId="616753DF" w:rsidR="00707672" w:rsidRDefault="00707672" w:rsidP="00707672">
                            <w:pPr>
                              <w:pStyle w:val="ListParagraph"/>
                              <w:numPr>
                                <w:ilvl w:val="1"/>
                                <w:numId w:val="34"/>
                              </w:numPr>
                              <w:rPr>
                                <w:lang w:val="en-GB"/>
                              </w:rPr>
                            </w:pPr>
                            <w:r>
                              <w:rPr>
                                <w:lang w:val="en-GB"/>
                              </w:rPr>
                              <w:t>Common issue, allow for uploading picture as well as streaming video from camera.</w:t>
                            </w:r>
                          </w:p>
                          <w:p w14:paraId="0D01C7C1" w14:textId="6B2FE392" w:rsidR="00707672" w:rsidRDefault="00707672" w:rsidP="00707672">
                            <w:pPr>
                              <w:pStyle w:val="ListParagraph"/>
                              <w:numPr>
                                <w:ilvl w:val="0"/>
                                <w:numId w:val="34"/>
                              </w:numPr>
                              <w:rPr>
                                <w:lang w:val="en-GB"/>
                              </w:rPr>
                            </w:pPr>
                            <w:r>
                              <w:rPr>
                                <w:lang w:val="en-GB"/>
                              </w:rPr>
                              <w:t>Limited shop availability or locations</w:t>
                            </w:r>
                          </w:p>
                          <w:p w14:paraId="01F3CFE5" w14:textId="09EF46E6" w:rsidR="00707672" w:rsidRDefault="00707672" w:rsidP="00707672">
                            <w:pPr>
                              <w:pStyle w:val="ListParagraph"/>
                              <w:numPr>
                                <w:ilvl w:val="1"/>
                                <w:numId w:val="34"/>
                              </w:numPr>
                              <w:rPr>
                                <w:lang w:val="en-GB"/>
                              </w:rPr>
                            </w:pPr>
                            <w:r>
                              <w:rPr>
                                <w:lang w:val="en-GB"/>
                              </w:rPr>
                              <w:t>Work with online retailers and delivery services.</w:t>
                            </w:r>
                          </w:p>
                          <w:p w14:paraId="2B1882D1" w14:textId="39236898" w:rsidR="00707672" w:rsidRPr="00707672" w:rsidRDefault="00707672" w:rsidP="00707672">
                            <w:pPr>
                              <w:pStyle w:val="ListParagraph"/>
                              <w:numPr>
                                <w:ilvl w:val="1"/>
                                <w:numId w:val="34"/>
                              </w:numPr>
                              <w:rPr>
                                <w:lang w:val="en-GB"/>
                              </w:rPr>
                            </w:pPr>
                            <w:r>
                              <w:rPr>
                                <w:lang w:val="en-GB"/>
                              </w:rPr>
                              <w:t>We don’t sell, just show what you might like and where to buy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A8A24" id="_x0000_s1028" type="#_x0000_t202" style="position:absolute;margin-left:0;margin-top:37.3pt;width:535.2pt;height:505.8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" strokecolor="#7030a0">
                <v:stroke dashstyle="dash"/>
                <v:textbox>
                  <w:txbxContent>
                    <w:p w14:paraId="458AD14F" w14:textId="32127613" w:rsidR="00391D9E" w:rsidRDefault="00872525" w:rsidP="00391D9E">
                      <w:pPr>
                        <w:rPr>
                          <w:i/>
                          <w:iCs/>
                          <w:lang w:val="en-GB"/>
                        </w:rPr>
                      </w:pPr>
                      <w:r>
                        <w:rPr>
                          <w:i/>
                          <w:iCs/>
                          <w:lang w:val="en-GB"/>
                        </w:rPr>
                        <w:t>Brainstorm:</w:t>
                      </w:r>
                    </w:p>
                    <w:p w14:paraId="6EC9783B" w14:textId="0D070621" w:rsidR="00250F11" w:rsidRDefault="00AC014E" w:rsidP="00391D9E">
                      <w:pPr>
                        <w:rPr>
                          <w:lang w:val="en-GB"/>
                        </w:rPr>
                      </w:pPr>
                      <w:r>
                        <w:rPr>
                          <w:lang w:val="en-GB"/>
                        </w:rPr>
                        <w:t>What purpose is it for?</w:t>
                      </w:r>
                    </w:p>
                    <w:p w14:paraId="7455FE1F" w14:textId="605BD348" w:rsidR="00AC014E" w:rsidRDefault="00AC014E" w:rsidP="00AC014E">
                      <w:pPr>
                        <w:pStyle w:val="ListParagraph"/>
                        <w:numPr>
                          <w:ilvl w:val="0"/>
                          <w:numId w:val="34"/>
                        </w:numPr>
                        <w:rPr>
                          <w:lang w:val="en-GB"/>
                        </w:rPr>
                      </w:pPr>
                      <w:r>
                        <w:rPr>
                          <w:lang w:val="en-GB"/>
                        </w:rPr>
                        <w:t>Online shopping.</w:t>
                      </w:r>
                    </w:p>
                    <w:p w14:paraId="1C02226E" w14:textId="4FA2F75E" w:rsidR="00707672" w:rsidRDefault="00707672" w:rsidP="00AC014E">
                      <w:pPr>
                        <w:pStyle w:val="ListParagraph"/>
                        <w:numPr>
                          <w:ilvl w:val="0"/>
                          <w:numId w:val="34"/>
                        </w:numPr>
                        <w:rPr>
                          <w:lang w:val="en-GB"/>
                        </w:rPr>
                      </w:pPr>
                      <w:r>
                        <w:rPr>
                          <w:lang w:val="en-GB"/>
                        </w:rPr>
                        <w:t>Indoor shopping you can ask a retailer</w:t>
                      </w:r>
                    </w:p>
                    <w:p w14:paraId="16B59BB4" w14:textId="6BE10350" w:rsidR="00707672" w:rsidRDefault="00707672" w:rsidP="00AC014E">
                      <w:pPr>
                        <w:pStyle w:val="ListParagraph"/>
                        <w:numPr>
                          <w:ilvl w:val="0"/>
                          <w:numId w:val="34"/>
                        </w:numPr>
                        <w:rPr>
                          <w:lang w:val="en-GB"/>
                        </w:rPr>
                      </w:pPr>
                      <w:r>
                        <w:rPr>
                          <w:lang w:val="en-GB"/>
                        </w:rPr>
                        <w:t>Find styles, not for prescriptions or measuring.</w:t>
                      </w:r>
                    </w:p>
                    <w:p w14:paraId="5E698BA6" w14:textId="77777777" w:rsidR="00707672" w:rsidRDefault="00707672" w:rsidP="00707672">
                      <w:pPr>
                        <w:pStyle w:val="ListParagraph"/>
                        <w:rPr>
                          <w:lang w:val="en-GB"/>
                        </w:rPr>
                      </w:pPr>
                    </w:p>
                    <w:p w14:paraId="34C9F26C" w14:textId="7E1E8888" w:rsidR="00707672" w:rsidRDefault="00707672" w:rsidP="00707672">
                      <w:pPr>
                        <w:rPr>
                          <w:lang w:val="en-GB"/>
                        </w:rPr>
                      </w:pPr>
                      <w:r>
                        <w:rPr>
                          <w:lang w:val="en-GB"/>
                        </w:rPr>
                        <w:t>Who is it for?</w:t>
                      </w:r>
                    </w:p>
                    <w:p w14:paraId="704DD6F9" w14:textId="691A27C6" w:rsidR="00707672" w:rsidRDefault="00707672" w:rsidP="00707672">
                      <w:pPr>
                        <w:pStyle w:val="ListParagraph"/>
                        <w:numPr>
                          <w:ilvl w:val="0"/>
                          <w:numId w:val="34"/>
                        </w:numPr>
                        <w:rPr>
                          <w:lang w:val="en-GB"/>
                        </w:rPr>
                      </w:pPr>
                      <w:r>
                        <w:rPr>
                          <w:lang w:val="en-GB"/>
                        </w:rPr>
                        <w:t>People without access to a glasses retailer</w:t>
                      </w:r>
                    </w:p>
                    <w:p w14:paraId="3701A37D" w14:textId="4809096A" w:rsidR="00707672" w:rsidRDefault="00707672" w:rsidP="00707672">
                      <w:pPr>
                        <w:pStyle w:val="ListParagraph"/>
                        <w:numPr>
                          <w:ilvl w:val="0"/>
                          <w:numId w:val="34"/>
                        </w:numPr>
                        <w:rPr>
                          <w:lang w:val="en-GB"/>
                        </w:rPr>
                      </w:pPr>
                      <w:r>
                        <w:rPr>
                          <w:lang w:val="en-GB"/>
                        </w:rPr>
                        <w:t>Rural communities?</w:t>
                      </w:r>
                    </w:p>
                    <w:p w14:paraId="0C022B56" w14:textId="77777777" w:rsidR="00707672" w:rsidRDefault="00707672" w:rsidP="00707672">
                      <w:pPr>
                        <w:pStyle w:val="ListParagraph"/>
                        <w:rPr>
                          <w:lang w:val="en-GB"/>
                        </w:rPr>
                      </w:pPr>
                    </w:p>
                    <w:p w14:paraId="27FC1E5B" w14:textId="3DF2A827" w:rsidR="00707672" w:rsidRDefault="00707672" w:rsidP="00707672">
                      <w:pPr>
                        <w:rPr>
                          <w:lang w:val="en-GB"/>
                        </w:rPr>
                      </w:pPr>
                      <w:r>
                        <w:rPr>
                          <w:lang w:val="en-GB"/>
                        </w:rPr>
                        <w:t>Feasibility?</w:t>
                      </w:r>
                    </w:p>
                    <w:p w14:paraId="56538D1C" w14:textId="47448F58" w:rsidR="00707672" w:rsidRDefault="00707672" w:rsidP="00707672">
                      <w:pPr>
                        <w:pStyle w:val="ListParagraph"/>
                        <w:numPr>
                          <w:ilvl w:val="0"/>
                          <w:numId w:val="34"/>
                        </w:numPr>
                        <w:rPr>
                          <w:lang w:val="en-GB"/>
                        </w:rPr>
                      </w:pPr>
                      <w:r>
                        <w:rPr>
                          <w:lang w:val="en-GB"/>
                        </w:rPr>
                        <w:t>Facial tracking can be tough to implement but it is also common so there should be many resources.</w:t>
                      </w:r>
                    </w:p>
                    <w:p w14:paraId="0692EC44" w14:textId="77777777" w:rsidR="00707672" w:rsidRDefault="00707672" w:rsidP="00707672">
                      <w:pPr>
                        <w:pStyle w:val="ListParagraph"/>
                        <w:rPr>
                          <w:lang w:val="en-GB"/>
                        </w:rPr>
                      </w:pPr>
                    </w:p>
                    <w:p w14:paraId="138C8C51" w14:textId="043F7B90" w:rsidR="00707672" w:rsidRDefault="00707672" w:rsidP="00707672">
                      <w:pPr>
                        <w:rPr>
                          <w:lang w:val="en-GB"/>
                        </w:rPr>
                      </w:pPr>
                      <w:r>
                        <w:rPr>
                          <w:lang w:val="en-GB"/>
                        </w:rPr>
                        <w:t>What will you need?</w:t>
                      </w:r>
                    </w:p>
                    <w:p w14:paraId="55C5B0BF" w14:textId="3CA959D9" w:rsidR="00707672" w:rsidRDefault="00707672" w:rsidP="00707672">
                      <w:pPr>
                        <w:pStyle w:val="ListParagraph"/>
                        <w:numPr>
                          <w:ilvl w:val="0"/>
                          <w:numId w:val="34"/>
                        </w:numPr>
                        <w:rPr>
                          <w:lang w:val="en-GB"/>
                        </w:rPr>
                      </w:pPr>
                      <w:r>
                        <w:rPr>
                          <w:lang w:val="en-GB"/>
                        </w:rPr>
                        <w:t>Shape and colour data</w:t>
                      </w:r>
                    </w:p>
                    <w:p w14:paraId="445BA981" w14:textId="0EF35D56" w:rsidR="00707672" w:rsidRDefault="00707672" w:rsidP="00707672">
                      <w:pPr>
                        <w:pStyle w:val="ListParagraph"/>
                        <w:numPr>
                          <w:ilvl w:val="0"/>
                          <w:numId w:val="34"/>
                        </w:numPr>
                        <w:rPr>
                          <w:lang w:val="en-GB"/>
                        </w:rPr>
                      </w:pPr>
                      <w:r>
                        <w:rPr>
                          <w:lang w:val="en-GB"/>
                        </w:rPr>
                        <w:t>Style database and recommendation features</w:t>
                      </w:r>
                    </w:p>
                    <w:p w14:paraId="0E71851E" w14:textId="2A934F78" w:rsidR="00707672" w:rsidRDefault="00707672" w:rsidP="00707672">
                      <w:pPr>
                        <w:pStyle w:val="ListParagraph"/>
                        <w:numPr>
                          <w:ilvl w:val="0"/>
                          <w:numId w:val="34"/>
                        </w:numPr>
                        <w:rPr>
                          <w:lang w:val="en-GB"/>
                        </w:rPr>
                      </w:pPr>
                      <w:r>
                        <w:rPr>
                          <w:lang w:val="en-GB"/>
                        </w:rPr>
                        <w:t>Facial data</w:t>
                      </w:r>
                    </w:p>
                    <w:p w14:paraId="23BDB79E" w14:textId="1935882A" w:rsidR="00707672" w:rsidRDefault="00707672" w:rsidP="00707672">
                      <w:pPr>
                        <w:pStyle w:val="ListParagraph"/>
                        <w:numPr>
                          <w:ilvl w:val="0"/>
                          <w:numId w:val="34"/>
                        </w:numPr>
                        <w:rPr>
                          <w:lang w:val="en-GB"/>
                        </w:rPr>
                      </w:pPr>
                      <w:r>
                        <w:rPr>
                          <w:lang w:val="en-GB"/>
                        </w:rPr>
                        <w:t>Access to online retailer catalogues.</w:t>
                      </w:r>
                    </w:p>
                    <w:p w14:paraId="0F8E59CB" w14:textId="77777777" w:rsidR="00707672" w:rsidRDefault="00707672" w:rsidP="00707672">
                      <w:pPr>
                        <w:rPr>
                          <w:lang w:val="en-GB"/>
                        </w:rPr>
                      </w:pPr>
                    </w:p>
                    <w:p w14:paraId="3A695064" w14:textId="6ACBD642" w:rsidR="00707672" w:rsidRDefault="00707672" w:rsidP="00707672">
                      <w:pPr>
                        <w:rPr>
                          <w:lang w:val="en-GB"/>
                        </w:rPr>
                      </w:pPr>
                      <w:r>
                        <w:rPr>
                          <w:lang w:val="en-GB"/>
                        </w:rPr>
                        <w:t>Potential Issue?</w:t>
                      </w:r>
                    </w:p>
                    <w:p w14:paraId="58C4365A" w14:textId="11B56E63" w:rsidR="00707672" w:rsidRDefault="00707672" w:rsidP="00707672">
                      <w:pPr>
                        <w:pStyle w:val="ListParagraph"/>
                        <w:numPr>
                          <w:ilvl w:val="0"/>
                          <w:numId w:val="34"/>
                        </w:numPr>
                        <w:rPr>
                          <w:lang w:val="en-GB"/>
                        </w:rPr>
                      </w:pPr>
                      <w:r>
                        <w:rPr>
                          <w:lang w:val="en-GB"/>
                        </w:rPr>
                        <w:t>Bad cameras can have inaccurate results for users</w:t>
                      </w:r>
                    </w:p>
                    <w:p w14:paraId="77D2D010" w14:textId="4A58CBD5" w:rsidR="00707672" w:rsidRDefault="00707672" w:rsidP="00707672">
                      <w:pPr>
                        <w:pStyle w:val="ListParagraph"/>
                        <w:numPr>
                          <w:ilvl w:val="1"/>
                          <w:numId w:val="34"/>
                        </w:numPr>
                        <w:rPr>
                          <w:lang w:val="en-GB"/>
                        </w:rPr>
                      </w:pPr>
                      <w:r>
                        <w:rPr>
                          <w:lang w:val="en-GB"/>
                        </w:rPr>
                        <w:t>We should have a warning/disclaimer</w:t>
                      </w:r>
                    </w:p>
                    <w:p w14:paraId="02F0A13A" w14:textId="1F3B3F4B" w:rsidR="00707672" w:rsidRDefault="00707672" w:rsidP="00707672">
                      <w:pPr>
                        <w:pStyle w:val="ListParagraph"/>
                        <w:numPr>
                          <w:ilvl w:val="0"/>
                          <w:numId w:val="34"/>
                        </w:numPr>
                        <w:rPr>
                          <w:lang w:val="en-GB"/>
                        </w:rPr>
                      </w:pPr>
                      <w:r>
                        <w:rPr>
                          <w:lang w:val="en-GB"/>
                        </w:rPr>
                        <w:t>Bad streaming or online connection</w:t>
                      </w:r>
                    </w:p>
                    <w:p w14:paraId="475F3C67" w14:textId="616753DF" w:rsidR="00707672" w:rsidRDefault="00707672" w:rsidP="00707672">
                      <w:pPr>
                        <w:pStyle w:val="ListParagraph"/>
                        <w:numPr>
                          <w:ilvl w:val="1"/>
                          <w:numId w:val="34"/>
                        </w:numPr>
                        <w:rPr>
                          <w:lang w:val="en-GB"/>
                        </w:rPr>
                      </w:pPr>
                      <w:r>
                        <w:rPr>
                          <w:lang w:val="en-GB"/>
                        </w:rPr>
                        <w:t>Common issue, allow for uploading picture as well as streaming video from camera.</w:t>
                      </w:r>
                    </w:p>
                    <w:p w14:paraId="0D01C7C1" w14:textId="6B2FE392" w:rsidR="00707672" w:rsidRDefault="00707672" w:rsidP="00707672">
                      <w:pPr>
                        <w:pStyle w:val="ListParagraph"/>
                        <w:numPr>
                          <w:ilvl w:val="0"/>
                          <w:numId w:val="34"/>
                        </w:numPr>
                        <w:rPr>
                          <w:lang w:val="en-GB"/>
                        </w:rPr>
                      </w:pPr>
                      <w:r>
                        <w:rPr>
                          <w:lang w:val="en-GB"/>
                        </w:rPr>
                        <w:t>Limited shop availability or locations</w:t>
                      </w:r>
                    </w:p>
                    <w:p w14:paraId="01F3CFE5" w14:textId="09EF46E6" w:rsidR="00707672" w:rsidRDefault="00707672" w:rsidP="00707672">
                      <w:pPr>
                        <w:pStyle w:val="ListParagraph"/>
                        <w:numPr>
                          <w:ilvl w:val="1"/>
                          <w:numId w:val="34"/>
                        </w:numPr>
                        <w:rPr>
                          <w:lang w:val="en-GB"/>
                        </w:rPr>
                      </w:pPr>
                      <w:r>
                        <w:rPr>
                          <w:lang w:val="en-GB"/>
                        </w:rPr>
                        <w:t>Work with online retailers and delivery services.</w:t>
                      </w:r>
                    </w:p>
                    <w:p w14:paraId="2B1882D1" w14:textId="39236898" w:rsidR="00707672" w:rsidRPr="00707672" w:rsidRDefault="00707672" w:rsidP="00707672">
                      <w:pPr>
                        <w:pStyle w:val="ListParagraph"/>
                        <w:numPr>
                          <w:ilvl w:val="1"/>
                          <w:numId w:val="34"/>
                        </w:numPr>
                        <w:rPr>
                          <w:lang w:val="en-GB"/>
                        </w:rPr>
                      </w:pPr>
                      <w:r>
                        <w:rPr>
                          <w:lang w:val="en-GB"/>
                        </w:rPr>
                        <w:t>We don’t sell, just show what you might like and where to buy it.</w:t>
                      </w:r>
                    </w:p>
                  </w:txbxContent>
                </v:textbox>
                <w10:wrap type="tight" anchorx="margin"/>
              </v:shape>
            </w:pict>
          </mc:Fallback>
        </mc:AlternateContent>
      </w:r>
      <w:r w:rsidR="00C0329E">
        <w:rPr>
          <w:rFonts w:ascii="Arial" w:hAnsi="Arial" w:cs="Arial"/>
          <w:sz w:val="18"/>
          <w:szCs w:val="18"/>
        </w:rPr>
        <w:t>C</w:t>
      </w:r>
      <w:r w:rsidR="00C0329E" w:rsidRPr="00C0329E">
        <w:rPr>
          <w:rFonts w:ascii="Arial" w:hAnsi="Arial" w:cs="Arial"/>
          <w:sz w:val="18"/>
          <w:szCs w:val="18"/>
        </w:rPr>
        <w:t xml:space="preserve">reate and include </w:t>
      </w:r>
      <w:r w:rsidR="00C0329E">
        <w:rPr>
          <w:rFonts w:ascii="Arial" w:hAnsi="Arial" w:cs="Arial"/>
          <w:sz w:val="18"/>
          <w:szCs w:val="18"/>
        </w:rPr>
        <w:t xml:space="preserve">below </w:t>
      </w:r>
      <w:r w:rsidR="00C0329E" w:rsidRPr="00C0329E">
        <w:rPr>
          <w:rFonts w:ascii="Arial" w:hAnsi="Arial" w:cs="Arial"/>
          <w:sz w:val="18"/>
          <w:szCs w:val="18"/>
        </w:rPr>
        <w:t>a brainstorm diagram of your proposed concept, incorporating all relevant considerations, including the factors identified in the previous phase.</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1417"/>
        <w:gridCol w:w="1417"/>
        <w:gridCol w:w="1418"/>
      </w:tblGrid>
      <w:tr w:rsidR="00BA7422" w:rsidRPr="00B21E4B" w14:paraId="37226588" w14:textId="2D0CAD76" w:rsidTr="00BA7422">
        <w:trPr>
          <w:trHeight w:val="542"/>
        </w:trPr>
        <w:tc>
          <w:tcPr>
            <w:tcW w:w="10773" w:type="dxa"/>
            <w:gridSpan w:val="4"/>
            <w:shd w:val="clear" w:color="auto" w:fill="8547AD"/>
            <w:vAlign w:val="center"/>
          </w:tcPr>
          <w:p w14:paraId="5684A975" w14:textId="77777777" w:rsidR="00BA7422" w:rsidRPr="00B21E4B" w:rsidRDefault="00BA7422" w:rsidP="00626FF3">
            <w:pPr>
              <w:spacing w:before="60" w:after="60"/>
              <w:jc w:val="center"/>
              <w:rPr>
                <w:rFonts w:ascii="Arial" w:hAnsi="Arial" w:cs="Arial"/>
                <w:b/>
                <w:color w:val="FFFFFF"/>
                <w:sz w:val="18"/>
                <w:szCs w:val="18"/>
              </w:rPr>
            </w:pPr>
            <w:r w:rsidRPr="00B21E4B">
              <w:rPr>
                <w:rFonts w:ascii="Arial" w:hAnsi="Arial" w:cs="Arial"/>
                <w:b/>
                <w:color w:val="FFFFFF"/>
                <w:sz w:val="18"/>
                <w:szCs w:val="18"/>
              </w:rPr>
              <w:lastRenderedPageBreak/>
              <w:t>STUDENT FEEDBACK</w:t>
            </w:r>
          </w:p>
          <w:p w14:paraId="3FE45F22" w14:textId="3A65E491" w:rsidR="00BA7422" w:rsidRPr="00B21E4B" w:rsidRDefault="00BA7422" w:rsidP="00626FF3">
            <w:pPr>
              <w:spacing w:before="60" w:after="60"/>
              <w:jc w:val="center"/>
              <w:rPr>
                <w:rFonts w:ascii="Arial" w:hAnsi="Arial" w:cs="Arial"/>
                <w:sz w:val="18"/>
                <w:szCs w:val="18"/>
              </w:rPr>
            </w:pPr>
            <w:r w:rsidRPr="00B21E4B">
              <w:rPr>
                <w:rFonts w:ascii="Arial" w:hAnsi="Arial" w:cs="Arial"/>
                <w:color w:val="FFFFFF" w:themeColor="background1"/>
                <w:sz w:val="18"/>
                <w:szCs w:val="18"/>
              </w:rPr>
              <w:t>Tell us what you think. Highlight the answers that apply and/or provide any additional comments regarding this assessment task.</w:t>
            </w:r>
          </w:p>
        </w:tc>
      </w:tr>
      <w:tr w:rsidR="00BA7422" w:rsidRPr="00B21E4B" w14:paraId="6E32D3CA" w14:textId="4B782A49" w:rsidTr="00BA7422">
        <w:trPr>
          <w:trHeight w:val="410"/>
        </w:trPr>
        <w:tc>
          <w:tcPr>
            <w:tcW w:w="10773" w:type="dxa"/>
            <w:gridSpan w:val="4"/>
            <w:shd w:val="clear" w:color="auto" w:fill="auto"/>
          </w:tcPr>
          <w:p w14:paraId="077D532F" w14:textId="77777777"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How long did it take you to complete this task?</w:t>
            </w:r>
          </w:p>
          <w:p w14:paraId="6DECDEA7" w14:textId="77777777" w:rsidR="00BA7422" w:rsidRPr="00B21E4B" w:rsidRDefault="00BA7422" w:rsidP="00626FF3">
            <w:pPr>
              <w:spacing w:before="60" w:after="60"/>
              <w:rPr>
                <w:rFonts w:ascii="Arial" w:hAnsi="Arial" w:cs="Arial"/>
                <w:sz w:val="18"/>
                <w:szCs w:val="18"/>
              </w:rPr>
            </w:pPr>
          </w:p>
          <w:p w14:paraId="3326AFCB" w14:textId="77777777" w:rsidR="00BA7422" w:rsidRPr="00B21E4B" w:rsidRDefault="00BA7422" w:rsidP="00626FF3">
            <w:pPr>
              <w:spacing w:before="60" w:after="60"/>
              <w:rPr>
                <w:rFonts w:ascii="Arial" w:hAnsi="Arial" w:cs="Arial"/>
                <w:sz w:val="18"/>
                <w:szCs w:val="18"/>
              </w:rPr>
            </w:pPr>
          </w:p>
        </w:tc>
      </w:tr>
      <w:tr w:rsidR="00BA7422" w:rsidRPr="00B21E4B" w14:paraId="72788656" w14:textId="4C4092A0" w:rsidTr="00BA7422">
        <w:trPr>
          <w:trHeight w:val="410"/>
        </w:trPr>
        <w:tc>
          <w:tcPr>
            <w:tcW w:w="6521" w:type="dxa"/>
            <w:shd w:val="clear" w:color="auto" w:fill="auto"/>
          </w:tcPr>
          <w:p w14:paraId="2EF3CC71" w14:textId="77777777"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Did you understand what you had to do to complete this assessment?</w:t>
            </w:r>
          </w:p>
        </w:tc>
        <w:tc>
          <w:tcPr>
            <w:tcW w:w="1417" w:type="dxa"/>
            <w:shd w:val="clear" w:color="auto" w:fill="auto"/>
            <w:vAlign w:val="center"/>
          </w:tcPr>
          <w:p w14:paraId="59F6DFCB"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Yes</w:t>
            </w:r>
          </w:p>
        </w:tc>
        <w:tc>
          <w:tcPr>
            <w:tcW w:w="1417" w:type="dxa"/>
            <w:shd w:val="clear" w:color="auto" w:fill="auto"/>
            <w:vAlign w:val="center"/>
          </w:tcPr>
          <w:p w14:paraId="6EF4594B"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Not sure</w:t>
            </w:r>
          </w:p>
        </w:tc>
        <w:tc>
          <w:tcPr>
            <w:tcW w:w="1418" w:type="dxa"/>
            <w:shd w:val="clear" w:color="auto" w:fill="auto"/>
            <w:vAlign w:val="center"/>
          </w:tcPr>
          <w:p w14:paraId="2F127753"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No</w:t>
            </w:r>
          </w:p>
        </w:tc>
      </w:tr>
      <w:tr w:rsidR="00BA7422" w:rsidRPr="00B21E4B" w14:paraId="526E508B" w14:textId="65A0B293" w:rsidTr="00BA7422">
        <w:trPr>
          <w:trHeight w:val="410"/>
        </w:trPr>
        <w:tc>
          <w:tcPr>
            <w:tcW w:w="6521" w:type="dxa"/>
            <w:shd w:val="clear" w:color="auto" w:fill="auto"/>
          </w:tcPr>
          <w:p w14:paraId="14C6939F" w14:textId="77777777"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Did you understand how to complete this assessment?</w:t>
            </w:r>
          </w:p>
        </w:tc>
        <w:tc>
          <w:tcPr>
            <w:tcW w:w="1417" w:type="dxa"/>
            <w:shd w:val="clear" w:color="auto" w:fill="auto"/>
            <w:vAlign w:val="center"/>
          </w:tcPr>
          <w:p w14:paraId="2119F056"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Yes</w:t>
            </w:r>
          </w:p>
        </w:tc>
        <w:tc>
          <w:tcPr>
            <w:tcW w:w="1417" w:type="dxa"/>
            <w:shd w:val="clear" w:color="auto" w:fill="auto"/>
            <w:vAlign w:val="center"/>
          </w:tcPr>
          <w:p w14:paraId="7B25E835"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Not sure</w:t>
            </w:r>
          </w:p>
        </w:tc>
        <w:tc>
          <w:tcPr>
            <w:tcW w:w="1418" w:type="dxa"/>
            <w:shd w:val="clear" w:color="auto" w:fill="auto"/>
            <w:vAlign w:val="center"/>
          </w:tcPr>
          <w:p w14:paraId="784A38B4"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No</w:t>
            </w:r>
          </w:p>
        </w:tc>
      </w:tr>
      <w:tr w:rsidR="00BA7422" w:rsidRPr="00B21E4B" w14:paraId="4FC24D67" w14:textId="6507A9CA" w:rsidTr="00BA7422">
        <w:trPr>
          <w:trHeight w:val="410"/>
        </w:trPr>
        <w:tc>
          <w:tcPr>
            <w:tcW w:w="6521" w:type="dxa"/>
            <w:shd w:val="clear" w:color="auto" w:fill="auto"/>
          </w:tcPr>
          <w:p w14:paraId="6D14C7C6" w14:textId="2BA9D7C9"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How would you rate the level of difficulty of the tasks?</w:t>
            </w:r>
          </w:p>
        </w:tc>
        <w:tc>
          <w:tcPr>
            <w:tcW w:w="1417" w:type="dxa"/>
            <w:shd w:val="clear" w:color="auto" w:fill="auto"/>
            <w:vAlign w:val="center"/>
          </w:tcPr>
          <w:p w14:paraId="5140EA9E"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Too easy</w:t>
            </w:r>
          </w:p>
        </w:tc>
        <w:tc>
          <w:tcPr>
            <w:tcW w:w="1417" w:type="dxa"/>
            <w:shd w:val="clear" w:color="auto" w:fill="auto"/>
            <w:vAlign w:val="center"/>
          </w:tcPr>
          <w:p w14:paraId="42759A9F"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About right</w:t>
            </w:r>
          </w:p>
        </w:tc>
        <w:tc>
          <w:tcPr>
            <w:tcW w:w="1418" w:type="dxa"/>
            <w:shd w:val="clear" w:color="auto" w:fill="auto"/>
            <w:vAlign w:val="center"/>
          </w:tcPr>
          <w:p w14:paraId="34B99CD4" w14:textId="77777777" w:rsidR="00BA7422" w:rsidRPr="00B21E4B" w:rsidRDefault="00BA7422" w:rsidP="00626FF3">
            <w:pPr>
              <w:spacing w:before="60" w:after="60"/>
              <w:jc w:val="center"/>
              <w:rPr>
                <w:rFonts w:ascii="Arial" w:hAnsi="Arial" w:cs="Arial"/>
                <w:sz w:val="18"/>
                <w:szCs w:val="18"/>
              </w:rPr>
            </w:pPr>
            <w:r w:rsidRPr="00B21E4B">
              <w:rPr>
                <w:rFonts w:ascii="Arial" w:hAnsi="Arial" w:cs="Arial"/>
                <w:sz w:val="18"/>
                <w:szCs w:val="18"/>
              </w:rPr>
              <w:t>Too difficult</w:t>
            </w:r>
          </w:p>
        </w:tc>
      </w:tr>
      <w:tr w:rsidR="00BA7422" w:rsidRPr="00B21E4B" w14:paraId="1C5102E9" w14:textId="779D1144" w:rsidTr="00BA7422">
        <w:trPr>
          <w:trHeight w:val="410"/>
        </w:trPr>
        <w:tc>
          <w:tcPr>
            <w:tcW w:w="10773" w:type="dxa"/>
            <w:gridSpan w:val="4"/>
            <w:shd w:val="clear" w:color="auto" w:fill="auto"/>
          </w:tcPr>
          <w:p w14:paraId="6C2040D5" w14:textId="77777777" w:rsidR="00BA7422" w:rsidRPr="00B21E4B" w:rsidRDefault="00BA7422" w:rsidP="00626FF3">
            <w:pPr>
              <w:spacing w:before="60" w:after="60"/>
              <w:rPr>
                <w:rFonts w:ascii="Arial" w:hAnsi="Arial" w:cs="Arial"/>
                <w:sz w:val="18"/>
                <w:szCs w:val="18"/>
              </w:rPr>
            </w:pPr>
            <w:r w:rsidRPr="00B21E4B">
              <w:rPr>
                <w:rFonts w:ascii="Arial" w:hAnsi="Arial" w:cs="Arial"/>
                <w:sz w:val="18"/>
                <w:szCs w:val="18"/>
              </w:rPr>
              <w:t>Would you like to provide any other comments?</w:t>
            </w:r>
          </w:p>
          <w:p w14:paraId="2C64121B" w14:textId="77777777" w:rsidR="00BA7422" w:rsidRPr="00B21E4B" w:rsidRDefault="00BA7422" w:rsidP="00626FF3">
            <w:pPr>
              <w:spacing w:before="60" w:after="60"/>
              <w:rPr>
                <w:rFonts w:ascii="Arial" w:hAnsi="Arial" w:cs="Arial"/>
                <w:sz w:val="18"/>
                <w:szCs w:val="18"/>
              </w:rPr>
            </w:pPr>
          </w:p>
          <w:p w14:paraId="161770D9" w14:textId="77777777" w:rsidR="00BA7422" w:rsidRPr="00B21E4B" w:rsidRDefault="00BA7422" w:rsidP="00626FF3">
            <w:pPr>
              <w:spacing w:before="60" w:after="60"/>
              <w:rPr>
                <w:rFonts w:ascii="Arial" w:hAnsi="Arial" w:cs="Arial"/>
                <w:sz w:val="18"/>
                <w:szCs w:val="18"/>
              </w:rPr>
            </w:pPr>
          </w:p>
        </w:tc>
      </w:tr>
    </w:tbl>
    <w:p w14:paraId="0BDD326E" w14:textId="77777777" w:rsidR="001E38C7" w:rsidRPr="00E930A8" w:rsidRDefault="001E38C7" w:rsidP="001E38C7">
      <w:pPr>
        <w:pStyle w:val="ListParagraph"/>
        <w:spacing w:after="120"/>
        <w:ind w:left="810"/>
        <w:jc w:val="center"/>
        <w:rPr>
          <w:rFonts w:asciiTheme="majorHAnsi" w:hAnsiTheme="majorHAnsi" w:cstheme="majorHAnsi"/>
          <w:color w:val="0000FF"/>
        </w:rPr>
      </w:pPr>
    </w:p>
    <w:sectPr w:rsidR="001E38C7" w:rsidRPr="00E930A8" w:rsidSect="00454767">
      <w:headerReference w:type="even" r:id="rId15"/>
      <w:headerReference w:type="default" r:id="rId16"/>
      <w:footerReference w:type="default" r:id="rId17"/>
      <w:headerReference w:type="first" r:id="rId18"/>
      <w:pgSz w:w="11906" w:h="16838"/>
      <w:pgMar w:top="1701" w:right="566" w:bottom="1440" w:left="567"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30539" w14:textId="77777777" w:rsidR="004813C9" w:rsidRDefault="004813C9" w:rsidP="00E81266">
      <w:pPr>
        <w:spacing w:after="0" w:line="240" w:lineRule="auto"/>
      </w:pPr>
      <w:r>
        <w:separator/>
      </w:r>
    </w:p>
  </w:endnote>
  <w:endnote w:type="continuationSeparator" w:id="0">
    <w:p w14:paraId="6A955A34" w14:textId="77777777" w:rsidR="004813C9" w:rsidRDefault="004813C9"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FBA96" w14:textId="77777777" w:rsidR="00626FF3" w:rsidRPr="00C21419" w:rsidRDefault="00626FF3">
    <w:pPr>
      <w:tabs>
        <w:tab w:val="center" w:pos="4550"/>
        <w:tab w:val="left" w:pos="5818"/>
      </w:tabs>
      <w:ind w:right="260"/>
      <w:jc w:val="right"/>
      <w:rPr>
        <w:b/>
        <w:sz w:val="24"/>
        <w:szCs w:val="24"/>
      </w:rPr>
    </w:pPr>
    <w:r w:rsidRPr="00C21419">
      <w:rPr>
        <w:b/>
        <w:spacing w:val="60"/>
        <w:sz w:val="24"/>
        <w:szCs w:val="24"/>
      </w:rPr>
      <w:t>Page</w:t>
    </w:r>
    <w:r w:rsidRPr="00C21419">
      <w:rPr>
        <w:b/>
        <w:sz w:val="24"/>
        <w:szCs w:val="24"/>
      </w:rPr>
      <w:t xml:space="preserve"> </w:t>
    </w:r>
    <w:r w:rsidRPr="00C21419">
      <w:rPr>
        <w:b/>
        <w:sz w:val="24"/>
        <w:szCs w:val="24"/>
      </w:rPr>
      <w:fldChar w:fldCharType="begin"/>
    </w:r>
    <w:r w:rsidRPr="00C21419">
      <w:rPr>
        <w:b/>
        <w:sz w:val="24"/>
        <w:szCs w:val="24"/>
      </w:rPr>
      <w:instrText xml:space="preserve"> PAGE   \* MERGEFORMAT </w:instrText>
    </w:r>
    <w:r w:rsidRPr="00C21419">
      <w:rPr>
        <w:b/>
        <w:sz w:val="24"/>
        <w:szCs w:val="24"/>
      </w:rPr>
      <w:fldChar w:fldCharType="separate"/>
    </w:r>
    <w:r>
      <w:rPr>
        <w:b/>
        <w:noProof/>
        <w:sz w:val="24"/>
        <w:szCs w:val="24"/>
      </w:rPr>
      <w:t>14</w:t>
    </w:r>
    <w:r w:rsidRPr="00C21419">
      <w:rPr>
        <w:b/>
        <w:sz w:val="24"/>
        <w:szCs w:val="24"/>
      </w:rPr>
      <w:fldChar w:fldCharType="end"/>
    </w:r>
    <w:r w:rsidRPr="00C21419">
      <w:rPr>
        <w:b/>
        <w:sz w:val="24"/>
        <w:szCs w:val="24"/>
      </w:rPr>
      <w:t xml:space="preserve"> | </w:t>
    </w:r>
    <w:r w:rsidRPr="00C21419">
      <w:rPr>
        <w:b/>
        <w:sz w:val="24"/>
        <w:szCs w:val="24"/>
      </w:rPr>
      <w:fldChar w:fldCharType="begin"/>
    </w:r>
    <w:r w:rsidRPr="00C21419">
      <w:rPr>
        <w:b/>
        <w:sz w:val="24"/>
        <w:szCs w:val="24"/>
      </w:rPr>
      <w:instrText xml:space="preserve"> NUMPAGES  \* Arabic  \* MERGEFORMAT </w:instrText>
    </w:r>
    <w:r w:rsidRPr="00C21419">
      <w:rPr>
        <w:b/>
        <w:sz w:val="24"/>
        <w:szCs w:val="24"/>
      </w:rPr>
      <w:fldChar w:fldCharType="separate"/>
    </w:r>
    <w:r>
      <w:rPr>
        <w:b/>
        <w:noProof/>
        <w:sz w:val="24"/>
        <w:szCs w:val="24"/>
      </w:rPr>
      <w:t>14</w:t>
    </w:r>
    <w:r w:rsidRPr="00C21419">
      <w:rPr>
        <w:b/>
        <w:sz w:val="24"/>
        <w:szCs w:val="24"/>
      </w:rPr>
      <w:fldChar w:fldCharType="end"/>
    </w:r>
  </w:p>
  <w:p w14:paraId="6C02DE86" w14:textId="6DB2FD73" w:rsidR="00626FF3" w:rsidRDefault="00626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F65F2" w14:textId="77777777" w:rsidR="004813C9" w:rsidRDefault="004813C9" w:rsidP="00E81266">
      <w:pPr>
        <w:spacing w:after="0" w:line="240" w:lineRule="auto"/>
      </w:pPr>
      <w:r>
        <w:separator/>
      </w:r>
    </w:p>
  </w:footnote>
  <w:footnote w:type="continuationSeparator" w:id="0">
    <w:p w14:paraId="3BFD6D64" w14:textId="77777777" w:rsidR="004813C9" w:rsidRDefault="004813C9"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F6671" w14:textId="4A176708" w:rsidR="00E52344" w:rsidRDefault="00E52344">
    <w:pPr>
      <w:pStyle w:val="Header"/>
    </w:pPr>
    <w:r>
      <w:rPr>
        <w:noProof/>
      </w:rPr>
      <mc:AlternateContent>
        <mc:Choice Requires="wps">
          <w:drawing>
            <wp:anchor distT="0" distB="0" distL="0" distR="0" simplePos="0" relativeHeight="251667456" behindDoc="0" locked="0" layoutInCell="1" allowOverlap="1" wp14:anchorId="7ED86C5A" wp14:editId="69BBA7D6">
              <wp:simplePos x="635" y="635"/>
              <wp:positionH relativeFrom="page">
                <wp:align>center</wp:align>
              </wp:positionH>
              <wp:positionV relativeFrom="page">
                <wp:align>top</wp:align>
              </wp:positionV>
              <wp:extent cx="459740" cy="368935"/>
              <wp:effectExtent l="0" t="0" r="16510" b="12065"/>
              <wp:wrapNone/>
              <wp:docPr id="1242307908"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1F17EB41" w14:textId="73A8DE53"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ED86C5A" id="_x0000_t202" coordsize="21600,21600" o:spt="202" path="m,l,21600r21600,l21600,xe">
              <v:stroke joinstyle="miter"/>
              <v:path gradientshapeok="t" o:connecttype="rect"/>
            </v:shapetype>
            <v:shape id="Text Box 5" o:spid="_x0000_s1029" type="#_x0000_t202" alt="OFFICIAL" style="position:absolute;margin-left:0;margin-top:0;width:36.2pt;height:29.05pt;z-index:2516674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" filled="f" stroked="f">
              <v:textbox style="mso-fit-shape-to-text:t" inset="0,15pt,0,0">
                <w:txbxContent>
                  <w:p w14:paraId="1F17EB41" w14:textId="73A8DE53"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8709"/>
      <w:gridCol w:w="2064"/>
    </w:tblGrid>
    <w:tr w:rsidR="00626FF3" w:rsidRPr="008F4F0C" w14:paraId="74B4D942" w14:textId="77777777" w:rsidTr="00FD4E09">
      <w:trPr>
        <w:trHeight w:val="1418"/>
      </w:trPr>
      <w:tc>
        <w:tcPr>
          <w:tcW w:w="4042" w:type="pct"/>
          <w:hideMark/>
        </w:tcPr>
        <w:p w14:paraId="363C04F7" w14:textId="50BD7859" w:rsidR="00626FF3" w:rsidRPr="008F4F0C" w:rsidRDefault="00E52344" w:rsidP="00626FF3">
          <w:pPr>
            <w:spacing w:after="0" w:line="240" w:lineRule="auto"/>
            <w:rPr>
              <w:rFonts w:cs="Calibri"/>
              <w:b/>
              <w:color w:val="404040"/>
              <w:sz w:val="28"/>
              <w:szCs w:val="28"/>
              <w:lang w:eastAsia="ja-JP"/>
            </w:rPr>
          </w:pPr>
          <w:r>
            <w:rPr>
              <w:noProof/>
              <w:lang w:eastAsia="en-AU"/>
            </w:rPr>
            <mc:AlternateContent>
              <mc:Choice Requires="wps">
                <w:drawing>
                  <wp:anchor distT="0" distB="0" distL="0" distR="0" simplePos="0" relativeHeight="251668480" behindDoc="0" locked="0" layoutInCell="1" allowOverlap="1" wp14:anchorId="0FBEC421" wp14:editId="1E294DDF">
                    <wp:simplePos x="635" y="635"/>
                    <wp:positionH relativeFrom="page">
                      <wp:align>center</wp:align>
                    </wp:positionH>
                    <wp:positionV relativeFrom="page">
                      <wp:align>top</wp:align>
                    </wp:positionV>
                    <wp:extent cx="459740" cy="368935"/>
                    <wp:effectExtent l="0" t="0" r="16510" b="12065"/>
                    <wp:wrapNone/>
                    <wp:docPr id="1668033780"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0B749984" w14:textId="133200D9"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FBEC421" id="_x0000_t202" coordsize="21600,21600" o:spt="202" path="m,l,21600r21600,l21600,xe">
                    <v:stroke joinstyle="miter"/>
                    <v:path gradientshapeok="t" o:connecttype="rect"/>
                  </v:shapetype>
                  <v:shape id="_x0000_s1030" type="#_x0000_t202" alt="OFFICIAL" style="position:absolute;margin-left:0;margin-top:0;width:36.2pt;height:29.05pt;z-index:2516684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" filled="f" stroked="f">
                    <v:textbox style="mso-fit-shape-to-text:t" inset="0,15pt,0,0">
                      <w:txbxContent>
                        <w:p w14:paraId="0B749984" w14:textId="133200D9"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v:textbox>
                    <w10:wrap anchorx="page" anchory="page"/>
                  </v:shape>
                </w:pict>
              </mc:Fallback>
            </mc:AlternateContent>
          </w:r>
          <w:r w:rsidR="00626FF3">
            <w:rPr>
              <w:noProof/>
              <w:lang w:eastAsia="en-AU"/>
            </w:rPr>
            <w:drawing>
              <wp:anchor distT="0" distB="0" distL="114300" distR="114300" simplePos="0" relativeHeight="251665408" behindDoc="0" locked="0" layoutInCell="1" allowOverlap="1" wp14:anchorId="74B4D950" wp14:editId="74B4D951">
                <wp:simplePos x="0" y="0"/>
                <wp:positionH relativeFrom="column">
                  <wp:posOffset>-2540</wp:posOffset>
                </wp:positionH>
                <wp:positionV relativeFrom="paragraph">
                  <wp:posOffset>83820</wp:posOffset>
                </wp:positionV>
                <wp:extent cx="2360930" cy="428625"/>
                <wp:effectExtent l="0" t="0" r="127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F4074" w14:textId="77777777" w:rsidR="00626FF3" w:rsidRDefault="00626FF3" w:rsidP="00626FF3">
          <w:pPr>
            <w:spacing w:before="120" w:after="120" w:line="240" w:lineRule="auto"/>
            <w:rPr>
              <w:rFonts w:cs="Calibri"/>
              <w:b/>
              <w:color w:val="404040"/>
              <w:sz w:val="28"/>
              <w:szCs w:val="28"/>
            </w:rPr>
          </w:pPr>
        </w:p>
        <w:p w14:paraId="25015731" w14:textId="77777777" w:rsidR="00626FF3" w:rsidRDefault="00626FF3" w:rsidP="00626FF3">
          <w:pPr>
            <w:spacing w:before="120" w:after="120" w:line="240" w:lineRule="auto"/>
            <w:rPr>
              <w:rFonts w:cs="Calibri"/>
              <w:b/>
              <w:color w:val="404040"/>
              <w:sz w:val="28"/>
              <w:szCs w:val="28"/>
            </w:rPr>
          </w:pPr>
          <w:r>
            <w:rPr>
              <w:rFonts w:cs="Calibri"/>
              <w:b/>
              <w:color w:val="404040"/>
              <w:sz w:val="28"/>
              <w:szCs w:val="28"/>
            </w:rPr>
            <w:t>Assessment Cover Sheet and Feedback Sheet</w:t>
          </w:r>
        </w:p>
        <w:p w14:paraId="353468E4" w14:textId="0F324A02" w:rsidR="007D25E2" w:rsidRPr="007D25E2" w:rsidRDefault="007D25E2" w:rsidP="00626FF3">
          <w:pPr>
            <w:spacing w:before="120" w:after="120" w:line="240" w:lineRule="auto"/>
            <w:rPr>
              <w:rFonts w:ascii="Arial" w:hAnsi="Arial" w:cs="Arial"/>
              <w:bCs/>
              <w:color w:val="404040"/>
              <w:sz w:val="18"/>
              <w:szCs w:val="18"/>
              <w:lang w:eastAsia="ja-JP"/>
            </w:rPr>
          </w:pPr>
          <w:r>
            <w:rPr>
              <w:rFonts w:ascii="Arial" w:hAnsi="Arial" w:cs="Arial"/>
              <w:bCs/>
              <w:color w:val="404040"/>
              <w:sz w:val="18"/>
              <w:szCs w:val="18"/>
            </w:rPr>
            <w:t>(Sessions 03~05) – Topic 03: Scoping and Brainstorming</w:t>
          </w:r>
        </w:p>
      </w:tc>
      <w:tc>
        <w:tcPr>
          <w:tcW w:w="958" w:type="pct"/>
        </w:tcPr>
        <w:p w14:paraId="613176E2" w14:textId="77777777" w:rsidR="00626FF3" w:rsidRPr="00AE1B3E" w:rsidRDefault="00626FF3"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sidRPr="00AE1B3E">
            <w:rPr>
              <w:rFonts w:ascii="Tahoma" w:hAnsi="Tahoma" w:cs="Tahoma"/>
              <w:sz w:val="20"/>
              <w:szCs w:val="18"/>
            </w:rPr>
            <w:t>Form no: F1020110</w:t>
          </w:r>
        </w:p>
        <w:p w14:paraId="73148D50" w14:textId="77777777" w:rsidR="00626FF3" w:rsidRDefault="00626FF3"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sidRPr="00AE1B3E">
            <w:rPr>
              <w:rFonts w:ascii="Tahoma" w:hAnsi="Tahoma" w:cs="Tahoma"/>
              <w:sz w:val="20"/>
              <w:szCs w:val="18"/>
            </w:rPr>
            <w:t xml:space="preserve">Issue date: </w:t>
          </w:r>
        </w:p>
        <w:p w14:paraId="41AA9724" w14:textId="33865AC1" w:rsidR="00626FF3" w:rsidRPr="00AE1B3E" w:rsidRDefault="00586F2F"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Pr>
              <w:rFonts w:ascii="Tahoma" w:hAnsi="Tahoma" w:cs="Tahoma"/>
              <w:sz w:val="20"/>
              <w:szCs w:val="18"/>
            </w:rPr>
            <w:t>2</w:t>
          </w:r>
          <w:r w:rsidR="00077B5E">
            <w:rPr>
              <w:rFonts w:ascii="Tahoma" w:hAnsi="Tahoma" w:cs="Tahoma"/>
              <w:sz w:val="20"/>
              <w:szCs w:val="18"/>
            </w:rPr>
            <w:t>7</w:t>
          </w:r>
          <w:r w:rsidR="00626FF3" w:rsidRPr="00AE1B3E">
            <w:rPr>
              <w:rFonts w:ascii="Tahoma" w:hAnsi="Tahoma" w:cs="Tahoma"/>
              <w:sz w:val="20"/>
              <w:szCs w:val="18"/>
            </w:rPr>
            <w:t>/0</w:t>
          </w:r>
          <w:r>
            <w:rPr>
              <w:rFonts w:ascii="Tahoma" w:hAnsi="Tahoma" w:cs="Tahoma"/>
              <w:sz w:val="20"/>
              <w:szCs w:val="18"/>
            </w:rPr>
            <w:t>6</w:t>
          </w:r>
          <w:r w:rsidR="00626FF3" w:rsidRPr="00AE1B3E">
            <w:rPr>
              <w:rFonts w:ascii="Tahoma" w:hAnsi="Tahoma" w:cs="Tahoma"/>
              <w:sz w:val="20"/>
              <w:szCs w:val="18"/>
            </w:rPr>
            <w:t>/20</w:t>
          </w:r>
          <w:r w:rsidR="00077B5E">
            <w:rPr>
              <w:rFonts w:ascii="Tahoma" w:hAnsi="Tahoma" w:cs="Tahoma"/>
              <w:sz w:val="20"/>
              <w:szCs w:val="18"/>
            </w:rPr>
            <w:t>2</w:t>
          </w:r>
          <w:r>
            <w:rPr>
              <w:rFonts w:ascii="Tahoma" w:hAnsi="Tahoma" w:cs="Tahoma"/>
              <w:sz w:val="20"/>
              <w:szCs w:val="18"/>
            </w:rPr>
            <w:t>2</w:t>
          </w:r>
        </w:p>
        <w:p w14:paraId="617091D5" w14:textId="77777777" w:rsidR="00626FF3" w:rsidRDefault="00626FF3" w:rsidP="00AE1B3E">
          <w:pPr>
            <w:spacing w:after="0" w:line="240" w:lineRule="auto"/>
            <w:rPr>
              <w:rFonts w:ascii="Tahoma" w:hAnsi="Tahoma" w:cs="Tahoma"/>
              <w:sz w:val="20"/>
              <w:szCs w:val="18"/>
            </w:rPr>
          </w:pPr>
          <w:r w:rsidRPr="00AE1B3E">
            <w:rPr>
              <w:rFonts w:ascii="Tahoma" w:hAnsi="Tahoma" w:cs="Tahoma"/>
              <w:sz w:val="20"/>
              <w:szCs w:val="18"/>
            </w:rPr>
            <w:t xml:space="preserve">Review date: </w:t>
          </w:r>
        </w:p>
        <w:p w14:paraId="74B4D941" w14:textId="767E2C26" w:rsidR="00626FF3" w:rsidRPr="008F4F0C" w:rsidRDefault="00626FF3" w:rsidP="00AE1B3E">
          <w:pPr>
            <w:spacing w:after="0" w:line="240" w:lineRule="auto"/>
            <w:rPr>
              <w:rFonts w:cs="Calibri"/>
              <w:b/>
              <w:color w:val="404040"/>
              <w:sz w:val="28"/>
              <w:szCs w:val="28"/>
              <w:lang w:eastAsia="ja-JP"/>
            </w:rPr>
          </w:pPr>
          <w:r w:rsidRPr="00AE1B3E">
            <w:rPr>
              <w:rFonts w:ascii="Tahoma" w:hAnsi="Tahoma" w:cs="Tahoma"/>
              <w:sz w:val="20"/>
              <w:szCs w:val="18"/>
            </w:rPr>
            <w:t>??/??/????</w:t>
          </w:r>
        </w:p>
      </w:tc>
    </w:tr>
  </w:tbl>
  <w:p w14:paraId="74B4D946" w14:textId="77777777" w:rsidR="00626FF3" w:rsidRPr="00A67AAA" w:rsidRDefault="00626FF3" w:rsidP="003F0B0F">
    <w:pPr>
      <w:pStyle w:val="Header"/>
      <w:spacing w:after="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91CCA" w14:textId="5F2F815B" w:rsidR="00E52344" w:rsidRDefault="00E52344">
    <w:pPr>
      <w:pStyle w:val="Header"/>
    </w:pPr>
    <w:r>
      <w:rPr>
        <w:noProof/>
      </w:rPr>
      <mc:AlternateContent>
        <mc:Choice Requires="wps">
          <w:drawing>
            <wp:anchor distT="0" distB="0" distL="0" distR="0" simplePos="0" relativeHeight="251666432" behindDoc="0" locked="0" layoutInCell="1" allowOverlap="1" wp14:anchorId="3C826CEF" wp14:editId="1DF0A54B">
              <wp:simplePos x="635" y="635"/>
              <wp:positionH relativeFrom="page">
                <wp:align>center</wp:align>
              </wp:positionH>
              <wp:positionV relativeFrom="page">
                <wp:align>top</wp:align>
              </wp:positionV>
              <wp:extent cx="459740" cy="368935"/>
              <wp:effectExtent l="0" t="0" r="16510" b="12065"/>
              <wp:wrapNone/>
              <wp:docPr id="79975005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3FAF3D2E" w14:textId="40CADB30"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C826CEF" id="_x0000_t202" coordsize="21600,21600" o:spt="202" path="m,l,21600r21600,l21600,xe">
              <v:stroke joinstyle="miter"/>
              <v:path gradientshapeok="t" o:connecttype="rect"/>
            </v:shapetype>
            <v:shape id="Text Box 4" o:spid="_x0000_s1031" type="#_x0000_t202" alt="OFFICIAL" style="position:absolute;margin-left:0;margin-top:0;width:36.2pt;height:29.0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" filled="f" stroked="f">
              <v:textbox style="mso-fit-shape-to-text:t" inset="0,15pt,0,0">
                <w:txbxContent>
                  <w:p w14:paraId="3FAF3D2E" w14:textId="40CADB30" w:rsidR="00E52344" w:rsidRPr="00E52344" w:rsidRDefault="00E52344" w:rsidP="00E52344">
                    <w:pPr>
                      <w:spacing w:after="0"/>
                      <w:rPr>
                        <w:rFonts w:cs="Calibri"/>
                        <w:noProof/>
                        <w:color w:val="FF0000"/>
                        <w:sz w:val="20"/>
                        <w:szCs w:val="20"/>
                      </w:rPr>
                    </w:pPr>
                    <w:r w:rsidRPr="00E52344">
                      <w:rPr>
                        <w:rFonts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62368"/>
    <w:multiLevelType w:val="hybridMultilevel"/>
    <w:tmpl w:val="31C849CE"/>
    <w:lvl w:ilvl="0" w:tplc="F24013AC">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046CDE"/>
    <w:multiLevelType w:val="hybridMultilevel"/>
    <w:tmpl w:val="DF9285FA"/>
    <w:lvl w:ilvl="0" w:tplc="E4ECAD3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D06C21"/>
    <w:multiLevelType w:val="hybridMultilevel"/>
    <w:tmpl w:val="06B6D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BA1007"/>
    <w:multiLevelType w:val="hybridMultilevel"/>
    <w:tmpl w:val="18ACDD56"/>
    <w:lvl w:ilvl="0" w:tplc="98BC1334">
      <w:start w:val="1"/>
      <w:numFmt w:val="decimal"/>
      <w:lvlText w:val="%1."/>
      <w:lvlJc w:val="left"/>
      <w:pPr>
        <w:ind w:left="720" w:hanging="360"/>
      </w:pPr>
      <w:rPr>
        <w:rFonts w:hint="default"/>
      </w:rPr>
    </w:lvl>
    <w:lvl w:ilvl="1" w:tplc="2FBA5E38">
      <w:start w:val="1"/>
      <w:numFmt w:val="lowerLetter"/>
      <w:lvlText w:val="%2."/>
      <w:lvlJc w:val="left"/>
      <w:pPr>
        <w:ind w:left="1440" w:hanging="360"/>
      </w:pPr>
      <w:rPr>
        <w:rFonts w:hint="default"/>
      </w:r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947215"/>
    <w:multiLevelType w:val="hybridMultilevel"/>
    <w:tmpl w:val="F87405D0"/>
    <w:lvl w:ilvl="0" w:tplc="0C090019">
      <w:start w:val="1"/>
      <w:numFmt w:val="lowerLetter"/>
      <w:lvlText w:val="%1."/>
      <w:lvlJc w:val="left"/>
      <w:pPr>
        <w:ind w:left="1440" w:hanging="360"/>
      </w:pPr>
    </w:lvl>
    <w:lvl w:ilvl="1" w:tplc="0C090005">
      <w:start w:val="1"/>
      <w:numFmt w:val="bullet"/>
      <w:lvlText w:val=""/>
      <w:lvlJc w:val="left"/>
      <w:pPr>
        <w:ind w:left="2160" w:hanging="360"/>
      </w:pPr>
      <w:rPr>
        <w:rFonts w:ascii="Wingdings" w:hAnsi="Wingding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65A0B52"/>
    <w:multiLevelType w:val="hybridMultilevel"/>
    <w:tmpl w:val="071C0F9A"/>
    <w:lvl w:ilvl="0" w:tplc="0C090019">
      <w:start w:val="1"/>
      <w:numFmt w:val="lowerLetter"/>
      <w:lvlText w:val="%1."/>
      <w:lvlJc w:val="left"/>
      <w:pPr>
        <w:ind w:left="1440" w:hanging="360"/>
      </w:pPr>
    </w:lvl>
    <w:lvl w:ilvl="1" w:tplc="0C090005">
      <w:start w:val="1"/>
      <w:numFmt w:val="bullet"/>
      <w:lvlText w:val=""/>
      <w:lvlJc w:val="left"/>
      <w:pPr>
        <w:ind w:left="2160" w:hanging="360"/>
      </w:pPr>
      <w:rPr>
        <w:rFonts w:ascii="Wingdings" w:hAnsi="Wingding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6937D2F"/>
    <w:multiLevelType w:val="hybridMultilevel"/>
    <w:tmpl w:val="8062A9B6"/>
    <w:lvl w:ilvl="0" w:tplc="2FBA5E3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B405C5"/>
    <w:multiLevelType w:val="hybridMultilevel"/>
    <w:tmpl w:val="291A1DC8"/>
    <w:lvl w:ilvl="0" w:tplc="7AEC4B8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4E6398"/>
    <w:multiLevelType w:val="hybridMultilevel"/>
    <w:tmpl w:val="F2EE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0246A"/>
    <w:multiLevelType w:val="hybridMultilevel"/>
    <w:tmpl w:val="FDC2AF22"/>
    <w:lvl w:ilvl="0" w:tplc="11F41DFE">
      <w:start w:val="1"/>
      <w:numFmt w:val="bullet"/>
      <w:lvlText w:val=""/>
      <w:lvlJc w:val="left"/>
      <w:pPr>
        <w:ind w:left="720" w:hanging="360"/>
      </w:pPr>
      <w:rPr>
        <w:rFonts w:ascii="Symbol" w:eastAsia="Calibri" w:hAnsi="Symbol" w:cs="Tahom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667038"/>
    <w:multiLevelType w:val="hybridMultilevel"/>
    <w:tmpl w:val="18028DD6"/>
    <w:lvl w:ilvl="0" w:tplc="3EB4E656">
      <w:start w:val="1"/>
      <w:numFmt w:val="decimal"/>
      <w:pStyle w:val="Heading2"/>
      <w:lvlText w:val="%1."/>
      <w:lvlJc w:val="left"/>
      <w:pPr>
        <w:ind w:left="720" w:hanging="360"/>
      </w:pPr>
      <w:rPr>
        <w:rFonts w:hint="default"/>
      </w:rPr>
    </w:lvl>
    <w:lvl w:ilvl="1" w:tplc="B528679C">
      <w:start w:val="1"/>
      <w:numFmt w:val="lowerLetter"/>
      <w:lvlText w:val="%2."/>
      <w:lvlJc w:val="left"/>
      <w:pPr>
        <w:ind w:left="1440" w:hanging="360"/>
      </w:pPr>
      <w:rPr>
        <w:rFonts w:ascii="Calibri" w:eastAsia="Calibri" w:hAnsi="Calibri" w:cs="Times New Roman"/>
      </w:r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EB4B4C"/>
    <w:multiLevelType w:val="hybridMultilevel"/>
    <w:tmpl w:val="326A8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4A2E82"/>
    <w:multiLevelType w:val="hybridMultilevel"/>
    <w:tmpl w:val="EB9A0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3C5645E"/>
    <w:multiLevelType w:val="hybridMultilevel"/>
    <w:tmpl w:val="2B4A1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3F4914"/>
    <w:multiLevelType w:val="hybridMultilevel"/>
    <w:tmpl w:val="9C7A906C"/>
    <w:lvl w:ilvl="0" w:tplc="E4ECAD3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5B24C19"/>
    <w:multiLevelType w:val="hybridMultilevel"/>
    <w:tmpl w:val="499C4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74555D"/>
    <w:multiLevelType w:val="hybridMultilevel"/>
    <w:tmpl w:val="E00E03C2"/>
    <w:lvl w:ilvl="0" w:tplc="5642A1E8">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57B20969"/>
    <w:multiLevelType w:val="hybridMultilevel"/>
    <w:tmpl w:val="C674D8B2"/>
    <w:lvl w:ilvl="0" w:tplc="8EE2F97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0A2B77"/>
    <w:multiLevelType w:val="hybridMultilevel"/>
    <w:tmpl w:val="98382510"/>
    <w:lvl w:ilvl="0" w:tplc="2BB2C66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023760"/>
    <w:multiLevelType w:val="hybridMultilevel"/>
    <w:tmpl w:val="5196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1907D7"/>
    <w:multiLevelType w:val="hybridMultilevel"/>
    <w:tmpl w:val="F85CAC5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68263499"/>
    <w:multiLevelType w:val="hybridMultilevel"/>
    <w:tmpl w:val="4FF4DC3C"/>
    <w:lvl w:ilvl="0" w:tplc="0C09000F">
      <w:start w:val="1"/>
      <w:numFmt w:val="decimal"/>
      <w:lvlText w:val="%1."/>
      <w:lvlJc w:val="left"/>
      <w:pPr>
        <w:ind w:left="720" w:hanging="360"/>
      </w:pPr>
      <w:rPr>
        <w:rFonts w:hint="default"/>
        <w:color w:val="auto"/>
      </w:rPr>
    </w:lvl>
    <w:lvl w:ilvl="1" w:tplc="1A8EFF3C">
      <w:start w:val="1"/>
      <w:numFmt w:val="lowerLetter"/>
      <w:lvlText w:val="%2."/>
      <w:lvlJc w:val="left"/>
      <w:pPr>
        <w:ind w:left="1440" w:hanging="360"/>
      </w:pPr>
      <w:rPr>
        <w:rFonts w:hint="default"/>
        <w:color w:val="auto"/>
      </w:rPr>
    </w:lvl>
    <w:lvl w:ilvl="2" w:tplc="0C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FC93CF8"/>
    <w:multiLevelType w:val="hybridMultilevel"/>
    <w:tmpl w:val="A41C5A3E"/>
    <w:lvl w:ilvl="0" w:tplc="0C090019">
      <w:start w:val="1"/>
      <w:numFmt w:val="lowerLetter"/>
      <w:lvlText w:val="%1."/>
      <w:lvlJc w:val="left"/>
      <w:pPr>
        <w:ind w:left="1440" w:hanging="360"/>
      </w:pPr>
    </w:lvl>
    <w:lvl w:ilvl="1" w:tplc="0C090005">
      <w:start w:val="1"/>
      <w:numFmt w:val="bullet"/>
      <w:lvlText w:val=""/>
      <w:lvlJc w:val="left"/>
      <w:pPr>
        <w:ind w:left="2160" w:hanging="360"/>
      </w:pPr>
      <w:rPr>
        <w:rFonts w:ascii="Wingdings" w:hAnsi="Wingding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4E95017"/>
    <w:multiLevelType w:val="multilevel"/>
    <w:tmpl w:val="32648712"/>
    <w:lvl w:ilvl="0">
      <w:start w:val="1"/>
      <w:numFmt w:val="decimal"/>
      <w:lvlText w:val="%1."/>
      <w:lvlJc w:val="left"/>
      <w:pPr>
        <w:ind w:left="720" w:hanging="360"/>
      </w:pPr>
      <w:rPr>
        <w:rFonts w:ascii="Calibri" w:hAnsi="Calibri" w:cs="Arial" w:hint="default"/>
        <w:sz w:val="22"/>
      </w:rPr>
    </w:lvl>
    <w:lvl w:ilvl="1">
      <w:start w:val="1"/>
      <w:numFmt w:val="decimal"/>
      <w:isLgl/>
      <w:lvlText w:val="%1.%2"/>
      <w:lvlJc w:val="left"/>
      <w:pPr>
        <w:ind w:left="810" w:hanging="360"/>
      </w:pPr>
      <w:rPr>
        <w:rFonts w:hint="default"/>
        <w:color w:val="auto"/>
      </w:rPr>
    </w:lvl>
    <w:lvl w:ilvl="2">
      <w:start w:val="1"/>
      <w:numFmt w:val="decimal"/>
      <w:isLgl/>
      <w:lvlText w:val="%1.%2.%3"/>
      <w:lvlJc w:val="left"/>
      <w:pPr>
        <w:ind w:left="1260" w:hanging="720"/>
      </w:pPr>
      <w:rPr>
        <w:rFonts w:hint="default"/>
        <w:color w:val="0000FF"/>
      </w:rPr>
    </w:lvl>
    <w:lvl w:ilvl="3">
      <w:start w:val="1"/>
      <w:numFmt w:val="decimal"/>
      <w:isLgl/>
      <w:lvlText w:val="%1.%2.%3.%4"/>
      <w:lvlJc w:val="left"/>
      <w:pPr>
        <w:ind w:left="1350" w:hanging="720"/>
      </w:pPr>
      <w:rPr>
        <w:rFonts w:hint="default"/>
        <w:color w:val="0000FF"/>
      </w:rPr>
    </w:lvl>
    <w:lvl w:ilvl="4">
      <w:start w:val="1"/>
      <w:numFmt w:val="decimal"/>
      <w:isLgl/>
      <w:lvlText w:val="%1.%2.%3.%4.%5"/>
      <w:lvlJc w:val="left"/>
      <w:pPr>
        <w:ind w:left="1800" w:hanging="1080"/>
      </w:pPr>
      <w:rPr>
        <w:rFonts w:hint="default"/>
        <w:color w:val="0000FF"/>
      </w:rPr>
    </w:lvl>
    <w:lvl w:ilvl="5">
      <w:start w:val="1"/>
      <w:numFmt w:val="decimal"/>
      <w:isLgl/>
      <w:lvlText w:val="%1.%2.%3.%4.%5.%6"/>
      <w:lvlJc w:val="left"/>
      <w:pPr>
        <w:ind w:left="1890" w:hanging="1080"/>
      </w:pPr>
      <w:rPr>
        <w:rFonts w:hint="default"/>
        <w:color w:val="0000FF"/>
      </w:rPr>
    </w:lvl>
    <w:lvl w:ilvl="6">
      <w:start w:val="1"/>
      <w:numFmt w:val="decimal"/>
      <w:isLgl/>
      <w:lvlText w:val="%1.%2.%3.%4.%5.%6.%7"/>
      <w:lvlJc w:val="left"/>
      <w:pPr>
        <w:ind w:left="2340" w:hanging="1440"/>
      </w:pPr>
      <w:rPr>
        <w:rFonts w:hint="default"/>
        <w:color w:val="0000FF"/>
      </w:rPr>
    </w:lvl>
    <w:lvl w:ilvl="7">
      <w:start w:val="1"/>
      <w:numFmt w:val="decimal"/>
      <w:isLgl/>
      <w:lvlText w:val="%1.%2.%3.%4.%5.%6.%7.%8"/>
      <w:lvlJc w:val="left"/>
      <w:pPr>
        <w:ind w:left="2430" w:hanging="1440"/>
      </w:pPr>
      <w:rPr>
        <w:rFonts w:hint="default"/>
        <w:color w:val="0000FF"/>
      </w:rPr>
    </w:lvl>
    <w:lvl w:ilvl="8">
      <w:start w:val="1"/>
      <w:numFmt w:val="decimal"/>
      <w:isLgl/>
      <w:lvlText w:val="%1.%2.%3.%4.%5.%6.%7.%8.%9"/>
      <w:lvlJc w:val="left"/>
      <w:pPr>
        <w:ind w:left="2880" w:hanging="1800"/>
      </w:pPr>
      <w:rPr>
        <w:rFonts w:hint="default"/>
        <w:color w:val="0000FF"/>
      </w:rPr>
    </w:lvl>
  </w:abstractNum>
  <w:abstractNum w:abstractNumId="26" w15:restartNumberingAfterBreak="0">
    <w:nsid w:val="78A355E4"/>
    <w:multiLevelType w:val="multilevel"/>
    <w:tmpl w:val="565ED0B4"/>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929692C"/>
    <w:multiLevelType w:val="hybridMultilevel"/>
    <w:tmpl w:val="56D45C66"/>
    <w:lvl w:ilvl="0" w:tplc="42E01A78">
      <w:start w:val="1"/>
      <w:numFmt w:val="decimal"/>
      <w:lvlText w:val="%1."/>
      <w:lvlJc w:val="left"/>
      <w:pPr>
        <w:ind w:left="1080" w:hanging="720"/>
      </w:pPr>
      <w:rPr>
        <w:rFonts w:hint="default"/>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9A030B7"/>
    <w:multiLevelType w:val="hybridMultilevel"/>
    <w:tmpl w:val="61685198"/>
    <w:lvl w:ilvl="0" w:tplc="BE68439E">
      <w:numFmt w:val="bullet"/>
      <w:lvlText w:val="-"/>
      <w:lvlJc w:val="left"/>
      <w:pPr>
        <w:ind w:left="720" w:hanging="360"/>
      </w:pPr>
      <w:rPr>
        <w:rFonts w:ascii="Calibri Light" w:eastAsia="Calibr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232E7C"/>
    <w:multiLevelType w:val="hybridMultilevel"/>
    <w:tmpl w:val="F6025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2405997">
    <w:abstractNumId w:val="19"/>
  </w:num>
  <w:num w:numId="2" w16cid:durableId="32967661">
    <w:abstractNumId w:val="9"/>
  </w:num>
  <w:num w:numId="3" w16cid:durableId="1132089211">
    <w:abstractNumId w:val="25"/>
  </w:num>
  <w:num w:numId="4" w16cid:durableId="1855418750">
    <w:abstractNumId w:val="24"/>
  </w:num>
  <w:num w:numId="5" w16cid:durableId="600725607">
    <w:abstractNumId w:val="26"/>
  </w:num>
  <w:num w:numId="6" w16cid:durableId="1957441164">
    <w:abstractNumId w:val="2"/>
  </w:num>
  <w:num w:numId="7" w16cid:durableId="1335843574">
    <w:abstractNumId w:val="29"/>
  </w:num>
  <w:num w:numId="8" w16cid:durableId="567304194">
    <w:abstractNumId w:val="27"/>
  </w:num>
  <w:num w:numId="9" w16cid:durableId="1990358146">
    <w:abstractNumId w:val="13"/>
  </w:num>
  <w:num w:numId="10" w16cid:durableId="1657995325">
    <w:abstractNumId w:val="22"/>
  </w:num>
  <w:num w:numId="11" w16cid:durableId="1929187842">
    <w:abstractNumId w:val="10"/>
  </w:num>
  <w:num w:numId="12" w16cid:durableId="1296375988">
    <w:abstractNumId w:val="3"/>
  </w:num>
  <w:num w:numId="13" w16cid:durableId="652953810">
    <w:abstractNumId w:val="10"/>
    <w:lvlOverride w:ilvl="0">
      <w:startOverride w:val="1"/>
    </w:lvlOverride>
  </w:num>
  <w:num w:numId="14" w16cid:durableId="764879566">
    <w:abstractNumId w:val="6"/>
  </w:num>
  <w:num w:numId="15" w16cid:durableId="2119399968">
    <w:abstractNumId w:val="1"/>
  </w:num>
  <w:num w:numId="16" w16cid:durableId="469597154">
    <w:abstractNumId w:val="10"/>
    <w:lvlOverride w:ilvl="0">
      <w:startOverride w:val="1"/>
    </w:lvlOverride>
  </w:num>
  <w:num w:numId="17" w16cid:durableId="598371884">
    <w:abstractNumId w:val="4"/>
  </w:num>
  <w:num w:numId="18" w16cid:durableId="761342372">
    <w:abstractNumId w:val="18"/>
  </w:num>
  <w:num w:numId="19" w16cid:durableId="972717529">
    <w:abstractNumId w:val="10"/>
    <w:lvlOverride w:ilvl="0">
      <w:startOverride w:val="1"/>
    </w:lvlOverride>
  </w:num>
  <w:num w:numId="20" w16cid:durableId="984968116">
    <w:abstractNumId w:val="21"/>
  </w:num>
  <w:num w:numId="21" w16cid:durableId="1248423550">
    <w:abstractNumId w:val="5"/>
  </w:num>
  <w:num w:numId="22" w16cid:durableId="2022854383">
    <w:abstractNumId w:val="7"/>
  </w:num>
  <w:num w:numId="23" w16cid:durableId="496001240">
    <w:abstractNumId w:val="10"/>
    <w:lvlOverride w:ilvl="0">
      <w:startOverride w:val="1"/>
    </w:lvlOverride>
  </w:num>
  <w:num w:numId="24" w16cid:durableId="1376930793">
    <w:abstractNumId w:val="15"/>
  </w:num>
  <w:num w:numId="25" w16cid:durableId="1106971842">
    <w:abstractNumId w:val="23"/>
  </w:num>
  <w:num w:numId="26" w16cid:durableId="1613904290">
    <w:abstractNumId w:val="12"/>
  </w:num>
  <w:num w:numId="27" w16cid:durableId="1421760115">
    <w:abstractNumId w:val="8"/>
  </w:num>
  <w:num w:numId="28" w16cid:durableId="1087995764">
    <w:abstractNumId w:val="28"/>
  </w:num>
  <w:num w:numId="29" w16cid:durableId="1172721755">
    <w:abstractNumId w:val="14"/>
  </w:num>
  <w:num w:numId="30" w16cid:durableId="985284460">
    <w:abstractNumId w:val="11"/>
  </w:num>
  <w:num w:numId="31" w16cid:durableId="928120997">
    <w:abstractNumId w:val="16"/>
  </w:num>
  <w:num w:numId="32" w16cid:durableId="1494223398">
    <w:abstractNumId w:val="0"/>
  </w:num>
  <w:num w:numId="33" w16cid:durableId="351298749">
    <w:abstractNumId w:val="20"/>
  </w:num>
  <w:num w:numId="34" w16cid:durableId="18864224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27A0"/>
    <w:rsid w:val="00003769"/>
    <w:rsid w:val="0000450C"/>
    <w:rsid w:val="00005435"/>
    <w:rsid w:val="00005C03"/>
    <w:rsid w:val="00006A23"/>
    <w:rsid w:val="000105C6"/>
    <w:rsid w:val="00012DC5"/>
    <w:rsid w:val="0001343D"/>
    <w:rsid w:val="000136AE"/>
    <w:rsid w:val="000151D6"/>
    <w:rsid w:val="000156EF"/>
    <w:rsid w:val="000157A7"/>
    <w:rsid w:val="000165D1"/>
    <w:rsid w:val="0001705F"/>
    <w:rsid w:val="0001714C"/>
    <w:rsid w:val="00017FF7"/>
    <w:rsid w:val="0002009B"/>
    <w:rsid w:val="000208A0"/>
    <w:rsid w:val="00020CB9"/>
    <w:rsid w:val="00023330"/>
    <w:rsid w:val="000237C9"/>
    <w:rsid w:val="00024167"/>
    <w:rsid w:val="00027251"/>
    <w:rsid w:val="0002779D"/>
    <w:rsid w:val="0002782E"/>
    <w:rsid w:val="00027DF6"/>
    <w:rsid w:val="00031973"/>
    <w:rsid w:val="00032DB6"/>
    <w:rsid w:val="00032E11"/>
    <w:rsid w:val="0003527F"/>
    <w:rsid w:val="0004002A"/>
    <w:rsid w:val="00042B71"/>
    <w:rsid w:val="000505D8"/>
    <w:rsid w:val="00050C2C"/>
    <w:rsid w:val="00051137"/>
    <w:rsid w:val="0005256C"/>
    <w:rsid w:val="00052873"/>
    <w:rsid w:val="00053A70"/>
    <w:rsid w:val="00054EDC"/>
    <w:rsid w:val="00056B34"/>
    <w:rsid w:val="0006172F"/>
    <w:rsid w:val="00061A1E"/>
    <w:rsid w:val="00062250"/>
    <w:rsid w:val="00066543"/>
    <w:rsid w:val="0006665A"/>
    <w:rsid w:val="00070DCF"/>
    <w:rsid w:val="00071A72"/>
    <w:rsid w:val="00073220"/>
    <w:rsid w:val="0007368A"/>
    <w:rsid w:val="00074520"/>
    <w:rsid w:val="00074DFE"/>
    <w:rsid w:val="00075100"/>
    <w:rsid w:val="0007556E"/>
    <w:rsid w:val="00075B18"/>
    <w:rsid w:val="00075D31"/>
    <w:rsid w:val="000769F0"/>
    <w:rsid w:val="00077480"/>
    <w:rsid w:val="00077B5E"/>
    <w:rsid w:val="00077CA7"/>
    <w:rsid w:val="0008248D"/>
    <w:rsid w:val="00083A32"/>
    <w:rsid w:val="00083AF0"/>
    <w:rsid w:val="00084342"/>
    <w:rsid w:val="00084A94"/>
    <w:rsid w:val="00084E50"/>
    <w:rsid w:val="0008740F"/>
    <w:rsid w:val="00087F51"/>
    <w:rsid w:val="00090AF0"/>
    <w:rsid w:val="00090C07"/>
    <w:rsid w:val="000928D0"/>
    <w:rsid w:val="00092C21"/>
    <w:rsid w:val="00093399"/>
    <w:rsid w:val="00093AA0"/>
    <w:rsid w:val="0009605D"/>
    <w:rsid w:val="00096E82"/>
    <w:rsid w:val="000A01D6"/>
    <w:rsid w:val="000A087A"/>
    <w:rsid w:val="000A1C7A"/>
    <w:rsid w:val="000A1DC3"/>
    <w:rsid w:val="000A2DCA"/>
    <w:rsid w:val="000A3119"/>
    <w:rsid w:val="000A3600"/>
    <w:rsid w:val="000A4081"/>
    <w:rsid w:val="000A59E7"/>
    <w:rsid w:val="000A6698"/>
    <w:rsid w:val="000A7C8D"/>
    <w:rsid w:val="000B17B2"/>
    <w:rsid w:val="000B1971"/>
    <w:rsid w:val="000B558A"/>
    <w:rsid w:val="000B5C1E"/>
    <w:rsid w:val="000B5F4B"/>
    <w:rsid w:val="000C0EE1"/>
    <w:rsid w:val="000C4E3B"/>
    <w:rsid w:val="000C5176"/>
    <w:rsid w:val="000C624C"/>
    <w:rsid w:val="000C7CA0"/>
    <w:rsid w:val="000D034C"/>
    <w:rsid w:val="000D2289"/>
    <w:rsid w:val="000D2670"/>
    <w:rsid w:val="000D34A0"/>
    <w:rsid w:val="000D3517"/>
    <w:rsid w:val="000D43FC"/>
    <w:rsid w:val="000D7FBF"/>
    <w:rsid w:val="000E2061"/>
    <w:rsid w:val="000E58A1"/>
    <w:rsid w:val="000E5AFC"/>
    <w:rsid w:val="000E638D"/>
    <w:rsid w:val="000E6B2E"/>
    <w:rsid w:val="000E7F1D"/>
    <w:rsid w:val="000F1DAB"/>
    <w:rsid w:val="000F2C5D"/>
    <w:rsid w:val="000F37A2"/>
    <w:rsid w:val="000F4485"/>
    <w:rsid w:val="000F5AA5"/>
    <w:rsid w:val="000F697D"/>
    <w:rsid w:val="000F6ED8"/>
    <w:rsid w:val="000F73EA"/>
    <w:rsid w:val="001004EA"/>
    <w:rsid w:val="0010087B"/>
    <w:rsid w:val="0010106A"/>
    <w:rsid w:val="00101919"/>
    <w:rsid w:val="00101A87"/>
    <w:rsid w:val="0010376D"/>
    <w:rsid w:val="001056A2"/>
    <w:rsid w:val="001104C3"/>
    <w:rsid w:val="00111C15"/>
    <w:rsid w:val="00112585"/>
    <w:rsid w:val="0011372E"/>
    <w:rsid w:val="00113ADE"/>
    <w:rsid w:val="00115B25"/>
    <w:rsid w:val="0011703C"/>
    <w:rsid w:val="00120E04"/>
    <w:rsid w:val="0012144A"/>
    <w:rsid w:val="00121C78"/>
    <w:rsid w:val="001222F4"/>
    <w:rsid w:val="00123E13"/>
    <w:rsid w:val="001242CD"/>
    <w:rsid w:val="001304CB"/>
    <w:rsid w:val="0013226B"/>
    <w:rsid w:val="00133D13"/>
    <w:rsid w:val="0013495E"/>
    <w:rsid w:val="00135875"/>
    <w:rsid w:val="0013670A"/>
    <w:rsid w:val="00136926"/>
    <w:rsid w:val="00136C22"/>
    <w:rsid w:val="00140B24"/>
    <w:rsid w:val="00140E83"/>
    <w:rsid w:val="00141AFD"/>
    <w:rsid w:val="00141CAF"/>
    <w:rsid w:val="0014219F"/>
    <w:rsid w:val="00143329"/>
    <w:rsid w:val="001437FC"/>
    <w:rsid w:val="00151F37"/>
    <w:rsid w:val="00153618"/>
    <w:rsid w:val="00154DE6"/>
    <w:rsid w:val="00155CBE"/>
    <w:rsid w:val="001560FB"/>
    <w:rsid w:val="00157126"/>
    <w:rsid w:val="0015734D"/>
    <w:rsid w:val="00157CA5"/>
    <w:rsid w:val="00160E0F"/>
    <w:rsid w:val="00161453"/>
    <w:rsid w:val="00161B81"/>
    <w:rsid w:val="00161EC4"/>
    <w:rsid w:val="0016272E"/>
    <w:rsid w:val="00164511"/>
    <w:rsid w:val="00164B33"/>
    <w:rsid w:val="00167DD5"/>
    <w:rsid w:val="00167E0E"/>
    <w:rsid w:val="0017043B"/>
    <w:rsid w:val="001707C7"/>
    <w:rsid w:val="00171B1F"/>
    <w:rsid w:val="00171F53"/>
    <w:rsid w:val="00173D53"/>
    <w:rsid w:val="00175D93"/>
    <w:rsid w:val="0017763A"/>
    <w:rsid w:val="00180C34"/>
    <w:rsid w:val="0018152A"/>
    <w:rsid w:val="00183E8C"/>
    <w:rsid w:val="0018517F"/>
    <w:rsid w:val="001866EC"/>
    <w:rsid w:val="00186C2A"/>
    <w:rsid w:val="00186C9F"/>
    <w:rsid w:val="00192029"/>
    <w:rsid w:val="00192042"/>
    <w:rsid w:val="00192456"/>
    <w:rsid w:val="001928AE"/>
    <w:rsid w:val="00194263"/>
    <w:rsid w:val="00194E52"/>
    <w:rsid w:val="00195323"/>
    <w:rsid w:val="0019552D"/>
    <w:rsid w:val="00197F87"/>
    <w:rsid w:val="001A1D7D"/>
    <w:rsid w:val="001A5567"/>
    <w:rsid w:val="001A5D50"/>
    <w:rsid w:val="001A60DD"/>
    <w:rsid w:val="001B3657"/>
    <w:rsid w:val="001B45FC"/>
    <w:rsid w:val="001B5CC8"/>
    <w:rsid w:val="001B5CD0"/>
    <w:rsid w:val="001B6F33"/>
    <w:rsid w:val="001C2344"/>
    <w:rsid w:val="001C5C7B"/>
    <w:rsid w:val="001C6C89"/>
    <w:rsid w:val="001C79E1"/>
    <w:rsid w:val="001D03E2"/>
    <w:rsid w:val="001D06B9"/>
    <w:rsid w:val="001D0E9B"/>
    <w:rsid w:val="001D10AE"/>
    <w:rsid w:val="001D41DC"/>
    <w:rsid w:val="001D7618"/>
    <w:rsid w:val="001E0894"/>
    <w:rsid w:val="001E13A7"/>
    <w:rsid w:val="001E25DD"/>
    <w:rsid w:val="001E2C4B"/>
    <w:rsid w:val="001E38C7"/>
    <w:rsid w:val="001E4ABB"/>
    <w:rsid w:val="001E762A"/>
    <w:rsid w:val="001F08B4"/>
    <w:rsid w:val="001F1324"/>
    <w:rsid w:val="001F2F7E"/>
    <w:rsid w:val="001F4A55"/>
    <w:rsid w:val="001F4D7E"/>
    <w:rsid w:val="001F6D0E"/>
    <w:rsid w:val="001F7109"/>
    <w:rsid w:val="001F7353"/>
    <w:rsid w:val="001F77E0"/>
    <w:rsid w:val="002044C0"/>
    <w:rsid w:val="00204C31"/>
    <w:rsid w:val="0021044C"/>
    <w:rsid w:val="0021101E"/>
    <w:rsid w:val="00211035"/>
    <w:rsid w:val="0021109C"/>
    <w:rsid w:val="00211634"/>
    <w:rsid w:val="00211B34"/>
    <w:rsid w:val="00211DA2"/>
    <w:rsid w:val="00211EFB"/>
    <w:rsid w:val="002121C3"/>
    <w:rsid w:val="00212B19"/>
    <w:rsid w:val="002144E9"/>
    <w:rsid w:val="0021465C"/>
    <w:rsid w:val="00214D74"/>
    <w:rsid w:val="002151EB"/>
    <w:rsid w:val="002171F3"/>
    <w:rsid w:val="00217204"/>
    <w:rsid w:val="00217F9E"/>
    <w:rsid w:val="00220934"/>
    <w:rsid w:val="002210A5"/>
    <w:rsid w:val="00222573"/>
    <w:rsid w:val="00223561"/>
    <w:rsid w:val="00223CB9"/>
    <w:rsid w:val="0022678B"/>
    <w:rsid w:val="00230F91"/>
    <w:rsid w:val="0023107B"/>
    <w:rsid w:val="002311AB"/>
    <w:rsid w:val="00231501"/>
    <w:rsid w:val="002326E1"/>
    <w:rsid w:val="00232A03"/>
    <w:rsid w:val="002345A8"/>
    <w:rsid w:val="002353FC"/>
    <w:rsid w:val="00236D58"/>
    <w:rsid w:val="0023786F"/>
    <w:rsid w:val="00237C11"/>
    <w:rsid w:val="00242193"/>
    <w:rsid w:val="002425E1"/>
    <w:rsid w:val="002458C6"/>
    <w:rsid w:val="002458DB"/>
    <w:rsid w:val="00245BF1"/>
    <w:rsid w:val="00245D1D"/>
    <w:rsid w:val="0024622B"/>
    <w:rsid w:val="00250F11"/>
    <w:rsid w:val="002521B2"/>
    <w:rsid w:val="00253CD1"/>
    <w:rsid w:val="002552D8"/>
    <w:rsid w:val="0025571D"/>
    <w:rsid w:val="0025578F"/>
    <w:rsid w:val="00256881"/>
    <w:rsid w:val="00260671"/>
    <w:rsid w:val="00260830"/>
    <w:rsid w:val="002609B5"/>
    <w:rsid w:val="00260C6A"/>
    <w:rsid w:val="002610FD"/>
    <w:rsid w:val="0026225C"/>
    <w:rsid w:val="00262E8A"/>
    <w:rsid w:val="002718AE"/>
    <w:rsid w:val="00271E19"/>
    <w:rsid w:val="00271EDB"/>
    <w:rsid w:val="00273580"/>
    <w:rsid w:val="002736DB"/>
    <w:rsid w:val="0027383B"/>
    <w:rsid w:val="00273DCB"/>
    <w:rsid w:val="00276C5B"/>
    <w:rsid w:val="00277739"/>
    <w:rsid w:val="002803BF"/>
    <w:rsid w:val="002824A5"/>
    <w:rsid w:val="00282589"/>
    <w:rsid w:val="00282831"/>
    <w:rsid w:val="00283937"/>
    <w:rsid w:val="00283E64"/>
    <w:rsid w:val="00284A55"/>
    <w:rsid w:val="00287FE4"/>
    <w:rsid w:val="00290460"/>
    <w:rsid w:val="00290B2A"/>
    <w:rsid w:val="00290C72"/>
    <w:rsid w:val="002913CD"/>
    <w:rsid w:val="002938FF"/>
    <w:rsid w:val="00293FED"/>
    <w:rsid w:val="0029557D"/>
    <w:rsid w:val="00295E22"/>
    <w:rsid w:val="002964F9"/>
    <w:rsid w:val="00296DD0"/>
    <w:rsid w:val="002972BD"/>
    <w:rsid w:val="0029738C"/>
    <w:rsid w:val="002A0881"/>
    <w:rsid w:val="002A1D44"/>
    <w:rsid w:val="002A2263"/>
    <w:rsid w:val="002A2888"/>
    <w:rsid w:val="002A4685"/>
    <w:rsid w:val="002A6848"/>
    <w:rsid w:val="002B04C9"/>
    <w:rsid w:val="002B2BDE"/>
    <w:rsid w:val="002B31A1"/>
    <w:rsid w:val="002B56AF"/>
    <w:rsid w:val="002B6C8B"/>
    <w:rsid w:val="002B75A3"/>
    <w:rsid w:val="002B7E79"/>
    <w:rsid w:val="002C04C7"/>
    <w:rsid w:val="002C27BE"/>
    <w:rsid w:val="002C35CF"/>
    <w:rsid w:val="002C3FA2"/>
    <w:rsid w:val="002C4C96"/>
    <w:rsid w:val="002C4D31"/>
    <w:rsid w:val="002C7361"/>
    <w:rsid w:val="002D2F95"/>
    <w:rsid w:val="002D3B4A"/>
    <w:rsid w:val="002D4489"/>
    <w:rsid w:val="002D4F6A"/>
    <w:rsid w:val="002D50FE"/>
    <w:rsid w:val="002D5881"/>
    <w:rsid w:val="002D6357"/>
    <w:rsid w:val="002D756C"/>
    <w:rsid w:val="002E0BE8"/>
    <w:rsid w:val="002E0DCB"/>
    <w:rsid w:val="002E3B96"/>
    <w:rsid w:val="002E45D7"/>
    <w:rsid w:val="002E45FA"/>
    <w:rsid w:val="002E4B1F"/>
    <w:rsid w:val="002E6A17"/>
    <w:rsid w:val="002F0C62"/>
    <w:rsid w:val="002F2C72"/>
    <w:rsid w:val="002F791A"/>
    <w:rsid w:val="00300575"/>
    <w:rsid w:val="00300580"/>
    <w:rsid w:val="00300BC1"/>
    <w:rsid w:val="0030470A"/>
    <w:rsid w:val="00305BF9"/>
    <w:rsid w:val="00306355"/>
    <w:rsid w:val="00306676"/>
    <w:rsid w:val="003102C2"/>
    <w:rsid w:val="00310808"/>
    <w:rsid w:val="0031149C"/>
    <w:rsid w:val="00312D2F"/>
    <w:rsid w:val="0031431D"/>
    <w:rsid w:val="00314A16"/>
    <w:rsid w:val="003159F4"/>
    <w:rsid w:val="00316C91"/>
    <w:rsid w:val="003173D8"/>
    <w:rsid w:val="00320343"/>
    <w:rsid w:val="00323267"/>
    <w:rsid w:val="00324E0F"/>
    <w:rsid w:val="003271C2"/>
    <w:rsid w:val="0033025D"/>
    <w:rsid w:val="00330B8E"/>
    <w:rsid w:val="00330CCD"/>
    <w:rsid w:val="00332453"/>
    <w:rsid w:val="00332D21"/>
    <w:rsid w:val="00334606"/>
    <w:rsid w:val="00335E45"/>
    <w:rsid w:val="003363AB"/>
    <w:rsid w:val="003371EE"/>
    <w:rsid w:val="003421BB"/>
    <w:rsid w:val="003437BD"/>
    <w:rsid w:val="003438DA"/>
    <w:rsid w:val="003456C5"/>
    <w:rsid w:val="00345AB8"/>
    <w:rsid w:val="00346732"/>
    <w:rsid w:val="003479D8"/>
    <w:rsid w:val="003519A0"/>
    <w:rsid w:val="00354DA2"/>
    <w:rsid w:val="0035537E"/>
    <w:rsid w:val="00356A45"/>
    <w:rsid w:val="003607E9"/>
    <w:rsid w:val="00360B91"/>
    <w:rsid w:val="00360F49"/>
    <w:rsid w:val="003611BA"/>
    <w:rsid w:val="0036124D"/>
    <w:rsid w:val="00362842"/>
    <w:rsid w:val="00363675"/>
    <w:rsid w:val="00365902"/>
    <w:rsid w:val="00365FAA"/>
    <w:rsid w:val="00367441"/>
    <w:rsid w:val="00367852"/>
    <w:rsid w:val="00367E95"/>
    <w:rsid w:val="00370127"/>
    <w:rsid w:val="00370386"/>
    <w:rsid w:val="003707AB"/>
    <w:rsid w:val="00372CAB"/>
    <w:rsid w:val="0037364B"/>
    <w:rsid w:val="0037572E"/>
    <w:rsid w:val="0037580E"/>
    <w:rsid w:val="0037610A"/>
    <w:rsid w:val="0038008D"/>
    <w:rsid w:val="0038183D"/>
    <w:rsid w:val="00381EC1"/>
    <w:rsid w:val="00382602"/>
    <w:rsid w:val="00383351"/>
    <w:rsid w:val="0038612D"/>
    <w:rsid w:val="003868DB"/>
    <w:rsid w:val="00387351"/>
    <w:rsid w:val="00387EE0"/>
    <w:rsid w:val="00391D9E"/>
    <w:rsid w:val="00392601"/>
    <w:rsid w:val="00394D5E"/>
    <w:rsid w:val="00396D4B"/>
    <w:rsid w:val="003A5FA9"/>
    <w:rsid w:val="003B0F4B"/>
    <w:rsid w:val="003B10DD"/>
    <w:rsid w:val="003B1DEF"/>
    <w:rsid w:val="003B21B4"/>
    <w:rsid w:val="003B2464"/>
    <w:rsid w:val="003B2D81"/>
    <w:rsid w:val="003B355A"/>
    <w:rsid w:val="003B5C06"/>
    <w:rsid w:val="003B7451"/>
    <w:rsid w:val="003C1DC4"/>
    <w:rsid w:val="003C4BD3"/>
    <w:rsid w:val="003C6C1E"/>
    <w:rsid w:val="003C7AE8"/>
    <w:rsid w:val="003C7C0C"/>
    <w:rsid w:val="003D06DD"/>
    <w:rsid w:val="003D070D"/>
    <w:rsid w:val="003D3065"/>
    <w:rsid w:val="003D3611"/>
    <w:rsid w:val="003D3FD5"/>
    <w:rsid w:val="003D49D9"/>
    <w:rsid w:val="003D55A0"/>
    <w:rsid w:val="003D5F5E"/>
    <w:rsid w:val="003D5F6D"/>
    <w:rsid w:val="003D7AB4"/>
    <w:rsid w:val="003E0BEE"/>
    <w:rsid w:val="003E1326"/>
    <w:rsid w:val="003E1369"/>
    <w:rsid w:val="003E1571"/>
    <w:rsid w:val="003E1DAA"/>
    <w:rsid w:val="003E2D43"/>
    <w:rsid w:val="003E478D"/>
    <w:rsid w:val="003E5F3C"/>
    <w:rsid w:val="003E6E2F"/>
    <w:rsid w:val="003E7018"/>
    <w:rsid w:val="003E7954"/>
    <w:rsid w:val="003F056F"/>
    <w:rsid w:val="003F07E4"/>
    <w:rsid w:val="003F0B0F"/>
    <w:rsid w:val="003F639C"/>
    <w:rsid w:val="003F7730"/>
    <w:rsid w:val="003F7D5C"/>
    <w:rsid w:val="00401646"/>
    <w:rsid w:val="00401A50"/>
    <w:rsid w:val="00402880"/>
    <w:rsid w:val="0040332E"/>
    <w:rsid w:val="004043C4"/>
    <w:rsid w:val="004045D0"/>
    <w:rsid w:val="0040489D"/>
    <w:rsid w:val="00404D9E"/>
    <w:rsid w:val="00405205"/>
    <w:rsid w:val="004063DB"/>
    <w:rsid w:val="0040645E"/>
    <w:rsid w:val="00411056"/>
    <w:rsid w:val="004115E8"/>
    <w:rsid w:val="00411615"/>
    <w:rsid w:val="004128E6"/>
    <w:rsid w:val="0041368F"/>
    <w:rsid w:val="004142F5"/>
    <w:rsid w:val="0041549A"/>
    <w:rsid w:val="0041700F"/>
    <w:rsid w:val="00417537"/>
    <w:rsid w:val="00422A4C"/>
    <w:rsid w:val="00423387"/>
    <w:rsid w:val="004259BC"/>
    <w:rsid w:val="00426DF9"/>
    <w:rsid w:val="00427C29"/>
    <w:rsid w:val="0043214A"/>
    <w:rsid w:val="00432A5A"/>
    <w:rsid w:val="0043311E"/>
    <w:rsid w:val="00434B2F"/>
    <w:rsid w:val="00435A1E"/>
    <w:rsid w:val="00436A6A"/>
    <w:rsid w:val="00442B46"/>
    <w:rsid w:val="00442CD0"/>
    <w:rsid w:val="00443CAF"/>
    <w:rsid w:val="004444CC"/>
    <w:rsid w:val="00446627"/>
    <w:rsid w:val="00447798"/>
    <w:rsid w:val="00451C5E"/>
    <w:rsid w:val="00452BDB"/>
    <w:rsid w:val="00453B8C"/>
    <w:rsid w:val="00454767"/>
    <w:rsid w:val="0045510B"/>
    <w:rsid w:val="00457222"/>
    <w:rsid w:val="00457776"/>
    <w:rsid w:val="00460698"/>
    <w:rsid w:val="004630D1"/>
    <w:rsid w:val="004631FB"/>
    <w:rsid w:val="00463E28"/>
    <w:rsid w:val="00464809"/>
    <w:rsid w:val="00465E22"/>
    <w:rsid w:val="0046759C"/>
    <w:rsid w:val="00467DA2"/>
    <w:rsid w:val="004700F4"/>
    <w:rsid w:val="004710BE"/>
    <w:rsid w:val="00471256"/>
    <w:rsid w:val="00471E7E"/>
    <w:rsid w:val="00473A50"/>
    <w:rsid w:val="00474810"/>
    <w:rsid w:val="00474B00"/>
    <w:rsid w:val="00477A81"/>
    <w:rsid w:val="004801A2"/>
    <w:rsid w:val="004813C9"/>
    <w:rsid w:val="0048345C"/>
    <w:rsid w:val="00484CA4"/>
    <w:rsid w:val="00485580"/>
    <w:rsid w:val="00485630"/>
    <w:rsid w:val="004856DF"/>
    <w:rsid w:val="00485A2E"/>
    <w:rsid w:val="0049050E"/>
    <w:rsid w:val="0049127C"/>
    <w:rsid w:val="00492A95"/>
    <w:rsid w:val="004954F3"/>
    <w:rsid w:val="0049671B"/>
    <w:rsid w:val="00496DCA"/>
    <w:rsid w:val="004A0A17"/>
    <w:rsid w:val="004A0A56"/>
    <w:rsid w:val="004A29E9"/>
    <w:rsid w:val="004A2AEB"/>
    <w:rsid w:val="004A338F"/>
    <w:rsid w:val="004A34B8"/>
    <w:rsid w:val="004A3AE0"/>
    <w:rsid w:val="004A53B4"/>
    <w:rsid w:val="004A5B36"/>
    <w:rsid w:val="004A6044"/>
    <w:rsid w:val="004A64B6"/>
    <w:rsid w:val="004A6531"/>
    <w:rsid w:val="004A7333"/>
    <w:rsid w:val="004A7A25"/>
    <w:rsid w:val="004B03B1"/>
    <w:rsid w:val="004B184A"/>
    <w:rsid w:val="004B1A1A"/>
    <w:rsid w:val="004B1FAF"/>
    <w:rsid w:val="004B31E0"/>
    <w:rsid w:val="004B5DFE"/>
    <w:rsid w:val="004B6F32"/>
    <w:rsid w:val="004B74E7"/>
    <w:rsid w:val="004C2AB6"/>
    <w:rsid w:val="004C3419"/>
    <w:rsid w:val="004C57EA"/>
    <w:rsid w:val="004C5EB5"/>
    <w:rsid w:val="004C65EB"/>
    <w:rsid w:val="004C6D7A"/>
    <w:rsid w:val="004C705F"/>
    <w:rsid w:val="004C78DE"/>
    <w:rsid w:val="004D0472"/>
    <w:rsid w:val="004D0D8B"/>
    <w:rsid w:val="004D27FF"/>
    <w:rsid w:val="004D6F34"/>
    <w:rsid w:val="004D7F3D"/>
    <w:rsid w:val="004E003E"/>
    <w:rsid w:val="004E066F"/>
    <w:rsid w:val="004E1216"/>
    <w:rsid w:val="004E1239"/>
    <w:rsid w:val="004E1360"/>
    <w:rsid w:val="004E138A"/>
    <w:rsid w:val="004E19BC"/>
    <w:rsid w:val="004E1E9C"/>
    <w:rsid w:val="004E2D17"/>
    <w:rsid w:val="004E5328"/>
    <w:rsid w:val="004E74B5"/>
    <w:rsid w:val="004F0DAB"/>
    <w:rsid w:val="004F12B0"/>
    <w:rsid w:val="004F1DF9"/>
    <w:rsid w:val="004F2DDD"/>
    <w:rsid w:val="004F32B1"/>
    <w:rsid w:val="004F5E58"/>
    <w:rsid w:val="004F627D"/>
    <w:rsid w:val="004F6A05"/>
    <w:rsid w:val="004F7727"/>
    <w:rsid w:val="00500BE7"/>
    <w:rsid w:val="005038BD"/>
    <w:rsid w:val="0050426B"/>
    <w:rsid w:val="005051BD"/>
    <w:rsid w:val="00510F25"/>
    <w:rsid w:val="00510F35"/>
    <w:rsid w:val="0051141B"/>
    <w:rsid w:val="00514A5A"/>
    <w:rsid w:val="00515D78"/>
    <w:rsid w:val="00516BB2"/>
    <w:rsid w:val="00520556"/>
    <w:rsid w:val="0052196E"/>
    <w:rsid w:val="00521B56"/>
    <w:rsid w:val="00522982"/>
    <w:rsid w:val="00524731"/>
    <w:rsid w:val="005249CD"/>
    <w:rsid w:val="0052623A"/>
    <w:rsid w:val="00530D87"/>
    <w:rsid w:val="00534E1A"/>
    <w:rsid w:val="0053679A"/>
    <w:rsid w:val="0054226D"/>
    <w:rsid w:val="0054255E"/>
    <w:rsid w:val="00542619"/>
    <w:rsid w:val="005435F3"/>
    <w:rsid w:val="00546DD8"/>
    <w:rsid w:val="0055253A"/>
    <w:rsid w:val="00553006"/>
    <w:rsid w:val="005537A9"/>
    <w:rsid w:val="00554799"/>
    <w:rsid w:val="00557AE3"/>
    <w:rsid w:val="0056107E"/>
    <w:rsid w:val="0056360F"/>
    <w:rsid w:val="005646EB"/>
    <w:rsid w:val="00570585"/>
    <w:rsid w:val="005705FA"/>
    <w:rsid w:val="00571918"/>
    <w:rsid w:val="0057349F"/>
    <w:rsid w:val="00575F07"/>
    <w:rsid w:val="0057704D"/>
    <w:rsid w:val="00586F2F"/>
    <w:rsid w:val="005871D2"/>
    <w:rsid w:val="005873B8"/>
    <w:rsid w:val="005918B4"/>
    <w:rsid w:val="0059369F"/>
    <w:rsid w:val="005979CA"/>
    <w:rsid w:val="005A185F"/>
    <w:rsid w:val="005A1CD4"/>
    <w:rsid w:val="005A204B"/>
    <w:rsid w:val="005A6F8F"/>
    <w:rsid w:val="005A7A56"/>
    <w:rsid w:val="005B0948"/>
    <w:rsid w:val="005B0B7F"/>
    <w:rsid w:val="005B1103"/>
    <w:rsid w:val="005B1318"/>
    <w:rsid w:val="005B211C"/>
    <w:rsid w:val="005B3347"/>
    <w:rsid w:val="005B3958"/>
    <w:rsid w:val="005B3962"/>
    <w:rsid w:val="005B6414"/>
    <w:rsid w:val="005B6CB5"/>
    <w:rsid w:val="005B70CA"/>
    <w:rsid w:val="005B7E36"/>
    <w:rsid w:val="005B7F2C"/>
    <w:rsid w:val="005C02EF"/>
    <w:rsid w:val="005C0CD3"/>
    <w:rsid w:val="005C37F2"/>
    <w:rsid w:val="005C4E27"/>
    <w:rsid w:val="005C7A71"/>
    <w:rsid w:val="005C7CC4"/>
    <w:rsid w:val="005D0C4D"/>
    <w:rsid w:val="005D2195"/>
    <w:rsid w:val="005D4036"/>
    <w:rsid w:val="005D4145"/>
    <w:rsid w:val="005D41FB"/>
    <w:rsid w:val="005D54A3"/>
    <w:rsid w:val="005D56C5"/>
    <w:rsid w:val="005E076D"/>
    <w:rsid w:val="005E09B1"/>
    <w:rsid w:val="005E1B71"/>
    <w:rsid w:val="005E20AE"/>
    <w:rsid w:val="005E3C5B"/>
    <w:rsid w:val="005E4EB3"/>
    <w:rsid w:val="005F1D9D"/>
    <w:rsid w:val="005F2886"/>
    <w:rsid w:val="005F4897"/>
    <w:rsid w:val="005F5894"/>
    <w:rsid w:val="005F6170"/>
    <w:rsid w:val="005F748A"/>
    <w:rsid w:val="006009B5"/>
    <w:rsid w:val="00600DA1"/>
    <w:rsid w:val="00600DA5"/>
    <w:rsid w:val="00602C75"/>
    <w:rsid w:val="00604CB1"/>
    <w:rsid w:val="00604EAC"/>
    <w:rsid w:val="006057DF"/>
    <w:rsid w:val="00605F3B"/>
    <w:rsid w:val="00606493"/>
    <w:rsid w:val="00607F85"/>
    <w:rsid w:val="006102CC"/>
    <w:rsid w:val="00610A0D"/>
    <w:rsid w:val="00610B5B"/>
    <w:rsid w:val="006128DA"/>
    <w:rsid w:val="0061449F"/>
    <w:rsid w:val="00614795"/>
    <w:rsid w:val="00616A9D"/>
    <w:rsid w:val="00620AA8"/>
    <w:rsid w:val="00624004"/>
    <w:rsid w:val="006258BD"/>
    <w:rsid w:val="006262A9"/>
    <w:rsid w:val="00626C10"/>
    <w:rsid w:val="00626D79"/>
    <w:rsid w:val="00626FF3"/>
    <w:rsid w:val="00627A40"/>
    <w:rsid w:val="00627AD1"/>
    <w:rsid w:val="006332DB"/>
    <w:rsid w:val="00633A44"/>
    <w:rsid w:val="006340FE"/>
    <w:rsid w:val="006344D1"/>
    <w:rsid w:val="0063564C"/>
    <w:rsid w:val="0063728E"/>
    <w:rsid w:val="00637A40"/>
    <w:rsid w:val="00640268"/>
    <w:rsid w:val="00643148"/>
    <w:rsid w:val="00646208"/>
    <w:rsid w:val="00646522"/>
    <w:rsid w:val="006470DD"/>
    <w:rsid w:val="00647DB1"/>
    <w:rsid w:val="006525EF"/>
    <w:rsid w:val="006529B7"/>
    <w:rsid w:val="006602A8"/>
    <w:rsid w:val="00660E94"/>
    <w:rsid w:val="00663C75"/>
    <w:rsid w:val="0066667A"/>
    <w:rsid w:val="00666EF5"/>
    <w:rsid w:val="006677FB"/>
    <w:rsid w:val="00667CB3"/>
    <w:rsid w:val="00667EAA"/>
    <w:rsid w:val="00671458"/>
    <w:rsid w:val="006727C6"/>
    <w:rsid w:val="006729D1"/>
    <w:rsid w:val="00675F5E"/>
    <w:rsid w:val="006762FA"/>
    <w:rsid w:val="00684963"/>
    <w:rsid w:val="00685D3E"/>
    <w:rsid w:val="0068685A"/>
    <w:rsid w:val="0068727E"/>
    <w:rsid w:val="0068769D"/>
    <w:rsid w:val="00687CAE"/>
    <w:rsid w:val="00687E2A"/>
    <w:rsid w:val="0069088F"/>
    <w:rsid w:val="006909C6"/>
    <w:rsid w:val="006922F5"/>
    <w:rsid w:val="00692690"/>
    <w:rsid w:val="006978D3"/>
    <w:rsid w:val="00697DC4"/>
    <w:rsid w:val="006A1E9D"/>
    <w:rsid w:val="006A2EEA"/>
    <w:rsid w:val="006A34B2"/>
    <w:rsid w:val="006A358B"/>
    <w:rsid w:val="006A55C0"/>
    <w:rsid w:val="006A58D0"/>
    <w:rsid w:val="006A6453"/>
    <w:rsid w:val="006A694E"/>
    <w:rsid w:val="006A6B5D"/>
    <w:rsid w:val="006A792D"/>
    <w:rsid w:val="006A7A3E"/>
    <w:rsid w:val="006B17F6"/>
    <w:rsid w:val="006B1E25"/>
    <w:rsid w:val="006B1FB5"/>
    <w:rsid w:val="006B35AF"/>
    <w:rsid w:val="006B363E"/>
    <w:rsid w:val="006B5E67"/>
    <w:rsid w:val="006B6235"/>
    <w:rsid w:val="006B6BF2"/>
    <w:rsid w:val="006B7187"/>
    <w:rsid w:val="006B73D2"/>
    <w:rsid w:val="006C04C4"/>
    <w:rsid w:val="006C6981"/>
    <w:rsid w:val="006D3556"/>
    <w:rsid w:val="006D4931"/>
    <w:rsid w:val="006D5B2E"/>
    <w:rsid w:val="006D7DEB"/>
    <w:rsid w:val="006E0F47"/>
    <w:rsid w:val="006E297D"/>
    <w:rsid w:val="006E3E2F"/>
    <w:rsid w:val="006E617C"/>
    <w:rsid w:val="006E76AB"/>
    <w:rsid w:val="006E799D"/>
    <w:rsid w:val="006E7AE5"/>
    <w:rsid w:val="006F0EC3"/>
    <w:rsid w:val="006F3E73"/>
    <w:rsid w:val="006F4C29"/>
    <w:rsid w:val="00700A64"/>
    <w:rsid w:val="0070161E"/>
    <w:rsid w:val="0070180D"/>
    <w:rsid w:val="007051C8"/>
    <w:rsid w:val="00707672"/>
    <w:rsid w:val="00707744"/>
    <w:rsid w:val="00707A15"/>
    <w:rsid w:val="00710D60"/>
    <w:rsid w:val="00715EDF"/>
    <w:rsid w:val="007206DE"/>
    <w:rsid w:val="0072238C"/>
    <w:rsid w:val="0072309B"/>
    <w:rsid w:val="00723D9A"/>
    <w:rsid w:val="00724AC1"/>
    <w:rsid w:val="00724E74"/>
    <w:rsid w:val="00724EA9"/>
    <w:rsid w:val="00725A11"/>
    <w:rsid w:val="00725D04"/>
    <w:rsid w:val="00727F18"/>
    <w:rsid w:val="007306C6"/>
    <w:rsid w:val="0073260A"/>
    <w:rsid w:val="00732DA8"/>
    <w:rsid w:val="00736AAF"/>
    <w:rsid w:val="00736ECC"/>
    <w:rsid w:val="007435F2"/>
    <w:rsid w:val="007448B4"/>
    <w:rsid w:val="00744F24"/>
    <w:rsid w:val="007461AA"/>
    <w:rsid w:val="00746DE2"/>
    <w:rsid w:val="0074726B"/>
    <w:rsid w:val="00747283"/>
    <w:rsid w:val="007509C8"/>
    <w:rsid w:val="00751063"/>
    <w:rsid w:val="00752088"/>
    <w:rsid w:val="007520D9"/>
    <w:rsid w:val="00753CA3"/>
    <w:rsid w:val="00754DB9"/>
    <w:rsid w:val="00755A7E"/>
    <w:rsid w:val="0076000E"/>
    <w:rsid w:val="00762B96"/>
    <w:rsid w:val="0076342E"/>
    <w:rsid w:val="00763736"/>
    <w:rsid w:val="00767A84"/>
    <w:rsid w:val="007715AC"/>
    <w:rsid w:val="007721BB"/>
    <w:rsid w:val="00773A32"/>
    <w:rsid w:val="007742DD"/>
    <w:rsid w:val="00776569"/>
    <w:rsid w:val="0077733E"/>
    <w:rsid w:val="00780197"/>
    <w:rsid w:val="0078027C"/>
    <w:rsid w:val="00781E12"/>
    <w:rsid w:val="00781F73"/>
    <w:rsid w:val="00782D86"/>
    <w:rsid w:val="00783E5C"/>
    <w:rsid w:val="00785DB0"/>
    <w:rsid w:val="00787359"/>
    <w:rsid w:val="007874D2"/>
    <w:rsid w:val="007900CF"/>
    <w:rsid w:val="007905BA"/>
    <w:rsid w:val="00791BA6"/>
    <w:rsid w:val="007923A4"/>
    <w:rsid w:val="00792B3D"/>
    <w:rsid w:val="00796C1F"/>
    <w:rsid w:val="007973FB"/>
    <w:rsid w:val="007977BB"/>
    <w:rsid w:val="007A009C"/>
    <w:rsid w:val="007A30A7"/>
    <w:rsid w:val="007A34DE"/>
    <w:rsid w:val="007A3EB6"/>
    <w:rsid w:val="007A46C8"/>
    <w:rsid w:val="007A66AA"/>
    <w:rsid w:val="007B16FF"/>
    <w:rsid w:val="007B1EA1"/>
    <w:rsid w:val="007B2772"/>
    <w:rsid w:val="007B4700"/>
    <w:rsid w:val="007B76B2"/>
    <w:rsid w:val="007B7848"/>
    <w:rsid w:val="007B7AE4"/>
    <w:rsid w:val="007C0518"/>
    <w:rsid w:val="007C0FDF"/>
    <w:rsid w:val="007C129D"/>
    <w:rsid w:val="007C19FB"/>
    <w:rsid w:val="007C22DD"/>
    <w:rsid w:val="007C3300"/>
    <w:rsid w:val="007C4F33"/>
    <w:rsid w:val="007C6288"/>
    <w:rsid w:val="007C705F"/>
    <w:rsid w:val="007C7252"/>
    <w:rsid w:val="007D25E2"/>
    <w:rsid w:val="007D283F"/>
    <w:rsid w:val="007D4A67"/>
    <w:rsid w:val="007D4BE4"/>
    <w:rsid w:val="007D4E54"/>
    <w:rsid w:val="007D6CF8"/>
    <w:rsid w:val="007D7FD3"/>
    <w:rsid w:val="007E0650"/>
    <w:rsid w:val="007E0CC2"/>
    <w:rsid w:val="007E340A"/>
    <w:rsid w:val="007E42A9"/>
    <w:rsid w:val="007E4A94"/>
    <w:rsid w:val="007E526D"/>
    <w:rsid w:val="007F0103"/>
    <w:rsid w:val="007F04B9"/>
    <w:rsid w:val="007F135D"/>
    <w:rsid w:val="007F3DBB"/>
    <w:rsid w:val="007F4367"/>
    <w:rsid w:val="007F530E"/>
    <w:rsid w:val="007F60C3"/>
    <w:rsid w:val="0080019A"/>
    <w:rsid w:val="0080049A"/>
    <w:rsid w:val="008010F8"/>
    <w:rsid w:val="00801363"/>
    <w:rsid w:val="00801C31"/>
    <w:rsid w:val="00802289"/>
    <w:rsid w:val="00802751"/>
    <w:rsid w:val="008056C3"/>
    <w:rsid w:val="00806030"/>
    <w:rsid w:val="00806142"/>
    <w:rsid w:val="00806580"/>
    <w:rsid w:val="00810F8F"/>
    <w:rsid w:val="00811C09"/>
    <w:rsid w:val="00812163"/>
    <w:rsid w:val="0081226E"/>
    <w:rsid w:val="008126E1"/>
    <w:rsid w:val="00813631"/>
    <w:rsid w:val="0081530F"/>
    <w:rsid w:val="00815A29"/>
    <w:rsid w:val="00815A33"/>
    <w:rsid w:val="008205C6"/>
    <w:rsid w:val="0082236B"/>
    <w:rsid w:val="00822B6A"/>
    <w:rsid w:val="00823915"/>
    <w:rsid w:val="008306A3"/>
    <w:rsid w:val="00830CD9"/>
    <w:rsid w:val="008318F7"/>
    <w:rsid w:val="00831DDE"/>
    <w:rsid w:val="008338CE"/>
    <w:rsid w:val="00835966"/>
    <w:rsid w:val="00836F3C"/>
    <w:rsid w:val="00837849"/>
    <w:rsid w:val="008407B0"/>
    <w:rsid w:val="008416E3"/>
    <w:rsid w:val="00841EB9"/>
    <w:rsid w:val="0084295A"/>
    <w:rsid w:val="00843B54"/>
    <w:rsid w:val="008441C5"/>
    <w:rsid w:val="00845B82"/>
    <w:rsid w:val="00846E9B"/>
    <w:rsid w:val="00847205"/>
    <w:rsid w:val="00851ED6"/>
    <w:rsid w:val="008534BC"/>
    <w:rsid w:val="00854E0D"/>
    <w:rsid w:val="008574AF"/>
    <w:rsid w:val="00861854"/>
    <w:rsid w:val="00861C30"/>
    <w:rsid w:val="00861DC6"/>
    <w:rsid w:val="00861E2F"/>
    <w:rsid w:val="00862E52"/>
    <w:rsid w:val="00863DB8"/>
    <w:rsid w:val="0086441A"/>
    <w:rsid w:val="008651A2"/>
    <w:rsid w:val="008657D5"/>
    <w:rsid w:val="008657DD"/>
    <w:rsid w:val="008659DB"/>
    <w:rsid w:val="0086642B"/>
    <w:rsid w:val="008704DA"/>
    <w:rsid w:val="008716DB"/>
    <w:rsid w:val="008717DD"/>
    <w:rsid w:val="00872525"/>
    <w:rsid w:val="0087256E"/>
    <w:rsid w:val="00873731"/>
    <w:rsid w:val="00873DEC"/>
    <w:rsid w:val="00875352"/>
    <w:rsid w:val="00876983"/>
    <w:rsid w:val="00876E9D"/>
    <w:rsid w:val="00877004"/>
    <w:rsid w:val="00881C24"/>
    <w:rsid w:val="00885252"/>
    <w:rsid w:val="00886A73"/>
    <w:rsid w:val="0088720E"/>
    <w:rsid w:val="00893936"/>
    <w:rsid w:val="00893F6F"/>
    <w:rsid w:val="008953D8"/>
    <w:rsid w:val="00895429"/>
    <w:rsid w:val="00895E80"/>
    <w:rsid w:val="008979AE"/>
    <w:rsid w:val="008A0CF6"/>
    <w:rsid w:val="008A1568"/>
    <w:rsid w:val="008A3209"/>
    <w:rsid w:val="008A340A"/>
    <w:rsid w:val="008A6159"/>
    <w:rsid w:val="008A670D"/>
    <w:rsid w:val="008B15C7"/>
    <w:rsid w:val="008B329D"/>
    <w:rsid w:val="008B3527"/>
    <w:rsid w:val="008B4D7C"/>
    <w:rsid w:val="008B6E2B"/>
    <w:rsid w:val="008C1148"/>
    <w:rsid w:val="008C4153"/>
    <w:rsid w:val="008C558E"/>
    <w:rsid w:val="008C659A"/>
    <w:rsid w:val="008C678E"/>
    <w:rsid w:val="008C7730"/>
    <w:rsid w:val="008D0ABF"/>
    <w:rsid w:val="008D52DE"/>
    <w:rsid w:val="008D5EE6"/>
    <w:rsid w:val="008D6ECB"/>
    <w:rsid w:val="008E1870"/>
    <w:rsid w:val="008E71D3"/>
    <w:rsid w:val="008E7C0D"/>
    <w:rsid w:val="008F092E"/>
    <w:rsid w:val="008F0BB4"/>
    <w:rsid w:val="008F1D74"/>
    <w:rsid w:val="008F23F3"/>
    <w:rsid w:val="008F2481"/>
    <w:rsid w:val="008F34E0"/>
    <w:rsid w:val="008F359A"/>
    <w:rsid w:val="008F4F0C"/>
    <w:rsid w:val="008F588D"/>
    <w:rsid w:val="009017FB"/>
    <w:rsid w:val="00901C9C"/>
    <w:rsid w:val="0090378D"/>
    <w:rsid w:val="00910D9B"/>
    <w:rsid w:val="009116AD"/>
    <w:rsid w:val="00911FEF"/>
    <w:rsid w:val="00912C67"/>
    <w:rsid w:val="00913076"/>
    <w:rsid w:val="00914D15"/>
    <w:rsid w:val="00916AF0"/>
    <w:rsid w:val="00916DC5"/>
    <w:rsid w:val="009173BC"/>
    <w:rsid w:val="009200CC"/>
    <w:rsid w:val="00921156"/>
    <w:rsid w:val="009218B8"/>
    <w:rsid w:val="00922458"/>
    <w:rsid w:val="0092305A"/>
    <w:rsid w:val="009236FF"/>
    <w:rsid w:val="0092380F"/>
    <w:rsid w:val="00923B60"/>
    <w:rsid w:val="00926001"/>
    <w:rsid w:val="0092627D"/>
    <w:rsid w:val="009310A7"/>
    <w:rsid w:val="00931449"/>
    <w:rsid w:val="00932531"/>
    <w:rsid w:val="00932996"/>
    <w:rsid w:val="00932BD8"/>
    <w:rsid w:val="009338B2"/>
    <w:rsid w:val="00934E3F"/>
    <w:rsid w:val="00936D04"/>
    <w:rsid w:val="00937212"/>
    <w:rsid w:val="00940A8C"/>
    <w:rsid w:val="00941A42"/>
    <w:rsid w:val="00943A14"/>
    <w:rsid w:val="00947828"/>
    <w:rsid w:val="009511EA"/>
    <w:rsid w:val="009516CE"/>
    <w:rsid w:val="00951F9E"/>
    <w:rsid w:val="0095200C"/>
    <w:rsid w:val="00954792"/>
    <w:rsid w:val="00956AD7"/>
    <w:rsid w:val="0095703D"/>
    <w:rsid w:val="00957682"/>
    <w:rsid w:val="009619C1"/>
    <w:rsid w:val="00962479"/>
    <w:rsid w:val="009624D3"/>
    <w:rsid w:val="00962FB1"/>
    <w:rsid w:val="00963CC9"/>
    <w:rsid w:val="0096697D"/>
    <w:rsid w:val="00967AEF"/>
    <w:rsid w:val="00967F4D"/>
    <w:rsid w:val="0097090C"/>
    <w:rsid w:val="0097198E"/>
    <w:rsid w:val="00975548"/>
    <w:rsid w:val="0097587E"/>
    <w:rsid w:val="00975DD4"/>
    <w:rsid w:val="00975F9C"/>
    <w:rsid w:val="009812AD"/>
    <w:rsid w:val="00983622"/>
    <w:rsid w:val="009840A0"/>
    <w:rsid w:val="009857E6"/>
    <w:rsid w:val="00985BB9"/>
    <w:rsid w:val="009863AA"/>
    <w:rsid w:val="00990CEC"/>
    <w:rsid w:val="00990E77"/>
    <w:rsid w:val="00990EAD"/>
    <w:rsid w:val="00991BE3"/>
    <w:rsid w:val="009921A7"/>
    <w:rsid w:val="009959FF"/>
    <w:rsid w:val="00996E84"/>
    <w:rsid w:val="00997AF4"/>
    <w:rsid w:val="00997C96"/>
    <w:rsid w:val="009A33AC"/>
    <w:rsid w:val="009A3FF7"/>
    <w:rsid w:val="009A439D"/>
    <w:rsid w:val="009A4AB9"/>
    <w:rsid w:val="009A5089"/>
    <w:rsid w:val="009A5E1C"/>
    <w:rsid w:val="009B30E9"/>
    <w:rsid w:val="009B3BA5"/>
    <w:rsid w:val="009C11CB"/>
    <w:rsid w:val="009C2390"/>
    <w:rsid w:val="009C3230"/>
    <w:rsid w:val="009C3AFC"/>
    <w:rsid w:val="009C4034"/>
    <w:rsid w:val="009C63D3"/>
    <w:rsid w:val="009C7C2E"/>
    <w:rsid w:val="009D0F34"/>
    <w:rsid w:val="009D1067"/>
    <w:rsid w:val="009D1B4B"/>
    <w:rsid w:val="009D4181"/>
    <w:rsid w:val="009D4D73"/>
    <w:rsid w:val="009D5749"/>
    <w:rsid w:val="009D61A8"/>
    <w:rsid w:val="009D6735"/>
    <w:rsid w:val="009D77C2"/>
    <w:rsid w:val="009E064D"/>
    <w:rsid w:val="009E2BF4"/>
    <w:rsid w:val="009E3EF9"/>
    <w:rsid w:val="009E40AB"/>
    <w:rsid w:val="009E40E2"/>
    <w:rsid w:val="009E4735"/>
    <w:rsid w:val="009E6B54"/>
    <w:rsid w:val="009E7620"/>
    <w:rsid w:val="009F036C"/>
    <w:rsid w:val="009F129B"/>
    <w:rsid w:val="009F21E9"/>
    <w:rsid w:val="009F31FA"/>
    <w:rsid w:val="009F340D"/>
    <w:rsid w:val="009F3A6D"/>
    <w:rsid w:val="009F67E7"/>
    <w:rsid w:val="00A00FD9"/>
    <w:rsid w:val="00A0448C"/>
    <w:rsid w:val="00A04910"/>
    <w:rsid w:val="00A060BC"/>
    <w:rsid w:val="00A06484"/>
    <w:rsid w:val="00A06F8D"/>
    <w:rsid w:val="00A07377"/>
    <w:rsid w:val="00A13B27"/>
    <w:rsid w:val="00A13B60"/>
    <w:rsid w:val="00A1537D"/>
    <w:rsid w:val="00A173D9"/>
    <w:rsid w:val="00A2010D"/>
    <w:rsid w:val="00A258D1"/>
    <w:rsid w:val="00A268DC"/>
    <w:rsid w:val="00A30276"/>
    <w:rsid w:val="00A33C60"/>
    <w:rsid w:val="00A3514D"/>
    <w:rsid w:val="00A353DD"/>
    <w:rsid w:val="00A35869"/>
    <w:rsid w:val="00A3597F"/>
    <w:rsid w:val="00A359ED"/>
    <w:rsid w:val="00A377C8"/>
    <w:rsid w:val="00A40460"/>
    <w:rsid w:val="00A468EA"/>
    <w:rsid w:val="00A46ACF"/>
    <w:rsid w:val="00A472ED"/>
    <w:rsid w:val="00A47436"/>
    <w:rsid w:val="00A50C62"/>
    <w:rsid w:val="00A51363"/>
    <w:rsid w:val="00A5158E"/>
    <w:rsid w:val="00A520EC"/>
    <w:rsid w:val="00A52657"/>
    <w:rsid w:val="00A5274F"/>
    <w:rsid w:val="00A53007"/>
    <w:rsid w:val="00A534C9"/>
    <w:rsid w:val="00A54C74"/>
    <w:rsid w:val="00A55455"/>
    <w:rsid w:val="00A563C4"/>
    <w:rsid w:val="00A56EB6"/>
    <w:rsid w:val="00A602BE"/>
    <w:rsid w:val="00A621E3"/>
    <w:rsid w:val="00A62323"/>
    <w:rsid w:val="00A63A34"/>
    <w:rsid w:val="00A6440A"/>
    <w:rsid w:val="00A65055"/>
    <w:rsid w:val="00A67AAA"/>
    <w:rsid w:val="00A72175"/>
    <w:rsid w:val="00A722E1"/>
    <w:rsid w:val="00A726EF"/>
    <w:rsid w:val="00A72DA4"/>
    <w:rsid w:val="00A73639"/>
    <w:rsid w:val="00A75F61"/>
    <w:rsid w:val="00A8024D"/>
    <w:rsid w:val="00A808D8"/>
    <w:rsid w:val="00A81958"/>
    <w:rsid w:val="00A81E97"/>
    <w:rsid w:val="00A912FD"/>
    <w:rsid w:val="00A91E8A"/>
    <w:rsid w:val="00A95A9D"/>
    <w:rsid w:val="00A96AD0"/>
    <w:rsid w:val="00A97045"/>
    <w:rsid w:val="00A97EF9"/>
    <w:rsid w:val="00AA096F"/>
    <w:rsid w:val="00AA2554"/>
    <w:rsid w:val="00AA26CD"/>
    <w:rsid w:val="00AA4AA7"/>
    <w:rsid w:val="00AA595B"/>
    <w:rsid w:val="00AB104C"/>
    <w:rsid w:val="00AB337A"/>
    <w:rsid w:val="00AB426C"/>
    <w:rsid w:val="00AB5DFD"/>
    <w:rsid w:val="00AB6298"/>
    <w:rsid w:val="00AB75B0"/>
    <w:rsid w:val="00AC014E"/>
    <w:rsid w:val="00AC0318"/>
    <w:rsid w:val="00AC1C77"/>
    <w:rsid w:val="00AC3920"/>
    <w:rsid w:val="00AC39CC"/>
    <w:rsid w:val="00AC3BF1"/>
    <w:rsid w:val="00AC47AE"/>
    <w:rsid w:val="00AC4AAB"/>
    <w:rsid w:val="00AC549A"/>
    <w:rsid w:val="00AC58B7"/>
    <w:rsid w:val="00AD0D65"/>
    <w:rsid w:val="00AD3514"/>
    <w:rsid w:val="00AD359A"/>
    <w:rsid w:val="00AD4BAC"/>
    <w:rsid w:val="00AD4C7E"/>
    <w:rsid w:val="00AD5BC5"/>
    <w:rsid w:val="00AD6733"/>
    <w:rsid w:val="00AE0B8D"/>
    <w:rsid w:val="00AE11A0"/>
    <w:rsid w:val="00AE165C"/>
    <w:rsid w:val="00AE1B3E"/>
    <w:rsid w:val="00AE29B4"/>
    <w:rsid w:val="00AE2F6F"/>
    <w:rsid w:val="00AE48F2"/>
    <w:rsid w:val="00AE50B0"/>
    <w:rsid w:val="00AE5A38"/>
    <w:rsid w:val="00AE62D8"/>
    <w:rsid w:val="00AF16EB"/>
    <w:rsid w:val="00AF380D"/>
    <w:rsid w:val="00AF4321"/>
    <w:rsid w:val="00AF4FF0"/>
    <w:rsid w:val="00AF6B8B"/>
    <w:rsid w:val="00AF771F"/>
    <w:rsid w:val="00B015A0"/>
    <w:rsid w:val="00B019B4"/>
    <w:rsid w:val="00B01A62"/>
    <w:rsid w:val="00B0392A"/>
    <w:rsid w:val="00B05E26"/>
    <w:rsid w:val="00B07A7D"/>
    <w:rsid w:val="00B10CDC"/>
    <w:rsid w:val="00B131E9"/>
    <w:rsid w:val="00B1547C"/>
    <w:rsid w:val="00B16898"/>
    <w:rsid w:val="00B210EC"/>
    <w:rsid w:val="00B215A1"/>
    <w:rsid w:val="00B21E4B"/>
    <w:rsid w:val="00B222C1"/>
    <w:rsid w:val="00B23288"/>
    <w:rsid w:val="00B263D8"/>
    <w:rsid w:val="00B31192"/>
    <w:rsid w:val="00B312B4"/>
    <w:rsid w:val="00B332C8"/>
    <w:rsid w:val="00B33B9A"/>
    <w:rsid w:val="00B35D2C"/>
    <w:rsid w:val="00B36169"/>
    <w:rsid w:val="00B40012"/>
    <w:rsid w:val="00B42F37"/>
    <w:rsid w:val="00B47C56"/>
    <w:rsid w:val="00B521C0"/>
    <w:rsid w:val="00B524CF"/>
    <w:rsid w:val="00B53356"/>
    <w:rsid w:val="00B5351A"/>
    <w:rsid w:val="00B54625"/>
    <w:rsid w:val="00B55ADE"/>
    <w:rsid w:val="00B5704B"/>
    <w:rsid w:val="00B57B61"/>
    <w:rsid w:val="00B60AA8"/>
    <w:rsid w:val="00B70FFD"/>
    <w:rsid w:val="00B71F75"/>
    <w:rsid w:val="00B80048"/>
    <w:rsid w:val="00B80CC4"/>
    <w:rsid w:val="00B81E19"/>
    <w:rsid w:val="00B82519"/>
    <w:rsid w:val="00B842C3"/>
    <w:rsid w:val="00B84E19"/>
    <w:rsid w:val="00B8691A"/>
    <w:rsid w:val="00B87D92"/>
    <w:rsid w:val="00B901A2"/>
    <w:rsid w:val="00B91920"/>
    <w:rsid w:val="00B92D1C"/>
    <w:rsid w:val="00B93867"/>
    <w:rsid w:val="00B966A9"/>
    <w:rsid w:val="00B97BFF"/>
    <w:rsid w:val="00BA001D"/>
    <w:rsid w:val="00BA154D"/>
    <w:rsid w:val="00BA177F"/>
    <w:rsid w:val="00BA1834"/>
    <w:rsid w:val="00BA38B1"/>
    <w:rsid w:val="00BA407E"/>
    <w:rsid w:val="00BA5F58"/>
    <w:rsid w:val="00BA7422"/>
    <w:rsid w:val="00BA747A"/>
    <w:rsid w:val="00BA79BF"/>
    <w:rsid w:val="00BB0DDF"/>
    <w:rsid w:val="00BB10C8"/>
    <w:rsid w:val="00BB3348"/>
    <w:rsid w:val="00BB5C8D"/>
    <w:rsid w:val="00BB6097"/>
    <w:rsid w:val="00BB7BF8"/>
    <w:rsid w:val="00BB7E3E"/>
    <w:rsid w:val="00BC0D90"/>
    <w:rsid w:val="00BC0ECC"/>
    <w:rsid w:val="00BC2CAA"/>
    <w:rsid w:val="00BC38E1"/>
    <w:rsid w:val="00BC3B08"/>
    <w:rsid w:val="00BC3EF8"/>
    <w:rsid w:val="00BC458B"/>
    <w:rsid w:val="00BC6AC0"/>
    <w:rsid w:val="00BC7D7A"/>
    <w:rsid w:val="00BD1561"/>
    <w:rsid w:val="00BD25C6"/>
    <w:rsid w:val="00BD283B"/>
    <w:rsid w:val="00BD3886"/>
    <w:rsid w:val="00BD4BAE"/>
    <w:rsid w:val="00BE062E"/>
    <w:rsid w:val="00BE2244"/>
    <w:rsid w:val="00BE2B82"/>
    <w:rsid w:val="00BE3F28"/>
    <w:rsid w:val="00BE4AED"/>
    <w:rsid w:val="00BE7C18"/>
    <w:rsid w:val="00BF1387"/>
    <w:rsid w:val="00BF1801"/>
    <w:rsid w:val="00BF2D17"/>
    <w:rsid w:val="00BF3BA6"/>
    <w:rsid w:val="00BF3CC4"/>
    <w:rsid w:val="00BF3F83"/>
    <w:rsid w:val="00BF4214"/>
    <w:rsid w:val="00BF58AD"/>
    <w:rsid w:val="00BF7B70"/>
    <w:rsid w:val="00C01048"/>
    <w:rsid w:val="00C010BB"/>
    <w:rsid w:val="00C016DD"/>
    <w:rsid w:val="00C01BA1"/>
    <w:rsid w:val="00C0329E"/>
    <w:rsid w:val="00C04FC7"/>
    <w:rsid w:val="00C072C8"/>
    <w:rsid w:val="00C0742B"/>
    <w:rsid w:val="00C10040"/>
    <w:rsid w:val="00C11FA7"/>
    <w:rsid w:val="00C13297"/>
    <w:rsid w:val="00C13E53"/>
    <w:rsid w:val="00C172ED"/>
    <w:rsid w:val="00C21419"/>
    <w:rsid w:val="00C219F4"/>
    <w:rsid w:val="00C236BE"/>
    <w:rsid w:val="00C257BB"/>
    <w:rsid w:val="00C30219"/>
    <w:rsid w:val="00C31D0A"/>
    <w:rsid w:val="00C33973"/>
    <w:rsid w:val="00C341C2"/>
    <w:rsid w:val="00C34976"/>
    <w:rsid w:val="00C34E00"/>
    <w:rsid w:val="00C358EB"/>
    <w:rsid w:val="00C40A1D"/>
    <w:rsid w:val="00C4100C"/>
    <w:rsid w:val="00C41920"/>
    <w:rsid w:val="00C433B4"/>
    <w:rsid w:val="00C44B5A"/>
    <w:rsid w:val="00C452B4"/>
    <w:rsid w:val="00C460DE"/>
    <w:rsid w:val="00C479C9"/>
    <w:rsid w:val="00C50FD2"/>
    <w:rsid w:val="00C5582D"/>
    <w:rsid w:val="00C574C8"/>
    <w:rsid w:val="00C61264"/>
    <w:rsid w:val="00C64045"/>
    <w:rsid w:val="00C64DB7"/>
    <w:rsid w:val="00C65C42"/>
    <w:rsid w:val="00C66CB7"/>
    <w:rsid w:val="00C66E07"/>
    <w:rsid w:val="00C708AE"/>
    <w:rsid w:val="00C80DB8"/>
    <w:rsid w:val="00C81BB9"/>
    <w:rsid w:val="00C825A1"/>
    <w:rsid w:val="00C82602"/>
    <w:rsid w:val="00C83F30"/>
    <w:rsid w:val="00C84896"/>
    <w:rsid w:val="00C8538F"/>
    <w:rsid w:val="00C866F4"/>
    <w:rsid w:val="00C876E5"/>
    <w:rsid w:val="00C87BA5"/>
    <w:rsid w:val="00C92286"/>
    <w:rsid w:val="00C93C5C"/>
    <w:rsid w:val="00C94AEE"/>
    <w:rsid w:val="00C95BF6"/>
    <w:rsid w:val="00C95FBE"/>
    <w:rsid w:val="00C961BA"/>
    <w:rsid w:val="00C96A14"/>
    <w:rsid w:val="00C977EA"/>
    <w:rsid w:val="00C97AC7"/>
    <w:rsid w:val="00CA1105"/>
    <w:rsid w:val="00CA156F"/>
    <w:rsid w:val="00CA1F2D"/>
    <w:rsid w:val="00CA45A2"/>
    <w:rsid w:val="00CA5514"/>
    <w:rsid w:val="00CA5EDF"/>
    <w:rsid w:val="00CA5EE6"/>
    <w:rsid w:val="00CA69D8"/>
    <w:rsid w:val="00CA73CF"/>
    <w:rsid w:val="00CB2F33"/>
    <w:rsid w:val="00CB42D1"/>
    <w:rsid w:val="00CB4F96"/>
    <w:rsid w:val="00CB5F31"/>
    <w:rsid w:val="00CB6EE2"/>
    <w:rsid w:val="00CB7E8C"/>
    <w:rsid w:val="00CC003A"/>
    <w:rsid w:val="00CC19DD"/>
    <w:rsid w:val="00CC1EAF"/>
    <w:rsid w:val="00CC3AF3"/>
    <w:rsid w:val="00CC3B6F"/>
    <w:rsid w:val="00CC7197"/>
    <w:rsid w:val="00CC7BF2"/>
    <w:rsid w:val="00CC7C7B"/>
    <w:rsid w:val="00CD0CB5"/>
    <w:rsid w:val="00CD168C"/>
    <w:rsid w:val="00CD1BCD"/>
    <w:rsid w:val="00CD3DA7"/>
    <w:rsid w:val="00CD4643"/>
    <w:rsid w:val="00CD4E28"/>
    <w:rsid w:val="00CD4E4F"/>
    <w:rsid w:val="00CD5F42"/>
    <w:rsid w:val="00CD62B9"/>
    <w:rsid w:val="00CD6A2F"/>
    <w:rsid w:val="00CD7664"/>
    <w:rsid w:val="00CE3AEE"/>
    <w:rsid w:val="00CE5975"/>
    <w:rsid w:val="00CE66FC"/>
    <w:rsid w:val="00CF1668"/>
    <w:rsid w:val="00CF1A16"/>
    <w:rsid w:val="00CF4746"/>
    <w:rsid w:val="00CF6A0B"/>
    <w:rsid w:val="00D0010A"/>
    <w:rsid w:val="00D00F1F"/>
    <w:rsid w:val="00D01035"/>
    <w:rsid w:val="00D04D6D"/>
    <w:rsid w:val="00D05269"/>
    <w:rsid w:val="00D05398"/>
    <w:rsid w:val="00D053B8"/>
    <w:rsid w:val="00D05C8C"/>
    <w:rsid w:val="00D15712"/>
    <w:rsid w:val="00D15792"/>
    <w:rsid w:val="00D16CD5"/>
    <w:rsid w:val="00D20C9D"/>
    <w:rsid w:val="00D2510F"/>
    <w:rsid w:val="00D3058E"/>
    <w:rsid w:val="00D32BE2"/>
    <w:rsid w:val="00D33886"/>
    <w:rsid w:val="00D33A47"/>
    <w:rsid w:val="00D349ED"/>
    <w:rsid w:val="00D36742"/>
    <w:rsid w:val="00D371EB"/>
    <w:rsid w:val="00D37782"/>
    <w:rsid w:val="00D379CD"/>
    <w:rsid w:val="00D40AA3"/>
    <w:rsid w:val="00D40C00"/>
    <w:rsid w:val="00D41019"/>
    <w:rsid w:val="00D41365"/>
    <w:rsid w:val="00D42E07"/>
    <w:rsid w:val="00D432A9"/>
    <w:rsid w:val="00D43761"/>
    <w:rsid w:val="00D442EF"/>
    <w:rsid w:val="00D462C7"/>
    <w:rsid w:val="00D46C71"/>
    <w:rsid w:val="00D4784D"/>
    <w:rsid w:val="00D5015E"/>
    <w:rsid w:val="00D50E47"/>
    <w:rsid w:val="00D53C25"/>
    <w:rsid w:val="00D53D89"/>
    <w:rsid w:val="00D5448C"/>
    <w:rsid w:val="00D56E6F"/>
    <w:rsid w:val="00D5734F"/>
    <w:rsid w:val="00D60546"/>
    <w:rsid w:val="00D62FCF"/>
    <w:rsid w:val="00D63131"/>
    <w:rsid w:val="00D65114"/>
    <w:rsid w:val="00D65658"/>
    <w:rsid w:val="00D70946"/>
    <w:rsid w:val="00D75859"/>
    <w:rsid w:val="00D761FB"/>
    <w:rsid w:val="00D809AA"/>
    <w:rsid w:val="00D815DC"/>
    <w:rsid w:val="00D829BD"/>
    <w:rsid w:val="00D85516"/>
    <w:rsid w:val="00D86108"/>
    <w:rsid w:val="00D861BE"/>
    <w:rsid w:val="00D90923"/>
    <w:rsid w:val="00D91258"/>
    <w:rsid w:val="00D922A3"/>
    <w:rsid w:val="00D92844"/>
    <w:rsid w:val="00D944FE"/>
    <w:rsid w:val="00D9485B"/>
    <w:rsid w:val="00D96A55"/>
    <w:rsid w:val="00D96A58"/>
    <w:rsid w:val="00D977A2"/>
    <w:rsid w:val="00D97F42"/>
    <w:rsid w:val="00DA2104"/>
    <w:rsid w:val="00DA3CD5"/>
    <w:rsid w:val="00DA7AEE"/>
    <w:rsid w:val="00DB148C"/>
    <w:rsid w:val="00DB1FC6"/>
    <w:rsid w:val="00DB3F96"/>
    <w:rsid w:val="00DB498C"/>
    <w:rsid w:val="00DC052D"/>
    <w:rsid w:val="00DC1ACE"/>
    <w:rsid w:val="00DC266E"/>
    <w:rsid w:val="00DC496A"/>
    <w:rsid w:val="00DD2251"/>
    <w:rsid w:val="00DD3E57"/>
    <w:rsid w:val="00DD4544"/>
    <w:rsid w:val="00DD468A"/>
    <w:rsid w:val="00DD482C"/>
    <w:rsid w:val="00DD59D0"/>
    <w:rsid w:val="00DD677C"/>
    <w:rsid w:val="00DD7ACA"/>
    <w:rsid w:val="00DE02E9"/>
    <w:rsid w:val="00DE41F2"/>
    <w:rsid w:val="00DE45C4"/>
    <w:rsid w:val="00DE55BE"/>
    <w:rsid w:val="00DE6D8F"/>
    <w:rsid w:val="00DE71B5"/>
    <w:rsid w:val="00DE772E"/>
    <w:rsid w:val="00DE7AB2"/>
    <w:rsid w:val="00DF1A93"/>
    <w:rsid w:val="00DF4F02"/>
    <w:rsid w:val="00DF504A"/>
    <w:rsid w:val="00DF6775"/>
    <w:rsid w:val="00DF701A"/>
    <w:rsid w:val="00E026E0"/>
    <w:rsid w:val="00E02FF4"/>
    <w:rsid w:val="00E06CAD"/>
    <w:rsid w:val="00E06E1F"/>
    <w:rsid w:val="00E1094E"/>
    <w:rsid w:val="00E10C6F"/>
    <w:rsid w:val="00E11052"/>
    <w:rsid w:val="00E11541"/>
    <w:rsid w:val="00E13432"/>
    <w:rsid w:val="00E146B6"/>
    <w:rsid w:val="00E14BB7"/>
    <w:rsid w:val="00E14DDB"/>
    <w:rsid w:val="00E17460"/>
    <w:rsid w:val="00E17AC3"/>
    <w:rsid w:val="00E17D2B"/>
    <w:rsid w:val="00E20016"/>
    <w:rsid w:val="00E203C7"/>
    <w:rsid w:val="00E20D98"/>
    <w:rsid w:val="00E2169E"/>
    <w:rsid w:val="00E24C75"/>
    <w:rsid w:val="00E26484"/>
    <w:rsid w:val="00E26806"/>
    <w:rsid w:val="00E27C8E"/>
    <w:rsid w:val="00E32A4A"/>
    <w:rsid w:val="00E33247"/>
    <w:rsid w:val="00E33EDC"/>
    <w:rsid w:val="00E34491"/>
    <w:rsid w:val="00E34691"/>
    <w:rsid w:val="00E35F5B"/>
    <w:rsid w:val="00E42725"/>
    <w:rsid w:val="00E43B16"/>
    <w:rsid w:val="00E44938"/>
    <w:rsid w:val="00E44BAB"/>
    <w:rsid w:val="00E44C23"/>
    <w:rsid w:val="00E45388"/>
    <w:rsid w:val="00E514BE"/>
    <w:rsid w:val="00E52344"/>
    <w:rsid w:val="00E527DB"/>
    <w:rsid w:val="00E53290"/>
    <w:rsid w:val="00E56216"/>
    <w:rsid w:val="00E56318"/>
    <w:rsid w:val="00E56EEE"/>
    <w:rsid w:val="00E575E2"/>
    <w:rsid w:val="00E57B20"/>
    <w:rsid w:val="00E57C0B"/>
    <w:rsid w:val="00E60A86"/>
    <w:rsid w:val="00E62415"/>
    <w:rsid w:val="00E64932"/>
    <w:rsid w:val="00E656D2"/>
    <w:rsid w:val="00E65B2F"/>
    <w:rsid w:val="00E665BC"/>
    <w:rsid w:val="00E670FD"/>
    <w:rsid w:val="00E6738A"/>
    <w:rsid w:val="00E70925"/>
    <w:rsid w:val="00E70D9E"/>
    <w:rsid w:val="00E718C0"/>
    <w:rsid w:val="00E740EE"/>
    <w:rsid w:val="00E768D1"/>
    <w:rsid w:val="00E77637"/>
    <w:rsid w:val="00E77797"/>
    <w:rsid w:val="00E777AF"/>
    <w:rsid w:val="00E81266"/>
    <w:rsid w:val="00E818AC"/>
    <w:rsid w:val="00E82AEC"/>
    <w:rsid w:val="00E83ED6"/>
    <w:rsid w:val="00E84CCA"/>
    <w:rsid w:val="00E84D7C"/>
    <w:rsid w:val="00E84EE0"/>
    <w:rsid w:val="00E85CD4"/>
    <w:rsid w:val="00E877F6"/>
    <w:rsid w:val="00E879F3"/>
    <w:rsid w:val="00E90FDB"/>
    <w:rsid w:val="00E91FBA"/>
    <w:rsid w:val="00E92643"/>
    <w:rsid w:val="00E930A8"/>
    <w:rsid w:val="00E9347C"/>
    <w:rsid w:val="00E94E8D"/>
    <w:rsid w:val="00E95B01"/>
    <w:rsid w:val="00EA21B2"/>
    <w:rsid w:val="00EA664E"/>
    <w:rsid w:val="00EB11E8"/>
    <w:rsid w:val="00EB18BF"/>
    <w:rsid w:val="00EB24F0"/>
    <w:rsid w:val="00EB41ED"/>
    <w:rsid w:val="00EB47E7"/>
    <w:rsid w:val="00EB4B97"/>
    <w:rsid w:val="00EB5B85"/>
    <w:rsid w:val="00EB6DBD"/>
    <w:rsid w:val="00EB705A"/>
    <w:rsid w:val="00EC0740"/>
    <w:rsid w:val="00EC2723"/>
    <w:rsid w:val="00EC2A10"/>
    <w:rsid w:val="00EC30CF"/>
    <w:rsid w:val="00EC4200"/>
    <w:rsid w:val="00EC481A"/>
    <w:rsid w:val="00EC4F5A"/>
    <w:rsid w:val="00EC6060"/>
    <w:rsid w:val="00EC70DF"/>
    <w:rsid w:val="00EC7EDD"/>
    <w:rsid w:val="00ED03E4"/>
    <w:rsid w:val="00ED0C4C"/>
    <w:rsid w:val="00ED1018"/>
    <w:rsid w:val="00ED28A4"/>
    <w:rsid w:val="00ED28E9"/>
    <w:rsid w:val="00ED31BA"/>
    <w:rsid w:val="00ED5541"/>
    <w:rsid w:val="00ED6B14"/>
    <w:rsid w:val="00ED6BCB"/>
    <w:rsid w:val="00EE120E"/>
    <w:rsid w:val="00EE12C6"/>
    <w:rsid w:val="00EE134D"/>
    <w:rsid w:val="00EE4696"/>
    <w:rsid w:val="00EE5B4E"/>
    <w:rsid w:val="00EF1CDA"/>
    <w:rsid w:val="00EF2529"/>
    <w:rsid w:val="00EF31C4"/>
    <w:rsid w:val="00EF3AE8"/>
    <w:rsid w:val="00EF4327"/>
    <w:rsid w:val="00EF5883"/>
    <w:rsid w:val="00EF65F7"/>
    <w:rsid w:val="00F0069A"/>
    <w:rsid w:val="00F037E3"/>
    <w:rsid w:val="00F0514E"/>
    <w:rsid w:val="00F0788E"/>
    <w:rsid w:val="00F10C08"/>
    <w:rsid w:val="00F12838"/>
    <w:rsid w:val="00F1307B"/>
    <w:rsid w:val="00F1449F"/>
    <w:rsid w:val="00F14C66"/>
    <w:rsid w:val="00F14DFF"/>
    <w:rsid w:val="00F15DAE"/>
    <w:rsid w:val="00F15DC8"/>
    <w:rsid w:val="00F16727"/>
    <w:rsid w:val="00F1683F"/>
    <w:rsid w:val="00F16F16"/>
    <w:rsid w:val="00F21CD3"/>
    <w:rsid w:val="00F22140"/>
    <w:rsid w:val="00F23820"/>
    <w:rsid w:val="00F24F0F"/>
    <w:rsid w:val="00F25C0E"/>
    <w:rsid w:val="00F26A6F"/>
    <w:rsid w:val="00F3000D"/>
    <w:rsid w:val="00F3147B"/>
    <w:rsid w:val="00F316B2"/>
    <w:rsid w:val="00F326AD"/>
    <w:rsid w:val="00F32CBA"/>
    <w:rsid w:val="00F332E6"/>
    <w:rsid w:val="00F33CBB"/>
    <w:rsid w:val="00F34E66"/>
    <w:rsid w:val="00F35F4F"/>
    <w:rsid w:val="00F36E8B"/>
    <w:rsid w:val="00F370C7"/>
    <w:rsid w:val="00F4005F"/>
    <w:rsid w:val="00F41CCD"/>
    <w:rsid w:val="00F42BF1"/>
    <w:rsid w:val="00F43C4C"/>
    <w:rsid w:val="00F44009"/>
    <w:rsid w:val="00F4498F"/>
    <w:rsid w:val="00F44CEF"/>
    <w:rsid w:val="00F4642B"/>
    <w:rsid w:val="00F46768"/>
    <w:rsid w:val="00F50627"/>
    <w:rsid w:val="00F52ADA"/>
    <w:rsid w:val="00F53C63"/>
    <w:rsid w:val="00F54C1A"/>
    <w:rsid w:val="00F554C3"/>
    <w:rsid w:val="00F5695F"/>
    <w:rsid w:val="00F6288F"/>
    <w:rsid w:val="00F62C95"/>
    <w:rsid w:val="00F63DAF"/>
    <w:rsid w:val="00F64450"/>
    <w:rsid w:val="00F646DF"/>
    <w:rsid w:val="00F653DF"/>
    <w:rsid w:val="00F660B5"/>
    <w:rsid w:val="00F679DA"/>
    <w:rsid w:val="00F67B52"/>
    <w:rsid w:val="00F7227C"/>
    <w:rsid w:val="00F72532"/>
    <w:rsid w:val="00F730CE"/>
    <w:rsid w:val="00F73765"/>
    <w:rsid w:val="00F7569F"/>
    <w:rsid w:val="00F75E47"/>
    <w:rsid w:val="00F77F50"/>
    <w:rsid w:val="00F810D8"/>
    <w:rsid w:val="00F81517"/>
    <w:rsid w:val="00F83A8D"/>
    <w:rsid w:val="00F845DE"/>
    <w:rsid w:val="00F877FC"/>
    <w:rsid w:val="00F87953"/>
    <w:rsid w:val="00F87959"/>
    <w:rsid w:val="00F900A9"/>
    <w:rsid w:val="00F9010C"/>
    <w:rsid w:val="00F911CD"/>
    <w:rsid w:val="00F915FC"/>
    <w:rsid w:val="00F9218C"/>
    <w:rsid w:val="00F92884"/>
    <w:rsid w:val="00F92E14"/>
    <w:rsid w:val="00F932F3"/>
    <w:rsid w:val="00F93C18"/>
    <w:rsid w:val="00F94A7D"/>
    <w:rsid w:val="00F94FA0"/>
    <w:rsid w:val="00F95124"/>
    <w:rsid w:val="00F95DE9"/>
    <w:rsid w:val="00F95E6D"/>
    <w:rsid w:val="00FA037C"/>
    <w:rsid w:val="00FA0F73"/>
    <w:rsid w:val="00FA1B36"/>
    <w:rsid w:val="00FA24C0"/>
    <w:rsid w:val="00FA42B5"/>
    <w:rsid w:val="00FA6EB8"/>
    <w:rsid w:val="00FA765F"/>
    <w:rsid w:val="00FA7EEB"/>
    <w:rsid w:val="00FB246D"/>
    <w:rsid w:val="00FB328A"/>
    <w:rsid w:val="00FB4913"/>
    <w:rsid w:val="00FB4AEB"/>
    <w:rsid w:val="00FB7CBE"/>
    <w:rsid w:val="00FC018E"/>
    <w:rsid w:val="00FC1A9B"/>
    <w:rsid w:val="00FC339B"/>
    <w:rsid w:val="00FC354F"/>
    <w:rsid w:val="00FC4D3C"/>
    <w:rsid w:val="00FC55C9"/>
    <w:rsid w:val="00FC7208"/>
    <w:rsid w:val="00FD019B"/>
    <w:rsid w:val="00FD31A1"/>
    <w:rsid w:val="00FD4E09"/>
    <w:rsid w:val="00FD6F8C"/>
    <w:rsid w:val="00FD7467"/>
    <w:rsid w:val="00FD7AF8"/>
    <w:rsid w:val="00FE1C0C"/>
    <w:rsid w:val="00FE2711"/>
    <w:rsid w:val="00FE3428"/>
    <w:rsid w:val="00FE4B4F"/>
    <w:rsid w:val="00FF076A"/>
    <w:rsid w:val="00FF0BE6"/>
    <w:rsid w:val="00FF0BF1"/>
    <w:rsid w:val="00FF0C04"/>
    <w:rsid w:val="00FF10CA"/>
    <w:rsid w:val="00FF1CBC"/>
    <w:rsid w:val="00FF4A29"/>
    <w:rsid w:val="00FF4F39"/>
    <w:rsid w:val="00FF6364"/>
    <w:rsid w:val="7E420B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4D841"/>
  <w15:docId w15:val="{A1CC709D-A18E-4F5A-902D-55B635F6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08"/>
    <w:pPr>
      <w:spacing w:after="200" w:line="276" w:lineRule="auto"/>
    </w:pPr>
    <w:rPr>
      <w:sz w:val="22"/>
      <w:szCs w:val="22"/>
      <w:lang w:eastAsia="en-US"/>
    </w:rPr>
  </w:style>
  <w:style w:type="paragraph" w:styleId="Heading1">
    <w:name w:val="heading 1"/>
    <w:basedOn w:val="Normal"/>
    <w:next w:val="Normal"/>
    <w:link w:val="Heading1Char"/>
    <w:qFormat/>
    <w:rsid w:val="00E17D2B"/>
    <w:pPr>
      <w:keepNext/>
      <w:spacing w:before="240" w:after="60" w:line="240" w:lineRule="auto"/>
      <w:outlineLvl w:val="0"/>
    </w:pPr>
    <w:rPr>
      <w:rFonts w:asciiTheme="minorHAnsi" w:eastAsia="Times New Roman" w:hAnsiTheme="minorHAnsi" w:cs="Arial"/>
      <w:b/>
      <w:bCs/>
      <w:color w:val="1F3864" w:themeColor="accent5" w:themeShade="80"/>
      <w:kern w:val="32"/>
      <w:sz w:val="28"/>
      <w:szCs w:val="32"/>
    </w:rPr>
  </w:style>
  <w:style w:type="paragraph" w:styleId="Heading2">
    <w:name w:val="heading 2"/>
    <w:basedOn w:val="Normal"/>
    <w:next w:val="Normal"/>
    <w:link w:val="Heading2Char"/>
    <w:uiPriority w:val="9"/>
    <w:unhideWhenUsed/>
    <w:qFormat/>
    <w:rsid w:val="00FA6EB8"/>
    <w:pPr>
      <w:keepNext/>
      <w:keepLines/>
      <w:numPr>
        <w:numId w:val="11"/>
      </w:numPr>
      <w:spacing w:before="240" w:after="120"/>
      <w:ind w:left="714" w:hanging="357"/>
      <w:outlineLvl w:val="1"/>
    </w:pPr>
    <w:rPr>
      <w:rFonts w:asciiTheme="minorHAnsi" w:eastAsiaTheme="majorEastAsia" w:hAnsiTheme="minorHAnsi" w:cstheme="majorBidi"/>
      <w:b/>
      <w:bCs/>
      <w:color w:val="2F5496" w:themeColor="accent5" w:themeShade="BF"/>
      <w:sz w:val="24"/>
      <w:szCs w:val="26"/>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rsid w:val="00E17D2B"/>
    <w:rPr>
      <w:rFonts w:asciiTheme="minorHAnsi" w:eastAsia="Times New Roman" w:hAnsiTheme="minorHAnsi" w:cs="Arial"/>
      <w:b/>
      <w:bCs/>
      <w:color w:val="1F3864" w:themeColor="accent5" w:themeShade="80"/>
      <w:kern w:val="32"/>
      <w:sz w:val="28"/>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3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rPr>
      <w:sz w:val="20"/>
      <w:szCs w:val="20"/>
    </w:rPr>
  </w:style>
  <w:style w:type="character" w:customStyle="1" w:styleId="CommentTextChar">
    <w:name w:val="Comment Text Char"/>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styleId="HTMLCite">
    <w:name w:val="HTML Cite"/>
    <w:basedOn w:val="DefaultParagraphFont"/>
    <w:uiPriority w:val="99"/>
    <w:semiHidden/>
    <w:unhideWhenUsed/>
    <w:rsid w:val="00E90FDB"/>
    <w:rPr>
      <w:i/>
      <w:iCs/>
    </w:rPr>
  </w:style>
  <w:style w:type="character" w:customStyle="1" w:styleId="Heading2Char">
    <w:name w:val="Heading 2 Char"/>
    <w:basedOn w:val="DefaultParagraphFont"/>
    <w:link w:val="Heading2"/>
    <w:uiPriority w:val="9"/>
    <w:rsid w:val="00FA6EB8"/>
    <w:rPr>
      <w:rFonts w:asciiTheme="minorHAnsi" w:eastAsiaTheme="majorEastAsia" w:hAnsiTheme="minorHAnsi" w:cstheme="majorBidi"/>
      <w:b/>
      <w:bCs/>
      <w:color w:val="2F5496" w:themeColor="accent5" w:themeShade="BF"/>
      <w:sz w:val="24"/>
      <w:szCs w:val="26"/>
      <w:lang w:eastAsia="en-US"/>
    </w:rPr>
  </w:style>
  <w:style w:type="paragraph" w:customStyle="1" w:styleId="WfxFaxNum">
    <w:name w:val="WfxFaxNum"/>
    <w:basedOn w:val="Normal"/>
    <w:rsid w:val="00192029"/>
    <w:pPr>
      <w:overflowPunct w:val="0"/>
      <w:autoSpaceDE w:val="0"/>
      <w:autoSpaceDN w:val="0"/>
      <w:adjustRightInd w:val="0"/>
      <w:spacing w:after="0" w:line="240" w:lineRule="auto"/>
      <w:textAlignment w:val="baseline"/>
    </w:pPr>
    <w:rPr>
      <w:rFonts w:ascii="Garamond" w:eastAsia="Times New Roman" w:hAnsi="Garamond"/>
      <w:sz w:val="24"/>
      <w:szCs w:val="20"/>
    </w:rPr>
  </w:style>
  <w:style w:type="character" w:styleId="UnresolvedMention">
    <w:name w:val="Unresolved Mention"/>
    <w:basedOn w:val="DefaultParagraphFont"/>
    <w:uiPriority w:val="99"/>
    <w:semiHidden/>
    <w:unhideWhenUsed/>
    <w:rsid w:val="00F90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765032001">
      <w:bodyDiv w:val="1"/>
      <w:marLeft w:val="0"/>
      <w:marRight w:val="0"/>
      <w:marTop w:val="0"/>
      <w:marBottom w:val="0"/>
      <w:divBdr>
        <w:top w:val="none" w:sz="0" w:space="0" w:color="auto"/>
        <w:left w:val="none" w:sz="0" w:space="0" w:color="auto"/>
        <w:bottom w:val="none" w:sz="0" w:space="0" w:color="auto"/>
        <w:right w:val="none" w:sz="0" w:space="0" w:color="auto"/>
      </w:divBdr>
    </w:div>
    <w:div w:id="825511326">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310935965">
      <w:bodyDiv w:val="1"/>
      <w:marLeft w:val="0"/>
      <w:marRight w:val="0"/>
      <w:marTop w:val="0"/>
      <w:marBottom w:val="0"/>
      <w:divBdr>
        <w:top w:val="none" w:sz="0" w:space="0" w:color="auto"/>
        <w:left w:val="none" w:sz="0" w:space="0" w:color="auto"/>
        <w:bottom w:val="none" w:sz="0" w:space="0" w:color="auto"/>
        <w:right w:val="none" w:sz="0" w:space="0" w:color="auto"/>
      </w:divBdr>
    </w:div>
    <w:div w:id="1535340831">
      <w:bodyDiv w:val="1"/>
      <w:marLeft w:val="0"/>
      <w:marRight w:val="0"/>
      <w:marTop w:val="0"/>
      <w:marBottom w:val="0"/>
      <w:divBdr>
        <w:top w:val="none" w:sz="0" w:space="0" w:color="auto"/>
        <w:left w:val="none" w:sz="0" w:space="0" w:color="auto"/>
        <w:bottom w:val="none" w:sz="0" w:space="0" w:color="auto"/>
        <w:right w:val="none" w:sz="0" w:space="0" w:color="auto"/>
      </w:divBdr>
    </w:div>
    <w:div w:id="1540698529">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siondirect.com.au/virtual-try-o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reddit.com/r/malefashionadvice/comments/4q9w8b/alternative_method_for_choosing_the_righ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isiondirect.com.au/virtual-try-o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dit.com/r/malefashionadvice/comments/4q9w8b/alternative_method_for_choosing_the_righ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CCF9BC5B9F42B4889AD0CD94028E05"/>
        <w:category>
          <w:name w:val="General"/>
          <w:gallery w:val="placeholder"/>
        </w:category>
        <w:types>
          <w:type w:val="bbPlcHdr"/>
        </w:types>
        <w:behaviors>
          <w:behavior w:val="content"/>
        </w:behaviors>
        <w:guid w:val="{24268FD1-F907-4048-A880-EAFEFE84487A}"/>
      </w:docPartPr>
      <w:docPartBody>
        <w:p w:rsidR="0003328D" w:rsidRDefault="00AA3414" w:rsidP="00AA3414">
          <w:pPr>
            <w:pStyle w:val="25CCF9BC5B9F42B4889AD0CD94028E051"/>
          </w:pPr>
          <w:r w:rsidRPr="0037572E">
            <w:rPr>
              <w:rFonts w:ascii="Tahoma" w:hAnsi="Tahoma" w:cs="Tahoma"/>
              <w:sz w:val="20"/>
            </w:rPr>
            <w:t>Feedback will be provided verbally and via Blackboard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414"/>
    <w:rsid w:val="0003328D"/>
    <w:rsid w:val="000D33B3"/>
    <w:rsid w:val="001614EB"/>
    <w:rsid w:val="00247E90"/>
    <w:rsid w:val="00264982"/>
    <w:rsid w:val="002A4685"/>
    <w:rsid w:val="002C1A0B"/>
    <w:rsid w:val="003421BB"/>
    <w:rsid w:val="003B0F4B"/>
    <w:rsid w:val="00457C53"/>
    <w:rsid w:val="004729DA"/>
    <w:rsid w:val="00481515"/>
    <w:rsid w:val="004E7F83"/>
    <w:rsid w:val="004F7727"/>
    <w:rsid w:val="00550CEC"/>
    <w:rsid w:val="00566F5B"/>
    <w:rsid w:val="006127C5"/>
    <w:rsid w:val="006C590F"/>
    <w:rsid w:val="00782F6A"/>
    <w:rsid w:val="0080161D"/>
    <w:rsid w:val="00835E74"/>
    <w:rsid w:val="00866912"/>
    <w:rsid w:val="00886F7C"/>
    <w:rsid w:val="008A539E"/>
    <w:rsid w:val="008F7F31"/>
    <w:rsid w:val="009F129B"/>
    <w:rsid w:val="00A13CC4"/>
    <w:rsid w:val="00A61368"/>
    <w:rsid w:val="00AA3414"/>
    <w:rsid w:val="00BB5F0C"/>
    <w:rsid w:val="00C02C37"/>
    <w:rsid w:val="00CB65AF"/>
    <w:rsid w:val="00DC67D0"/>
    <w:rsid w:val="00E248D3"/>
    <w:rsid w:val="00E2697C"/>
    <w:rsid w:val="00EA08BD"/>
    <w:rsid w:val="00EE070B"/>
    <w:rsid w:val="00F66DD7"/>
    <w:rsid w:val="00F8281D"/>
    <w:rsid w:val="00FC33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A3414"/>
    <w:rPr>
      <w:color w:val="808080"/>
    </w:rPr>
  </w:style>
  <w:style w:type="paragraph" w:customStyle="1" w:styleId="25CCF9BC5B9F42B4889AD0CD94028E051">
    <w:name w:val="25CCF9BC5B9F42B4889AD0CD94028E051"/>
    <w:rsid w:val="00AA3414"/>
    <w:pPr>
      <w:spacing w:after="200" w:line="276" w:lineRule="auto"/>
    </w:pPr>
    <w:rPr>
      <w:rFonts w:ascii="Calibri" w:eastAsia="Calibri" w:hAnsi="Calibri" w:cs="Times New Roman"/>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0FF4CC-DAE8-4CDF-B4C1-CF46D3CFC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47020F-7229-4695-8AFA-D66179F3044E}">
  <ds:schemaRefs>
    <ds:schemaRef ds:uri="http://schemas.openxmlformats.org/officeDocument/2006/bibliography"/>
  </ds:schemaRefs>
</ds:datastoreItem>
</file>

<file path=customXml/itemProps3.xml><?xml version="1.0" encoding="utf-8"?>
<ds:datastoreItem xmlns:ds="http://schemas.openxmlformats.org/officeDocument/2006/customXml" ds:itemID="{210393E8-5924-4758-9273-3C3E379D1B61}">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4.xml><?xml version="1.0" encoding="utf-8"?>
<ds:datastoreItem xmlns:ds="http://schemas.openxmlformats.org/officeDocument/2006/customXml" ds:itemID="{8A5E7123-3AD5-42B3-9CD6-821F2E28EC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191</TotalTime>
  <Pages>8</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Portfolio Assessment Cover and Feedback Sheet</vt:lpstr>
    </vt:vector>
  </TitlesOfParts>
  <Company>SMTAFE</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creator>Natalie Yan;SamBailey</dc:creator>
  <cp:lastModifiedBy>Sam Bailey</cp:lastModifiedBy>
  <cp:revision>4</cp:revision>
  <cp:lastPrinted>2016-09-20T01:36:00Z</cp:lastPrinted>
  <dcterms:created xsi:type="dcterms:W3CDTF">2025-07-24T07:51:00Z</dcterms:created>
  <dcterms:modified xsi:type="dcterms:W3CDTF">2025-08-07T07:16:00Z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0x0101006A890B377B9AAE46A481A206C5DFAFCC</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329384456</vt:i4>
  </property>
  <property fmtid="{D5CDD505-2E9C-101B-9397-08002B2CF9AE}" pid="14" name="_EmailSubject">
    <vt:lpwstr>forms to go through approval</vt:lpwstr>
  </property>
  <property fmtid="{D5CDD505-2E9C-101B-9397-08002B2CF9AE}" pid="15" name="_AuthorEmail">
    <vt:lpwstr>Jamie.Drew@smtafe.wa.edu.au</vt:lpwstr>
  </property>
  <property fmtid="{D5CDD505-2E9C-101B-9397-08002B2CF9AE}" pid="16" name="_AuthorEmailDisplayName">
    <vt:lpwstr>Jamie Drew</vt:lpwstr>
  </property>
  <property fmtid="{D5CDD505-2E9C-101B-9397-08002B2CF9AE}" pid="17" name="_ReviewingToolsShownOnce">
    <vt:lpwstr/>
  </property>
  <property fmtid="{D5CDD505-2E9C-101B-9397-08002B2CF9AE}" pid="18" name="ClassificationContentMarkingHeaderShapeIds">
    <vt:lpwstr>2fab37a6,4a0c1d44,636c2cf4</vt:lpwstr>
  </property>
  <property fmtid="{D5CDD505-2E9C-101B-9397-08002B2CF9AE}" pid="19" name="ClassificationContentMarkingHeaderFontProps">
    <vt:lpwstr>#ff0000,10,Calibri</vt:lpwstr>
  </property>
  <property fmtid="{D5CDD505-2E9C-101B-9397-08002B2CF9AE}" pid="20" name="ClassificationContentMarkingHeaderText">
    <vt:lpwstr>OFFICIAL</vt:lpwstr>
  </property>
  <property fmtid="{D5CDD505-2E9C-101B-9397-08002B2CF9AE}" pid="21" name="MSIP_Label_f3ac7e5b-5da2-46c7-8677-8a6b50f7d886_Enabled">
    <vt:lpwstr>true</vt:lpwstr>
  </property>
  <property fmtid="{D5CDD505-2E9C-101B-9397-08002B2CF9AE}" pid="22" name="MSIP_Label_f3ac7e5b-5da2-46c7-8677-8a6b50f7d886_SetDate">
    <vt:lpwstr>2024-11-14T01:10:39Z</vt:lpwstr>
  </property>
  <property fmtid="{D5CDD505-2E9C-101B-9397-08002B2CF9AE}" pid="23" name="MSIP_Label_f3ac7e5b-5da2-46c7-8677-8a6b50f7d886_Method">
    <vt:lpwstr>Standard</vt:lpwstr>
  </property>
  <property fmtid="{D5CDD505-2E9C-101B-9397-08002B2CF9AE}" pid="24" name="MSIP_Label_f3ac7e5b-5da2-46c7-8677-8a6b50f7d886_Name">
    <vt:lpwstr>Official</vt:lpwstr>
  </property>
  <property fmtid="{D5CDD505-2E9C-101B-9397-08002B2CF9AE}" pid="25" name="MSIP_Label_f3ac7e5b-5da2-46c7-8677-8a6b50f7d886_SiteId">
    <vt:lpwstr>218881e8-07ad-4142-87d7-f6b90d17009b</vt:lpwstr>
  </property>
  <property fmtid="{D5CDD505-2E9C-101B-9397-08002B2CF9AE}" pid="26" name="MSIP_Label_f3ac7e5b-5da2-46c7-8677-8a6b50f7d886_ActionId">
    <vt:lpwstr>2b70acf5-8096-4108-a692-264929961230</vt:lpwstr>
  </property>
  <property fmtid="{D5CDD505-2E9C-101B-9397-08002B2CF9AE}" pid="27" name="MSIP_Label_f3ac7e5b-5da2-46c7-8677-8a6b50f7d886_ContentBits">
    <vt:lpwstr>1</vt:lpwstr>
  </property>
  <property fmtid="{D5CDD505-2E9C-101B-9397-08002B2CF9AE}" pid="28" name="MediaServiceImageTags">
    <vt:lpwstr/>
  </property>
</Properties>
</file>