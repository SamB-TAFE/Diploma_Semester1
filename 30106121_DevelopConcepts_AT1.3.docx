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7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7"/>
        <w:gridCol w:w="5812"/>
        <w:gridCol w:w="1134"/>
        <w:gridCol w:w="840"/>
      </w:tblGrid>
      <w:tr w:rsidR="00CE2286" w:rsidRPr="00B21E4B" w14:paraId="62D7F84F" w14:textId="77777777" w:rsidTr="00892AB9">
        <w:trPr>
          <w:trHeight w:val="436"/>
        </w:trPr>
        <w:tc>
          <w:tcPr>
            <w:tcW w:w="10763" w:type="dxa"/>
            <w:gridSpan w:val="4"/>
            <w:tcBorders>
              <w:top w:val="single" w:sz="4" w:space="0" w:color="auto"/>
              <w:left w:val="single" w:sz="4" w:space="0" w:color="auto"/>
              <w:bottom w:val="single" w:sz="4" w:space="0" w:color="auto"/>
              <w:right w:val="single" w:sz="4" w:space="0" w:color="auto"/>
            </w:tcBorders>
            <w:shd w:val="clear" w:color="auto" w:fill="8547AD"/>
            <w:vAlign w:val="center"/>
            <w:hideMark/>
          </w:tcPr>
          <w:p w14:paraId="7D2A825C" w14:textId="77777777" w:rsidR="00CE2286" w:rsidRPr="00B21E4B" w:rsidRDefault="00CE2286" w:rsidP="00892AB9">
            <w:pPr>
              <w:pStyle w:val="Header"/>
              <w:spacing w:before="120" w:after="120"/>
              <w:rPr>
                <w:rFonts w:ascii="Arial" w:hAnsi="Arial" w:cs="Arial"/>
                <w:color w:val="FFFFFF"/>
                <w:sz w:val="18"/>
                <w:szCs w:val="18"/>
                <w:lang w:eastAsia="ja-JP"/>
              </w:rPr>
            </w:pPr>
            <w:r w:rsidRPr="00B21E4B">
              <w:rPr>
                <w:rFonts w:ascii="Arial" w:hAnsi="Arial" w:cs="Arial"/>
                <w:b/>
                <w:color w:val="FFFFFF"/>
                <w:sz w:val="18"/>
                <w:szCs w:val="18"/>
                <w:lang w:val="en-US"/>
              </w:rPr>
              <w:t>Qualification Details</w:t>
            </w:r>
          </w:p>
        </w:tc>
      </w:tr>
      <w:tr w:rsidR="00CE2286" w:rsidRPr="00B21E4B" w14:paraId="1216FF1C" w14:textId="77777777" w:rsidTr="00892AB9">
        <w:trPr>
          <w:trHeight w:val="414"/>
        </w:trPr>
        <w:tc>
          <w:tcPr>
            <w:tcW w:w="2977" w:type="dxa"/>
            <w:tcBorders>
              <w:top w:val="single" w:sz="4" w:space="0" w:color="auto"/>
              <w:left w:val="single" w:sz="4" w:space="0" w:color="auto"/>
              <w:bottom w:val="single" w:sz="4" w:space="0" w:color="auto"/>
              <w:right w:val="single" w:sz="4" w:space="0" w:color="auto"/>
            </w:tcBorders>
            <w:shd w:val="clear" w:color="auto" w:fill="8547AD"/>
            <w:vAlign w:val="center"/>
            <w:hideMark/>
          </w:tcPr>
          <w:p w14:paraId="125DD654" w14:textId="77777777" w:rsidR="00CE2286" w:rsidRPr="00B21E4B" w:rsidRDefault="00CE2286" w:rsidP="00892AB9">
            <w:pPr>
              <w:pStyle w:val="Header"/>
              <w:spacing w:before="120" w:after="120"/>
              <w:rPr>
                <w:rFonts w:ascii="Arial" w:hAnsi="Arial" w:cs="Arial"/>
                <w:b/>
                <w:color w:val="FFFFFF"/>
                <w:sz w:val="18"/>
                <w:szCs w:val="18"/>
                <w:lang w:val="en-US" w:eastAsia="ja-JP"/>
              </w:rPr>
            </w:pPr>
            <w:r w:rsidRPr="00B21E4B">
              <w:rPr>
                <w:rFonts w:ascii="Arial" w:hAnsi="Arial" w:cs="Arial"/>
                <w:b/>
                <w:color w:val="FFFFFF" w:themeColor="background1"/>
                <w:sz w:val="18"/>
                <w:szCs w:val="18"/>
              </w:rPr>
              <w:t xml:space="preserve">Training Package </w:t>
            </w:r>
            <w:r w:rsidRPr="00B21E4B">
              <w:rPr>
                <w:rFonts w:ascii="Arial" w:hAnsi="Arial" w:cs="Arial"/>
                <w:b/>
                <w:color w:val="FFFFFF" w:themeColor="background1"/>
                <w:sz w:val="18"/>
                <w:szCs w:val="18"/>
                <w:lang w:val="en-US"/>
              </w:rPr>
              <w:t>Code &amp; Title:</w:t>
            </w:r>
          </w:p>
        </w:tc>
        <w:tc>
          <w:tcPr>
            <w:tcW w:w="7786" w:type="dxa"/>
            <w:gridSpan w:val="3"/>
            <w:tcBorders>
              <w:top w:val="single" w:sz="4" w:space="0" w:color="auto"/>
              <w:left w:val="single" w:sz="4" w:space="0" w:color="auto"/>
              <w:bottom w:val="single" w:sz="4" w:space="0" w:color="auto"/>
              <w:right w:val="single" w:sz="4" w:space="0" w:color="auto"/>
            </w:tcBorders>
            <w:vAlign w:val="center"/>
          </w:tcPr>
          <w:p w14:paraId="34F41002" w14:textId="77777777" w:rsidR="00CE2286" w:rsidRPr="0013670A" w:rsidRDefault="00CE2286" w:rsidP="00892AB9">
            <w:pPr>
              <w:pStyle w:val="Header"/>
              <w:spacing w:after="0"/>
              <w:rPr>
                <w:rFonts w:ascii="Arial" w:hAnsi="Arial" w:cs="Arial"/>
                <w:bCs/>
                <w:sz w:val="18"/>
                <w:szCs w:val="18"/>
                <w:lang w:eastAsia="ja-JP"/>
              </w:rPr>
            </w:pPr>
            <w:r w:rsidRPr="0013670A">
              <w:rPr>
                <w:rFonts w:ascii="Arial" w:hAnsi="Arial" w:cs="Arial"/>
                <w:bCs/>
                <w:sz w:val="18"/>
                <w:szCs w:val="18"/>
                <w:lang w:eastAsia="ja-JP"/>
              </w:rPr>
              <w:t xml:space="preserve">ICT </w:t>
            </w:r>
            <w:r w:rsidRPr="00B21E4B">
              <w:rPr>
                <w:rFonts w:ascii="Arial" w:hAnsi="Arial" w:cs="Arial"/>
                <w:bCs/>
                <w:sz w:val="18"/>
                <w:szCs w:val="18"/>
                <w:lang w:eastAsia="ja-JP"/>
              </w:rPr>
              <w:t xml:space="preserve">Information and Communications Technology </w:t>
            </w:r>
            <w:r w:rsidRPr="0013670A">
              <w:rPr>
                <w:rFonts w:ascii="Arial" w:hAnsi="Arial" w:cs="Arial"/>
                <w:bCs/>
                <w:sz w:val="18"/>
                <w:szCs w:val="18"/>
                <w:lang w:eastAsia="ja-JP"/>
              </w:rPr>
              <w:t>(Release 8.1)</w:t>
            </w:r>
          </w:p>
        </w:tc>
      </w:tr>
      <w:tr w:rsidR="00CE2286" w:rsidRPr="00CB3F2B" w14:paraId="1EC88094" w14:textId="77777777" w:rsidTr="00892AB9">
        <w:tblPrEx>
          <w:tblLook w:val="0000" w:firstRow="0" w:lastRow="0" w:firstColumn="0" w:lastColumn="0" w:noHBand="0" w:noVBand="0"/>
        </w:tblPrEx>
        <w:trPr>
          <w:trHeight w:val="391"/>
        </w:trPr>
        <w:tc>
          <w:tcPr>
            <w:tcW w:w="2977" w:type="dxa"/>
            <w:shd w:val="clear" w:color="auto" w:fill="8547AD"/>
            <w:vAlign w:val="center"/>
          </w:tcPr>
          <w:p w14:paraId="17459B9B" w14:textId="77777777" w:rsidR="00CE2286" w:rsidRPr="001B2E3F" w:rsidRDefault="00CE2286" w:rsidP="001B2E3F">
            <w:pPr>
              <w:pStyle w:val="Header"/>
              <w:spacing w:before="120" w:after="120"/>
              <w:rPr>
                <w:rFonts w:ascii="Arial" w:hAnsi="Arial" w:cs="Arial"/>
                <w:b/>
                <w:color w:val="FFFFFF" w:themeColor="background1"/>
                <w:sz w:val="18"/>
                <w:szCs w:val="18"/>
              </w:rPr>
            </w:pPr>
            <w:r w:rsidRPr="001B2E3F">
              <w:rPr>
                <w:rFonts w:ascii="Arial" w:hAnsi="Arial" w:cs="Arial"/>
                <w:b/>
                <w:color w:val="FFFFFF" w:themeColor="background1"/>
                <w:sz w:val="18"/>
                <w:szCs w:val="18"/>
              </w:rPr>
              <w:t>Qualification National Code &amp; Title:</w:t>
            </w:r>
          </w:p>
        </w:tc>
        <w:tc>
          <w:tcPr>
            <w:tcW w:w="5812" w:type="dxa"/>
            <w:vAlign w:val="center"/>
          </w:tcPr>
          <w:p w14:paraId="646F5941" w14:textId="77777777" w:rsidR="00CE2286" w:rsidRPr="0013670A" w:rsidRDefault="00CE2286" w:rsidP="00892AB9">
            <w:pPr>
              <w:pStyle w:val="Header"/>
              <w:spacing w:after="0"/>
              <w:rPr>
                <w:rFonts w:ascii="Arial" w:hAnsi="Arial" w:cs="Arial"/>
                <w:bCs/>
                <w:sz w:val="18"/>
                <w:szCs w:val="18"/>
                <w:lang w:eastAsia="ja-JP"/>
              </w:rPr>
            </w:pPr>
            <w:r w:rsidRPr="0013670A">
              <w:rPr>
                <w:rFonts w:ascii="Arial" w:hAnsi="Arial" w:cs="Arial"/>
                <w:bCs/>
                <w:sz w:val="18"/>
                <w:szCs w:val="18"/>
                <w:lang w:eastAsia="ja-JP"/>
              </w:rPr>
              <w:t>ICT50220 Diploma of Information Technology (Advanced Programming)</w:t>
            </w:r>
          </w:p>
        </w:tc>
        <w:tc>
          <w:tcPr>
            <w:tcW w:w="1134" w:type="dxa"/>
            <w:shd w:val="clear" w:color="auto" w:fill="8547AD"/>
            <w:vAlign w:val="center"/>
          </w:tcPr>
          <w:p w14:paraId="1EC00B8D" w14:textId="77777777" w:rsidR="00CE2286" w:rsidRPr="00CB3F2B" w:rsidRDefault="00CE2286" w:rsidP="00892AB9">
            <w:pPr>
              <w:rPr>
                <w:rFonts w:cs="Arial"/>
                <w:b/>
                <w:color w:val="FFFFFF" w:themeColor="background1"/>
                <w:sz w:val="18"/>
                <w:szCs w:val="18"/>
              </w:rPr>
            </w:pPr>
            <w:r w:rsidRPr="00CB3F2B">
              <w:rPr>
                <w:rFonts w:cs="Arial"/>
                <w:b/>
                <w:color w:val="FFFFFF" w:themeColor="background1"/>
                <w:sz w:val="18"/>
                <w:szCs w:val="18"/>
              </w:rPr>
              <w:t>State</w:t>
            </w:r>
            <w:r>
              <w:rPr>
                <w:rFonts w:cs="Arial"/>
                <w:b/>
                <w:color w:val="FFFFFF" w:themeColor="background1"/>
                <w:sz w:val="18"/>
                <w:szCs w:val="18"/>
              </w:rPr>
              <w:t xml:space="preserve"> </w:t>
            </w:r>
            <w:r w:rsidRPr="00CB3F2B">
              <w:rPr>
                <w:rFonts w:cs="Arial"/>
                <w:b/>
                <w:color w:val="FFFFFF" w:themeColor="background1"/>
                <w:sz w:val="18"/>
                <w:szCs w:val="18"/>
              </w:rPr>
              <w:t>Code:</w:t>
            </w:r>
          </w:p>
        </w:tc>
        <w:tc>
          <w:tcPr>
            <w:tcW w:w="840" w:type="dxa"/>
            <w:vAlign w:val="center"/>
          </w:tcPr>
          <w:p w14:paraId="4887DA24" w14:textId="77777777" w:rsidR="00CE2286" w:rsidRPr="0013670A" w:rsidRDefault="00CE2286" w:rsidP="00892AB9">
            <w:pPr>
              <w:pStyle w:val="Header"/>
              <w:spacing w:after="0"/>
              <w:rPr>
                <w:rFonts w:ascii="Arial" w:hAnsi="Arial" w:cs="Arial"/>
                <w:bCs/>
                <w:sz w:val="18"/>
                <w:szCs w:val="18"/>
                <w:lang w:eastAsia="ja-JP"/>
              </w:rPr>
            </w:pPr>
            <w:r w:rsidRPr="0013670A">
              <w:rPr>
                <w:rFonts w:ascii="Arial" w:hAnsi="Arial" w:cs="Arial"/>
                <w:bCs/>
                <w:sz w:val="18"/>
                <w:szCs w:val="18"/>
                <w:lang w:eastAsia="ja-JP"/>
              </w:rPr>
              <w:t>AC21</w:t>
            </w:r>
          </w:p>
        </w:tc>
      </w:tr>
      <w:tr w:rsidR="00CE2286" w:rsidRPr="00CB3F2B" w14:paraId="160FB203" w14:textId="77777777" w:rsidTr="00892AB9">
        <w:tblPrEx>
          <w:tblLook w:val="0000" w:firstRow="0" w:lastRow="0" w:firstColumn="0" w:lastColumn="0" w:noHBand="0" w:noVBand="0"/>
        </w:tblPrEx>
        <w:trPr>
          <w:trHeight w:val="391"/>
        </w:trPr>
        <w:tc>
          <w:tcPr>
            <w:tcW w:w="2977" w:type="dxa"/>
            <w:shd w:val="clear" w:color="auto" w:fill="8547AD"/>
            <w:vAlign w:val="center"/>
          </w:tcPr>
          <w:p w14:paraId="0CF97E04" w14:textId="77777777" w:rsidR="00CE2286" w:rsidRPr="001B2E3F" w:rsidRDefault="00CE2286" w:rsidP="001B2E3F">
            <w:pPr>
              <w:pStyle w:val="Header"/>
              <w:spacing w:before="120" w:after="120"/>
              <w:rPr>
                <w:rFonts w:ascii="Arial" w:hAnsi="Arial" w:cs="Arial"/>
                <w:b/>
                <w:color w:val="FFFFFF" w:themeColor="background1"/>
                <w:sz w:val="18"/>
                <w:szCs w:val="18"/>
              </w:rPr>
            </w:pPr>
            <w:r w:rsidRPr="001B2E3F">
              <w:rPr>
                <w:rFonts w:ascii="Arial" w:hAnsi="Arial" w:cs="Arial"/>
                <w:b/>
                <w:color w:val="FFFFFF" w:themeColor="background1"/>
                <w:sz w:val="18"/>
                <w:szCs w:val="18"/>
              </w:rPr>
              <w:t>Qualification National Code &amp; Title:</w:t>
            </w:r>
          </w:p>
        </w:tc>
        <w:tc>
          <w:tcPr>
            <w:tcW w:w="5812" w:type="dxa"/>
            <w:vAlign w:val="center"/>
          </w:tcPr>
          <w:p w14:paraId="5A642788" w14:textId="77777777" w:rsidR="00CE2286" w:rsidRPr="0013670A" w:rsidRDefault="00CE2286" w:rsidP="00892AB9">
            <w:pPr>
              <w:pStyle w:val="Header"/>
              <w:spacing w:after="0"/>
              <w:rPr>
                <w:rFonts w:ascii="Arial" w:hAnsi="Arial" w:cs="Arial"/>
                <w:bCs/>
                <w:sz w:val="18"/>
                <w:szCs w:val="18"/>
                <w:lang w:eastAsia="ja-JP"/>
              </w:rPr>
            </w:pPr>
            <w:r w:rsidRPr="0013670A">
              <w:rPr>
                <w:rFonts w:ascii="Arial" w:hAnsi="Arial" w:cs="Arial"/>
                <w:bCs/>
                <w:sz w:val="18"/>
                <w:szCs w:val="18"/>
                <w:lang w:eastAsia="ja-JP"/>
              </w:rPr>
              <w:t>ICT50220 Diploma of Information Technology (Advanced Networking)</w:t>
            </w:r>
          </w:p>
        </w:tc>
        <w:tc>
          <w:tcPr>
            <w:tcW w:w="1134" w:type="dxa"/>
            <w:shd w:val="clear" w:color="auto" w:fill="8547AD"/>
            <w:vAlign w:val="center"/>
          </w:tcPr>
          <w:p w14:paraId="4F4D8291" w14:textId="77777777" w:rsidR="00CE2286" w:rsidRPr="00CB3F2B" w:rsidRDefault="00CE2286" w:rsidP="00892AB9">
            <w:pPr>
              <w:rPr>
                <w:rFonts w:cs="Arial"/>
                <w:b/>
                <w:color w:val="FFFFFF" w:themeColor="background1"/>
                <w:sz w:val="18"/>
                <w:szCs w:val="18"/>
              </w:rPr>
            </w:pPr>
            <w:r w:rsidRPr="00CB3F2B">
              <w:rPr>
                <w:rFonts w:cs="Arial"/>
                <w:b/>
                <w:color w:val="FFFFFF" w:themeColor="background1"/>
                <w:sz w:val="18"/>
                <w:szCs w:val="18"/>
              </w:rPr>
              <w:t>State</w:t>
            </w:r>
            <w:r>
              <w:rPr>
                <w:rFonts w:cs="Arial"/>
                <w:b/>
                <w:color w:val="FFFFFF" w:themeColor="background1"/>
                <w:sz w:val="18"/>
                <w:szCs w:val="18"/>
              </w:rPr>
              <w:t xml:space="preserve"> </w:t>
            </w:r>
            <w:r w:rsidRPr="00CB3F2B">
              <w:rPr>
                <w:rFonts w:cs="Arial"/>
                <w:b/>
                <w:color w:val="FFFFFF" w:themeColor="background1"/>
                <w:sz w:val="18"/>
                <w:szCs w:val="18"/>
              </w:rPr>
              <w:t>Code:</w:t>
            </w:r>
          </w:p>
        </w:tc>
        <w:tc>
          <w:tcPr>
            <w:tcW w:w="840" w:type="dxa"/>
            <w:vAlign w:val="center"/>
          </w:tcPr>
          <w:p w14:paraId="6B96DFAC" w14:textId="77777777" w:rsidR="00CE2286" w:rsidRPr="0013670A" w:rsidRDefault="00CE2286" w:rsidP="00892AB9">
            <w:pPr>
              <w:pStyle w:val="Header"/>
              <w:spacing w:after="0"/>
              <w:rPr>
                <w:rFonts w:ascii="Arial" w:hAnsi="Arial" w:cs="Arial"/>
                <w:bCs/>
                <w:sz w:val="18"/>
                <w:szCs w:val="18"/>
                <w:lang w:eastAsia="ja-JP"/>
              </w:rPr>
            </w:pPr>
            <w:r w:rsidRPr="0013670A">
              <w:rPr>
                <w:rFonts w:ascii="Arial" w:hAnsi="Arial" w:cs="Arial"/>
                <w:bCs/>
                <w:sz w:val="18"/>
                <w:szCs w:val="18"/>
                <w:lang w:eastAsia="ja-JP"/>
              </w:rPr>
              <w:t>AC20</w:t>
            </w:r>
          </w:p>
        </w:tc>
      </w:tr>
      <w:tr w:rsidR="00CE2286" w:rsidRPr="00B21E4B" w14:paraId="72311600" w14:textId="77777777" w:rsidTr="00892AB9">
        <w:trPr>
          <w:trHeight w:val="411"/>
        </w:trPr>
        <w:tc>
          <w:tcPr>
            <w:tcW w:w="8789" w:type="dxa"/>
            <w:gridSpan w:val="2"/>
            <w:shd w:val="clear" w:color="auto" w:fill="8547AD"/>
            <w:vAlign w:val="center"/>
          </w:tcPr>
          <w:p w14:paraId="732CDF8C" w14:textId="77777777" w:rsidR="00CE2286" w:rsidRPr="00B21E4B" w:rsidRDefault="00CE2286" w:rsidP="00892AB9">
            <w:pPr>
              <w:spacing w:before="120" w:after="120" w:line="240" w:lineRule="auto"/>
              <w:rPr>
                <w:rFonts w:ascii="Arial" w:hAnsi="Arial" w:cs="Arial"/>
                <w:b/>
                <w:color w:val="FFFFFF"/>
                <w:sz w:val="18"/>
                <w:szCs w:val="18"/>
              </w:rPr>
            </w:pPr>
            <w:r w:rsidRPr="00B21E4B">
              <w:rPr>
                <w:rFonts w:ascii="Arial" w:hAnsi="Arial" w:cs="Arial"/>
                <w:b/>
                <w:color w:val="FFFFFF"/>
                <w:sz w:val="18"/>
                <w:szCs w:val="18"/>
              </w:rPr>
              <w:t>Unit National Code and Title</w:t>
            </w:r>
          </w:p>
        </w:tc>
        <w:tc>
          <w:tcPr>
            <w:tcW w:w="1974" w:type="dxa"/>
            <w:gridSpan w:val="2"/>
            <w:shd w:val="clear" w:color="auto" w:fill="8547AD"/>
            <w:vAlign w:val="center"/>
          </w:tcPr>
          <w:p w14:paraId="1B89027C" w14:textId="77777777" w:rsidR="00CE2286" w:rsidRPr="00B21E4B" w:rsidRDefault="00CE2286" w:rsidP="00892AB9">
            <w:pPr>
              <w:spacing w:before="120" w:after="120" w:line="240" w:lineRule="auto"/>
              <w:rPr>
                <w:rFonts w:ascii="Arial" w:hAnsi="Arial" w:cs="Arial"/>
                <w:b/>
                <w:color w:val="FFFFFF"/>
                <w:sz w:val="18"/>
                <w:szCs w:val="18"/>
              </w:rPr>
            </w:pPr>
            <w:r w:rsidRPr="00B21E4B">
              <w:rPr>
                <w:rFonts w:ascii="Arial" w:hAnsi="Arial" w:cs="Arial"/>
                <w:b/>
                <w:color w:val="FFFFFF"/>
                <w:sz w:val="18"/>
                <w:szCs w:val="18"/>
              </w:rPr>
              <w:t>State Code:</w:t>
            </w:r>
          </w:p>
        </w:tc>
      </w:tr>
      <w:tr w:rsidR="00CE2286" w:rsidRPr="00B21E4B" w14:paraId="11142CAE" w14:textId="77777777" w:rsidTr="00892AB9">
        <w:trPr>
          <w:trHeight w:val="438"/>
        </w:trPr>
        <w:tc>
          <w:tcPr>
            <w:tcW w:w="8789" w:type="dxa"/>
            <w:gridSpan w:val="2"/>
            <w:vAlign w:val="center"/>
          </w:tcPr>
          <w:p w14:paraId="6025FEBA" w14:textId="77777777" w:rsidR="00CE2286" w:rsidRPr="00B21E4B" w:rsidRDefault="00CE2286" w:rsidP="00892AB9">
            <w:pPr>
              <w:spacing w:before="60" w:after="60" w:line="240" w:lineRule="auto"/>
              <w:rPr>
                <w:rFonts w:ascii="Arial" w:hAnsi="Arial" w:cs="Arial"/>
                <w:b/>
                <w:sz w:val="18"/>
                <w:szCs w:val="18"/>
              </w:rPr>
            </w:pPr>
            <w:r w:rsidRPr="00B21E4B">
              <w:rPr>
                <w:rFonts w:ascii="Arial" w:hAnsi="Arial" w:cs="Arial"/>
                <w:b/>
                <w:sz w:val="18"/>
                <w:szCs w:val="18"/>
              </w:rPr>
              <w:t xml:space="preserve">BSBCRT512 </w:t>
            </w:r>
            <w:r w:rsidRPr="00B21E4B">
              <w:rPr>
                <w:rFonts w:ascii="Arial" w:hAnsi="Arial" w:cs="Arial"/>
                <w:bCs/>
                <w:sz w:val="18"/>
                <w:szCs w:val="18"/>
              </w:rPr>
              <w:t>Originate and Develop Concepts</w:t>
            </w:r>
          </w:p>
        </w:tc>
        <w:tc>
          <w:tcPr>
            <w:tcW w:w="1974" w:type="dxa"/>
            <w:gridSpan w:val="2"/>
            <w:vAlign w:val="center"/>
          </w:tcPr>
          <w:p w14:paraId="2CAA01CF" w14:textId="77777777" w:rsidR="00CE2286" w:rsidRPr="00B21E4B" w:rsidRDefault="00CE2286" w:rsidP="00892AB9">
            <w:pPr>
              <w:spacing w:before="60" w:after="60" w:line="240" w:lineRule="auto"/>
              <w:rPr>
                <w:rFonts w:ascii="Arial" w:hAnsi="Arial" w:cs="Arial"/>
                <w:b/>
                <w:sz w:val="18"/>
                <w:szCs w:val="18"/>
              </w:rPr>
            </w:pPr>
            <w:r w:rsidRPr="00B21E4B">
              <w:rPr>
                <w:rFonts w:ascii="Arial" w:hAnsi="Arial" w:cs="Arial"/>
                <w:b/>
                <w:bCs/>
                <w:sz w:val="18"/>
                <w:szCs w:val="18"/>
              </w:rPr>
              <w:t>OCD69</w:t>
            </w:r>
          </w:p>
        </w:tc>
      </w:tr>
    </w:tbl>
    <w:p w14:paraId="74B4D857" w14:textId="77777777" w:rsidR="009624D3" w:rsidRPr="00B21E4B" w:rsidRDefault="003C4BD3" w:rsidP="00AA096F">
      <w:pPr>
        <w:tabs>
          <w:tab w:val="left" w:pos="3195"/>
        </w:tabs>
        <w:spacing w:before="240" w:after="240" w:line="240" w:lineRule="auto"/>
        <w:jc w:val="center"/>
        <w:rPr>
          <w:rFonts w:ascii="Arial" w:hAnsi="Arial" w:cs="Arial"/>
          <w:i/>
          <w:sz w:val="18"/>
          <w:szCs w:val="18"/>
        </w:rPr>
      </w:pPr>
      <w:r w:rsidRPr="00B21E4B">
        <w:rPr>
          <w:rFonts w:ascii="Arial" w:hAnsi="Arial" w:cs="Arial"/>
          <w:i/>
          <w:sz w:val="18"/>
          <w:szCs w:val="18"/>
        </w:rPr>
        <w:t>Students to sign this document when submitting an assessment</w:t>
      </w:r>
    </w:p>
    <w:tbl>
      <w:tblPr>
        <w:tblW w:w="107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4"/>
        <w:gridCol w:w="2844"/>
        <w:gridCol w:w="1984"/>
        <w:gridCol w:w="3231"/>
      </w:tblGrid>
      <w:tr w:rsidR="004856DF" w:rsidRPr="00B21E4B" w14:paraId="74B4D85A" w14:textId="77777777" w:rsidTr="00AA096F">
        <w:trPr>
          <w:trHeight w:val="489"/>
        </w:trPr>
        <w:tc>
          <w:tcPr>
            <w:tcW w:w="2714" w:type="dxa"/>
            <w:shd w:val="clear" w:color="auto" w:fill="8547AD"/>
            <w:vAlign w:val="center"/>
          </w:tcPr>
          <w:p w14:paraId="74B4D858" w14:textId="77777777" w:rsidR="004856DF" w:rsidRPr="00B21E4B" w:rsidRDefault="004856DF" w:rsidP="004856DF">
            <w:pPr>
              <w:spacing w:before="120" w:after="120"/>
              <w:rPr>
                <w:rFonts w:ascii="Arial" w:hAnsi="Arial" w:cs="Arial"/>
                <w:b/>
                <w:color w:val="FFFFFF"/>
                <w:sz w:val="18"/>
                <w:szCs w:val="18"/>
              </w:rPr>
            </w:pPr>
            <w:r w:rsidRPr="00B21E4B">
              <w:rPr>
                <w:rFonts w:ascii="Arial" w:hAnsi="Arial" w:cs="Arial"/>
                <w:b/>
                <w:color w:val="FFFFFF"/>
                <w:sz w:val="18"/>
                <w:szCs w:val="18"/>
              </w:rPr>
              <w:t>Assessment description</w:t>
            </w:r>
          </w:p>
        </w:tc>
        <w:tc>
          <w:tcPr>
            <w:tcW w:w="8059" w:type="dxa"/>
            <w:gridSpan w:val="3"/>
            <w:vAlign w:val="center"/>
          </w:tcPr>
          <w:p w14:paraId="74B4D859" w14:textId="7E66FC4F" w:rsidR="004856DF" w:rsidRPr="00B21E4B" w:rsidRDefault="00E930A8" w:rsidP="00B5704B">
            <w:pPr>
              <w:spacing w:before="120" w:after="120"/>
              <w:rPr>
                <w:rFonts w:ascii="Arial" w:hAnsi="Arial" w:cs="Arial"/>
                <w:sz w:val="18"/>
                <w:szCs w:val="18"/>
              </w:rPr>
            </w:pPr>
            <w:r w:rsidRPr="00B21E4B">
              <w:rPr>
                <w:rFonts w:ascii="Arial" w:hAnsi="Arial" w:cs="Arial"/>
                <w:b/>
                <w:bCs/>
                <w:sz w:val="18"/>
                <w:szCs w:val="18"/>
              </w:rPr>
              <w:t>AT</w:t>
            </w:r>
            <w:r w:rsidR="003F639C">
              <w:rPr>
                <w:rFonts w:ascii="Arial" w:hAnsi="Arial" w:cs="Arial"/>
                <w:b/>
                <w:bCs/>
                <w:sz w:val="18"/>
                <w:szCs w:val="18"/>
              </w:rPr>
              <w:t>1.</w:t>
            </w:r>
            <w:r w:rsidR="007209DD">
              <w:rPr>
                <w:rFonts w:ascii="Arial" w:hAnsi="Arial" w:cs="Arial"/>
                <w:b/>
                <w:bCs/>
                <w:sz w:val="18"/>
                <w:szCs w:val="18"/>
              </w:rPr>
              <w:t>3</w:t>
            </w:r>
            <w:r w:rsidRPr="00B21E4B">
              <w:rPr>
                <w:rFonts w:ascii="Arial" w:hAnsi="Arial" w:cs="Arial"/>
                <w:b/>
                <w:bCs/>
                <w:sz w:val="18"/>
                <w:szCs w:val="18"/>
              </w:rPr>
              <w:t xml:space="preserve"> </w:t>
            </w:r>
            <w:r w:rsidR="00CE2286">
              <w:rPr>
                <w:rFonts w:ascii="Arial" w:hAnsi="Arial" w:cs="Arial"/>
                <w:b/>
                <w:bCs/>
                <w:sz w:val="18"/>
                <w:szCs w:val="18"/>
              </w:rPr>
              <w:t xml:space="preserve">- </w:t>
            </w:r>
            <w:r w:rsidR="003F639C">
              <w:rPr>
                <w:rFonts w:ascii="Arial" w:hAnsi="Arial" w:cs="Arial"/>
                <w:sz w:val="18"/>
                <w:szCs w:val="18"/>
              </w:rPr>
              <w:t xml:space="preserve">Portfolio Task </w:t>
            </w:r>
            <w:r w:rsidR="007209DD">
              <w:rPr>
                <w:rFonts w:ascii="Arial" w:hAnsi="Arial" w:cs="Arial"/>
                <w:sz w:val="18"/>
                <w:szCs w:val="18"/>
              </w:rPr>
              <w:t>3</w:t>
            </w:r>
          </w:p>
        </w:tc>
      </w:tr>
      <w:tr w:rsidR="007C0518" w:rsidRPr="00B21E4B" w14:paraId="74B4D85D" w14:textId="77777777" w:rsidTr="00AA096F">
        <w:trPr>
          <w:trHeight w:val="489"/>
        </w:trPr>
        <w:tc>
          <w:tcPr>
            <w:tcW w:w="2714" w:type="dxa"/>
            <w:shd w:val="clear" w:color="auto" w:fill="8547AD"/>
            <w:vAlign w:val="center"/>
          </w:tcPr>
          <w:p w14:paraId="74B4D85B" w14:textId="77777777" w:rsidR="007C0518" w:rsidRPr="00B21E4B" w:rsidRDefault="007C0518" w:rsidP="004856DF">
            <w:pPr>
              <w:spacing w:before="120" w:after="120"/>
              <w:rPr>
                <w:rFonts w:ascii="Arial" w:hAnsi="Arial" w:cs="Arial"/>
                <w:b/>
                <w:color w:val="FFFFFF"/>
                <w:sz w:val="18"/>
                <w:szCs w:val="18"/>
              </w:rPr>
            </w:pPr>
            <w:r w:rsidRPr="00B21E4B">
              <w:rPr>
                <w:rFonts w:ascii="Arial" w:hAnsi="Arial" w:cs="Arial"/>
                <w:b/>
                <w:color w:val="FFFFFF"/>
                <w:sz w:val="18"/>
                <w:szCs w:val="18"/>
              </w:rPr>
              <w:t>Assessment date</w:t>
            </w:r>
          </w:p>
        </w:tc>
        <w:tc>
          <w:tcPr>
            <w:tcW w:w="8059" w:type="dxa"/>
            <w:gridSpan w:val="3"/>
            <w:vAlign w:val="center"/>
          </w:tcPr>
          <w:p w14:paraId="74B4D85C" w14:textId="77777777" w:rsidR="007C0518" w:rsidRPr="00FF0BE6" w:rsidRDefault="007C0518" w:rsidP="004856DF">
            <w:pPr>
              <w:spacing w:before="120" w:after="120"/>
              <w:rPr>
                <w:rFonts w:ascii="Arial" w:hAnsi="Arial" w:cs="Arial"/>
                <w:sz w:val="18"/>
                <w:szCs w:val="18"/>
                <w:lang w:val="en-GB"/>
              </w:rPr>
            </w:pPr>
          </w:p>
        </w:tc>
      </w:tr>
      <w:tr w:rsidR="003C4BD3" w:rsidRPr="00B21E4B" w14:paraId="74B4D860" w14:textId="77777777" w:rsidTr="00AA096F">
        <w:trPr>
          <w:trHeight w:val="489"/>
        </w:trPr>
        <w:tc>
          <w:tcPr>
            <w:tcW w:w="2714" w:type="dxa"/>
            <w:shd w:val="clear" w:color="auto" w:fill="8547AD"/>
            <w:vAlign w:val="center"/>
          </w:tcPr>
          <w:p w14:paraId="74B4D85E" w14:textId="77777777" w:rsidR="003C4BD3" w:rsidRPr="00B21E4B" w:rsidRDefault="003C4BD3" w:rsidP="004856DF">
            <w:pPr>
              <w:spacing w:before="120" w:after="120"/>
              <w:rPr>
                <w:rFonts w:ascii="Arial" w:hAnsi="Arial" w:cs="Arial"/>
                <w:b/>
                <w:color w:val="FFFFFF"/>
                <w:sz w:val="18"/>
                <w:szCs w:val="18"/>
              </w:rPr>
            </w:pPr>
            <w:r w:rsidRPr="00B21E4B">
              <w:rPr>
                <w:rFonts w:ascii="Arial" w:hAnsi="Arial" w:cs="Arial"/>
                <w:b/>
                <w:color w:val="FFFFFF"/>
                <w:sz w:val="18"/>
                <w:szCs w:val="18"/>
              </w:rPr>
              <w:t>Student Name</w:t>
            </w:r>
          </w:p>
        </w:tc>
        <w:tc>
          <w:tcPr>
            <w:tcW w:w="8059" w:type="dxa"/>
            <w:gridSpan w:val="3"/>
            <w:vAlign w:val="center"/>
          </w:tcPr>
          <w:p w14:paraId="74B4D85F" w14:textId="4E07B6BD" w:rsidR="003C4BD3" w:rsidRPr="00B21E4B" w:rsidRDefault="00FE5601" w:rsidP="004856DF">
            <w:pPr>
              <w:spacing w:before="120" w:after="120"/>
              <w:rPr>
                <w:rFonts w:ascii="Arial" w:hAnsi="Arial" w:cs="Arial"/>
                <w:sz w:val="18"/>
                <w:szCs w:val="18"/>
              </w:rPr>
            </w:pPr>
            <w:r>
              <w:rPr>
                <w:rFonts w:ascii="Arial" w:hAnsi="Arial" w:cs="Arial"/>
                <w:sz w:val="18"/>
                <w:szCs w:val="18"/>
              </w:rPr>
              <w:t>Samuel Bailey</w:t>
            </w:r>
          </w:p>
        </w:tc>
      </w:tr>
      <w:tr w:rsidR="004856DF" w:rsidRPr="00B21E4B" w14:paraId="74B4D863" w14:textId="77777777" w:rsidTr="00AA096F">
        <w:trPr>
          <w:trHeight w:val="489"/>
        </w:trPr>
        <w:tc>
          <w:tcPr>
            <w:tcW w:w="2714" w:type="dxa"/>
            <w:shd w:val="clear" w:color="auto" w:fill="8547AD"/>
            <w:vAlign w:val="center"/>
          </w:tcPr>
          <w:p w14:paraId="74B4D861" w14:textId="77777777" w:rsidR="004856DF" w:rsidRPr="00B21E4B" w:rsidRDefault="004856DF" w:rsidP="004856DF">
            <w:pPr>
              <w:spacing w:before="120" w:after="120"/>
              <w:rPr>
                <w:rFonts w:ascii="Arial" w:hAnsi="Arial" w:cs="Arial"/>
                <w:b/>
                <w:color w:val="FFFFFF"/>
                <w:sz w:val="18"/>
                <w:szCs w:val="18"/>
              </w:rPr>
            </w:pPr>
            <w:r w:rsidRPr="00B21E4B">
              <w:rPr>
                <w:rFonts w:ascii="Arial" w:hAnsi="Arial" w:cs="Arial"/>
                <w:b/>
                <w:color w:val="FFFFFF"/>
                <w:sz w:val="18"/>
                <w:szCs w:val="18"/>
              </w:rPr>
              <w:t>Student ID</w:t>
            </w:r>
          </w:p>
        </w:tc>
        <w:tc>
          <w:tcPr>
            <w:tcW w:w="8059" w:type="dxa"/>
            <w:gridSpan w:val="3"/>
          </w:tcPr>
          <w:p w14:paraId="74B4D862" w14:textId="1B950A86" w:rsidR="004856DF" w:rsidRPr="00B21E4B" w:rsidRDefault="00FE5601" w:rsidP="004856DF">
            <w:pPr>
              <w:spacing w:before="120" w:after="120"/>
              <w:rPr>
                <w:rFonts w:ascii="Arial" w:hAnsi="Arial" w:cs="Arial"/>
                <w:snapToGrid w:val="0"/>
                <w:sz w:val="18"/>
                <w:szCs w:val="18"/>
              </w:rPr>
            </w:pPr>
            <w:r>
              <w:rPr>
                <w:rFonts w:ascii="Arial" w:hAnsi="Arial" w:cs="Arial"/>
                <w:snapToGrid w:val="0"/>
                <w:sz w:val="18"/>
                <w:szCs w:val="18"/>
              </w:rPr>
              <w:t>30106121</w:t>
            </w:r>
          </w:p>
        </w:tc>
      </w:tr>
      <w:tr w:rsidR="003C4BD3" w:rsidRPr="00B21E4B" w14:paraId="74B4D86B" w14:textId="77777777" w:rsidTr="00AA096F">
        <w:trPr>
          <w:trHeight w:val="489"/>
        </w:trPr>
        <w:tc>
          <w:tcPr>
            <w:tcW w:w="2714" w:type="dxa"/>
            <w:shd w:val="clear" w:color="auto" w:fill="8547AD"/>
            <w:vAlign w:val="center"/>
          </w:tcPr>
          <w:p w14:paraId="74B4D864" w14:textId="77777777" w:rsidR="003C4BD3" w:rsidRPr="00B21E4B" w:rsidRDefault="003C4BD3" w:rsidP="00626FF3">
            <w:pPr>
              <w:spacing w:before="60" w:after="60"/>
              <w:rPr>
                <w:rFonts w:ascii="Arial" w:hAnsi="Arial" w:cs="Arial"/>
                <w:b/>
                <w:color w:val="FFFFFF"/>
                <w:sz w:val="18"/>
                <w:szCs w:val="18"/>
              </w:rPr>
            </w:pPr>
            <w:r w:rsidRPr="00B21E4B">
              <w:rPr>
                <w:rFonts w:ascii="Arial" w:hAnsi="Arial" w:cs="Arial"/>
                <w:b/>
                <w:color w:val="FFFFFF"/>
                <w:sz w:val="18"/>
                <w:szCs w:val="18"/>
              </w:rPr>
              <w:t>Student Declaration</w:t>
            </w:r>
          </w:p>
        </w:tc>
        <w:tc>
          <w:tcPr>
            <w:tcW w:w="8059" w:type="dxa"/>
            <w:gridSpan w:val="3"/>
          </w:tcPr>
          <w:p w14:paraId="74B4D865" w14:textId="77777777" w:rsidR="003C4BD3" w:rsidRPr="00B21E4B" w:rsidRDefault="004856DF" w:rsidP="00626FF3">
            <w:pPr>
              <w:spacing w:before="60" w:after="60"/>
              <w:rPr>
                <w:rFonts w:ascii="Arial" w:hAnsi="Arial" w:cs="Arial"/>
                <w:snapToGrid w:val="0"/>
                <w:sz w:val="18"/>
                <w:szCs w:val="18"/>
              </w:rPr>
            </w:pPr>
            <w:r w:rsidRPr="00B21E4B">
              <w:rPr>
                <w:rFonts w:ascii="Arial" w:hAnsi="Arial" w:cs="Arial"/>
                <w:snapToGrid w:val="0"/>
                <w:sz w:val="18"/>
                <w:szCs w:val="18"/>
              </w:rPr>
              <w:t>I have read and understand the details of the assessment.</w:t>
            </w:r>
          </w:p>
          <w:p w14:paraId="74B4D866" w14:textId="77777777" w:rsidR="004856DF" w:rsidRPr="00B21E4B" w:rsidRDefault="004856DF" w:rsidP="00626FF3">
            <w:pPr>
              <w:spacing w:before="60" w:after="60"/>
              <w:rPr>
                <w:rFonts w:ascii="Arial" w:hAnsi="Arial" w:cs="Arial"/>
                <w:snapToGrid w:val="0"/>
                <w:sz w:val="18"/>
                <w:szCs w:val="18"/>
              </w:rPr>
            </w:pPr>
            <w:r w:rsidRPr="00B21E4B">
              <w:rPr>
                <w:rFonts w:ascii="Arial" w:hAnsi="Arial" w:cs="Arial"/>
                <w:snapToGrid w:val="0"/>
                <w:sz w:val="18"/>
                <w:szCs w:val="18"/>
              </w:rPr>
              <w:t>I have been informed of the conditions of the assessment and the appeals process.</w:t>
            </w:r>
          </w:p>
          <w:p w14:paraId="74B4D867" w14:textId="77777777" w:rsidR="004856DF" w:rsidRPr="00B21E4B" w:rsidRDefault="004856DF" w:rsidP="00626FF3">
            <w:pPr>
              <w:spacing w:before="60" w:after="60"/>
              <w:rPr>
                <w:rFonts w:ascii="Arial" w:hAnsi="Arial" w:cs="Arial"/>
                <w:snapToGrid w:val="0"/>
                <w:sz w:val="18"/>
                <w:szCs w:val="18"/>
              </w:rPr>
            </w:pPr>
            <w:r w:rsidRPr="00B21E4B">
              <w:rPr>
                <w:rFonts w:ascii="Arial" w:hAnsi="Arial" w:cs="Arial"/>
                <w:snapToGrid w:val="0"/>
                <w:sz w:val="18"/>
                <w:szCs w:val="18"/>
              </w:rPr>
              <w:t>I agree to participate in this assessment.</w:t>
            </w:r>
          </w:p>
          <w:p w14:paraId="74B4D869" w14:textId="43177FF3" w:rsidR="004856DF" w:rsidRPr="00B21E4B" w:rsidRDefault="004856DF" w:rsidP="00626FF3">
            <w:pPr>
              <w:spacing w:before="60" w:after="60"/>
              <w:rPr>
                <w:rFonts w:ascii="Arial" w:hAnsi="Arial" w:cs="Arial"/>
                <w:snapToGrid w:val="0"/>
                <w:sz w:val="18"/>
                <w:szCs w:val="18"/>
              </w:rPr>
            </w:pPr>
            <w:r w:rsidRPr="00B21E4B">
              <w:rPr>
                <w:rFonts w:ascii="Arial" w:hAnsi="Arial" w:cs="Arial"/>
                <w:snapToGrid w:val="0"/>
                <w:sz w:val="18"/>
                <w:szCs w:val="18"/>
              </w:rPr>
              <w:t>I certify that the attached is my own work.</w:t>
            </w:r>
          </w:p>
          <w:p w14:paraId="7794714E" w14:textId="77777777" w:rsidR="0004002A" w:rsidRPr="00B21E4B" w:rsidRDefault="0004002A" w:rsidP="00626FF3">
            <w:pPr>
              <w:spacing w:before="60" w:after="60"/>
              <w:rPr>
                <w:rFonts w:ascii="Arial" w:hAnsi="Arial" w:cs="Arial"/>
                <w:snapToGrid w:val="0"/>
                <w:sz w:val="18"/>
                <w:szCs w:val="18"/>
              </w:rPr>
            </w:pPr>
          </w:p>
          <w:p w14:paraId="74B4D86A" w14:textId="044F6A0C" w:rsidR="003C4BD3" w:rsidRPr="00B21E4B" w:rsidRDefault="00FE5601" w:rsidP="00626FF3">
            <w:pPr>
              <w:tabs>
                <w:tab w:val="left" w:leader="dot" w:pos="2978"/>
              </w:tabs>
              <w:spacing w:before="60" w:after="60"/>
              <w:rPr>
                <w:rFonts w:ascii="Arial" w:hAnsi="Arial" w:cs="Arial"/>
                <w:sz w:val="18"/>
                <w:szCs w:val="18"/>
              </w:rPr>
            </w:pPr>
            <w:r>
              <w:rPr>
                <w:rFonts w:ascii="Arial" w:hAnsi="Arial" w:cs="Arial"/>
                <w:sz w:val="18"/>
                <w:szCs w:val="18"/>
              </w:rPr>
              <w:t>SBailey</w:t>
            </w:r>
          </w:p>
        </w:tc>
      </w:tr>
      <w:tr w:rsidR="003C4BD3" w:rsidRPr="00B21E4B" w14:paraId="74B4D86E" w14:textId="77777777" w:rsidTr="00AA096F">
        <w:trPr>
          <w:trHeight w:val="489"/>
        </w:trPr>
        <w:tc>
          <w:tcPr>
            <w:tcW w:w="2714" w:type="dxa"/>
            <w:shd w:val="clear" w:color="auto" w:fill="8547AD"/>
            <w:vAlign w:val="center"/>
          </w:tcPr>
          <w:p w14:paraId="74B4D86C" w14:textId="77777777" w:rsidR="003C4BD3" w:rsidRPr="00B21E4B" w:rsidRDefault="003C4BD3" w:rsidP="004856DF">
            <w:pPr>
              <w:spacing w:before="120" w:after="120"/>
              <w:rPr>
                <w:rFonts w:ascii="Arial" w:hAnsi="Arial" w:cs="Arial"/>
                <w:b/>
                <w:color w:val="FFFFFF"/>
                <w:sz w:val="18"/>
                <w:szCs w:val="18"/>
              </w:rPr>
            </w:pPr>
            <w:r w:rsidRPr="00B21E4B">
              <w:rPr>
                <w:rFonts w:ascii="Arial" w:hAnsi="Arial" w:cs="Arial"/>
                <w:b/>
                <w:color w:val="FFFFFF"/>
                <w:sz w:val="18"/>
                <w:szCs w:val="18"/>
              </w:rPr>
              <w:t>Assessors Name</w:t>
            </w:r>
          </w:p>
        </w:tc>
        <w:tc>
          <w:tcPr>
            <w:tcW w:w="8059" w:type="dxa"/>
            <w:gridSpan w:val="3"/>
            <w:vAlign w:val="center"/>
          </w:tcPr>
          <w:p w14:paraId="74B4D86D" w14:textId="77777777" w:rsidR="003C4BD3" w:rsidRPr="00B21E4B" w:rsidRDefault="003C4BD3" w:rsidP="004856DF">
            <w:pPr>
              <w:spacing w:before="120" w:after="120"/>
              <w:rPr>
                <w:rFonts w:ascii="Arial" w:hAnsi="Arial" w:cs="Arial"/>
                <w:sz w:val="18"/>
                <w:szCs w:val="18"/>
              </w:rPr>
            </w:pPr>
          </w:p>
        </w:tc>
      </w:tr>
      <w:tr w:rsidR="003C4BD3" w:rsidRPr="00B21E4B" w14:paraId="74B4D873" w14:textId="77777777" w:rsidTr="00AA096F">
        <w:trPr>
          <w:trHeight w:val="489"/>
        </w:trPr>
        <w:tc>
          <w:tcPr>
            <w:tcW w:w="2714" w:type="dxa"/>
            <w:shd w:val="clear" w:color="auto" w:fill="8547AD"/>
            <w:vAlign w:val="center"/>
          </w:tcPr>
          <w:p w14:paraId="74B4D86F" w14:textId="77777777" w:rsidR="003C4BD3" w:rsidRPr="00B21E4B" w:rsidRDefault="003C4BD3" w:rsidP="004856DF">
            <w:pPr>
              <w:spacing w:before="120" w:after="120"/>
              <w:rPr>
                <w:rFonts w:ascii="Arial" w:hAnsi="Arial" w:cs="Arial"/>
                <w:b/>
                <w:color w:val="FFFFFF"/>
                <w:sz w:val="18"/>
                <w:szCs w:val="18"/>
              </w:rPr>
            </w:pPr>
            <w:r w:rsidRPr="00B21E4B">
              <w:rPr>
                <w:rFonts w:ascii="Arial" w:hAnsi="Arial" w:cs="Arial"/>
                <w:b/>
                <w:color w:val="FFFFFF"/>
                <w:sz w:val="18"/>
                <w:szCs w:val="18"/>
              </w:rPr>
              <w:t>Date Due</w:t>
            </w:r>
            <w:r w:rsidR="004856DF" w:rsidRPr="00B21E4B">
              <w:rPr>
                <w:rFonts w:ascii="Arial" w:hAnsi="Arial" w:cs="Arial"/>
                <w:b/>
                <w:color w:val="FFFFFF"/>
                <w:sz w:val="18"/>
                <w:szCs w:val="18"/>
              </w:rPr>
              <w:t>:</w:t>
            </w:r>
          </w:p>
        </w:tc>
        <w:tc>
          <w:tcPr>
            <w:tcW w:w="2844" w:type="dxa"/>
            <w:vAlign w:val="center"/>
          </w:tcPr>
          <w:p w14:paraId="74B4D870" w14:textId="77777777" w:rsidR="003C4BD3" w:rsidRPr="00B21E4B" w:rsidRDefault="003C4BD3" w:rsidP="004856DF">
            <w:pPr>
              <w:spacing w:before="120" w:after="120"/>
              <w:rPr>
                <w:rFonts w:ascii="Arial" w:hAnsi="Arial" w:cs="Arial"/>
                <w:sz w:val="18"/>
                <w:szCs w:val="18"/>
              </w:rPr>
            </w:pPr>
          </w:p>
        </w:tc>
        <w:tc>
          <w:tcPr>
            <w:tcW w:w="1984" w:type="dxa"/>
            <w:shd w:val="clear" w:color="auto" w:fill="8547AD"/>
            <w:vAlign w:val="center"/>
          </w:tcPr>
          <w:p w14:paraId="74B4D871" w14:textId="77777777" w:rsidR="003C4BD3" w:rsidRPr="00B21E4B" w:rsidRDefault="003C4BD3" w:rsidP="004856DF">
            <w:pPr>
              <w:spacing w:before="120" w:after="120"/>
              <w:rPr>
                <w:rFonts w:ascii="Arial" w:hAnsi="Arial" w:cs="Arial"/>
                <w:b/>
                <w:sz w:val="18"/>
                <w:szCs w:val="18"/>
              </w:rPr>
            </w:pPr>
            <w:r w:rsidRPr="00B21E4B">
              <w:rPr>
                <w:rFonts w:ascii="Arial" w:hAnsi="Arial" w:cs="Arial"/>
                <w:b/>
                <w:color w:val="FFFFFF"/>
                <w:sz w:val="18"/>
                <w:szCs w:val="18"/>
              </w:rPr>
              <w:t xml:space="preserve">Date </w:t>
            </w:r>
            <w:r w:rsidR="004856DF" w:rsidRPr="00B21E4B">
              <w:rPr>
                <w:rFonts w:ascii="Arial" w:hAnsi="Arial" w:cs="Arial"/>
                <w:b/>
                <w:color w:val="FFFFFF"/>
                <w:sz w:val="18"/>
                <w:szCs w:val="18"/>
              </w:rPr>
              <w:t>Submitted:</w:t>
            </w:r>
          </w:p>
        </w:tc>
        <w:tc>
          <w:tcPr>
            <w:tcW w:w="3231" w:type="dxa"/>
            <w:vAlign w:val="center"/>
          </w:tcPr>
          <w:p w14:paraId="74B4D872" w14:textId="77777777" w:rsidR="003C4BD3" w:rsidRPr="00B21E4B" w:rsidRDefault="003C4BD3" w:rsidP="004856DF">
            <w:pPr>
              <w:spacing w:before="120" w:after="120"/>
              <w:rPr>
                <w:rFonts w:ascii="Arial" w:hAnsi="Arial" w:cs="Arial"/>
                <w:sz w:val="18"/>
                <w:szCs w:val="18"/>
              </w:rPr>
            </w:pPr>
          </w:p>
        </w:tc>
      </w:tr>
    </w:tbl>
    <w:p w14:paraId="7295F050" w14:textId="7A8607AC" w:rsidR="00F75E47" w:rsidRPr="00B21E4B" w:rsidRDefault="00F75E47">
      <w:pPr>
        <w:rPr>
          <w:rFonts w:ascii="Arial" w:hAnsi="Arial" w:cs="Arial"/>
          <w:sz w:val="18"/>
          <w:szCs w:val="18"/>
        </w:rPr>
      </w:pPr>
    </w:p>
    <w:p w14:paraId="7559B355" w14:textId="1FC763DE" w:rsidR="004E1216" w:rsidRPr="00B21E4B" w:rsidRDefault="00F75E47" w:rsidP="00E930A8">
      <w:pPr>
        <w:spacing w:after="0" w:line="240" w:lineRule="auto"/>
        <w:rPr>
          <w:rFonts w:ascii="Arial" w:hAnsi="Arial" w:cs="Arial"/>
          <w:sz w:val="18"/>
          <w:szCs w:val="18"/>
        </w:rPr>
      </w:pPr>
      <w:r w:rsidRPr="00B21E4B">
        <w:rPr>
          <w:rFonts w:ascii="Arial" w:hAnsi="Arial" w:cs="Arial"/>
          <w:sz w:val="18"/>
          <w:szCs w:val="18"/>
        </w:rPr>
        <w:br w:type="page"/>
      </w:r>
    </w:p>
    <w:tbl>
      <w:tblPr>
        <w:tblW w:w="107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8"/>
        <w:gridCol w:w="22"/>
        <w:gridCol w:w="2039"/>
        <w:gridCol w:w="2668"/>
        <w:gridCol w:w="2576"/>
      </w:tblGrid>
      <w:tr w:rsidR="00767A84" w:rsidRPr="00B21E4B" w14:paraId="45543040" w14:textId="77777777" w:rsidTr="00AA096F">
        <w:trPr>
          <w:trHeight w:val="334"/>
        </w:trPr>
        <w:tc>
          <w:tcPr>
            <w:tcW w:w="10773" w:type="dxa"/>
            <w:gridSpan w:val="5"/>
            <w:tcBorders>
              <w:top w:val="single" w:sz="4" w:space="0" w:color="auto"/>
              <w:left w:val="single" w:sz="4" w:space="0" w:color="auto"/>
              <w:bottom w:val="single" w:sz="4" w:space="0" w:color="auto"/>
              <w:right w:val="single" w:sz="4" w:space="0" w:color="auto"/>
            </w:tcBorders>
            <w:shd w:val="clear" w:color="auto" w:fill="8547AD"/>
            <w:vAlign w:val="center"/>
          </w:tcPr>
          <w:p w14:paraId="7132CFA0" w14:textId="4C6EC1C5" w:rsidR="00767A84" w:rsidRPr="00B21E4B" w:rsidRDefault="00767A84" w:rsidP="00626FF3">
            <w:pPr>
              <w:spacing w:before="120" w:after="120" w:line="240" w:lineRule="auto"/>
              <w:jc w:val="center"/>
              <w:rPr>
                <w:rFonts w:ascii="Arial" w:hAnsi="Arial" w:cs="Arial"/>
                <w:b/>
                <w:color w:val="FFFFFF"/>
                <w:sz w:val="18"/>
                <w:szCs w:val="18"/>
              </w:rPr>
            </w:pPr>
            <w:r w:rsidRPr="00B21E4B">
              <w:rPr>
                <w:rFonts w:ascii="Arial" w:hAnsi="Arial" w:cs="Arial"/>
                <w:b/>
                <w:color w:val="FFFFFF"/>
                <w:sz w:val="18"/>
                <w:szCs w:val="18"/>
              </w:rPr>
              <w:lastRenderedPageBreak/>
              <w:t>ASSESSMENT FEEDBACK</w:t>
            </w:r>
          </w:p>
        </w:tc>
      </w:tr>
      <w:tr w:rsidR="00DF504A" w:rsidRPr="00B21E4B" w14:paraId="323433B5" w14:textId="77777777" w:rsidTr="00AA096F">
        <w:trPr>
          <w:trHeight w:val="542"/>
        </w:trPr>
        <w:tc>
          <w:tcPr>
            <w:tcW w:w="3468" w:type="dxa"/>
            <w:vMerge w:val="restart"/>
            <w:shd w:val="clear" w:color="auto" w:fill="8547AD"/>
            <w:vAlign w:val="center"/>
          </w:tcPr>
          <w:p w14:paraId="1A393ACF" w14:textId="77777777" w:rsidR="000E2061" w:rsidRPr="00B21E4B" w:rsidRDefault="000E2061" w:rsidP="00626FF3">
            <w:pPr>
              <w:spacing w:before="60" w:after="60"/>
              <w:rPr>
                <w:rFonts w:ascii="Arial" w:hAnsi="Arial" w:cs="Arial"/>
                <w:b/>
                <w:color w:val="FFFFFF"/>
                <w:sz w:val="18"/>
                <w:szCs w:val="18"/>
              </w:rPr>
            </w:pPr>
            <w:r w:rsidRPr="00B21E4B">
              <w:rPr>
                <w:rFonts w:ascii="Arial" w:hAnsi="Arial" w:cs="Arial"/>
                <w:b/>
                <w:color w:val="FFFFFF"/>
                <w:sz w:val="18"/>
                <w:szCs w:val="18"/>
              </w:rPr>
              <w:t>Assessment Decision</w:t>
            </w:r>
          </w:p>
        </w:tc>
        <w:tc>
          <w:tcPr>
            <w:tcW w:w="2061" w:type="dxa"/>
            <w:gridSpan w:val="2"/>
            <w:vAlign w:val="center"/>
          </w:tcPr>
          <w:p w14:paraId="2091C8BB" w14:textId="77777777" w:rsidR="000E2061" w:rsidRPr="00B21E4B" w:rsidRDefault="000E2061" w:rsidP="00626FF3">
            <w:pPr>
              <w:spacing w:before="60" w:after="60"/>
              <w:rPr>
                <w:rFonts w:ascii="Arial" w:hAnsi="Arial" w:cs="Arial"/>
                <w:sz w:val="18"/>
                <w:szCs w:val="18"/>
              </w:rPr>
            </w:pPr>
            <w:r w:rsidRPr="00B21E4B">
              <w:rPr>
                <w:rFonts w:ascii="Arial" w:hAnsi="Arial" w:cs="Arial"/>
                <w:sz w:val="18"/>
                <w:szCs w:val="18"/>
              </w:rPr>
              <w:t>Attempt 1</w:t>
            </w:r>
          </w:p>
        </w:tc>
        <w:tc>
          <w:tcPr>
            <w:tcW w:w="2668" w:type="dxa"/>
            <w:vAlign w:val="center"/>
          </w:tcPr>
          <w:p w14:paraId="13CE63E3" w14:textId="77777777" w:rsidR="000E2061" w:rsidRPr="00B21E4B" w:rsidRDefault="000E2061" w:rsidP="00626FF3">
            <w:pPr>
              <w:spacing w:before="60" w:after="60"/>
              <w:rPr>
                <w:rFonts w:ascii="Arial" w:hAnsi="Arial" w:cs="Arial"/>
                <w:sz w:val="18"/>
                <w:szCs w:val="18"/>
              </w:rPr>
            </w:pPr>
            <w:r w:rsidRPr="00B21E4B">
              <w:rPr>
                <w:rFonts w:ascii="Segoe UI Symbol" w:eastAsia="MS UI Gothic" w:hAnsi="Segoe UI Symbol" w:cs="Segoe UI Symbol"/>
                <w:bCs/>
                <w:sz w:val="18"/>
                <w:szCs w:val="18"/>
              </w:rPr>
              <w:t>☐</w:t>
            </w:r>
            <w:r w:rsidRPr="00B21E4B">
              <w:rPr>
                <w:rFonts w:ascii="Arial" w:hAnsi="Arial" w:cs="Arial"/>
                <w:bCs/>
                <w:sz w:val="18"/>
                <w:szCs w:val="18"/>
              </w:rPr>
              <w:t xml:space="preserve"> Satisfactory</w:t>
            </w:r>
          </w:p>
        </w:tc>
        <w:tc>
          <w:tcPr>
            <w:tcW w:w="2576" w:type="dxa"/>
            <w:vAlign w:val="center"/>
          </w:tcPr>
          <w:p w14:paraId="6FDAA68C" w14:textId="77777777" w:rsidR="000E2061" w:rsidRPr="00B21E4B" w:rsidRDefault="000E2061" w:rsidP="00626FF3">
            <w:pPr>
              <w:spacing w:before="60" w:after="60"/>
              <w:rPr>
                <w:rFonts w:ascii="Arial" w:hAnsi="Arial" w:cs="Arial"/>
                <w:sz w:val="18"/>
                <w:szCs w:val="18"/>
              </w:rPr>
            </w:pPr>
            <w:r w:rsidRPr="00B21E4B">
              <w:rPr>
                <w:rFonts w:ascii="Segoe UI Symbol" w:eastAsia="MS UI Gothic" w:hAnsi="Segoe UI Symbol" w:cs="Segoe UI Symbol"/>
                <w:bCs/>
                <w:sz w:val="18"/>
                <w:szCs w:val="18"/>
              </w:rPr>
              <w:t>☐</w:t>
            </w:r>
            <w:r w:rsidRPr="00B21E4B">
              <w:rPr>
                <w:rFonts w:ascii="Arial" w:hAnsi="Arial" w:cs="Arial"/>
                <w:bCs/>
                <w:sz w:val="18"/>
                <w:szCs w:val="18"/>
              </w:rPr>
              <w:t xml:space="preserve"> Not Yet Satisfactory</w:t>
            </w:r>
          </w:p>
        </w:tc>
      </w:tr>
      <w:tr w:rsidR="00DF504A" w:rsidRPr="00B21E4B" w14:paraId="69B48B38" w14:textId="77777777" w:rsidTr="00AA096F">
        <w:trPr>
          <w:trHeight w:val="542"/>
        </w:trPr>
        <w:tc>
          <w:tcPr>
            <w:tcW w:w="3468" w:type="dxa"/>
            <w:vMerge/>
            <w:shd w:val="clear" w:color="auto" w:fill="8547AD"/>
            <w:vAlign w:val="center"/>
          </w:tcPr>
          <w:p w14:paraId="17B0817F" w14:textId="77777777" w:rsidR="000E2061" w:rsidRPr="00B21E4B" w:rsidRDefault="000E2061" w:rsidP="00626FF3">
            <w:pPr>
              <w:spacing w:before="60" w:after="60"/>
              <w:rPr>
                <w:rFonts w:ascii="Arial" w:hAnsi="Arial" w:cs="Arial"/>
                <w:b/>
                <w:color w:val="FFFFFF"/>
                <w:sz w:val="18"/>
                <w:szCs w:val="18"/>
              </w:rPr>
            </w:pPr>
          </w:p>
        </w:tc>
        <w:tc>
          <w:tcPr>
            <w:tcW w:w="2061" w:type="dxa"/>
            <w:gridSpan w:val="2"/>
            <w:vAlign w:val="center"/>
          </w:tcPr>
          <w:p w14:paraId="69649756" w14:textId="77777777" w:rsidR="000E2061" w:rsidRPr="00B21E4B" w:rsidRDefault="000E2061" w:rsidP="00626FF3">
            <w:pPr>
              <w:spacing w:before="60" w:after="60"/>
              <w:rPr>
                <w:rFonts w:ascii="Arial" w:hAnsi="Arial" w:cs="Arial"/>
                <w:sz w:val="18"/>
                <w:szCs w:val="18"/>
              </w:rPr>
            </w:pPr>
            <w:r w:rsidRPr="00B21E4B">
              <w:rPr>
                <w:rFonts w:ascii="Arial" w:hAnsi="Arial" w:cs="Arial"/>
                <w:sz w:val="18"/>
                <w:szCs w:val="18"/>
              </w:rPr>
              <w:t>Attempt 2</w:t>
            </w:r>
          </w:p>
        </w:tc>
        <w:tc>
          <w:tcPr>
            <w:tcW w:w="2668" w:type="dxa"/>
            <w:vAlign w:val="center"/>
          </w:tcPr>
          <w:p w14:paraId="530EB2E8" w14:textId="77777777" w:rsidR="000E2061" w:rsidRPr="00B21E4B" w:rsidRDefault="000E2061" w:rsidP="00626FF3">
            <w:pPr>
              <w:spacing w:before="60" w:after="60"/>
              <w:rPr>
                <w:rFonts w:ascii="Arial" w:hAnsi="Arial" w:cs="Arial"/>
                <w:sz w:val="18"/>
                <w:szCs w:val="18"/>
              </w:rPr>
            </w:pPr>
            <w:r w:rsidRPr="00B21E4B">
              <w:rPr>
                <w:rFonts w:ascii="Segoe UI Symbol" w:eastAsia="MS UI Gothic" w:hAnsi="Segoe UI Symbol" w:cs="Segoe UI Symbol"/>
                <w:bCs/>
                <w:sz w:val="18"/>
                <w:szCs w:val="18"/>
              </w:rPr>
              <w:t>☐</w:t>
            </w:r>
            <w:r w:rsidRPr="00B21E4B">
              <w:rPr>
                <w:rFonts w:ascii="Arial" w:hAnsi="Arial" w:cs="Arial"/>
                <w:bCs/>
                <w:sz w:val="18"/>
                <w:szCs w:val="18"/>
              </w:rPr>
              <w:t xml:space="preserve"> Satisfactory</w:t>
            </w:r>
          </w:p>
        </w:tc>
        <w:tc>
          <w:tcPr>
            <w:tcW w:w="2576" w:type="dxa"/>
            <w:vAlign w:val="center"/>
          </w:tcPr>
          <w:p w14:paraId="75F24100" w14:textId="77777777" w:rsidR="000E2061" w:rsidRPr="00B21E4B" w:rsidRDefault="000E2061" w:rsidP="00626FF3">
            <w:pPr>
              <w:spacing w:before="60" w:after="60"/>
              <w:rPr>
                <w:rFonts w:ascii="Arial" w:hAnsi="Arial" w:cs="Arial"/>
                <w:sz w:val="18"/>
                <w:szCs w:val="18"/>
              </w:rPr>
            </w:pPr>
            <w:r w:rsidRPr="00B21E4B">
              <w:rPr>
                <w:rFonts w:ascii="Segoe UI Symbol" w:eastAsia="MS UI Gothic" w:hAnsi="Segoe UI Symbol" w:cs="Segoe UI Symbol"/>
                <w:bCs/>
                <w:sz w:val="18"/>
                <w:szCs w:val="18"/>
              </w:rPr>
              <w:t>☐</w:t>
            </w:r>
            <w:r w:rsidRPr="00B21E4B">
              <w:rPr>
                <w:rFonts w:ascii="Arial" w:hAnsi="Arial" w:cs="Arial"/>
                <w:bCs/>
                <w:sz w:val="18"/>
                <w:szCs w:val="18"/>
              </w:rPr>
              <w:t xml:space="preserve"> Not Yet Satisfactory</w:t>
            </w:r>
          </w:p>
        </w:tc>
      </w:tr>
      <w:tr w:rsidR="000E2061" w:rsidRPr="00B21E4B" w14:paraId="3451BF93" w14:textId="77777777" w:rsidTr="00AA096F">
        <w:trPr>
          <w:trHeight w:val="542"/>
        </w:trPr>
        <w:tc>
          <w:tcPr>
            <w:tcW w:w="3468" w:type="dxa"/>
            <w:shd w:val="clear" w:color="auto" w:fill="8547AD"/>
            <w:vAlign w:val="center"/>
          </w:tcPr>
          <w:p w14:paraId="3F26C029" w14:textId="77777777" w:rsidR="000E2061" w:rsidRPr="00B21E4B" w:rsidRDefault="000E2061" w:rsidP="00626FF3">
            <w:pPr>
              <w:spacing w:before="60" w:after="60"/>
              <w:rPr>
                <w:rFonts w:ascii="Arial" w:hAnsi="Arial" w:cs="Arial"/>
                <w:b/>
                <w:color w:val="FFFFFF"/>
                <w:sz w:val="18"/>
                <w:szCs w:val="18"/>
              </w:rPr>
            </w:pPr>
            <w:r w:rsidRPr="00B21E4B">
              <w:rPr>
                <w:rFonts w:ascii="Arial" w:hAnsi="Arial" w:cs="Arial"/>
                <w:b/>
                <w:color w:val="FFFFFF"/>
                <w:sz w:val="18"/>
                <w:szCs w:val="18"/>
              </w:rPr>
              <w:t>Assessor Name</w:t>
            </w:r>
          </w:p>
        </w:tc>
        <w:tc>
          <w:tcPr>
            <w:tcW w:w="7305" w:type="dxa"/>
            <w:gridSpan w:val="4"/>
            <w:vAlign w:val="center"/>
          </w:tcPr>
          <w:p w14:paraId="4CA6C148" w14:textId="77777777" w:rsidR="000E2061" w:rsidRPr="00B21E4B" w:rsidRDefault="000E2061" w:rsidP="00626FF3">
            <w:pPr>
              <w:spacing w:before="60" w:after="60"/>
              <w:rPr>
                <w:rFonts w:ascii="Arial" w:hAnsi="Arial" w:cs="Arial"/>
                <w:sz w:val="18"/>
                <w:szCs w:val="18"/>
              </w:rPr>
            </w:pPr>
          </w:p>
        </w:tc>
      </w:tr>
      <w:tr w:rsidR="000E2061" w:rsidRPr="00B21E4B" w14:paraId="6381EDDB" w14:textId="77777777" w:rsidTr="00AA096F">
        <w:trPr>
          <w:trHeight w:val="542"/>
        </w:trPr>
        <w:tc>
          <w:tcPr>
            <w:tcW w:w="3468" w:type="dxa"/>
            <w:shd w:val="clear" w:color="auto" w:fill="8547AD"/>
            <w:vAlign w:val="center"/>
          </w:tcPr>
          <w:p w14:paraId="3F2F2AC4" w14:textId="77777777" w:rsidR="000E2061" w:rsidRPr="00B21E4B" w:rsidRDefault="000E2061" w:rsidP="00626FF3">
            <w:pPr>
              <w:spacing w:before="60" w:after="60"/>
              <w:rPr>
                <w:rFonts w:ascii="Arial" w:hAnsi="Arial" w:cs="Arial"/>
                <w:b/>
                <w:color w:val="FFFFFF"/>
                <w:sz w:val="18"/>
                <w:szCs w:val="18"/>
              </w:rPr>
            </w:pPr>
            <w:r w:rsidRPr="00B21E4B">
              <w:rPr>
                <w:rFonts w:ascii="Arial" w:hAnsi="Arial" w:cs="Arial"/>
                <w:b/>
                <w:color w:val="FFFFFF"/>
                <w:sz w:val="18"/>
                <w:szCs w:val="18"/>
              </w:rPr>
              <w:t>Assessor Signature</w:t>
            </w:r>
          </w:p>
        </w:tc>
        <w:tc>
          <w:tcPr>
            <w:tcW w:w="2061" w:type="dxa"/>
            <w:gridSpan w:val="2"/>
            <w:vAlign w:val="center"/>
          </w:tcPr>
          <w:p w14:paraId="0F887C2B" w14:textId="77777777" w:rsidR="000E2061" w:rsidRPr="00B21E4B" w:rsidRDefault="000E2061" w:rsidP="00626FF3">
            <w:pPr>
              <w:spacing w:before="60" w:after="60"/>
              <w:rPr>
                <w:rFonts w:ascii="Arial" w:hAnsi="Arial" w:cs="Arial"/>
                <w:sz w:val="18"/>
                <w:szCs w:val="18"/>
              </w:rPr>
            </w:pPr>
          </w:p>
        </w:tc>
        <w:tc>
          <w:tcPr>
            <w:tcW w:w="2668" w:type="dxa"/>
            <w:shd w:val="clear" w:color="auto" w:fill="8547AD"/>
            <w:vAlign w:val="center"/>
          </w:tcPr>
          <w:p w14:paraId="021044BB" w14:textId="77777777" w:rsidR="000E2061" w:rsidRPr="00B21E4B" w:rsidRDefault="000E2061" w:rsidP="00626FF3">
            <w:pPr>
              <w:spacing w:before="60" w:after="60"/>
              <w:rPr>
                <w:rFonts w:ascii="Arial" w:hAnsi="Arial" w:cs="Arial"/>
                <w:b/>
                <w:sz w:val="18"/>
                <w:szCs w:val="18"/>
              </w:rPr>
            </w:pPr>
            <w:r w:rsidRPr="00B21E4B">
              <w:rPr>
                <w:rFonts w:ascii="Arial" w:hAnsi="Arial" w:cs="Arial"/>
                <w:b/>
                <w:color w:val="FFFFFF"/>
                <w:sz w:val="18"/>
                <w:szCs w:val="18"/>
              </w:rPr>
              <w:t>Date:</w:t>
            </w:r>
          </w:p>
        </w:tc>
        <w:tc>
          <w:tcPr>
            <w:tcW w:w="2576" w:type="dxa"/>
            <w:vAlign w:val="center"/>
          </w:tcPr>
          <w:p w14:paraId="45297BDF" w14:textId="77777777" w:rsidR="000E2061" w:rsidRPr="00B21E4B" w:rsidRDefault="000E2061" w:rsidP="00626FF3">
            <w:pPr>
              <w:spacing w:before="60" w:after="60"/>
              <w:rPr>
                <w:rFonts w:ascii="Arial" w:hAnsi="Arial" w:cs="Arial"/>
                <w:sz w:val="18"/>
                <w:szCs w:val="18"/>
              </w:rPr>
            </w:pPr>
          </w:p>
        </w:tc>
      </w:tr>
      <w:tr w:rsidR="000E2061" w:rsidRPr="00B21E4B" w14:paraId="26FC5615" w14:textId="77777777" w:rsidTr="00AA096F">
        <w:trPr>
          <w:trHeight w:val="542"/>
        </w:trPr>
        <w:tc>
          <w:tcPr>
            <w:tcW w:w="10773" w:type="dxa"/>
            <w:gridSpan w:val="5"/>
            <w:shd w:val="clear" w:color="auto" w:fill="8547AD"/>
            <w:vAlign w:val="center"/>
          </w:tcPr>
          <w:p w14:paraId="0A8EE538" w14:textId="77777777" w:rsidR="000E2061" w:rsidRPr="00B21E4B" w:rsidRDefault="000E2061" w:rsidP="00626FF3">
            <w:pPr>
              <w:spacing w:before="60" w:after="60"/>
              <w:rPr>
                <w:rFonts w:ascii="Arial" w:hAnsi="Arial" w:cs="Arial"/>
                <w:b/>
                <w:sz w:val="18"/>
                <w:szCs w:val="18"/>
              </w:rPr>
            </w:pPr>
            <w:r w:rsidRPr="00B21E4B">
              <w:rPr>
                <w:rFonts w:ascii="Arial" w:hAnsi="Arial" w:cs="Arial"/>
                <w:b/>
                <w:color w:val="FFFFFF"/>
                <w:sz w:val="18"/>
                <w:szCs w:val="18"/>
              </w:rPr>
              <w:t>Feedback to student</w:t>
            </w:r>
          </w:p>
        </w:tc>
      </w:tr>
      <w:tr w:rsidR="000E2061" w:rsidRPr="00B21E4B" w14:paraId="56D82B97" w14:textId="77777777" w:rsidTr="00AA096F">
        <w:trPr>
          <w:trHeight w:val="1693"/>
        </w:trPr>
        <w:tc>
          <w:tcPr>
            <w:tcW w:w="10773" w:type="dxa"/>
            <w:gridSpan w:val="5"/>
          </w:tcPr>
          <w:p w14:paraId="6109FA67" w14:textId="271F4995" w:rsidR="0037572E" w:rsidRPr="00B21E4B" w:rsidRDefault="00000000" w:rsidP="0037572E">
            <w:pPr>
              <w:tabs>
                <w:tab w:val="left" w:pos="3195"/>
              </w:tabs>
              <w:spacing w:before="120" w:after="120" w:line="240" w:lineRule="auto"/>
              <w:ind w:left="34"/>
              <w:rPr>
                <w:rFonts w:ascii="Arial" w:hAnsi="Arial" w:cs="Arial"/>
                <w:sz w:val="18"/>
                <w:szCs w:val="18"/>
              </w:rPr>
            </w:pPr>
            <w:sdt>
              <w:sdtPr>
                <w:rPr>
                  <w:rFonts w:ascii="Arial" w:hAnsi="Arial" w:cs="Arial"/>
                  <w:sz w:val="18"/>
                  <w:szCs w:val="18"/>
                </w:rPr>
                <w:id w:val="-2103947864"/>
                <w:placeholder>
                  <w:docPart w:val="25CCF9BC5B9F42B4889AD0CD94028E05"/>
                </w:placeholder>
                <w:showingPlcHdr/>
                <w:text/>
              </w:sdtPr>
              <w:sdtContent>
                <w:r w:rsidR="0037572E" w:rsidRPr="00B21E4B">
                  <w:rPr>
                    <w:rFonts w:ascii="Arial" w:hAnsi="Arial" w:cs="Arial"/>
                    <w:sz w:val="18"/>
                    <w:szCs w:val="18"/>
                  </w:rPr>
                  <w:t>Feedback will be provided verbally and via Blackboard</w:t>
                </w:r>
              </w:sdtContent>
            </w:sdt>
          </w:p>
          <w:p w14:paraId="5BCD80BA" w14:textId="77777777" w:rsidR="0037572E" w:rsidRPr="00B21E4B" w:rsidRDefault="0037572E" w:rsidP="0037572E">
            <w:pPr>
              <w:rPr>
                <w:rFonts w:ascii="Arial" w:hAnsi="Arial" w:cs="Arial"/>
                <w:sz w:val="18"/>
                <w:szCs w:val="18"/>
              </w:rPr>
            </w:pPr>
          </w:p>
          <w:p w14:paraId="7656A494" w14:textId="75D04DA3" w:rsidR="000E2061" w:rsidRPr="00B21E4B" w:rsidRDefault="0037572E" w:rsidP="0037572E">
            <w:pPr>
              <w:tabs>
                <w:tab w:val="left" w:pos="2535"/>
              </w:tabs>
              <w:rPr>
                <w:rFonts w:ascii="Arial" w:hAnsi="Arial" w:cs="Arial"/>
                <w:sz w:val="18"/>
                <w:szCs w:val="18"/>
              </w:rPr>
            </w:pPr>
            <w:r w:rsidRPr="00B21E4B">
              <w:rPr>
                <w:rFonts w:ascii="Arial" w:hAnsi="Arial" w:cs="Arial"/>
                <w:sz w:val="18"/>
                <w:szCs w:val="18"/>
              </w:rPr>
              <w:tab/>
            </w:r>
          </w:p>
        </w:tc>
      </w:tr>
      <w:tr w:rsidR="00F23820" w:rsidRPr="00B21E4B" w14:paraId="3E54F38B" w14:textId="77777777" w:rsidTr="00AA096F">
        <w:trPr>
          <w:trHeight w:val="512"/>
        </w:trPr>
        <w:tc>
          <w:tcPr>
            <w:tcW w:w="3490" w:type="dxa"/>
            <w:gridSpan w:val="2"/>
            <w:shd w:val="clear" w:color="auto" w:fill="8547AD"/>
            <w:vAlign w:val="center"/>
          </w:tcPr>
          <w:p w14:paraId="6762A2B5" w14:textId="5D0598C7" w:rsidR="00F23820" w:rsidRPr="00B21E4B" w:rsidRDefault="00F23820" w:rsidP="00626FF3">
            <w:pPr>
              <w:spacing w:before="60" w:after="60"/>
              <w:rPr>
                <w:rFonts w:ascii="Arial" w:hAnsi="Arial" w:cs="Arial"/>
                <w:sz w:val="18"/>
                <w:szCs w:val="18"/>
              </w:rPr>
            </w:pPr>
            <w:r w:rsidRPr="00B21E4B">
              <w:rPr>
                <w:rFonts w:ascii="Arial" w:hAnsi="Arial" w:cs="Arial"/>
                <w:b/>
                <w:color w:val="FFFFFF"/>
                <w:sz w:val="18"/>
                <w:szCs w:val="18"/>
              </w:rPr>
              <w:t>Student name</w:t>
            </w:r>
          </w:p>
        </w:tc>
        <w:tc>
          <w:tcPr>
            <w:tcW w:w="7283" w:type="dxa"/>
            <w:gridSpan w:val="3"/>
            <w:vAlign w:val="center"/>
          </w:tcPr>
          <w:p w14:paraId="1A0148DD" w14:textId="77777777" w:rsidR="00F23820" w:rsidRPr="00B21E4B" w:rsidRDefault="00F23820" w:rsidP="00626FF3">
            <w:pPr>
              <w:spacing w:before="60" w:after="60"/>
              <w:rPr>
                <w:rFonts w:ascii="Arial" w:hAnsi="Arial" w:cs="Arial"/>
                <w:sz w:val="18"/>
                <w:szCs w:val="18"/>
              </w:rPr>
            </w:pPr>
          </w:p>
        </w:tc>
      </w:tr>
      <w:tr w:rsidR="00F23820" w:rsidRPr="00B21E4B" w14:paraId="7A1E703A" w14:textId="77777777" w:rsidTr="00AA096F">
        <w:trPr>
          <w:trHeight w:val="512"/>
        </w:trPr>
        <w:tc>
          <w:tcPr>
            <w:tcW w:w="3490" w:type="dxa"/>
            <w:gridSpan w:val="2"/>
            <w:shd w:val="clear" w:color="auto" w:fill="8547AD"/>
            <w:vAlign w:val="center"/>
          </w:tcPr>
          <w:p w14:paraId="1453BC4D" w14:textId="7C20BCD7" w:rsidR="00F23820" w:rsidRPr="00B21E4B" w:rsidRDefault="00F23820" w:rsidP="00626FF3">
            <w:pPr>
              <w:spacing w:before="60" w:after="60"/>
              <w:rPr>
                <w:rFonts w:ascii="Arial" w:hAnsi="Arial" w:cs="Arial"/>
                <w:b/>
                <w:color w:val="FFFFFF"/>
                <w:sz w:val="18"/>
                <w:szCs w:val="18"/>
              </w:rPr>
            </w:pPr>
            <w:r w:rsidRPr="00B21E4B">
              <w:rPr>
                <w:rFonts w:ascii="Arial" w:hAnsi="Arial" w:cs="Arial"/>
                <w:b/>
                <w:color w:val="FFFFFF"/>
                <w:sz w:val="18"/>
                <w:szCs w:val="18"/>
              </w:rPr>
              <w:t>Student’s signature</w:t>
            </w:r>
          </w:p>
        </w:tc>
        <w:tc>
          <w:tcPr>
            <w:tcW w:w="2039" w:type="dxa"/>
            <w:vAlign w:val="center"/>
          </w:tcPr>
          <w:p w14:paraId="6B6B8E64" w14:textId="77777777" w:rsidR="00F23820" w:rsidRPr="00B21E4B" w:rsidRDefault="00F23820" w:rsidP="00626FF3">
            <w:pPr>
              <w:spacing w:before="60" w:after="60"/>
              <w:rPr>
                <w:rFonts w:ascii="Arial" w:hAnsi="Arial" w:cs="Arial"/>
                <w:sz w:val="18"/>
                <w:szCs w:val="18"/>
              </w:rPr>
            </w:pPr>
          </w:p>
        </w:tc>
        <w:tc>
          <w:tcPr>
            <w:tcW w:w="2668" w:type="dxa"/>
            <w:shd w:val="clear" w:color="auto" w:fill="8547AD"/>
            <w:vAlign w:val="center"/>
          </w:tcPr>
          <w:p w14:paraId="184289EB" w14:textId="2EB1A2CC" w:rsidR="00F23820" w:rsidRPr="00B21E4B" w:rsidRDefault="00F23820" w:rsidP="00626FF3">
            <w:pPr>
              <w:spacing w:before="60" w:after="60"/>
              <w:rPr>
                <w:rFonts w:ascii="Arial" w:hAnsi="Arial" w:cs="Arial"/>
                <w:b/>
                <w:color w:val="FFFFFF"/>
                <w:sz w:val="18"/>
                <w:szCs w:val="18"/>
              </w:rPr>
            </w:pPr>
            <w:r w:rsidRPr="00B21E4B">
              <w:rPr>
                <w:rFonts w:ascii="Arial" w:hAnsi="Arial" w:cs="Arial"/>
                <w:b/>
                <w:color w:val="FFFFFF"/>
                <w:sz w:val="18"/>
                <w:szCs w:val="18"/>
              </w:rPr>
              <w:t>Date:</w:t>
            </w:r>
          </w:p>
        </w:tc>
        <w:tc>
          <w:tcPr>
            <w:tcW w:w="2576" w:type="dxa"/>
            <w:vAlign w:val="center"/>
          </w:tcPr>
          <w:p w14:paraId="4BB1ABF3" w14:textId="77777777" w:rsidR="00F23820" w:rsidRPr="00B21E4B" w:rsidRDefault="00F23820" w:rsidP="00626FF3">
            <w:pPr>
              <w:spacing w:before="60" w:after="60"/>
              <w:rPr>
                <w:rFonts w:ascii="Arial" w:hAnsi="Arial" w:cs="Arial"/>
                <w:sz w:val="18"/>
                <w:szCs w:val="18"/>
              </w:rPr>
            </w:pPr>
          </w:p>
        </w:tc>
      </w:tr>
    </w:tbl>
    <w:p w14:paraId="1388FD04" w14:textId="77777777" w:rsidR="00C66CB7" w:rsidRPr="00B21E4B" w:rsidRDefault="00C66CB7" w:rsidP="00E930A8">
      <w:pPr>
        <w:spacing w:before="240" w:after="240"/>
        <w:rPr>
          <w:rFonts w:ascii="Arial" w:hAnsi="Arial" w:cs="Arial"/>
          <w:i/>
          <w:sz w:val="18"/>
          <w:szCs w:val="18"/>
        </w:rPr>
      </w:pPr>
    </w:p>
    <w:p w14:paraId="19337BD8" w14:textId="77777777" w:rsidR="002610FD" w:rsidRPr="00B21E4B" w:rsidRDefault="00C40A1D" w:rsidP="002610FD">
      <w:pPr>
        <w:spacing w:before="240" w:after="240"/>
        <w:jc w:val="center"/>
        <w:rPr>
          <w:rFonts w:ascii="Arial" w:hAnsi="Arial" w:cs="Arial"/>
          <w:i/>
          <w:sz w:val="18"/>
          <w:szCs w:val="18"/>
        </w:rPr>
      </w:pPr>
      <w:r w:rsidRPr="00B21E4B">
        <w:rPr>
          <w:rFonts w:ascii="Arial" w:hAnsi="Arial" w:cs="Arial"/>
          <w:i/>
          <w:sz w:val="18"/>
          <w:szCs w:val="18"/>
        </w:rPr>
        <w:t>Continue to the next page</w:t>
      </w:r>
      <w:r w:rsidR="00E930A8" w:rsidRPr="00B21E4B">
        <w:rPr>
          <w:rFonts w:ascii="Arial" w:hAnsi="Arial" w:cs="Arial"/>
          <w:i/>
          <w:sz w:val="18"/>
          <w:szCs w:val="18"/>
        </w:rPr>
        <w:t>…</w:t>
      </w:r>
    </w:p>
    <w:p w14:paraId="3DB7F9E9" w14:textId="77777777" w:rsidR="002610FD" w:rsidRPr="00B21E4B" w:rsidRDefault="002610FD" w:rsidP="002610FD">
      <w:pPr>
        <w:spacing w:before="240" w:after="240"/>
        <w:jc w:val="center"/>
        <w:rPr>
          <w:rFonts w:ascii="Arial" w:hAnsi="Arial" w:cs="Arial"/>
          <w:i/>
          <w:sz w:val="18"/>
          <w:szCs w:val="18"/>
        </w:rPr>
      </w:pPr>
    </w:p>
    <w:p w14:paraId="237DC502" w14:textId="77777777" w:rsidR="002610FD" w:rsidRPr="00B21E4B" w:rsidRDefault="002610FD" w:rsidP="002610FD">
      <w:pPr>
        <w:spacing w:before="240" w:after="240"/>
        <w:jc w:val="center"/>
        <w:rPr>
          <w:rFonts w:ascii="Arial" w:hAnsi="Arial" w:cs="Arial"/>
          <w:i/>
          <w:sz w:val="18"/>
          <w:szCs w:val="18"/>
        </w:rPr>
      </w:pPr>
    </w:p>
    <w:p w14:paraId="11CFF49D" w14:textId="77777777" w:rsidR="002610FD" w:rsidRPr="00B21E4B" w:rsidRDefault="002610FD" w:rsidP="002610FD">
      <w:pPr>
        <w:spacing w:before="240" w:after="240"/>
        <w:jc w:val="center"/>
        <w:rPr>
          <w:rFonts w:ascii="Arial" w:hAnsi="Arial" w:cs="Arial"/>
          <w:i/>
          <w:sz w:val="18"/>
          <w:szCs w:val="18"/>
        </w:rPr>
      </w:pPr>
    </w:p>
    <w:p w14:paraId="6AAE7276" w14:textId="77777777" w:rsidR="002610FD" w:rsidRPr="00B21E4B" w:rsidRDefault="002610FD" w:rsidP="002610FD">
      <w:pPr>
        <w:spacing w:before="240" w:after="240"/>
        <w:jc w:val="center"/>
        <w:rPr>
          <w:rFonts w:ascii="Arial" w:hAnsi="Arial" w:cs="Arial"/>
          <w:i/>
          <w:sz w:val="18"/>
          <w:szCs w:val="18"/>
        </w:rPr>
      </w:pPr>
    </w:p>
    <w:p w14:paraId="1CF7A8BC" w14:textId="77777777" w:rsidR="002610FD" w:rsidRPr="00B21E4B" w:rsidRDefault="002610FD" w:rsidP="002610FD">
      <w:pPr>
        <w:spacing w:before="240" w:after="240"/>
        <w:jc w:val="center"/>
        <w:rPr>
          <w:rFonts w:ascii="Arial" w:hAnsi="Arial" w:cs="Arial"/>
          <w:i/>
          <w:sz w:val="18"/>
          <w:szCs w:val="18"/>
        </w:rPr>
      </w:pPr>
    </w:p>
    <w:p w14:paraId="76E6309E" w14:textId="77777777" w:rsidR="002610FD" w:rsidRPr="00B21E4B" w:rsidRDefault="002610FD" w:rsidP="002610FD">
      <w:pPr>
        <w:spacing w:before="240" w:after="240"/>
        <w:jc w:val="center"/>
        <w:rPr>
          <w:rFonts w:ascii="Arial" w:hAnsi="Arial" w:cs="Arial"/>
          <w:i/>
          <w:sz w:val="18"/>
          <w:szCs w:val="18"/>
        </w:rPr>
      </w:pPr>
    </w:p>
    <w:p w14:paraId="034B05FA" w14:textId="77777777" w:rsidR="002610FD" w:rsidRPr="00B21E4B" w:rsidRDefault="002610FD" w:rsidP="002610FD">
      <w:pPr>
        <w:spacing w:before="240" w:after="240"/>
        <w:jc w:val="center"/>
        <w:rPr>
          <w:rFonts w:ascii="Arial" w:hAnsi="Arial" w:cs="Arial"/>
          <w:i/>
          <w:sz w:val="18"/>
          <w:szCs w:val="18"/>
        </w:rPr>
      </w:pPr>
    </w:p>
    <w:p w14:paraId="1F5104E0" w14:textId="77777777" w:rsidR="002610FD" w:rsidRPr="00B21E4B" w:rsidRDefault="002610FD" w:rsidP="002610FD">
      <w:pPr>
        <w:spacing w:before="240" w:after="240"/>
        <w:jc w:val="center"/>
        <w:rPr>
          <w:rFonts w:ascii="Arial" w:hAnsi="Arial" w:cs="Arial"/>
          <w:i/>
          <w:sz w:val="18"/>
          <w:szCs w:val="18"/>
        </w:rPr>
      </w:pPr>
    </w:p>
    <w:p w14:paraId="3F6FE928" w14:textId="77777777" w:rsidR="002610FD" w:rsidRPr="00B21E4B" w:rsidRDefault="002610FD" w:rsidP="002610FD">
      <w:pPr>
        <w:spacing w:before="240" w:after="240"/>
        <w:jc w:val="center"/>
        <w:rPr>
          <w:rFonts w:ascii="Arial" w:hAnsi="Arial" w:cs="Arial"/>
          <w:i/>
          <w:sz w:val="18"/>
          <w:szCs w:val="18"/>
        </w:rPr>
      </w:pPr>
    </w:p>
    <w:p w14:paraId="7467A217" w14:textId="25E30BA5" w:rsidR="00C95FBE" w:rsidRDefault="00C40A1D" w:rsidP="002610FD">
      <w:pPr>
        <w:spacing w:before="240" w:after="240"/>
        <w:rPr>
          <w:rFonts w:ascii="Arial" w:hAnsi="Arial" w:cs="Arial"/>
          <w:b/>
          <w:color w:val="FFFFFF"/>
          <w:sz w:val="18"/>
          <w:szCs w:val="18"/>
        </w:rPr>
      </w:pPr>
      <w:r w:rsidRPr="00B21E4B">
        <w:rPr>
          <w:rFonts w:ascii="Arial" w:hAnsi="Arial" w:cs="Arial"/>
          <w:b/>
          <w:color w:val="FFFFFF"/>
          <w:sz w:val="18"/>
          <w:szCs w:val="18"/>
        </w:rPr>
        <w:br w:type="page"/>
      </w:r>
    </w:p>
    <w:tbl>
      <w:tblPr>
        <w:tblW w:w="107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7937"/>
      </w:tblGrid>
      <w:tr w:rsidR="00CE192A" w:rsidRPr="000701FA" w14:paraId="5A776C67" w14:textId="77777777" w:rsidTr="004C10B8">
        <w:trPr>
          <w:trHeight w:val="334"/>
        </w:trPr>
        <w:tc>
          <w:tcPr>
            <w:tcW w:w="10773" w:type="dxa"/>
            <w:gridSpan w:val="2"/>
            <w:tcBorders>
              <w:top w:val="single" w:sz="4" w:space="0" w:color="auto"/>
              <w:left w:val="single" w:sz="4" w:space="0" w:color="auto"/>
              <w:bottom w:val="single" w:sz="4" w:space="0" w:color="auto"/>
              <w:right w:val="single" w:sz="4" w:space="0" w:color="auto"/>
            </w:tcBorders>
            <w:shd w:val="clear" w:color="auto" w:fill="8547AD"/>
            <w:vAlign w:val="center"/>
          </w:tcPr>
          <w:p w14:paraId="08F28225" w14:textId="77777777" w:rsidR="00CE192A" w:rsidRPr="000701FA" w:rsidRDefault="00CE192A" w:rsidP="004C10B8">
            <w:pPr>
              <w:spacing w:before="120" w:after="120" w:line="240" w:lineRule="auto"/>
              <w:jc w:val="center"/>
              <w:rPr>
                <w:rFonts w:ascii="Arial" w:hAnsi="Arial" w:cs="Arial"/>
                <w:b/>
                <w:color w:val="FFFFFF"/>
                <w:sz w:val="18"/>
                <w:szCs w:val="18"/>
              </w:rPr>
            </w:pPr>
            <w:r w:rsidRPr="000701FA">
              <w:rPr>
                <w:rFonts w:ascii="Arial" w:hAnsi="Arial" w:cs="Arial"/>
                <w:b/>
                <w:color w:val="FFFFFF"/>
                <w:sz w:val="18"/>
                <w:szCs w:val="18"/>
              </w:rPr>
              <w:lastRenderedPageBreak/>
              <w:t>INFORMATION FOR STUDENTS</w:t>
            </w:r>
          </w:p>
        </w:tc>
      </w:tr>
      <w:tr w:rsidR="00CE192A" w:rsidRPr="000701FA" w14:paraId="4D93B729" w14:textId="77777777" w:rsidTr="004C10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36" w:type="dxa"/>
          </w:tcPr>
          <w:p w14:paraId="328696A4" w14:textId="77777777" w:rsidR="00CE192A" w:rsidRPr="000701FA" w:rsidRDefault="00CE192A" w:rsidP="004C10B8">
            <w:pPr>
              <w:spacing w:before="120" w:after="120"/>
              <w:rPr>
                <w:rFonts w:ascii="Arial" w:hAnsi="Arial" w:cs="Arial"/>
                <w:sz w:val="18"/>
                <w:szCs w:val="18"/>
              </w:rPr>
            </w:pPr>
            <w:r w:rsidRPr="000701FA">
              <w:rPr>
                <w:rFonts w:ascii="Arial" w:hAnsi="Arial" w:cs="Arial"/>
                <w:sz w:val="18"/>
                <w:szCs w:val="18"/>
              </w:rPr>
              <w:t>Purpose of Assessment</w:t>
            </w:r>
          </w:p>
        </w:tc>
        <w:tc>
          <w:tcPr>
            <w:tcW w:w="7937" w:type="dxa"/>
          </w:tcPr>
          <w:p w14:paraId="704DE8A4" w14:textId="77777777" w:rsidR="00CE192A" w:rsidRPr="000701FA" w:rsidRDefault="00CE192A" w:rsidP="004C10B8">
            <w:pPr>
              <w:spacing w:before="120" w:after="120"/>
              <w:rPr>
                <w:rFonts w:ascii="Arial" w:hAnsi="Arial" w:cs="Arial"/>
                <w:sz w:val="18"/>
                <w:szCs w:val="18"/>
              </w:rPr>
            </w:pPr>
            <w:r w:rsidRPr="000701FA">
              <w:rPr>
                <w:rFonts w:ascii="Arial" w:hAnsi="Arial" w:cs="Arial"/>
                <w:sz w:val="18"/>
                <w:szCs w:val="18"/>
              </w:rPr>
              <w:t xml:space="preserve">This assessment evaluates your </w:t>
            </w:r>
            <w:r>
              <w:rPr>
                <w:rFonts w:ascii="Arial" w:hAnsi="Arial" w:cs="Arial"/>
                <w:sz w:val="18"/>
                <w:szCs w:val="18"/>
              </w:rPr>
              <w:t>skills</w:t>
            </w:r>
            <w:r w:rsidRPr="000701FA">
              <w:rPr>
                <w:rFonts w:ascii="Arial" w:hAnsi="Arial" w:cs="Arial"/>
                <w:sz w:val="18"/>
                <w:szCs w:val="18"/>
              </w:rPr>
              <w:t xml:space="preserve"> required to:</w:t>
            </w:r>
          </w:p>
          <w:p w14:paraId="77E2DE53" w14:textId="77777777" w:rsidR="00CE192A" w:rsidRPr="000701FA" w:rsidRDefault="00CE192A" w:rsidP="004C10B8">
            <w:pPr>
              <w:pStyle w:val="ListParagraph"/>
              <w:numPr>
                <w:ilvl w:val="0"/>
                <w:numId w:val="4"/>
              </w:numPr>
              <w:spacing w:before="120" w:after="120"/>
              <w:rPr>
                <w:rFonts w:ascii="Arial" w:hAnsi="Arial" w:cs="Arial"/>
                <w:sz w:val="18"/>
                <w:szCs w:val="18"/>
              </w:rPr>
            </w:pPr>
            <w:r>
              <w:rPr>
                <w:rFonts w:ascii="Arial" w:hAnsi="Arial" w:cs="Arial"/>
                <w:sz w:val="18"/>
                <w:szCs w:val="18"/>
              </w:rPr>
              <w:t xml:space="preserve">Scope a business related issue to be resolved or developed </w:t>
            </w:r>
          </w:p>
          <w:p w14:paraId="55781501" w14:textId="77777777" w:rsidR="00CE192A" w:rsidRPr="009F3D3C" w:rsidRDefault="00CE192A" w:rsidP="004C10B8">
            <w:pPr>
              <w:pStyle w:val="ListParagraph"/>
              <w:numPr>
                <w:ilvl w:val="0"/>
                <w:numId w:val="4"/>
              </w:numPr>
              <w:spacing w:before="120" w:after="120"/>
              <w:rPr>
                <w:rFonts w:ascii="Arial" w:hAnsi="Arial" w:cs="Arial"/>
                <w:sz w:val="18"/>
                <w:szCs w:val="18"/>
              </w:rPr>
            </w:pPr>
            <w:r>
              <w:rPr>
                <w:rFonts w:ascii="Arial" w:hAnsi="Arial" w:cs="Arial"/>
                <w:sz w:val="18"/>
                <w:szCs w:val="18"/>
              </w:rPr>
              <w:t xml:space="preserve">Generate and </w:t>
            </w:r>
            <w:r>
              <w:rPr>
                <w:rFonts w:ascii="Arial" w:hAnsi="Arial" w:cs="Arial"/>
                <w:sz w:val="18"/>
                <w:szCs w:val="18"/>
                <w:lang w:val="en-US"/>
              </w:rPr>
              <w:t>present solutions for the identified issue</w:t>
            </w:r>
          </w:p>
          <w:p w14:paraId="7ACAB521" w14:textId="77777777" w:rsidR="00CE192A" w:rsidRPr="000701FA" w:rsidRDefault="00CE192A" w:rsidP="004C10B8">
            <w:pPr>
              <w:pStyle w:val="ListParagraph"/>
              <w:numPr>
                <w:ilvl w:val="0"/>
                <w:numId w:val="4"/>
              </w:numPr>
              <w:spacing w:before="120" w:after="120"/>
              <w:rPr>
                <w:rFonts w:ascii="Arial" w:hAnsi="Arial" w:cs="Arial"/>
                <w:sz w:val="18"/>
                <w:szCs w:val="18"/>
              </w:rPr>
            </w:pPr>
            <w:r>
              <w:rPr>
                <w:rFonts w:ascii="Arial" w:hAnsi="Arial" w:cs="Arial"/>
                <w:sz w:val="18"/>
                <w:szCs w:val="18"/>
              </w:rPr>
              <w:t>Get feedback and refine a solution ready for implementation</w:t>
            </w:r>
          </w:p>
        </w:tc>
      </w:tr>
      <w:tr w:rsidR="00CE192A" w:rsidRPr="000701FA" w14:paraId="6A3D9E4D" w14:textId="77777777" w:rsidTr="004C10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36" w:type="dxa"/>
          </w:tcPr>
          <w:p w14:paraId="36E6899F" w14:textId="77777777" w:rsidR="00CE192A" w:rsidRPr="000701FA" w:rsidRDefault="00CE192A" w:rsidP="004C10B8">
            <w:pPr>
              <w:spacing w:before="120" w:after="120"/>
              <w:rPr>
                <w:rFonts w:ascii="Arial" w:hAnsi="Arial" w:cs="Arial"/>
                <w:sz w:val="18"/>
                <w:szCs w:val="18"/>
              </w:rPr>
            </w:pPr>
            <w:r w:rsidRPr="000701FA">
              <w:rPr>
                <w:rFonts w:ascii="Arial" w:hAnsi="Arial" w:cs="Arial"/>
                <w:sz w:val="18"/>
                <w:szCs w:val="18"/>
              </w:rPr>
              <w:t>Allowable materials</w:t>
            </w:r>
          </w:p>
        </w:tc>
        <w:tc>
          <w:tcPr>
            <w:tcW w:w="7937" w:type="dxa"/>
          </w:tcPr>
          <w:p w14:paraId="453A578D" w14:textId="77777777" w:rsidR="00CE192A" w:rsidRPr="000701FA" w:rsidRDefault="00CE192A" w:rsidP="004C10B8">
            <w:pPr>
              <w:spacing w:before="120" w:after="120"/>
              <w:rPr>
                <w:rFonts w:ascii="Arial" w:hAnsi="Arial" w:cs="Arial"/>
                <w:sz w:val="18"/>
                <w:szCs w:val="18"/>
              </w:rPr>
            </w:pPr>
            <w:r w:rsidRPr="000701FA">
              <w:rPr>
                <w:rFonts w:ascii="Arial" w:hAnsi="Arial" w:cs="Arial"/>
                <w:sz w:val="18"/>
                <w:szCs w:val="18"/>
              </w:rPr>
              <w:t>Weekly Readings, Class notes, Weekly Activities, Online Recourses</w:t>
            </w:r>
          </w:p>
        </w:tc>
      </w:tr>
      <w:tr w:rsidR="00CE192A" w:rsidRPr="000701FA" w14:paraId="2EFE40CD" w14:textId="77777777" w:rsidTr="004C10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36" w:type="dxa"/>
          </w:tcPr>
          <w:p w14:paraId="58EEE742" w14:textId="77777777" w:rsidR="00CE192A" w:rsidRPr="000701FA" w:rsidRDefault="00CE192A" w:rsidP="004C10B8">
            <w:pPr>
              <w:spacing w:before="120" w:after="120"/>
              <w:rPr>
                <w:rFonts w:ascii="Arial" w:hAnsi="Arial" w:cs="Arial"/>
                <w:sz w:val="18"/>
                <w:szCs w:val="18"/>
              </w:rPr>
            </w:pPr>
            <w:r w:rsidRPr="000701FA">
              <w:rPr>
                <w:rFonts w:ascii="Arial" w:hAnsi="Arial" w:cs="Arial"/>
                <w:sz w:val="18"/>
                <w:szCs w:val="18"/>
              </w:rPr>
              <w:t>Required resources</w:t>
            </w:r>
          </w:p>
        </w:tc>
        <w:tc>
          <w:tcPr>
            <w:tcW w:w="7937" w:type="dxa"/>
          </w:tcPr>
          <w:p w14:paraId="602AAF68" w14:textId="77777777" w:rsidR="00CE192A" w:rsidRPr="000701FA" w:rsidRDefault="00CE192A" w:rsidP="004C10B8">
            <w:pPr>
              <w:spacing w:before="120" w:after="120"/>
              <w:rPr>
                <w:rFonts w:ascii="Arial" w:hAnsi="Arial" w:cs="Arial"/>
                <w:sz w:val="18"/>
                <w:szCs w:val="18"/>
              </w:rPr>
            </w:pPr>
            <w:r w:rsidRPr="000701FA">
              <w:rPr>
                <w:rFonts w:ascii="Arial" w:hAnsi="Arial" w:cs="Arial"/>
                <w:sz w:val="18"/>
                <w:szCs w:val="18"/>
              </w:rPr>
              <w:t>Computer with:</w:t>
            </w:r>
          </w:p>
          <w:p w14:paraId="60982037" w14:textId="77777777" w:rsidR="00CE192A" w:rsidRPr="000701FA" w:rsidRDefault="00CE192A" w:rsidP="004C10B8">
            <w:pPr>
              <w:pStyle w:val="ListParagraph"/>
              <w:numPr>
                <w:ilvl w:val="0"/>
                <w:numId w:val="1"/>
              </w:numPr>
              <w:spacing w:before="120" w:after="120"/>
              <w:ind w:left="1028" w:hanging="668"/>
              <w:rPr>
                <w:rFonts w:ascii="Arial" w:hAnsi="Arial" w:cs="Arial"/>
                <w:sz w:val="18"/>
                <w:szCs w:val="18"/>
              </w:rPr>
            </w:pPr>
            <w:r w:rsidRPr="000701FA">
              <w:rPr>
                <w:rFonts w:ascii="Arial" w:hAnsi="Arial" w:cs="Arial"/>
                <w:sz w:val="18"/>
                <w:szCs w:val="18"/>
              </w:rPr>
              <w:t xml:space="preserve">Internet </w:t>
            </w:r>
            <w:r>
              <w:rPr>
                <w:rFonts w:ascii="Arial" w:hAnsi="Arial" w:cs="Arial"/>
                <w:sz w:val="18"/>
                <w:szCs w:val="18"/>
              </w:rPr>
              <w:t>a</w:t>
            </w:r>
            <w:r w:rsidRPr="000701FA">
              <w:rPr>
                <w:rFonts w:ascii="Arial" w:hAnsi="Arial" w:cs="Arial"/>
                <w:sz w:val="18"/>
                <w:szCs w:val="18"/>
              </w:rPr>
              <w:t>ccess;</w:t>
            </w:r>
          </w:p>
          <w:p w14:paraId="4718CC5A" w14:textId="77777777" w:rsidR="00CE192A" w:rsidRPr="000701FA" w:rsidRDefault="00CE192A" w:rsidP="004C10B8">
            <w:pPr>
              <w:pStyle w:val="ListParagraph"/>
              <w:numPr>
                <w:ilvl w:val="0"/>
                <w:numId w:val="1"/>
              </w:numPr>
              <w:spacing w:before="120" w:after="120"/>
              <w:ind w:left="1028" w:hanging="668"/>
              <w:rPr>
                <w:rFonts w:ascii="Arial" w:hAnsi="Arial" w:cs="Arial"/>
                <w:sz w:val="18"/>
                <w:szCs w:val="18"/>
              </w:rPr>
            </w:pPr>
            <w:r w:rsidRPr="000701FA">
              <w:rPr>
                <w:rFonts w:ascii="Arial" w:hAnsi="Arial" w:cs="Arial"/>
                <w:sz w:val="18"/>
                <w:szCs w:val="18"/>
              </w:rPr>
              <w:t>Word processing software;</w:t>
            </w:r>
          </w:p>
          <w:p w14:paraId="1D646187" w14:textId="77777777" w:rsidR="00CE192A" w:rsidRPr="000701FA" w:rsidRDefault="00CE192A" w:rsidP="004C10B8">
            <w:pPr>
              <w:pStyle w:val="ListParagraph"/>
              <w:numPr>
                <w:ilvl w:val="0"/>
                <w:numId w:val="1"/>
              </w:numPr>
              <w:spacing w:before="120" w:after="120"/>
              <w:ind w:left="1028" w:hanging="668"/>
              <w:rPr>
                <w:rFonts w:ascii="Arial" w:hAnsi="Arial" w:cs="Arial"/>
                <w:sz w:val="18"/>
                <w:szCs w:val="18"/>
              </w:rPr>
            </w:pPr>
            <w:r w:rsidRPr="000701FA">
              <w:rPr>
                <w:rFonts w:ascii="Arial" w:hAnsi="Arial" w:cs="Arial"/>
                <w:sz w:val="18"/>
                <w:szCs w:val="18"/>
              </w:rPr>
              <w:t>Access to online learning system;</w:t>
            </w:r>
          </w:p>
        </w:tc>
      </w:tr>
      <w:tr w:rsidR="00CE192A" w:rsidRPr="000701FA" w14:paraId="6C6BD44D" w14:textId="77777777" w:rsidTr="004C10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36" w:type="dxa"/>
          </w:tcPr>
          <w:p w14:paraId="6B08BA42" w14:textId="77777777" w:rsidR="00CE192A" w:rsidRPr="000701FA" w:rsidRDefault="00CE192A" w:rsidP="004C10B8">
            <w:pPr>
              <w:spacing w:before="120" w:after="120"/>
              <w:rPr>
                <w:rFonts w:ascii="Arial" w:hAnsi="Arial" w:cs="Arial"/>
                <w:sz w:val="18"/>
                <w:szCs w:val="18"/>
              </w:rPr>
            </w:pPr>
            <w:r w:rsidRPr="000701FA">
              <w:rPr>
                <w:rFonts w:ascii="Arial" w:hAnsi="Arial" w:cs="Arial"/>
                <w:sz w:val="18"/>
                <w:szCs w:val="18"/>
              </w:rPr>
              <w:t>Assessment Presentation and Submission</w:t>
            </w:r>
          </w:p>
        </w:tc>
        <w:tc>
          <w:tcPr>
            <w:tcW w:w="7937" w:type="dxa"/>
          </w:tcPr>
          <w:p w14:paraId="48DE623F" w14:textId="23584EBC" w:rsidR="00CE192A" w:rsidRPr="000701FA" w:rsidRDefault="00CE192A" w:rsidP="004C10B8">
            <w:pPr>
              <w:spacing w:before="120" w:after="120"/>
              <w:rPr>
                <w:rFonts w:ascii="Arial" w:hAnsi="Arial" w:cs="Arial"/>
                <w:sz w:val="18"/>
                <w:szCs w:val="18"/>
              </w:rPr>
            </w:pPr>
            <w:r w:rsidRPr="000701FA">
              <w:rPr>
                <w:rFonts w:ascii="Arial" w:hAnsi="Arial" w:cs="Arial"/>
                <w:sz w:val="18"/>
                <w:szCs w:val="18"/>
              </w:rPr>
              <w:t xml:space="preserve">For this </w:t>
            </w:r>
            <w:r>
              <w:rPr>
                <w:rFonts w:ascii="Arial" w:hAnsi="Arial" w:cs="Arial"/>
                <w:sz w:val="18"/>
                <w:szCs w:val="18"/>
              </w:rPr>
              <w:t xml:space="preserve">third stage of the </w:t>
            </w:r>
            <w:r w:rsidRPr="000701FA">
              <w:rPr>
                <w:rFonts w:ascii="Arial" w:hAnsi="Arial" w:cs="Arial"/>
                <w:sz w:val="18"/>
                <w:szCs w:val="18"/>
              </w:rPr>
              <w:t xml:space="preserve">assessment you must </w:t>
            </w:r>
            <w:r>
              <w:rPr>
                <w:rFonts w:ascii="Arial" w:hAnsi="Arial" w:cs="Arial"/>
                <w:sz w:val="18"/>
                <w:szCs w:val="18"/>
              </w:rPr>
              <w:t>complete each phase</w:t>
            </w:r>
            <w:r w:rsidRPr="000701FA">
              <w:rPr>
                <w:rFonts w:ascii="Arial" w:hAnsi="Arial" w:cs="Arial"/>
                <w:sz w:val="18"/>
                <w:szCs w:val="18"/>
              </w:rPr>
              <w:t xml:space="preserve"> </w:t>
            </w:r>
            <w:r>
              <w:rPr>
                <w:rFonts w:ascii="Arial" w:hAnsi="Arial" w:cs="Arial"/>
                <w:sz w:val="18"/>
                <w:szCs w:val="18"/>
              </w:rPr>
              <w:t>listed below</w:t>
            </w:r>
            <w:r w:rsidRPr="000701FA">
              <w:rPr>
                <w:rFonts w:ascii="Arial" w:hAnsi="Arial" w:cs="Arial"/>
                <w:sz w:val="18"/>
                <w:szCs w:val="18"/>
              </w:rPr>
              <w:t>, and submit any documentation as per requirements outlined in the assessment instructions</w:t>
            </w:r>
          </w:p>
          <w:p w14:paraId="166BF6DC" w14:textId="22FAD5F3" w:rsidR="00CE192A" w:rsidRPr="000701FA" w:rsidRDefault="00CE192A" w:rsidP="004C10B8">
            <w:pPr>
              <w:spacing w:before="120" w:after="120"/>
              <w:rPr>
                <w:rFonts w:ascii="Arial" w:hAnsi="Arial" w:cs="Arial"/>
                <w:sz w:val="18"/>
                <w:szCs w:val="18"/>
              </w:rPr>
            </w:pPr>
            <w:r>
              <w:rPr>
                <w:rFonts w:ascii="Arial" w:hAnsi="Arial" w:cs="Arial"/>
                <w:sz w:val="18"/>
                <w:szCs w:val="18"/>
              </w:rPr>
              <w:t>For this stage of the assessment you need to work individually to complete the final tasks</w:t>
            </w:r>
            <w:r w:rsidRPr="000701FA">
              <w:rPr>
                <w:rFonts w:ascii="Arial" w:hAnsi="Arial" w:cs="Arial"/>
                <w:sz w:val="18"/>
                <w:szCs w:val="18"/>
              </w:rPr>
              <w:t>.</w:t>
            </w:r>
          </w:p>
          <w:p w14:paraId="46EA25F2" w14:textId="77777777" w:rsidR="00CE192A" w:rsidRPr="000701FA" w:rsidRDefault="00CE192A" w:rsidP="004C10B8">
            <w:pPr>
              <w:spacing w:before="120" w:after="120"/>
              <w:rPr>
                <w:rFonts w:ascii="Arial" w:hAnsi="Arial" w:cs="Arial"/>
                <w:sz w:val="18"/>
                <w:szCs w:val="18"/>
              </w:rPr>
            </w:pPr>
            <w:r w:rsidRPr="000701FA">
              <w:rPr>
                <w:rFonts w:ascii="Arial" w:hAnsi="Arial" w:cs="Arial"/>
                <w:sz w:val="18"/>
                <w:szCs w:val="18"/>
              </w:rPr>
              <w:t>Final assessment documentation is to be uploaded to the appropriate area in the Blackboard course created for this class.</w:t>
            </w:r>
          </w:p>
          <w:p w14:paraId="1FBE8E75" w14:textId="77777777" w:rsidR="00CE192A" w:rsidRPr="000701FA" w:rsidRDefault="00CE192A" w:rsidP="004C10B8">
            <w:pPr>
              <w:spacing w:before="120" w:after="120"/>
              <w:rPr>
                <w:rFonts w:ascii="Arial" w:hAnsi="Arial" w:cs="Arial"/>
                <w:sz w:val="18"/>
                <w:szCs w:val="18"/>
              </w:rPr>
            </w:pPr>
            <w:r w:rsidRPr="000701FA">
              <w:rPr>
                <w:rFonts w:ascii="Arial" w:hAnsi="Arial" w:cs="Arial"/>
                <w:sz w:val="18"/>
                <w:szCs w:val="18"/>
              </w:rPr>
              <w:t>If you are marked as NYS (Not Yet Satisfactory) on your first attempt, you will be provided with another opportunity to re-attempt the assessment at the discretion of the lecturer.</w:t>
            </w:r>
          </w:p>
        </w:tc>
      </w:tr>
    </w:tbl>
    <w:p w14:paraId="5A40F48C" w14:textId="77777777" w:rsidR="00CE192A" w:rsidRDefault="00CE192A">
      <w:pPr>
        <w:spacing w:after="0" w:line="240" w:lineRule="auto"/>
        <w:rPr>
          <w:rFonts w:ascii="Arial" w:hAnsi="Arial" w:cs="Arial"/>
          <w:b/>
          <w:sz w:val="20"/>
          <w:szCs w:val="20"/>
        </w:rPr>
      </w:pPr>
      <w:r>
        <w:rPr>
          <w:rFonts w:ascii="Arial" w:hAnsi="Arial" w:cs="Arial"/>
          <w:b/>
          <w:sz w:val="20"/>
          <w:szCs w:val="20"/>
        </w:rPr>
        <w:br w:type="page"/>
      </w:r>
    </w:p>
    <w:p w14:paraId="675FE1BF" w14:textId="6780FB98" w:rsidR="00135875" w:rsidRPr="00135875" w:rsidRDefault="00135875" w:rsidP="00135875">
      <w:pPr>
        <w:rPr>
          <w:rFonts w:ascii="Arial" w:hAnsi="Arial" w:cs="Arial"/>
          <w:b/>
          <w:sz w:val="20"/>
          <w:szCs w:val="20"/>
        </w:rPr>
      </w:pPr>
      <w:r>
        <w:rPr>
          <w:rFonts w:ascii="Arial" w:hAnsi="Arial" w:cs="Arial"/>
          <w:b/>
          <w:sz w:val="20"/>
          <w:szCs w:val="20"/>
        </w:rPr>
        <w:lastRenderedPageBreak/>
        <w:t>Submission Checklist</w:t>
      </w:r>
    </w:p>
    <w:p w14:paraId="41F9B076" w14:textId="692FC754" w:rsidR="00135875" w:rsidRPr="00135875" w:rsidRDefault="00135875" w:rsidP="00135875">
      <w:pPr>
        <w:rPr>
          <w:rFonts w:ascii="Arial" w:hAnsi="Arial" w:cs="Arial"/>
          <w:sz w:val="20"/>
          <w:szCs w:val="20"/>
        </w:rPr>
      </w:pPr>
      <w:r>
        <w:rPr>
          <w:rFonts w:ascii="Arial" w:hAnsi="Arial" w:cs="Arial"/>
          <w:sz w:val="20"/>
          <w:szCs w:val="20"/>
        </w:rPr>
        <w:t>Please make sure you have all of the following documents ready for submission:</w:t>
      </w:r>
    </w:p>
    <w:tbl>
      <w:tblPr>
        <w:tblStyle w:val="TableGrid"/>
        <w:tblW w:w="10139" w:type="dxa"/>
        <w:tblInd w:w="311" w:type="dxa"/>
        <w:tblLook w:val="04A0" w:firstRow="1" w:lastRow="0" w:firstColumn="1" w:lastColumn="0" w:noHBand="0" w:noVBand="1"/>
      </w:tblPr>
      <w:tblGrid>
        <w:gridCol w:w="1986"/>
        <w:gridCol w:w="2976"/>
        <w:gridCol w:w="1701"/>
        <w:gridCol w:w="3476"/>
      </w:tblGrid>
      <w:tr w:rsidR="00467DA2" w:rsidRPr="00467DA2" w14:paraId="63B4DC0E" w14:textId="77777777" w:rsidTr="00467DA2">
        <w:trPr>
          <w:trHeight w:val="416"/>
        </w:trPr>
        <w:tc>
          <w:tcPr>
            <w:tcW w:w="1986" w:type="dxa"/>
            <w:tcBorders>
              <w:top w:val="single" w:sz="4" w:space="0" w:color="auto"/>
              <w:left w:val="single" w:sz="4" w:space="0" w:color="auto"/>
              <w:bottom w:val="single" w:sz="4" w:space="0" w:color="auto"/>
              <w:right w:val="single" w:sz="4" w:space="0" w:color="auto"/>
            </w:tcBorders>
            <w:shd w:val="clear" w:color="auto" w:fill="7030A0"/>
            <w:vAlign w:val="center"/>
            <w:hideMark/>
          </w:tcPr>
          <w:p w14:paraId="0BE2466E" w14:textId="77777777" w:rsidR="00467DA2" w:rsidRPr="00467DA2" w:rsidRDefault="00467DA2">
            <w:pPr>
              <w:spacing w:before="120" w:after="120"/>
              <w:rPr>
                <w:rFonts w:ascii="Arial" w:hAnsi="Arial" w:cs="Arial"/>
                <w:b/>
                <w:color w:val="FFFFFF" w:themeColor="background1"/>
                <w:sz w:val="18"/>
                <w:szCs w:val="18"/>
              </w:rPr>
            </w:pPr>
            <w:r w:rsidRPr="00467DA2">
              <w:rPr>
                <w:rFonts w:ascii="Arial" w:hAnsi="Arial" w:cs="Arial"/>
                <w:b/>
                <w:color w:val="FFFFFF" w:themeColor="background1"/>
                <w:sz w:val="18"/>
                <w:szCs w:val="18"/>
              </w:rPr>
              <w:t>Student Name:</w:t>
            </w:r>
          </w:p>
        </w:tc>
        <w:tc>
          <w:tcPr>
            <w:tcW w:w="2976" w:type="dxa"/>
            <w:tcBorders>
              <w:top w:val="single" w:sz="4" w:space="0" w:color="auto"/>
              <w:left w:val="single" w:sz="4" w:space="0" w:color="auto"/>
              <w:bottom w:val="single" w:sz="4" w:space="0" w:color="auto"/>
              <w:right w:val="single" w:sz="4" w:space="0" w:color="auto"/>
            </w:tcBorders>
            <w:vAlign w:val="center"/>
          </w:tcPr>
          <w:p w14:paraId="02B499D8" w14:textId="77777777" w:rsidR="00467DA2" w:rsidRPr="00467DA2" w:rsidRDefault="00467DA2">
            <w:pPr>
              <w:spacing w:before="120" w:after="120"/>
              <w:rPr>
                <w:rFonts w:ascii="Arial" w:hAnsi="Arial" w:cs="Arial"/>
                <w:sz w:val="18"/>
                <w:szCs w:val="18"/>
              </w:rPr>
            </w:pPr>
          </w:p>
        </w:tc>
        <w:tc>
          <w:tcPr>
            <w:tcW w:w="1701" w:type="dxa"/>
            <w:tcBorders>
              <w:top w:val="single" w:sz="4" w:space="0" w:color="auto"/>
              <w:left w:val="single" w:sz="4" w:space="0" w:color="auto"/>
              <w:bottom w:val="single" w:sz="4" w:space="0" w:color="auto"/>
              <w:right w:val="single" w:sz="4" w:space="0" w:color="auto"/>
            </w:tcBorders>
            <w:shd w:val="clear" w:color="auto" w:fill="7030A0"/>
            <w:vAlign w:val="center"/>
            <w:hideMark/>
          </w:tcPr>
          <w:p w14:paraId="657EA991" w14:textId="77777777" w:rsidR="00467DA2" w:rsidRPr="00467DA2" w:rsidRDefault="00467DA2">
            <w:pPr>
              <w:spacing w:before="120" w:after="120"/>
              <w:rPr>
                <w:rFonts w:ascii="Arial" w:hAnsi="Arial" w:cs="Arial"/>
                <w:b/>
                <w:color w:val="FFFFFF" w:themeColor="background1"/>
                <w:sz w:val="18"/>
                <w:szCs w:val="18"/>
              </w:rPr>
            </w:pPr>
            <w:r w:rsidRPr="00467DA2">
              <w:rPr>
                <w:rFonts w:ascii="Arial" w:hAnsi="Arial" w:cs="Arial"/>
                <w:b/>
                <w:color w:val="FFFFFF" w:themeColor="background1"/>
                <w:sz w:val="18"/>
                <w:szCs w:val="18"/>
              </w:rPr>
              <w:t>Date Observed:</w:t>
            </w:r>
          </w:p>
        </w:tc>
        <w:tc>
          <w:tcPr>
            <w:tcW w:w="3476" w:type="dxa"/>
            <w:tcBorders>
              <w:top w:val="single" w:sz="4" w:space="0" w:color="auto"/>
              <w:left w:val="single" w:sz="4" w:space="0" w:color="auto"/>
              <w:bottom w:val="single" w:sz="4" w:space="0" w:color="auto"/>
              <w:right w:val="single" w:sz="4" w:space="0" w:color="auto"/>
            </w:tcBorders>
            <w:vAlign w:val="center"/>
          </w:tcPr>
          <w:p w14:paraId="473BFF10" w14:textId="77777777" w:rsidR="00467DA2" w:rsidRPr="00467DA2" w:rsidRDefault="00467DA2">
            <w:pPr>
              <w:spacing w:before="120" w:after="120"/>
              <w:rPr>
                <w:rFonts w:ascii="Arial" w:hAnsi="Arial" w:cs="Arial"/>
                <w:sz w:val="18"/>
                <w:szCs w:val="18"/>
              </w:rPr>
            </w:pPr>
          </w:p>
        </w:tc>
      </w:tr>
    </w:tbl>
    <w:p w14:paraId="2C6AFDB9" w14:textId="77777777" w:rsidR="00467DA2" w:rsidRPr="00467DA2" w:rsidRDefault="00467DA2" w:rsidP="00467DA2">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uppressAutoHyphens w:val="0"/>
        <w:spacing w:after="0" w:line="264" w:lineRule="auto"/>
        <w:rPr>
          <w:rFonts w:ascii="Arial" w:eastAsia="Myriad Pro" w:hAnsi="Arial" w:cs="Arial"/>
          <w:sz w:val="18"/>
          <w:szCs w:val="18"/>
        </w:rPr>
      </w:pPr>
    </w:p>
    <w:tbl>
      <w:tblPr>
        <w:tblW w:w="9855" w:type="dxa"/>
        <w:tblInd w:w="449" w:type="dxa"/>
        <w:tblCellMar>
          <w:left w:w="0" w:type="dxa"/>
          <w:right w:w="0" w:type="dxa"/>
        </w:tblCellMar>
        <w:tblLook w:val="01E0" w:firstRow="1" w:lastRow="1" w:firstColumn="1" w:lastColumn="1" w:noHBand="0" w:noVBand="0"/>
      </w:tblPr>
      <w:tblGrid>
        <w:gridCol w:w="4834"/>
        <w:gridCol w:w="805"/>
        <w:gridCol w:w="806"/>
        <w:gridCol w:w="3410"/>
      </w:tblGrid>
      <w:tr w:rsidR="00467DA2" w:rsidRPr="00467DA2" w14:paraId="1ED4DCE0" w14:textId="77777777" w:rsidTr="00467DA2">
        <w:trPr>
          <w:trHeight w:hRule="exact" w:val="1115"/>
          <w:tblHeader/>
        </w:trPr>
        <w:tc>
          <w:tcPr>
            <w:tcW w:w="4834" w:type="dxa"/>
            <w:tcBorders>
              <w:top w:val="single" w:sz="4" w:space="0" w:color="000000"/>
              <w:left w:val="single" w:sz="4" w:space="0" w:color="000000"/>
              <w:bottom w:val="single" w:sz="6" w:space="0" w:color="000000"/>
              <w:right w:val="single" w:sz="4" w:space="0" w:color="000000"/>
            </w:tcBorders>
            <w:shd w:val="clear" w:color="auto" w:fill="7030A0"/>
            <w:vAlign w:val="center"/>
            <w:hideMark/>
          </w:tcPr>
          <w:p w14:paraId="1F94669E" w14:textId="77777777" w:rsidR="00467DA2" w:rsidRPr="00467DA2" w:rsidRDefault="00467DA2">
            <w:pPr>
              <w:ind w:left="102" w:right="142"/>
              <w:jc w:val="center"/>
              <w:rPr>
                <w:rFonts w:ascii="Arial" w:eastAsia="Arial" w:hAnsi="Arial" w:cs="Arial"/>
                <w:color w:val="FFFFFF" w:themeColor="background1"/>
                <w:sz w:val="18"/>
                <w:szCs w:val="18"/>
              </w:rPr>
            </w:pPr>
            <w:r w:rsidRPr="00467DA2">
              <w:rPr>
                <w:rFonts w:ascii="Arial" w:eastAsia="Arial" w:hAnsi="Arial" w:cs="Arial"/>
                <w:b/>
                <w:bCs/>
                <w:color w:val="FFFFFF" w:themeColor="background1"/>
                <w:spacing w:val="-1"/>
                <w:sz w:val="18"/>
                <w:szCs w:val="18"/>
              </w:rPr>
              <w:t>D</w:t>
            </w:r>
            <w:r w:rsidRPr="00467DA2">
              <w:rPr>
                <w:rFonts w:ascii="Arial" w:eastAsia="Arial" w:hAnsi="Arial" w:cs="Arial"/>
                <w:b/>
                <w:bCs/>
                <w:color w:val="FFFFFF" w:themeColor="background1"/>
                <w:spacing w:val="1"/>
                <w:sz w:val="18"/>
                <w:szCs w:val="18"/>
              </w:rPr>
              <w:t>i</w:t>
            </w:r>
            <w:r w:rsidRPr="00467DA2">
              <w:rPr>
                <w:rFonts w:ascii="Arial" w:eastAsia="Arial" w:hAnsi="Arial" w:cs="Arial"/>
                <w:b/>
                <w:bCs/>
                <w:color w:val="FFFFFF" w:themeColor="background1"/>
                <w:sz w:val="18"/>
                <w:szCs w:val="18"/>
              </w:rPr>
              <w:t>d</w:t>
            </w:r>
            <w:r w:rsidRPr="00467DA2">
              <w:rPr>
                <w:rFonts w:ascii="Arial" w:eastAsia="Arial" w:hAnsi="Arial" w:cs="Arial"/>
                <w:b/>
                <w:bCs/>
                <w:color w:val="FFFFFF" w:themeColor="background1"/>
                <w:spacing w:val="1"/>
                <w:sz w:val="18"/>
                <w:szCs w:val="18"/>
              </w:rPr>
              <w:t xml:space="preserve"> </w:t>
            </w:r>
            <w:r w:rsidRPr="00467DA2">
              <w:rPr>
                <w:rFonts w:ascii="Arial" w:eastAsia="Arial" w:hAnsi="Arial" w:cs="Arial"/>
                <w:b/>
                <w:bCs/>
                <w:color w:val="FFFFFF" w:themeColor="background1"/>
                <w:spacing w:val="-1"/>
                <w:sz w:val="18"/>
                <w:szCs w:val="18"/>
              </w:rPr>
              <w:t>t</w:t>
            </w:r>
            <w:r w:rsidRPr="00467DA2">
              <w:rPr>
                <w:rFonts w:ascii="Arial" w:eastAsia="Arial" w:hAnsi="Arial" w:cs="Arial"/>
                <w:b/>
                <w:bCs/>
                <w:color w:val="FFFFFF" w:themeColor="background1"/>
                <w:sz w:val="18"/>
                <w:szCs w:val="18"/>
              </w:rPr>
              <w:t>he</w:t>
            </w:r>
            <w:r w:rsidRPr="00467DA2">
              <w:rPr>
                <w:rFonts w:ascii="Arial" w:eastAsia="Arial" w:hAnsi="Arial" w:cs="Arial"/>
                <w:b/>
                <w:bCs/>
                <w:color w:val="FFFFFF" w:themeColor="background1"/>
                <w:spacing w:val="-2"/>
                <w:sz w:val="18"/>
                <w:szCs w:val="18"/>
              </w:rPr>
              <w:t xml:space="preserve"> </w:t>
            </w:r>
            <w:r w:rsidRPr="00467DA2">
              <w:rPr>
                <w:rFonts w:ascii="Arial" w:eastAsia="Arial" w:hAnsi="Arial" w:cs="Arial"/>
                <w:b/>
                <w:bCs/>
                <w:color w:val="FFFFFF" w:themeColor="background1"/>
                <w:spacing w:val="-1"/>
                <w:sz w:val="18"/>
                <w:szCs w:val="18"/>
              </w:rPr>
              <w:t>ca</w:t>
            </w:r>
            <w:r w:rsidRPr="00467DA2">
              <w:rPr>
                <w:rFonts w:ascii="Arial" w:eastAsia="Arial" w:hAnsi="Arial" w:cs="Arial"/>
                <w:b/>
                <w:bCs/>
                <w:color w:val="FFFFFF" w:themeColor="background1"/>
                <w:sz w:val="18"/>
                <w:szCs w:val="18"/>
              </w:rPr>
              <w:t>nd</w:t>
            </w:r>
            <w:r w:rsidRPr="00467DA2">
              <w:rPr>
                <w:rFonts w:ascii="Arial" w:eastAsia="Arial" w:hAnsi="Arial" w:cs="Arial"/>
                <w:b/>
                <w:bCs/>
                <w:color w:val="FFFFFF" w:themeColor="background1"/>
                <w:spacing w:val="-1"/>
                <w:sz w:val="18"/>
                <w:szCs w:val="18"/>
              </w:rPr>
              <w:t>i</w:t>
            </w:r>
            <w:r w:rsidRPr="00467DA2">
              <w:rPr>
                <w:rFonts w:ascii="Arial" w:eastAsia="Arial" w:hAnsi="Arial" w:cs="Arial"/>
                <w:b/>
                <w:bCs/>
                <w:color w:val="FFFFFF" w:themeColor="background1"/>
                <w:sz w:val="18"/>
                <w:szCs w:val="18"/>
              </w:rPr>
              <w:t>da</w:t>
            </w:r>
            <w:r w:rsidRPr="00467DA2">
              <w:rPr>
                <w:rFonts w:ascii="Arial" w:eastAsia="Arial" w:hAnsi="Arial" w:cs="Arial"/>
                <w:b/>
                <w:bCs/>
                <w:color w:val="FFFFFF" w:themeColor="background1"/>
                <w:spacing w:val="-1"/>
                <w:sz w:val="18"/>
                <w:szCs w:val="18"/>
              </w:rPr>
              <w:t>t</w:t>
            </w:r>
            <w:r w:rsidRPr="00467DA2">
              <w:rPr>
                <w:rFonts w:ascii="Arial" w:eastAsia="Arial" w:hAnsi="Arial" w:cs="Arial"/>
                <w:b/>
                <w:bCs/>
                <w:color w:val="FFFFFF" w:themeColor="background1"/>
                <w:sz w:val="18"/>
                <w:szCs w:val="18"/>
              </w:rPr>
              <w:t>e demonstrate the</w:t>
            </w:r>
            <w:r w:rsidRPr="00467DA2">
              <w:rPr>
                <w:rFonts w:ascii="Arial" w:eastAsia="Arial" w:hAnsi="Arial" w:cs="Arial"/>
                <w:b/>
                <w:bCs/>
                <w:color w:val="FFFFFF" w:themeColor="background1"/>
                <w:spacing w:val="-2"/>
                <w:sz w:val="18"/>
                <w:szCs w:val="18"/>
              </w:rPr>
              <w:t xml:space="preserve"> </w:t>
            </w:r>
            <w:r w:rsidRPr="00467DA2">
              <w:rPr>
                <w:rFonts w:ascii="Arial" w:eastAsia="Arial" w:hAnsi="Arial" w:cs="Arial"/>
                <w:b/>
                <w:bCs/>
                <w:color w:val="FFFFFF" w:themeColor="background1"/>
                <w:spacing w:val="-3"/>
                <w:sz w:val="18"/>
                <w:szCs w:val="18"/>
              </w:rPr>
              <w:t>f</w:t>
            </w:r>
            <w:r w:rsidRPr="00467DA2">
              <w:rPr>
                <w:rFonts w:ascii="Arial" w:eastAsia="Arial" w:hAnsi="Arial" w:cs="Arial"/>
                <w:b/>
                <w:bCs/>
                <w:color w:val="FFFFFF" w:themeColor="background1"/>
                <w:sz w:val="18"/>
                <w:szCs w:val="18"/>
              </w:rPr>
              <w:t>o</w:t>
            </w:r>
            <w:r w:rsidRPr="00467DA2">
              <w:rPr>
                <w:rFonts w:ascii="Arial" w:eastAsia="Arial" w:hAnsi="Arial" w:cs="Arial"/>
                <w:b/>
                <w:bCs/>
                <w:color w:val="FFFFFF" w:themeColor="background1"/>
                <w:spacing w:val="1"/>
                <w:sz w:val="18"/>
                <w:szCs w:val="18"/>
              </w:rPr>
              <w:t>l</w:t>
            </w:r>
            <w:r w:rsidRPr="00467DA2">
              <w:rPr>
                <w:rFonts w:ascii="Arial" w:eastAsia="Arial" w:hAnsi="Arial" w:cs="Arial"/>
                <w:b/>
                <w:bCs/>
                <w:color w:val="FFFFFF" w:themeColor="background1"/>
                <w:spacing w:val="-1"/>
                <w:sz w:val="18"/>
                <w:szCs w:val="18"/>
              </w:rPr>
              <w:t>l</w:t>
            </w:r>
            <w:r w:rsidRPr="00467DA2">
              <w:rPr>
                <w:rFonts w:ascii="Arial" w:eastAsia="Arial" w:hAnsi="Arial" w:cs="Arial"/>
                <w:b/>
                <w:bCs/>
                <w:color w:val="FFFFFF" w:themeColor="background1"/>
                <w:spacing w:val="-2"/>
                <w:sz w:val="18"/>
                <w:szCs w:val="18"/>
              </w:rPr>
              <w:t>o</w:t>
            </w:r>
            <w:r w:rsidRPr="00467DA2">
              <w:rPr>
                <w:rFonts w:ascii="Arial" w:eastAsia="Arial" w:hAnsi="Arial" w:cs="Arial"/>
                <w:b/>
                <w:bCs/>
                <w:color w:val="FFFFFF" w:themeColor="background1"/>
                <w:spacing w:val="2"/>
                <w:sz w:val="18"/>
                <w:szCs w:val="18"/>
              </w:rPr>
              <w:t>w</w:t>
            </w:r>
            <w:r w:rsidRPr="00467DA2">
              <w:rPr>
                <w:rFonts w:ascii="Arial" w:eastAsia="Arial" w:hAnsi="Arial" w:cs="Arial"/>
                <w:b/>
                <w:bCs/>
                <w:color w:val="FFFFFF" w:themeColor="background1"/>
                <w:spacing w:val="1"/>
                <w:sz w:val="18"/>
                <w:szCs w:val="18"/>
              </w:rPr>
              <w:t>i</w:t>
            </w:r>
            <w:r w:rsidRPr="00467DA2">
              <w:rPr>
                <w:rFonts w:ascii="Arial" w:eastAsia="Arial" w:hAnsi="Arial" w:cs="Arial"/>
                <w:b/>
                <w:bCs/>
                <w:color w:val="FFFFFF" w:themeColor="background1"/>
                <w:spacing w:val="-2"/>
                <w:sz w:val="18"/>
                <w:szCs w:val="18"/>
              </w:rPr>
              <w:t>n</w:t>
            </w:r>
            <w:r w:rsidRPr="00467DA2">
              <w:rPr>
                <w:rFonts w:ascii="Arial" w:eastAsia="Arial" w:hAnsi="Arial" w:cs="Arial"/>
                <w:b/>
                <w:bCs/>
                <w:color w:val="FFFFFF" w:themeColor="background1"/>
                <w:sz w:val="18"/>
                <w:szCs w:val="18"/>
              </w:rPr>
              <w:t>g</w:t>
            </w:r>
            <w:r w:rsidRPr="00467DA2">
              <w:rPr>
                <w:rFonts w:ascii="Arial" w:eastAsia="Arial" w:hAnsi="Arial" w:cs="Arial"/>
                <w:b/>
                <w:bCs/>
                <w:color w:val="FFFFFF" w:themeColor="background1"/>
                <w:spacing w:val="1"/>
                <w:sz w:val="18"/>
                <w:szCs w:val="18"/>
              </w:rPr>
              <w:t xml:space="preserve"> </w:t>
            </w:r>
            <w:r w:rsidRPr="00467DA2">
              <w:rPr>
                <w:rFonts w:ascii="Arial" w:eastAsia="Arial" w:hAnsi="Arial" w:cs="Arial"/>
                <w:b/>
                <w:bCs/>
                <w:color w:val="FFFFFF" w:themeColor="background1"/>
                <w:spacing w:val="-1"/>
                <w:sz w:val="18"/>
                <w:szCs w:val="18"/>
              </w:rPr>
              <w:t>ski</w:t>
            </w:r>
            <w:r w:rsidRPr="00467DA2">
              <w:rPr>
                <w:rFonts w:ascii="Arial" w:eastAsia="Arial" w:hAnsi="Arial" w:cs="Arial"/>
                <w:b/>
                <w:bCs/>
                <w:color w:val="FFFFFF" w:themeColor="background1"/>
                <w:spacing w:val="1"/>
                <w:sz w:val="18"/>
                <w:szCs w:val="18"/>
              </w:rPr>
              <w:t>ll</w:t>
            </w:r>
            <w:r w:rsidRPr="00467DA2">
              <w:rPr>
                <w:rFonts w:ascii="Arial" w:eastAsia="Arial" w:hAnsi="Arial" w:cs="Arial"/>
                <w:b/>
                <w:bCs/>
                <w:color w:val="FFFFFF" w:themeColor="background1"/>
                <w:spacing w:val="-3"/>
                <w:sz w:val="18"/>
                <w:szCs w:val="18"/>
              </w:rPr>
              <w:t>s</w:t>
            </w:r>
            <w:r w:rsidRPr="00467DA2">
              <w:rPr>
                <w:rFonts w:ascii="Arial" w:eastAsia="Arial" w:hAnsi="Arial" w:cs="Arial"/>
                <w:b/>
                <w:bCs/>
                <w:color w:val="FFFFFF" w:themeColor="background1"/>
                <w:sz w:val="18"/>
                <w:szCs w:val="18"/>
              </w:rPr>
              <w:t>:</w:t>
            </w:r>
          </w:p>
        </w:tc>
        <w:tc>
          <w:tcPr>
            <w:tcW w:w="805" w:type="dxa"/>
            <w:tcBorders>
              <w:top w:val="single" w:sz="4" w:space="0" w:color="000000"/>
              <w:left w:val="single" w:sz="4" w:space="0" w:color="000000"/>
              <w:bottom w:val="single" w:sz="6" w:space="0" w:color="000000"/>
              <w:right w:val="single" w:sz="4" w:space="0" w:color="000000"/>
            </w:tcBorders>
            <w:shd w:val="clear" w:color="auto" w:fill="7030A0"/>
            <w:vAlign w:val="center"/>
            <w:hideMark/>
          </w:tcPr>
          <w:p w14:paraId="1B318F05" w14:textId="77777777" w:rsidR="00467DA2" w:rsidRPr="00467DA2" w:rsidRDefault="00467DA2">
            <w:pPr>
              <w:ind w:left="102" w:right="70"/>
              <w:jc w:val="center"/>
              <w:rPr>
                <w:rFonts w:ascii="Arial" w:eastAsia="Arial" w:hAnsi="Arial" w:cs="Arial"/>
                <w:b/>
                <w:bCs/>
                <w:color w:val="FFFFFF" w:themeColor="background1"/>
                <w:sz w:val="18"/>
                <w:szCs w:val="18"/>
              </w:rPr>
            </w:pPr>
            <w:r w:rsidRPr="00467DA2">
              <w:rPr>
                <w:rFonts w:ascii="Arial" w:eastAsia="Arial" w:hAnsi="Arial" w:cs="Arial"/>
                <w:b/>
                <w:bCs/>
                <w:color w:val="FFFFFF" w:themeColor="background1"/>
                <w:sz w:val="18"/>
                <w:szCs w:val="18"/>
              </w:rPr>
              <w:t>Yes</w:t>
            </w:r>
          </w:p>
        </w:tc>
        <w:tc>
          <w:tcPr>
            <w:tcW w:w="806" w:type="dxa"/>
            <w:tcBorders>
              <w:top w:val="single" w:sz="4" w:space="0" w:color="000000"/>
              <w:left w:val="single" w:sz="4" w:space="0" w:color="000000"/>
              <w:bottom w:val="single" w:sz="6" w:space="0" w:color="000000"/>
              <w:right w:val="single" w:sz="4" w:space="0" w:color="000000"/>
            </w:tcBorders>
            <w:shd w:val="clear" w:color="auto" w:fill="7030A0"/>
            <w:vAlign w:val="center"/>
            <w:hideMark/>
          </w:tcPr>
          <w:p w14:paraId="57488191" w14:textId="77777777" w:rsidR="00467DA2" w:rsidRPr="00467DA2" w:rsidRDefault="00467DA2">
            <w:pPr>
              <w:ind w:left="102"/>
              <w:jc w:val="center"/>
              <w:rPr>
                <w:rFonts w:ascii="Arial" w:eastAsia="Arial" w:hAnsi="Arial" w:cs="Arial"/>
                <w:b/>
                <w:bCs/>
                <w:color w:val="FFFFFF" w:themeColor="background1"/>
                <w:sz w:val="18"/>
                <w:szCs w:val="18"/>
              </w:rPr>
            </w:pPr>
            <w:r w:rsidRPr="00467DA2">
              <w:rPr>
                <w:rFonts w:ascii="Arial" w:eastAsia="Arial" w:hAnsi="Arial" w:cs="Arial"/>
                <w:b/>
                <w:bCs/>
                <w:color w:val="FFFFFF" w:themeColor="background1"/>
                <w:sz w:val="18"/>
                <w:szCs w:val="18"/>
              </w:rPr>
              <w:t>No</w:t>
            </w:r>
          </w:p>
        </w:tc>
        <w:tc>
          <w:tcPr>
            <w:tcW w:w="3410" w:type="dxa"/>
            <w:tcBorders>
              <w:top w:val="single" w:sz="4" w:space="0" w:color="000000"/>
              <w:left w:val="single" w:sz="4" w:space="0" w:color="000000"/>
              <w:bottom w:val="single" w:sz="6" w:space="0" w:color="000000"/>
              <w:right w:val="single" w:sz="4" w:space="0" w:color="000000"/>
            </w:tcBorders>
            <w:shd w:val="clear" w:color="auto" w:fill="7030A0"/>
            <w:vAlign w:val="center"/>
            <w:hideMark/>
          </w:tcPr>
          <w:p w14:paraId="139F6DD9" w14:textId="77777777" w:rsidR="00467DA2" w:rsidRPr="00467DA2" w:rsidRDefault="00467DA2">
            <w:pPr>
              <w:ind w:left="102" w:right="-20"/>
              <w:jc w:val="center"/>
              <w:rPr>
                <w:rFonts w:ascii="Arial" w:eastAsia="Arial" w:hAnsi="Arial" w:cs="Arial"/>
                <w:b/>
                <w:bCs/>
                <w:color w:val="FFFFFF" w:themeColor="background1"/>
                <w:sz w:val="18"/>
                <w:szCs w:val="18"/>
              </w:rPr>
            </w:pPr>
            <w:r w:rsidRPr="00467DA2">
              <w:rPr>
                <w:rFonts w:ascii="Arial" w:eastAsia="Arial" w:hAnsi="Arial" w:cs="Arial"/>
                <w:b/>
                <w:bCs/>
                <w:color w:val="FFFFFF" w:themeColor="background1"/>
                <w:sz w:val="18"/>
                <w:szCs w:val="18"/>
              </w:rPr>
              <w:t>Assessor Comments:</w:t>
            </w:r>
          </w:p>
          <w:p w14:paraId="6645CCF6" w14:textId="77777777" w:rsidR="00467DA2" w:rsidRPr="00467DA2" w:rsidRDefault="00467DA2">
            <w:pPr>
              <w:ind w:left="102" w:right="-20"/>
              <w:jc w:val="center"/>
              <w:rPr>
                <w:rFonts w:ascii="Arial" w:eastAsia="Arial" w:hAnsi="Arial" w:cs="Arial"/>
                <w:bCs/>
                <w:i/>
                <w:color w:val="FFFFFF" w:themeColor="background1"/>
                <w:sz w:val="18"/>
                <w:szCs w:val="18"/>
              </w:rPr>
            </w:pPr>
            <w:r w:rsidRPr="00467DA2">
              <w:rPr>
                <w:rFonts w:ascii="Arial" w:eastAsia="Arial" w:hAnsi="Arial" w:cs="Arial"/>
                <w:bCs/>
                <w:i/>
                <w:color w:val="FFFFFF" w:themeColor="background1"/>
                <w:sz w:val="18"/>
                <w:szCs w:val="18"/>
              </w:rPr>
              <w:t>(This section must contain lecturer’s notes/comments)</w:t>
            </w:r>
          </w:p>
        </w:tc>
      </w:tr>
      <w:tr w:rsidR="00467DA2" w:rsidRPr="00467DA2" w14:paraId="320C2001" w14:textId="77777777" w:rsidTr="00467DA2">
        <w:trPr>
          <w:trHeight w:val="651"/>
        </w:trPr>
        <w:tc>
          <w:tcPr>
            <w:tcW w:w="4834" w:type="dxa"/>
            <w:tcBorders>
              <w:top w:val="single" w:sz="6" w:space="0" w:color="000000"/>
              <w:left w:val="single" w:sz="4" w:space="0" w:color="000000"/>
              <w:bottom w:val="single" w:sz="6" w:space="0" w:color="000000"/>
              <w:right w:val="single" w:sz="4" w:space="0" w:color="000000"/>
            </w:tcBorders>
            <w:vAlign w:val="center"/>
            <w:hideMark/>
          </w:tcPr>
          <w:p w14:paraId="672A393E" w14:textId="62EC0F1A" w:rsidR="00467DA2" w:rsidRPr="00467DA2" w:rsidRDefault="00467DA2">
            <w:pPr>
              <w:tabs>
                <w:tab w:val="left" w:pos="90"/>
              </w:tabs>
              <w:spacing w:before="120" w:after="120"/>
              <w:ind w:left="90" w:right="142"/>
              <w:rPr>
                <w:rFonts w:ascii="Arial" w:eastAsia="Arial" w:hAnsi="Arial" w:cs="Arial"/>
                <w:sz w:val="18"/>
                <w:szCs w:val="18"/>
              </w:rPr>
            </w:pPr>
            <w:r w:rsidRPr="00467DA2">
              <w:rPr>
                <w:rFonts w:ascii="Arial" w:eastAsia="Arial" w:hAnsi="Arial" w:cs="Arial"/>
                <w:b/>
                <w:sz w:val="18"/>
                <w:szCs w:val="18"/>
              </w:rPr>
              <w:t xml:space="preserve">Phase </w:t>
            </w:r>
            <w:r w:rsidR="00BD2D8D">
              <w:rPr>
                <w:rFonts w:ascii="Arial" w:eastAsia="Arial" w:hAnsi="Arial" w:cs="Arial"/>
                <w:b/>
                <w:sz w:val="18"/>
                <w:szCs w:val="18"/>
              </w:rPr>
              <w:t>1</w:t>
            </w:r>
            <w:r w:rsidRPr="00467DA2">
              <w:rPr>
                <w:rFonts w:ascii="Arial" w:eastAsia="Arial" w:hAnsi="Arial" w:cs="Arial"/>
                <w:sz w:val="18"/>
                <w:szCs w:val="18"/>
              </w:rPr>
              <w:br/>
            </w:r>
            <w:r w:rsidR="00AD3090" w:rsidRPr="00AD3090">
              <w:rPr>
                <w:rFonts w:ascii="Arial" w:hAnsi="Arial" w:cs="Arial"/>
                <w:bCs/>
                <w:sz w:val="18"/>
                <w:szCs w:val="18"/>
              </w:rPr>
              <w:t xml:space="preserve">Document </w:t>
            </w:r>
            <w:r w:rsidR="00291957" w:rsidRPr="00AD3090">
              <w:rPr>
                <w:rFonts w:ascii="Arial" w:hAnsi="Arial" w:cs="Arial"/>
                <w:bCs/>
                <w:sz w:val="18"/>
                <w:szCs w:val="18"/>
              </w:rPr>
              <w:t>Feedback and Adjustments based from it</w:t>
            </w:r>
          </w:p>
        </w:tc>
        <w:tc>
          <w:tcPr>
            <w:tcW w:w="805" w:type="dxa"/>
            <w:tcBorders>
              <w:top w:val="single" w:sz="6" w:space="0" w:color="000000"/>
              <w:left w:val="single" w:sz="4" w:space="0" w:color="000000"/>
              <w:bottom w:val="single" w:sz="6" w:space="0" w:color="000000"/>
              <w:right w:val="single" w:sz="4" w:space="0" w:color="000000"/>
            </w:tcBorders>
            <w:vAlign w:val="center"/>
          </w:tcPr>
          <w:p w14:paraId="59E2DE62" w14:textId="77777777" w:rsidR="00467DA2" w:rsidRPr="00467DA2" w:rsidRDefault="00467DA2">
            <w:pPr>
              <w:rPr>
                <w:rFonts w:ascii="Arial" w:eastAsia="Times New Roman" w:hAnsi="Arial" w:cs="Arial"/>
                <w:sz w:val="18"/>
                <w:szCs w:val="18"/>
              </w:rPr>
            </w:pPr>
          </w:p>
        </w:tc>
        <w:tc>
          <w:tcPr>
            <w:tcW w:w="806" w:type="dxa"/>
            <w:tcBorders>
              <w:top w:val="single" w:sz="6" w:space="0" w:color="000000"/>
              <w:left w:val="single" w:sz="4" w:space="0" w:color="000000"/>
              <w:bottom w:val="single" w:sz="6" w:space="0" w:color="000000"/>
              <w:right w:val="single" w:sz="4" w:space="0" w:color="000000"/>
            </w:tcBorders>
            <w:vAlign w:val="center"/>
          </w:tcPr>
          <w:p w14:paraId="6F7A2DCA" w14:textId="77777777" w:rsidR="00467DA2" w:rsidRPr="00467DA2" w:rsidRDefault="00467DA2">
            <w:pPr>
              <w:rPr>
                <w:rFonts w:ascii="Arial" w:hAnsi="Arial" w:cs="Arial"/>
                <w:sz w:val="18"/>
                <w:szCs w:val="18"/>
              </w:rPr>
            </w:pPr>
          </w:p>
        </w:tc>
        <w:tc>
          <w:tcPr>
            <w:tcW w:w="3410" w:type="dxa"/>
            <w:tcBorders>
              <w:top w:val="single" w:sz="6" w:space="0" w:color="000000"/>
              <w:left w:val="single" w:sz="4" w:space="0" w:color="000000"/>
              <w:bottom w:val="single" w:sz="6" w:space="0" w:color="000000"/>
              <w:right w:val="single" w:sz="4" w:space="0" w:color="000000"/>
            </w:tcBorders>
            <w:vAlign w:val="center"/>
          </w:tcPr>
          <w:p w14:paraId="3D3B9691" w14:textId="77777777" w:rsidR="00467DA2" w:rsidRPr="00467DA2" w:rsidRDefault="00467DA2">
            <w:pPr>
              <w:spacing w:before="120" w:after="120"/>
              <w:ind w:left="142" w:right="142"/>
              <w:rPr>
                <w:rFonts w:ascii="Arial" w:hAnsi="Arial" w:cs="Arial"/>
                <w:sz w:val="18"/>
                <w:szCs w:val="18"/>
              </w:rPr>
            </w:pPr>
          </w:p>
        </w:tc>
      </w:tr>
      <w:tr w:rsidR="007C6A6E" w:rsidRPr="00467DA2" w14:paraId="764DFCA9" w14:textId="77777777" w:rsidTr="00467DA2">
        <w:trPr>
          <w:trHeight w:val="651"/>
        </w:trPr>
        <w:tc>
          <w:tcPr>
            <w:tcW w:w="4834" w:type="dxa"/>
            <w:tcBorders>
              <w:top w:val="single" w:sz="6" w:space="0" w:color="000000"/>
              <w:left w:val="single" w:sz="4" w:space="0" w:color="000000"/>
              <w:bottom w:val="single" w:sz="6" w:space="0" w:color="000000"/>
              <w:right w:val="single" w:sz="4" w:space="0" w:color="000000"/>
            </w:tcBorders>
            <w:vAlign w:val="center"/>
          </w:tcPr>
          <w:p w14:paraId="6E5A3825" w14:textId="6D341960" w:rsidR="007C6A6E" w:rsidRPr="00467DA2" w:rsidRDefault="007C6A6E">
            <w:pPr>
              <w:tabs>
                <w:tab w:val="left" w:pos="90"/>
              </w:tabs>
              <w:spacing w:before="120" w:after="120"/>
              <w:ind w:left="90" w:right="142"/>
              <w:rPr>
                <w:rFonts w:ascii="Arial" w:eastAsia="Arial" w:hAnsi="Arial" w:cs="Arial"/>
                <w:b/>
                <w:sz w:val="18"/>
                <w:szCs w:val="18"/>
              </w:rPr>
            </w:pPr>
            <w:r w:rsidRPr="00467DA2">
              <w:rPr>
                <w:rFonts w:ascii="Arial" w:eastAsia="Arial" w:hAnsi="Arial" w:cs="Arial"/>
                <w:b/>
                <w:sz w:val="18"/>
                <w:szCs w:val="18"/>
              </w:rPr>
              <w:t xml:space="preserve">Phase </w:t>
            </w:r>
            <w:r>
              <w:rPr>
                <w:rFonts w:ascii="Arial" w:eastAsia="Arial" w:hAnsi="Arial" w:cs="Arial"/>
                <w:b/>
                <w:sz w:val="18"/>
                <w:szCs w:val="18"/>
              </w:rPr>
              <w:t>2</w:t>
            </w:r>
            <w:r w:rsidRPr="00467DA2">
              <w:rPr>
                <w:rFonts w:ascii="Arial" w:eastAsia="Arial" w:hAnsi="Arial" w:cs="Arial"/>
                <w:sz w:val="18"/>
                <w:szCs w:val="18"/>
              </w:rPr>
              <w:br/>
            </w:r>
            <w:r w:rsidRPr="00AD3090">
              <w:rPr>
                <w:rFonts w:ascii="Arial" w:hAnsi="Arial" w:cs="Arial"/>
                <w:bCs/>
                <w:sz w:val="18"/>
                <w:szCs w:val="18"/>
              </w:rPr>
              <w:t xml:space="preserve">Document </w:t>
            </w:r>
            <w:r w:rsidR="00291957">
              <w:rPr>
                <w:rFonts w:ascii="Arial" w:hAnsi="Arial" w:cs="Arial"/>
                <w:bCs/>
                <w:sz w:val="18"/>
                <w:szCs w:val="18"/>
              </w:rPr>
              <w:t>Refined concept</w:t>
            </w:r>
          </w:p>
        </w:tc>
        <w:tc>
          <w:tcPr>
            <w:tcW w:w="805" w:type="dxa"/>
            <w:tcBorders>
              <w:top w:val="single" w:sz="6" w:space="0" w:color="000000"/>
              <w:left w:val="single" w:sz="4" w:space="0" w:color="000000"/>
              <w:bottom w:val="single" w:sz="6" w:space="0" w:color="000000"/>
              <w:right w:val="single" w:sz="4" w:space="0" w:color="000000"/>
            </w:tcBorders>
            <w:vAlign w:val="center"/>
          </w:tcPr>
          <w:p w14:paraId="1628D470" w14:textId="77777777" w:rsidR="007C6A6E" w:rsidRPr="00467DA2" w:rsidRDefault="007C6A6E">
            <w:pPr>
              <w:rPr>
                <w:rFonts w:ascii="Arial" w:eastAsia="Times New Roman" w:hAnsi="Arial" w:cs="Arial"/>
                <w:sz w:val="18"/>
                <w:szCs w:val="18"/>
              </w:rPr>
            </w:pPr>
          </w:p>
        </w:tc>
        <w:tc>
          <w:tcPr>
            <w:tcW w:w="806" w:type="dxa"/>
            <w:tcBorders>
              <w:top w:val="single" w:sz="6" w:space="0" w:color="000000"/>
              <w:left w:val="single" w:sz="4" w:space="0" w:color="000000"/>
              <w:bottom w:val="single" w:sz="6" w:space="0" w:color="000000"/>
              <w:right w:val="single" w:sz="4" w:space="0" w:color="000000"/>
            </w:tcBorders>
            <w:vAlign w:val="center"/>
          </w:tcPr>
          <w:p w14:paraId="376A7CDE" w14:textId="77777777" w:rsidR="007C6A6E" w:rsidRPr="00467DA2" w:rsidRDefault="007C6A6E">
            <w:pPr>
              <w:rPr>
                <w:rFonts w:ascii="Arial" w:hAnsi="Arial" w:cs="Arial"/>
                <w:sz w:val="18"/>
                <w:szCs w:val="18"/>
              </w:rPr>
            </w:pPr>
          </w:p>
        </w:tc>
        <w:tc>
          <w:tcPr>
            <w:tcW w:w="3410" w:type="dxa"/>
            <w:tcBorders>
              <w:top w:val="single" w:sz="6" w:space="0" w:color="000000"/>
              <w:left w:val="single" w:sz="4" w:space="0" w:color="000000"/>
              <w:bottom w:val="single" w:sz="6" w:space="0" w:color="000000"/>
              <w:right w:val="single" w:sz="4" w:space="0" w:color="000000"/>
            </w:tcBorders>
            <w:vAlign w:val="center"/>
          </w:tcPr>
          <w:p w14:paraId="0B4522A0" w14:textId="77777777" w:rsidR="007C6A6E" w:rsidRPr="00467DA2" w:rsidRDefault="007C6A6E">
            <w:pPr>
              <w:spacing w:before="120" w:after="120"/>
              <w:ind w:left="142" w:right="142"/>
              <w:rPr>
                <w:rFonts w:ascii="Arial" w:hAnsi="Arial" w:cs="Arial"/>
                <w:sz w:val="18"/>
                <w:szCs w:val="18"/>
              </w:rPr>
            </w:pPr>
          </w:p>
        </w:tc>
      </w:tr>
    </w:tbl>
    <w:p w14:paraId="7D5C9F7C" w14:textId="70AACB74" w:rsidR="00467DA2" w:rsidRPr="00135875" w:rsidRDefault="00467DA2" w:rsidP="00467DA2">
      <w:pPr>
        <w:rPr>
          <w:rFonts w:ascii="Arial" w:hAnsi="Arial" w:cs="Arial"/>
          <w:b/>
          <w:color w:val="FFFFFF"/>
          <w:sz w:val="18"/>
          <w:szCs w:val="18"/>
        </w:rPr>
      </w:pPr>
      <w:r w:rsidRPr="00135875">
        <w:rPr>
          <w:rFonts w:ascii="Arial" w:hAnsi="Arial" w:cs="Arial"/>
          <w:b/>
          <w:color w:val="FFFFFF"/>
          <w:sz w:val="18"/>
          <w:szCs w:val="18"/>
        </w:rPr>
        <w:br w:type="page"/>
      </w:r>
    </w:p>
    <w:p w14:paraId="2E569285" w14:textId="5E8155FD" w:rsidR="002610FD" w:rsidRPr="00B21E4B" w:rsidRDefault="009A6DCD" w:rsidP="000A3600">
      <w:pPr>
        <w:pBdr>
          <w:bottom w:val="single" w:sz="4" w:space="1" w:color="auto"/>
        </w:pBdr>
        <w:spacing w:before="120" w:after="120"/>
        <w:rPr>
          <w:rFonts w:ascii="Arial" w:hAnsi="Arial" w:cs="Arial"/>
          <w:b/>
          <w:bCs/>
          <w:color w:val="7030A0"/>
          <w:sz w:val="18"/>
          <w:szCs w:val="18"/>
        </w:rPr>
      </w:pPr>
      <w:r>
        <w:rPr>
          <w:rFonts w:ascii="Arial" w:hAnsi="Arial" w:cs="Arial"/>
          <w:b/>
          <w:bCs/>
          <w:color w:val="7030A0"/>
          <w:sz w:val="18"/>
          <w:szCs w:val="18"/>
        </w:rPr>
        <w:lastRenderedPageBreak/>
        <w:t>Assessment</w:t>
      </w:r>
      <w:r w:rsidR="007051C8">
        <w:rPr>
          <w:rFonts w:ascii="Arial" w:hAnsi="Arial" w:cs="Arial"/>
          <w:b/>
          <w:bCs/>
          <w:color w:val="7030A0"/>
          <w:sz w:val="18"/>
          <w:szCs w:val="18"/>
        </w:rPr>
        <w:t xml:space="preserve"> Instructions</w:t>
      </w:r>
      <w:r w:rsidR="002610FD" w:rsidRPr="00B21E4B">
        <w:rPr>
          <w:rFonts w:ascii="Arial" w:hAnsi="Arial" w:cs="Arial"/>
          <w:b/>
          <w:bCs/>
          <w:color w:val="7030A0"/>
          <w:sz w:val="18"/>
          <w:szCs w:val="18"/>
        </w:rPr>
        <w:t xml:space="preserve"> P</w:t>
      </w:r>
      <w:r w:rsidR="007051C8">
        <w:rPr>
          <w:rFonts w:ascii="Arial" w:hAnsi="Arial" w:cs="Arial"/>
          <w:b/>
          <w:bCs/>
          <w:color w:val="7030A0"/>
          <w:sz w:val="18"/>
          <w:szCs w:val="18"/>
        </w:rPr>
        <w:t xml:space="preserve">hases </w:t>
      </w:r>
      <w:r w:rsidR="00604CB1" w:rsidRPr="00B21E4B">
        <w:rPr>
          <w:rFonts w:ascii="Arial" w:hAnsi="Arial" w:cs="Arial"/>
          <w:b/>
          <w:bCs/>
          <w:color w:val="7030A0"/>
          <w:sz w:val="18"/>
          <w:szCs w:val="18"/>
        </w:rPr>
        <w:t>(</w:t>
      </w:r>
      <w:r w:rsidR="00BD2D8D">
        <w:rPr>
          <w:rFonts w:ascii="Arial" w:hAnsi="Arial" w:cs="Arial"/>
          <w:b/>
          <w:bCs/>
          <w:color w:val="7030A0"/>
          <w:sz w:val="18"/>
          <w:szCs w:val="18"/>
        </w:rPr>
        <w:t>2</w:t>
      </w:r>
      <w:r w:rsidR="00604CB1" w:rsidRPr="00B21E4B">
        <w:rPr>
          <w:rFonts w:ascii="Arial" w:hAnsi="Arial" w:cs="Arial"/>
          <w:b/>
          <w:bCs/>
          <w:color w:val="7030A0"/>
          <w:sz w:val="18"/>
          <w:szCs w:val="18"/>
        </w:rPr>
        <w:t>)</w:t>
      </w:r>
      <w:r w:rsidR="002610FD" w:rsidRPr="00B21E4B">
        <w:rPr>
          <w:rFonts w:ascii="Arial" w:hAnsi="Arial" w:cs="Arial"/>
          <w:b/>
          <w:bCs/>
          <w:color w:val="7030A0"/>
          <w:sz w:val="18"/>
          <w:szCs w:val="18"/>
        </w:rPr>
        <w:t>:</w:t>
      </w:r>
    </w:p>
    <w:tbl>
      <w:tblPr>
        <w:tblW w:w="107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73"/>
      </w:tblGrid>
      <w:tr w:rsidR="00CD4E4F" w:rsidRPr="00B21E4B" w14:paraId="15F534DE" w14:textId="77777777" w:rsidTr="00BE6B65">
        <w:trPr>
          <w:trHeight w:val="334"/>
        </w:trPr>
        <w:tc>
          <w:tcPr>
            <w:tcW w:w="10773" w:type="dxa"/>
            <w:tcBorders>
              <w:top w:val="single" w:sz="4" w:space="0" w:color="auto"/>
              <w:left w:val="single" w:sz="4" w:space="0" w:color="auto"/>
              <w:bottom w:val="single" w:sz="4" w:space="0" w:color="auto"/>
              <w:right w:val="single" w:sz="4" w:space="0" w:color="auto"/>
            </w:tcBorders>
            <w:shd w:val="clear" w:color="auto" w:fill="8547AD"/>
            <w:vAlign w:val="center"/>
          </w:tcPr>
          <w:p w14:paraId="629BE773" w14:textId="241A9A69" w:rsidR="00CD4E4F" w:rsidRPr="00B21E4B" w:rsidRDefault="00CD4E4F" w:rsidP="00BE6B65">
            <w:pPr>
              <w:spacing w:before="120" w:after="120" w:line="240" w:lineRule="auto"/>
              <w:rPr>
                <w:rFonts w:ascii="Arial" w:hAnsi="Arial" w:cs="Arial"/>
                <w:b/>
                <w:color w:val="FFFFFF"/>
                <w:sz w:val="18"/>
                <w:szCs w:val="18"/>
              </w:rPr>
            </w:pPr>
            <w:r w:rsidRPr="00B21E4B">
              <w:rPr>
                <w:rFonts w:ascii="Arial" w:hAnsi="Arial" w:cs="Arial"/>
                <w:b/>
                <w:color w:val="FFFFFF"/>
                <w:sz w:val="18"/>
                <w:szCs w:val="18"/>
              </w:rPr>
              <w:t xml:space="preserve">Phase </w:t>
            </w:r>
            <w:r w:rsidR="00BD2D8D">
              <w:rPr>
                <w:rFonts w:ascii="Arial" w:hAnsi="Arial" w:cs="Arial"/>
                <w:b/>
                <w:color w:val="FFFFFF"/>
                <w:sz w:val="18"/>
                <w:szCs w:val="18"/>
              </w:rPr>
              <w:t>1</w:t>
            </w:r>
          </w:p>
          <w:p w14:paraId="3E491D48" w14:textId="24C14846" w:rsidR="00CD4E4F" w:rsidRPr="00B21E4B" w:rsidRDefault="00AD3090" w:rsidP="00CD4E4F">
            <w:pPr>
              <w:spacing w:before="120" w:after="120"/>
              <w:rPr>
                <w:rFonts w:ascii="Arial" w:hAnsi="Arial" w:cs="Arial"/>
                <w:bCs/>
                <w:color w:val="FFFFFF"/>
                <w:sz w:val="18"/>
                <w:szCs w:val="18"/>
              </w:rPr>
            </w:pPr>
            <w:r>
              <w:rPr>
                <w:rFonts w:ascii="Arial" w:hAnsi="Arial" w:cs="Arial"/>
                <w:bCs/>
                <w:color w:val="FFFFFF"/>
                <w:sz w:val="18"/>
                <w:szCs w:val="18"/>
              </w:rPr>
              <w:t>Document Feedback and Adjustments based from it</w:t>
            </w:r>
            <w:r w:rsidR="00AB7C85">
              <w:rPr>
                <w:rFonts w:ascii="Arial" w:hAnsi="Arial" w:cs="Arial"/>
                <w:bCs/>
                <w:color w:val="FFFFFF"/>
                <w:sz w:val="18"/>
                <w:szCs w:val="18"/>
              </w:rPr>
              <w:t xml:space="preserve"> (Individual Task)</w:t>
            </w:r>
          </w:p>
        </w:tc>
      </w:tr>
    </w:tbl>
    <w:p w14:paraId="6617FE6E" w14:textId="27704018" w:rsidR="006F3E73" w:rsidRDefault="00AD3090" w:rsidP="00675F5E">
      <w:pPr>
        <w:spacing w:before="120" w:after="120"/>
        <w:rPr>
          <w:rFonts w:ascii="Arial" w:hAnsi="Arial" w:cs="Arial"/>
          <w:sz w:val="18"/>
          <w:szCs w:val="18"/>
        </w:rPr>
      </w:pPr>
      <w:r>
        <w:rPr>
          <w:rFonts w:ascii="Arial" w:hAnsi="Arial" w:cs="Arial"/>
          <w:sz w:val="18"/>
          <w:szCs w:val="18"/>
        </w:rPr>
        <w:t xml:space="preserve">During your previous Portfolio Task, you were required to obtain feedback from your </w:t>
      </w:r>
      <w:r w:rsidR="00CE192A">
        <w:rPr>
          <w:rFonts w:ascii="Arial" w:hAnsi="Arial" w:cs="Arial"/>
          <w:sz w:val="18"/>
          <w:szCs w:val="18"/>
        </w:rPr>
        <w:t>team members</w:t>
      </w:r>
      <w:r>
        <w:rPr>
          <w:rFonts w:ascii="Arial" w:hAnsi="Arial" w:cs="Arial"/>
          <w:sz w:val="18"/>
          <w:szCs w:val="18"/>
        </w:rPr>
        <w:t xml:space="preserve"> (role-playing as board members during your presentation)</w:t>
      </w:r>
      <w:r w:rsidR="009602B4">
        <w:rPr>
          <w:rFonts w:ascii="Arial" w:hAnsi="Arial" w:cs="Arial"/>
          <w:sz w:val="18"/>
          <w:szCs w:val="18"/>
        </w:rPr>
        <w:t>.</w:t>
      </w:r>
    </w:p>
    <w:p w14:paraId="6CF5EF36" w14:textId="1F23E2C7" w:rsidR="009602B4" w:rsidRDefault="009602B4" w:rsidP="00675F5E">
      <w:pPr>
        <w:spacing w:before="120" w:after="120"/>
        <w:rPr>
          <w:rFonts w:ascii="Arial" w:hAnsi="Arial" w:cs="Arial"/>
          <w:sz w:val="18"/>
          <w:szCs w:val="18"/>
        </w:rPr>
      </w:pPr>
      <w:r>
        <w:rPr>
          <w:rFonts w:ascii="Arial" w:hAnsi="Arial" w:cs="Arial"/>
          <w:sz w:val="18"/>
          <w:szCs w:val="18"/>
        </w:rPr>
        <w:t>Now it’s time to adhere to Organisational Requirements</w:t>
      </w:r>
      <w:r w:rsidR="00BC114A">
        <w:rPr>
          <w:rFonts w:ascii="Arial" w:hAnsi="Arial" w:cs="Arial"/>
          <w:sz w:val="18"/>
          <w:szCs w:val="18"/>
        </w:rPr>
        <w:t xml:space="preserve"> (CITEMS)</w:t>
      </w:r>
      <w:r>
        <w:rPr>
          <w:rFonts w:ascii="Arial" w:hAnsi="Arial" w:cs="Arial"/>
          <w:sz w:val="18"/>
          <w:szCs w:val="18"/>
        </w:rPr>
        <w:t xml:space="preserve"> and document your feedback as well as adjust your concept based on the comments and feedback received:</w:t>
      </w:r>
    </w:p>
    <w:p w14:paraId="194F51E4" w14:textId="77777777" w:rsidR="009602B4" w:rsidRDefault="009602B4" w:rsidP="00675F5E">
      <w:pPr>
        <w:spacing w:before="120" w:after="120"/>
        <w:rPr>
          <w:rFonts w:ascii="Arial" w:hAnsi="Arial" w:cs="Arial"/>
          <w:sz w:val="18"/>
          <w:szCs w:val="18"/>
        </w:rPr>
      </w:pPr>
    </w:p>
    <w:tbl>
      <w:tblPr>
        <w:tblStyle w:val="TableGrid"/>
        <w:tblW w:w="0" w:type="auto"/>
        <w:tblLook w:val="04A0" w:firstRow="1" w:lastRow="0" w:firstColumn="1" w:lastColumn="0" w:noHBand="0" w:noVBand="1"/>
      </w:tblPr>
      <w:tblGrid>
        <w:gridCol w:w="5381"/>
        <w:gridCol w:w="5382"/>
      </w:tblGrid>
      <w:tr w:rsidR="009602B4" w14:paraId="1F67B7FE" w14:textId="77777777" w:rsidTr="009602B4">
        <w:tc>
          <w:tcPr>
            <w:tcW w:w="5381" w:type="dxa"/>
          </w:tcPr>
          <w:p w14:paraId="173D23C9" w14:textId="1B49ACDF" w:rsidR="009602B4" w:rsidRPr="00AD340D" w:rsidRDefault="009602B4" w:rsidP="00675F5E">
            <w:pPr>
              <w:spacing w:before="120" w:after="120"/>
              <w:rPr>
                <w:rFonts w:ascii="Arial" w:hAnsi="Arial" w:cs="Arial"/>
                <w:i/>
                <w:iCs/>
                <w:sz w:val="18"/>
                <w:szCs w:val="18"/>
              </w:rPr>
            </w:pPr>
            <w:r w:rsidRPr="00AD340D">
              <w:rPr>
                <w:rFonts w:ascii="Arial" w:hAnsi="Arial" w:cs="Arial"/>
                <w:i/>
                <w:iCs/>
                <w:sz w:val="18"/>
                <w:szCs w:val="18"/>
              </w:rPr>
              <w:t xml:space="preserve">Feedback </w:t>
            </w:r>
            <w:r w:rsidR="00AD340D">
              <w:rPr>
                <w:rFonts w:ascii="Arial" w:hAnsi="Arial" w:cs="Arial"/>
                <w:i/>
                <w:iCs/>
                <w:sz w:val="18"/>
                <w:szCs w:val="18"/>
              </w:rPr>
              <w:t>i</w:t>
            </w:r>
            <w:r w:rsidRPr="00AD340D">
              <w:rPr>
                <w:rFonts w:ascii="Arial" w:hAnsi="Arial" w:cs="Arial"/>
                <w:i/>
                <w:iCs/>
                <w:sz w:val="18"/>
                <w:szCs w:val="18"/>
              </w:rPr>
              <w:t>tem #1:</w:t>
            </w:r>
          </w:p>
          <w:p w14:paraId="45B7466D" w14:textId="77777777" w:rsidR="00FE5601" w:rsidRPr="00FE5601" w:rsidRDefault="00FE5601" w:rsidP="00FE5601">
            <w:pPr>
              <w:spacing w:before="120" w:after="120"/>
              <w:rPr>
                <w:rFonts w:ascii="Arial" w:hAnsi="Arial" w:cs="Arial"/>
                <w:sz w:val="18"/>
                <w:szCs w:val="18"/>
              </w:rPr>
            </w:pPr>
            <w:r w:rsidRPr="00FE5601">
              <w:rPr>
                <w:rFonts w:ascii="Arial" w:hAnsi="Arial" w:cs="Arial"/>
                <w:sz w:val="18"/>
                <w:szCs w:val="18"/>
              </w:rPr>
              <w:t>CONCEPT</w:t>
            </w:r>
          </w:p>
          <w:p w14:paraId="550A8F4A" w14:textId="2315AED2" w:rsidR="00AD340D" w:rsidRDefault="00FE5601" w:rsidP="00FE5601">
            <w:pPr>
              <w:spacing w:before="120" w:after="120"/>
              <w:rPr>
                <w:rFonts w:ascii="Arial" w:hAnsi="Arial" w:cs="Arial"/>
                <w:sz w:val="18"/>
                <w:szCs w:val="18"/>
              </w:rPr>
            </w:pPr>
            <w:r w:rsidRPr="00FE5601">
              <w:rPr>
                <w:rFonts w:ascii="Arial" w:hAnsi="Arial" w:cs="Arial"/>
                <w:sz w:val="18"/>
                <w:szCs w:val="18"/>
              </w:rPr>
              <w:t>Was the idea easy to understand?</w:t>
            </w:r>
          </w:p>
          <w:p w14:paraId="5A312067" w14:textId="1127E779" w:rsidR="00AD340D" w:rsidRDefault="00AD340D" w:rsidP="00675F5E">
            <w:pPr>
              <w:spacing w:before="120" w:after="120"/>
              <w:rPr>
                <w:rFonts w:ascii="Arial" w:hAnsi="Arial" w:cs="Arial"/>
                <w:sz w:val="18"/>
                <w:szCs w:val="18"/>
              </w:rPr>
            </w:pPr>
          </w:p>
        </w:tc>
        <w:tc>
          <w:tcPr>
            <w:tcW w:w="5382" w:type="dxa"/>
          </w:tcPr>
          <w:p w14:paraId="6D68D071" w14:textId="77777777" w:rsidR="009602B4" w:rsidRDefault="00AD340D" w:rsidP="00675F5E">
            <w:pPr>
              <w:spacing w:before="120" w:after="120"/>
              <w:rPr>
                <w:rFonts w:ascii="Arial" w:hAnsi="Arial" w:cs="Arial"/>
                <w:i/>
                <w:iCs/>
                <w:sz w:val="18"/>
                <w:szCs w:val="18"/>
              </w:rPr>
            </w:pPr>
            <w:r w:rsidRPr="00AD340D">
              <w:rPr>
                <w:rFonts w:ascii="Arial" w:hAnsi="Arial" w:cs="Arial"/>
                <w:i/>
                <w:iCs/>
                <w:sz w:val="18"/>
                <w:szCs w:val="18"/>
              </w:rPr>
              <w:t>Adjustments made:</w:t>
            </w:r>
          </w:p>
          <w:p w14:paraId="29B4FD57" w14:textId="2E097D64" w:rsidR="00FE5601" w:rsidRPr="00FE5601" w:rsidRDefault="00FE5601" w:rsidP="00675F5E">
            <w:pPr>
              <w:spacing w:before="120" w:after="120"/>
              <w:rPr>
                <w:rFonts w:ascii="Arial" w:hAnsi="Arial" w:cs="Arial"/>
                <w:sz w:val="18"/>
                <w:szCs w:val="18"/>
              </w:rPr>
            </w:pPr>
            <w:r>
              <w:rPr>
                <w:rFonts w:ascii="Arial" w:hAnsi="Arial" w:cs="Arial"/>
                <w:sz w:val="18"/>
                <w:szCs w:val="18"/>
              </w:rPr>
              <w:t>I was given a 5 rating, meaning it was easy to understand, yet also within her feedback she said I should offer more features to be a more viable product than just being a recommendation service.</w:t>
            </w:r>
          </w:p>
        </w:tc>
      </w:tr>
      <w:tr w:rsidR="009602B4" w14:paraId="6081C278" w14:textId="77777777" w:rsidTr="009602B4">
        <w:tc>
          <w:tcPr>
            <w:tcW w:w="5381" w:type="dxa"/>
          </w:tcPr>
          <w:p w14:paraId="6F3CB498" w14:textId="24A9E2F4" w:rsidR="00AD340D" w:rsidRPr="00AD340D" w:rsidRDefault="00AD340D" w:rsidP="00AD340D">
            <w:pPr>
              <w:spacing w:before="120" w:after="120"/>
              <w:rPr>
                <w:rFonts w:ascii="Arial" w:hAnsi="Arial" w:cs="Arial"/>
                <w:i/>
                <w:iCs/>
                <w:sz w:val="18"/>
                <w:szCs w:val="18"/>
              </w:rPr>
            </w:pPr>
            <w:r w:rsidRPr="00AD340D">
              <w:rPr>
                <w:rFonts w:ascii="Arial" w:hAnsi="Arial" w:cs="Arial"/>
                <w:i/>
                <w:iCs/>
                <w:sz w:val="18"/>
                <w:szCs w:val="18"/>
              </w:rPr>
              <w:t xml:space="preserve">Feedback </w:t>
            </w:r>
            <w:r>
              <w:rPr>
                <w:rFonts w:ascii="Arial" w:hAnsi="Arial" w:cs="Arial"/>
                <w:i/>
                <w:iCs/>
                <w:sz w:val="18"/>
                <w:szCs w:val="18"/>
              </w:rPr>
              <w:t>i</w:t>
            </w:r>
            <w:r w:rsidRPr="00AD340D">
              <w:rPr>
                <w:rFonts w:ascii="Arial" w:hAnsi="Arial" w:cs="Arial"/>
                <w:i/>
                <w:iCs/>
                <w:sz w:val="18"/>
                <w:szCs w:val="18"/>
              </w:rPr>
              <w:t>tem #</w:t>
            </w:r>
            <w:r w:rsidR="00097F60">
              <w:rPr>
                <w:rFonts w:ascii="Arial" w:hAnsi="Arial" w:cs="Arial"/>
                <w:i/>
                <w:iCs/>
                <w:sz w:val="18"/>
                <w:szCs w:val="18"/>
              </w:rPr>
              <w:t>2</w:t>
            </w:r>
            <w:r w:rsidRPr="00AD340D">
              <w:rPr>
                <w:rFonts w:ascii="Arial" w:hAnsi="Arial" w:cs="Arial"/>
                <w:i/>
                <w:iCs/>
                <w:sz w:val="18"/>
                <w:szCs w:val="18"/>
              </w:rPr>
              <w:t>:</w:t>
            </w:r>
          </w:p>
          <w:p w14:paraId="1FCF7DC2" w14:textId="77777777" w:rsidR="00FE5601" w:rsidRPr="00FE5601" w:rsidRDefault="00FE5601" w:rsidP="00FE5601">
            <w:pPr>
              <w:spacing w:before="120" w:after="120"/>
              <w:rPr>
                <w:rFonts w:ascii="Arial" w:hAnsi="Arial" w:cs="Arial"/>
                <w:sz w:val="18"/>
                <w:szCs w:val="18"/>
              </w:rPr>
            </w:pPr>
            <w:r w:rsidRPr="00FE5601">
              <w:rPr>
                <w:rFonts w:ascii="Arial" w:hAnsi="Arial" w:cs="Arial"/>
                <w:sz w:val="18"/>
                <w:szCs w:val="18"/>
              </w:rPr>
              <w:t>DELIVERY</w:t>
            </w:r>
          </w:p>
          <w:p w14:paraId="71B5B7AB" w14:textId="76184D5F" w:rsidR="00AD340D" w:rsidRDefault="00FE5601" w:rsidP="00FE5601">
            <w:pPr>
              <w:spacing w:before="120" w:after="120"/>
              <w:rPr>
                <w:rFonts w:ascii="Arial" w:hAnsi="Arial" w:cs="Arial"/>
                <w:sz w:val="18"/>
                <w:szCs w:val="18"/>
              </w:rPr>
            </w:pPr>
            <w:r w:rsidRPr="00FE5601">
              <w:rPr>
                <w:rFonts w:ascii="Arial" w:hAnsi="Arial" w:cs="Arial"/>
                <w:sz w:val="18"/>
                <w:szCs w:val="18"/>
              </w:rPr>
              <w:t>Was the concept explained well? Did the presenter speak clearly?</w:t>
            </w:r>
          </w:p>
          <w:p w14:paraId="690A4664" w14:textId="34BDD589" w:rsidR="00AD340D" w:rsidRDefault="00AD340D" w:rsidP="00675F5E">
            <w:pPr>
              <w:spacing w:before="120" w:after="120"/>
              <w:rPr>
                <w:rFonts w:ascii="Arial" w:hAnsi="Arial" w:cs="Arial"/>
                <w:sz w:val="18"/>
                <w:szCs w:val="18"/>
              </w:rPr>
            </w:pPr>
          </w:p>
        </w:tc>
        <w:tc>
          <w:tcPr>
            <w:tcW w:w="5382" w:type="dxa"/>
          </w:tcPr>
          <w:p w14:paraId="19337E10" w14:textId="77777777" w:rsidR="009602B4" w:rsidRDefault="00AD340D" w:rsidP="00675F5E">
            <w:pPr>
              <w:spacing w:before="120" w:after="120"/>
              <w:rPr>
                <w:rFonts w:ascii="Arial" w:hAnsi="Arial" w:cs="Arial"/>
                <w:i/>
                <w:iCs/>
                <w:sz w:val="18"/>
                <w:szCs w:val="18"/>
              </w:rPr>
            </w:pPr>
            <w:r w:rsidRPr="00AD340D">
              <w:rPr>
                <w:rFonts w:ascii="Arial" w:hAnsi="Arial" w:cs="Arial"/>
                <w:i/>
                <w:iCs/>
                <w:sz w:val="18"/>
                <w:szCs w:val="18"/>
              </w:rPr>
              <w:t>Adjustments made:</w:t>
            </w:r>
          </w:p>
          <w:p w14:paraId="4A3B503B" w14:textId="2D81BF03" w:rsidR="00FE5601" w:rsidRPr="00FE5601" w:rsidRDefault="00FE5601" w:rsidP="00675F5E">
            <w:pPr>
              <w:spacing w:before="120" w:after="120"/>
              <w:rPr>
                <w:rFonts w:ascii="Arial" w:hAnsi="Arial" w:cs="Arial"/>
                <w:sz w:val="18"/>
                <w:szCs w:val="18"/>
              </w:rPr>
            </w:pPr>
            <w:r>
              <w:rPr>
                <w:rFonts w:ascii="Arial" w:hAnsi="Arial" w:cs="Arial"/>
                <w:sz w:val="18"/>
                <w:szCs w:val="18"/>
              </w:rPr>
              <w:t>I was given another 5 rating in presentation, meaning my pitch was clear and concise. I shall strive to keep this same level of clarity upon further iterations of the project once I adjust the concept.</w:t>
            </w:r>
          </w:p>
        </w:tc>
      </w:tr>
      <w:tr w:rsidR="009602B4" w14:paraId="612BB549" w14:textId="77777777" w:rsidTr="009602B4">
        <w:tc>
          <w:tcPr>
            <w:tcW w:w="5381" w:type="dxa"/>
          </w:tcPr>
          <w:p w14:paraId="6353FF39" w14:textId="22B54F42" w:rsidR="00AD340D" w:rsidRPr="00AD340D" w:rsidRDefault="00AD340D" w:rsidP="00AD340D">
            <w:pPr>
              <w:spacing w:before="120" w:after="120"/>
              <w:rPr>
                <w:rFonts w:ascii="Arial" w:hAnsi="Arial" w:cs="Arial"/>
                <w:i/>
                <w:iCs/>
                <w:sz w:val="18"/>
                <w:szCs w:val="18"/>
              </w:rPr>
            </w:pPr>
            <w:r w:rsidRPr="00AD340D">
              <w:rPr>
                <w:rFonts w:ascii="Arial" w:hAnsi="Arial" w:cs="Arial"/>
                <w:i/>
                <w:iCs/>
                <w:sz w:val="18"/>
                <w:szCs w:val="18"/>
              </w:rPr>
              <w:t xml:space="preserve">Feedback </w:t>
            </w:r>
            <w:r>
              <w:rPr>
                <w:rFonts w:ascii="Arial" w:hAnsi="Arial" w:cs="Arial"/>
                <w:i/>
                <w:iCs/>
                <w:sz w:val="18"/>
                <w:szCs w:val="18"/>
              </w:rPr>
              <w:t>i</w:t>
            </w:r>
            <w:r w:rsidRPr="00AD340D">
              <w:rPr>
                <w:rFonts w:ascii="Arial" w:hAnsi="Arial" w:cs="Arial"/>
                <w:i/>
                <w:iCs/>
                <w:sz w:val="18"/>
                <w:szCs w:val="18"/>
              </w:rPr>
              <w:t>tem #</w:t>
            </w:r>
            <w:r w:rsidR="00097F60">
              <w:rPr>
                <w:rFonts w:ascii="Arial" w:hAnsi="Arial" w:cs="Arial"/>
                <w:i/>
                <w:iCs/>
                <w:sz w:val="18"/>
                <w:szCs w:val="18"/>
              </w:rPr>
              <w:t>3</w:t>
            </w:r>
            <w:r w:rsidRPr="00AD340D">
              <w:rPr>
                <w:rFonts w:ascii="Arial" w:hAnsi="Arial" w:cs="Arial"/>
                <w:i/>
                <w:iCs/>
                <w:sz w:val="18"/>
                <w:szCs w:val="18"/>
              </w:rPr>
              <w:t>:</w:t>
            </w:r>
          </w:p>
          <w:p w14:paraId="3033265E" w14:textId="77777777" w:rsidR="00FE5601" w:rsidRPr="00FE5601" w:rsidRDefault="00FE5601" w:rsidP="00FE5601">
            <w:pPr>
              <w:spacing w:before="120" w:after="120"/>
              <w:rPr>
                <w:rFonts w:ascii="Arial" w:hAnsi="Arial" w:cs="Arial"/>
                <w:sz w:val="18"/>
                <w:szCs w:val="18"/>
              </w:rPr>
            </w:pPr>
            <w:r w:rsidRPr="00FE5601">
              <w:rPr>
                <w:rFonts w:ascii="Arial" w:hAnsi="Arial" w:cs="Arial"/>
                <w:sz w:val="18"/>
                <w:szCs w:val="18"/>
              </w:rPr>
              <w:t>FEASABILITY</w:t>
            </w:r>
          </w:p>
          <w:p w14:paraId="35418716" w14:textId="3553A6C3" w:rsidR="00AD340D" w:rsidRDefault="00FE5601" w:rsidP="00FE5601">
            <w:pPr>
              <w:spacing w:before="120" w:after="120"/>
              <w:rPr>
                <w:rFonts w:ascii="Arial" w:hAnsi="Arial" w:cs="Arial"/>
                <w:sz w:val="18"/>
                <w:szCs w:val="18"/>
              </w:rPr>
            </w:pPr>
            <w:r w:rsidRPr="00FE5601">
              <w:rPr>
                <w:rFonts w:ascii="Arial" w:hAnsi="Arial" w:cs="Arial"/>
                <w:sz w:val="18"/>
                <w:szCs w:val="18"/>
              </w:rPr>
              <w:t>Do you believe that this concept is feasible? Is it achievable?</w:t>
            </w:r>
          </w:p>
          <w:p w14:paraId="6D0E6A08" w14:textId="10CA2030" w:rsidR="00AD340D" w:rsidRDefault="00AD340D" w:rsidP="00675F5E">
            <w:pPr>
              <w:spacing w:before="120" w:after="120"/>
              <w:rPr>
                <w:rFonts w:ascii="Arial" w:hAnsi="Arial" w:cs="Arial"/>
                <w:sz w:val="18"/>
                <w:szCs w:val="18"/>
              </w:rPr>
            </w:pPr>
          </w:p>
        </w:tc>
        <w:tc>
          <w:tcPr>
            <w:tcW w:w="5382" w:type="dxa"/>
          </w:tcPr>
          <w:p w14:paraId="2F57476A" w14:textId="77777777" w:rsidR="009602B4" w:rsidRDefault="00AD340D" w:rsidP="00675F5E">
            <w:pPr>
              <w:spacing w:before="120" w:after="120"/>
              <w:rPr>
                <w:rFonts w:ascii="Arial" w:hAnsi="Arial" w:cs="Arial"/>
                <w:i/>
                <w:iCs/>
                <w:sz w:val="18"/>
                <w:szCs w:val="18"/>
              </w:rPr>
            </w:pPr>
            <w:r w:rsidRPr="00AD340D">
              <w:rPr>
                <w:rFonts w:ascii="Arial" w:hAnsi="Arial" w:cs="Arial"/>
                <w:i/>
                <w:iCs/>
                <w:sz w:val="18"/>
                <w:szCs w:val="18"/>
              </w:rPr>
              <w:t>Adjustments made:</w:t>
            </w:r>
          </w:p>
          <w:p w14:paraId="5D069915" w14:textId="23E98389" w:rsidR="00FE5601" w:rsidRPr="00FE5601" w:rsidRDefault="00FE5601" w:rsidP="00675F5E">
            <w:pPr>
              <w:spacing w:before="120" w:after="120"/>
              <w:rPr>
                <w:rFonts w:ascii="Arial" w:hAnsi="Arial" w:cs="Arial"/>
                <w:sz w:val="18"/>
                <w:szCs w:val="18"/>
              </w:rPr>
            </w:pPr>
            <w:r>
              <w:rPr>
                <w:rFonts w:ascii="Arial" w:hAnsi="Arial" w:cs="Arial"/>
                <w:sz w:val="18"/>
                <w:szCs w:val="18"/>
              </w:rPr>
              <w:t>I was given a 3 rating in feasibility meaning she believed it was achievable, however my product hinges too much on collaboration with other online retailers and failure in this aspect could leave me high and dry.</w:t>
            </w:r>
          </w:p>
        </w:tc>
      </w:tr>
      <w:tr w:rsidR="009602B4" w14:paraId="6B7E1AC1" w14:textId="77777777" w:rsidTr="009602B4">
        <w:tc>
          <w:tcPr>
            <w:tcW w:w="5381" w:type="dxa"/>
          </w:tcPr>
          <w:p w14:paraId="2DE832EE" w14:textId="5B53BFD3" w:rsidR="00AD340D" w:rsidRPr="00AD340D" w:rsidRDefault="00AD340D" w:rsidP="00AD340D">
            <w:pPr>
              <w:spacing w:before="120" w:after="120"/>
              <w:rPr>
                <w:rFonts w:ascii="Arial" w:hAnsi="Arial" w:cs="Arial"/>
                <w:i/>
                <w:iCs/>
                <w:sz w:val="18"/>
                <w:szCs w:val="18"/>
              </w:rPr>
            </w:pPr>
            <w:r w:rsidRPr="00AD340D">
              <w:rPr>
                <w:rFonts w:ascii="Arial" w:hAnsi="Arial" w:cs="Arial"/>
                <w:i/>
                <w:iCs/>
                <w:sz w:val="18"/>
                <w:szCs w:val="18"/>
              </w:rPr>
              <w:t xml:space="preserve">Feedback </w:t>
            </w:r>
            <w:r>
              <w:rPr>
                <w:rFonts w:ascii="Arial" w:hAnsi="Arial" w:cs="Arial"/>
                <w:i/>
                <w:iCs/>
                <w:sz w:val="18"/>
                <w:szCs w:val="18"/>
              </w:rPr>
              <w:t>i</w:t>
            </w:r>
            <w:r w:rsidRPr="00AD340D">
              <w:rPr>
                <w:rFonts w:ascii="Arial" w:hAnsi="Arial" w:cs="Arial"/>
                <w:i/>
                <w:iCs/>
                <w:sz w:val="18"/>
                <w:szCs w:val="18"/>
              </w:rPr>
              <w:t>tem #</w:t>
            </w:r>
            <w:r w:rsidR="00097F60">
              <w:rPr>
                <w:rFonts w:ascii="Arial" w:hAnsi="Arial" w:cs="Arial"/>
                <w:i/>
                <w:iCs/>
                <w:sz w:val="18"/>
                <w:szCs w:val="18"/>
              </w:rPr>
              <w:t>4</w:t>
            </w:r>
            <w:r w:rsidRPr="00AD340D">
              <w:rPr>
                <w:rFonts w:ascii="Arial" w:hAnsi="Arial" w:cs="Arial"/>
                <w:i/>
                <w:iCs/>
                <w:sz w:val="18"/>
                <w:szCs w:val="18"/>
              </w:rPr>
              <w:t>:</w:t>
            </w:r>
          </w:p>
          <w:p w14:paraId="561C5489" w14:textId="77777777" w:rsidR="00FE5601" w:rsidRPr="00FE5601" w:rsidRDefault="00FE5601" w:rsidP="00FE5601">
            <w:pPr>
              <w:spacing w:before="120" w:after="120"/>
              <w:rPr>
                <w:rFonts w:ascii="Arial" w:hAnsi="Arial" w:cs="Arial"/>
                <w:sz w:val="18"/>
                <w:szCs w:val="18"/>
              </w:rPr>
            </w:pPr>
            <w:r w:rsidRPr="00FE5601">
              <w:rPr>
                <w:rFonts w:ascii="Arial" w:hAnsi="Arial" w:cs="Arial"/>
                <w:sz w:val="18"/>
                <w:szCs w:val="18"/>
              </w:rPr>
              <w:t xml:space="preserve">MARKET DEMAND </w:t>
            </w:r>
          </w:p>
          <w:p w14:paraId="3D416DED" w14:textId="17E3E011" w:rsidR="00AD340D" w:rsidRDefault="00FE5601" w:rsidP="00FE5601">
            <w:pPr>
              <w:spacing w:before="120" w:after="120"/>
              <w:rPr>
                <w:rFonts w:ascii="Arial" w:hAnsi="Arial" w:cs="Arial"/>
                <w:sz w:val="18"/>
                <w:szCs w:val="18"/>
              </w:rPr>
            </w:pPr>
            <w:r w:rsidRPr="00FE5601">
              <w:rPr>
                <w:rFonts w:ascii="Arial" w:hAnsi="Arial" w:cs="Arial"/>
                <w:sz w:val="18"/>
                <w:szCs w:val="18"/>
              </w:rPr>
              <w:t>How valuable do you think this idea would be to the market today? Is there a place for it?</w:t>
            </w:r>
          </w:p>
          <w:p w14:paraId="64D6989E" w14:textId="39C45D70" w:rsidR="00AD340D" w:rsidRDefault="00AD340D" w:rsidP="00675F5E">
            <w:pPr>
              <w:spacing w:before="120" w:after="120"/>
              <w:rPr>
                <w:rFonts w:ascii="Arial" w:hAnsi="Arial" w:cs="Arial"/>
                <w:sz w:val="18"/>
                <w:szCs w:val="18"/>
              </w:rPr>
            </w:pPr>
          </w:p>
        </w:tc>
        <w:tc>
          <w:tcPr>
            <w:tcW w:w="5382" w:type="dxa"/>
          </w:tcPr>
          <w:p w14:paraId="53516473" w14:textId="77777777" w:rsidR="009602B4" w:rsidRDefault="00AD340D" w:rsidP="00675F5E">
            <w:pPr>
              <w:spacing w:before="120" w:after="120"/>
              <w:rPr>
                <w:rFonts w:ascii="Arial" w:hAnsi="Arial" w:cs="Arial"/>
                <w:i/>
                <w:iCs/>
                <w:sz w:val="18"/>
                <w:szCs w:val="18"/>
              </w:rPr>
            </w:pPr>
            <w:r w:rsidRPr="00AD340D">
              <w:rPr>
                <w:rFonts w:ascii="Arial" w:hAnsi="Arial" w:cs="Arial"/>
                <w:i/>
                <w:iCs/>
                <w:sz w:val="18"/>
                <w:szCs w:val="18"/>
              </w:rPr>
              <w:t>Adjustments made:</w:t>
            </w:r>
          </w:p>
          <w:p w14:paraId="17A9E335" w14:textId="7421908E" w:rsidR="00FE5601" w:rsidRPr="00FE5601" w:rsidRDefault="00FE5601" w:rsidP="00675F5E">
            <w:pPr>
              <w:spacing w:before="120" w:after="120"/>
              <w:rPr>
                <w:rFonts w:ascii="Arial" w:hAnsi="Arial" w:cs="Arial"/>
                <w:sz w:val="18"/>
                <w:szCs w:val="18"/>
              </w:rPr>
            </w:pPr>
            <w:r>
              <w:rPr>
                <w:rFonts w:ascii="Arial" w:hAnsi="Arial" w:cs="Arial"/>
                <w:sz w:val="18"/>
                <w:szCs w:val="18"/>
              </w:rPr>
              <w:t>I was given a 4 rating in market demand, Sunju said it was viable in today’s image conscious environment. However, it is still a bit too small in scope.</w:t>
            </w:r>
          </w:p>
        </w:tc>
      </w:tr>
      <w:tr w:rsidR="009602B4" w14:paraId="6991AB7C" w14:textId="77777777" w:rsidTr="009602B4">
        <w:tc>
          <w:tcPr>
            <w:tcW w:w="5381" w:type="dxa"/>
          </w:tcPr>
          <w:p w14:paraId="1222E794" w14:textId="22089257" w:rsidR="00AD340D" w:rsidRPr="00AD340D" w:rsidRDefault="00AD340D" w:rsidP="00AD340D">
            <w:pPr>
              <w:spacing w:before="120" w:after="120"/>
              <w:rPr>
                <w:rFonts w:ascii="Arial" w:hAnsi="Arial" w:cs="Arial"/>
                <w:i/>
                <w:iCs/>
                <w:sz w:val="18"/>
                <w:szCs w:val="18"/>
              </w:rPr>
            </w:pPr>
            <w:r w:rsidRPr="00AD340D">
              <w:rPr>
                <w:rFonts w:ascii="Arial" w:hAnsi="Arial" w:cs="Arial"/>
                <w:i/>
                <w:iCs/>
                <w:sz w:val="18"/>
                <w:szCs w:val="18"/>
              </w:rPr>
              <w:t xml:space="preserve">Feedback </w:t>
            </w:r>
            <w:r>
              <w:rPr>
                <w:rFonts w:ascii="Arial" w:hAnsi="Arial" w:cs="Arial"/>
                <w:i/>
                <w:iCs/>
                <w:sz w:val="18"/>
                <w:szCs w:val="18"/>
              </w:rPr>
              <w:t>i</w:t>
            </w:r>
            <w:r w:rsidRPr="00AD340D">
              <w:rPr>
                <w:rFonts w:ascii="Arial" w:hAnsi="Arial" w:cs="Arial"/>
                <w:i/>
                <w:iCs/>
                <w:sz w:val="18"/>
                <w:szCs w:val="18"/>
              </w:rPr>
              <w:t>tem #</w:t>
            </w:r>
            <w:r w:rsidR="00097F60">
              <w:rPr>
                <w:rFonts w:ascii="Arial" w:hAnsi="Arial" w:cs="Arial"/>
                <w:i/>
                <w:iCs/>
                <w:sz w:val="18"/>
                <w:szCs w:val="18"/>
              </w:rPr>
              <w:t>5</w:t>
            </w:r>
            <w:r w:rsidRPr="00AD340D">
              <w:rPr>
                <w:rFonts w:ascii="Arial" w:hAnsi="Arial" w:cs="Arial"/>
                <w:i/>
                <w:iCs/>
                <w:sz w:val="18"/>
                <w:szCs w:val="18"/>
              </w:rPr>
              <w:t>:</w:t>
            </w:r>
          </w:p>
          <w:p w14:paraId="7D036601" w14:textId="77777777" w:rsidR="00FE5601" w:rsidRPr="00FE5601" w:rsidRDefault="00FE5601" w:rsidP="00FE5601">
            <w:pPr>
              <w:spacing w:before="120" w:after="120"/>
              <w:rPr>
                <w:rFonts w:ascii="Arial" w:hAnsi="Arial" w:cs="Arial"/>
                <w:sz w:val="18"/>
                <w:szCs w:val="18"/>
              </w:rPr>
            </w:pPr>
            <w:r w:rsidRPr="00FE5601">
              <w:rPr>
                <w:rFonts w:ascii="Arial" w:hAnsi="Arial" w:cs="Arial"/>
                <w:sz w:val="18"/>
                <w:szCs w:val="18"/>
              </w:rPr>
              <w:t>PROBLEM SOLVING/PREPAREDNESS</w:t>
            </w:r>
          </w:p>
          <w:p w14:paraId="076E01FF" w14:textId="066D2356" w:rsidR="00AD340D" w:rsidRDefault="00FE5601" w:rsidP="00FE5601">
            <w:pPr>
              <w:spacing w:before="120" w:after="120"/>
              <w:rPr>
                <w:rFonts w:ascii="Arial" w:hAnsi="Arial" w:cs="Arial"/>
                <w:sz w:val="18"/>
                <w:szCs w:val="18"/>
              </w:rPr>
            </w:pPr>
            <w:r w:rsidRPr="00FE5601">
              <w:rPr>
                <w:rFonts w:ascii="Arial" w:hAnsi="Arial" w:cs="Arial"/>
                <w:sz w:val="18"/>
                <w:szCs w:val="18"/>
              </w:rPr>
              <w:t>How well do you think this idea has been explored? How well do you think potential problems have been highlighted and the suggested solutions?</w:t>
            </w:r>
          </w:p>
          <w:p w14:paraId="5FD54849" w14:textId="257B54B9" w:rsidR="00AD340D" w:rsidRDefault="00AD340D" w:rsidP="00675F5E">
            <w:pPr>
              <w:spacing w:before="120" w:after="120"/>
              <w:rPr>
                <w:rFonts w:ascii="Arial" w:hAnsi="Arial" w:cs="Arial"/>
                <w:sz w:val="18"/>
                <w:szCs w:val="18"/>
              </w:rPr>
            </w:pPr>
          </w:p>
        </w:tc>
        <w:tc>
          <w:tcPr>
            <w:tcW w:w="5382" w:type="dxa"/>
          </w:tcPr>
          <w:p w14:paraId="0961B601" w14:textId="77777777" w:rsidR="009602B4" w:rsidRDefault="00AD340D" w:rsidP="00675F5E">
            <w:pPr>
              <w:spacing w:before="120" w:after="120"/>
              <w:rPr>
                <w:rFonts w:ascii="Arial" w:hAnsi="Arial" w:cs="Arial"/>
                <w:i/>
                <w:iCs/>
                <w:sz w:val="18"/>
                <w:szCs w:val="18"/>
              </w:rPr>
            </w:pPr>
            <w:r w:rsidRPr="00AD340D">
              <w:rPr>
                <w:rFonts w:ascii="Arial" w:hAnsi="Arial" w:cs="Arial"/>
                <w:i/>
                <w:iCs/>
                <w:sz w:val="18"/>
                <w:szCs w:val="18"/>
              </w:rPr>
              <w:t>Adjustments made:</w:t>
            </w:r>
          </w:p>
          <w:p w14:paraId="14430133" w14:textId="00128387" w:rsidR="00FE5601" w:rsidRPr="00FE5601" w:rsidRDefault="00FE5601" w:rsidP="00675F5E">
            <w:pPr>
              <w:spacing w:before="120" w:after="120"/>
              <w:rPr>
                <w:rFonts w:ascii="Arial" w:hAnsi="Arial" w:cs="Arial"/>
                <w:sz w:val="18"/>
                <w:szCs w:val="18"/>
              </w:rPr>
            </w:pPr>
            <w:r>
              <w:rPr>
                <w:rFonts w:ascii="Arial" w:hAnsi="Arial" w:cs="Arial"/>
                <w:sz w:val="18"/>
                <w:szCs w:val="18"/>
              </w:rPr>
              <w:t>I was given a 3 rating in problem solving and preparedness. I shall adjust my design to focus on removing the obstacles to buying, making the site a “middleman” was too soft of an approach.</w:t>
            </w:r>
          </w:p>
        </w:tc>
      </w:tr>
    </w:tbl>
    <w:p w14:paraId="343D7192" w14:textId="1FD90299" w:rsidR="006F3E73" w:rsidRDefault="006F3E73" w:rsidP="00675F5E">
      <w:pPr>
        <w:spacing w:before="120" w:after="120"/>
        <w:rPr>
          <w:rFonts w:ascii="Arial" w:hAnsi="Arial" w:cs="Arial"/>
          <w:sz w:val="18"/>
          <w:szCs w:val="18"/>
        </w:rPr>
      </w:pPr>
      <w:bookmarkStart w:id="0" w:name="_Hlk107583567"/>
    </w:p>
    <w:p w14:paraId="5A4AA6F5" w14:textId="77777777" w:rsidR="00FE5601" w:rsidRDefault="00FE5601" w:rsidP="00675F5E">
      <w:pPr>
        <w:spacing w:before="120" w:after="120"/>
        <w:rPr>
          <w:rFonts w:ascii="Arial" w:hAnsi="Arial" w:cs="Arial"/>
          <w:sz w:val="18"/>
          <w:szCs w:val="18"/>
        </w:rPr>
      </w:pPr>
    </w:p>
    <w:p w14:paraId="3650ACC2" w14:textId="77777777" w:rsidR="00FE5601" w:rsidRDefault="00FE5601" w:rsidP="00675F5E">
      <w:pPr>
        <w:spacing w:before="120" w:after="120"/>
        <w:rPr>
          <w:rFonts w:ascii="Arial" w:hAnsi="Arial" w:cs="Arial"/>
          <w:sz w:val="18"/>
          <w:szCs w:val="18"/>
        </w:rPr>
      </w:pPr>
    </w:p>
    <w:tbl>
      <w:tblPr>
        <w:tblW w:w="107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73"/>
      </w:tblGrid>
      <w:tr w:rsidR="0090367F" w:rsidRPr="00B21E4B" w14:paraId="114AB77E" w14:textId="77777777" w:rsidTr="00355B79">
        <w:trPr>
          <w:trHeight w:val="334"/>
        </w:trPr>
        <w:tc>
          <w:tcPr>
            <w:tcW w:w="10773" w:type="dxa"/>
            <w:tcBorders>
              <w:top w:val="single" w:sz="4" w:space="0" w:color="auto"/>
              <w:left w:val="single" w:sz="4" w:space="0" w:color="auto"/>
              <w:bottom w:val="single" w:sz="4" w:space="0" w:color="auto"/>
              <w:right w:val="single" w:sz="4" w:space="0" w:color="auto"/>
            </w:tcBorders>
            <w:shd w:val="clear" w:color="auto" w:fill="8547AD"/>
            <w:vAlign w:val="center"/>
          </w:tcPr>
          <w:p w14:paraId="211472B7" w14:textId="111D3034" w:rsidR="0090367F" w:rsidRPr="00B21E4B" w:rsidRDefault="0090367F" w:rsidP="00355B79">
            <w:pPr>
              <w:spacing w:before="120" w:after="120" w:line="240" w:lineRule="auto"/>
              <w:rPr>
                <w:rFonts w:ascii="Arial" w:hAnsi="Arial" w:cs="Arial"/>
                <w:b/>
                <w:color w:val="FFFFFF"/>
                <w:sz w:val="18"/>
                <w:szCs w:val="18"/>
              </w:rPr>
            </w:pPr>
            <w:r w:rsidRPr="00B21E4B">
              <w:rPr>
                <w:rFonts w:ascii="Arial" w:hAnsi="Arial" w:cs="Arial"/>
                <w:b/>
                <w:color w:val="FFFFFF"/>
                <w:sz w:val="18"/>
                <w:szCs w:val="18"/>
              </w:rPr>
              <w:lastRenderedPageBreak/>
              <w:t xml:space="preserve">Phase </w:t>
            </w:r>
            <w:r w:rsidR="00BD2D8D">
              <w:rPr>
                <w:rFonts w:ascii="Arial" w:hAnsi="Arial" w:cs="Arial"/>
                <w:b/>
                <w:color w:val="FFFFFF"/>
                <w:sz w:val="18"/>
                <w:szCs w:val="18"/>
              </w:rPr>
              <w:t>2</w:t>
            </w:r>
          </w:p>
          <w:p w14:paraId="2881A95A" w14:textId="2EF2E664" w:rsidR="0090367F" w:rsidRPr="00B21E4B" w:rsidRDefault="006D502A" w:rsidP="00355B79">
            <w:pPr>
              <w:spacing w:before="120" w:after="120"/>
              <w:rPr>
                <w:rFonts w:ascii="Arial" w:hAnsi="Arial" w:cs="Arial"/>
                <w:bCs/>
                <w:color w:val="FFFFFF"/>
                <w:sz w:val="18"/>
                <w:szCs w:val="18"/>
              </w:rPr>
            </w:pPr>
            <w:r>
              <w:rPr>
                <w:rFonts w:ascii="Arial" w:hAnsi="Arial" w:cs="Arial"/>
                <w:bCs/>
                <w:color w:val="FFFFFF"/>
                <w:sz w:val="18"/>
                <w:szCs w:val="18"/>
              </w:rPr>
              <w:t>Refine and Finalise concept</w:t>
            </w:r>
            <w:r w:rsidR="00AB7C85">
              <w:rPr>
                <w:rFonts w:ascii="Arial" w:hAnsi="Arial" w:cs="Arial"/>
                <w:bCs/>
                <w:color w:val="FFFFFF"/>
                <w:sz w:val="18"/>
                <w:szCs w:val="18"/>
              </w:rPr>
              <w:t xml:space="preserve"> (Individual Task)</w:t>
            </w:r>
          </w:p>
        </w:tc>
      </w:tr>
    </w:tbl>
    <w:p w14:paraId="5CF344BC" w14:textId="1857B183" w:rsidR="00056059" w:rsidRPr="00872525" w:rsidRDefault="00056059" w:rsidP="006262A9">
      <w:pPr>
        <w:spacing w:before="120" w:after="120"/>
        <w:rPr>
          <w:rFonts w:ascii="Arial" w:hAnsi="Arial" w:cs="Arial"/>
          <w:sz w:val="18"/>
          <w:szCs w:val="18"/>
        </w:rPr>
      </w:pPr>
      <w:r w:rsidRPr="0090367F">
        <w:rPr>
          <w:rFonts w:ascii="Arial" w:hAnsi="Arial" w:cs="Arial"/>
          <w:noProof/>
          <w:sz w:val="18"/>
          <w:szCs w:val="18"/>
        </w:rPr>
        <mc:AlternateContent>
          <mc:Choice Requires="wps">
            <w:drawing>
              <wp:anchor distT="45720" distB="45720" distL="114300" distR="114300" simplePos="0" relativeHeight="251659264" behindDoc="0" locked="0" layoutInCell="1" allowOverlap="1" wp14:anchorId="310B826D" wp14:editId="7BFE0878">
                <wp:simplePos x="0" y="0"/>
                <wp:positionH relativeFrom="margin">
                  <wp:align>left</wp:align>
                </wp:positionH>
                <wp:positionV relativeFrom="paragraph">
                  <wp:posOffset>491490</wp:posOffset>
                </wp:positionV>
                <wp:extent cx="6751320" cy="2962275"/>
                <wp:effectExtent l="0" t="0" r="1143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1320" cy="2962275"/>
                        </a:xfrm>
                        <a:prstGeom prst="rect">
                          <a:avLst/>
                        </a:prstGeom>
                        <a:solidFill>
                          <a:srgbClr val="FFFFFF"/>
                        </a:solidFill>
                        <a:ln w="9525">
                          <a:solidFill>
                            <a:srgbClr val="000000"/>
                          </a:solidFill>
                          <a:miter lim="800000"/>
                          <a:headEnd/>
                          <a:tailEnd/>
                        </a:ln>
                      </wps:spPr>
                      <wps:txbx>
                        <w:txbxContent>
                          <w:p w14:paraId="7BA0C718" w14:textId="6A918279" w:rsidR="00056059" w:rsidRPr="0090367F" w:rsidRDefault="006D502A" w:rsidP="00056059">
                            <w:pPr>
                              <w:rPr>
                                <w:lang w:val="en-GB"/>
                              </w:rPr>
                            </w:pPr>
                            <w:r>
                              <w:rPr>
                                <w:i/>
                                <w:iCs/>
                                <w:lang w:val="en-GB"/>
                              </w:rPr>
                              <w:t>Refined Concept</w:t>
                            </w:r>
                            <w:r w:rsidR="00056059" w:rsidRPr="0090367F">
                              <w:rPr>
                                <w:i/>
                                <w:iCs/>
                                <w:lang w:val="en-GB"/>
                              </w:rPr>
                              <w:t>:</w:t>
                            </w:r>
                          </w:p>
                          <w:p w14:paraId="25251884" w14:textId="4EB08E54" w:rsidR="00056059" w:rsidRDefault="00FE5601" w:rsidP="00056059">
                            <w:pPr>
                              <w:rPr>
                                <w:lang w:val="en-GB"/>
                              </w:rPr>
                            </w:pPr>
                            <w:r>
                              <w:rPr>
                                <w:lang w:val="en-GB"/>
                              </w:rPr>
                              <w:t xml:space="preserve">Our site will become a </w:t>
                            </w:r>
                            <w:r w:rsidR="001C15F3">
                              <w:rPr>
                                <w:lang w:val="en-GB"/>
                              </w:rPr>
                              <w:t xml:space="preserve">bi-monthly </w:t>
                            </w:r>
                            <w:r>
                              <w:rPr>
                                <w:lang w:val="en-GB"/>
                              </w:rPr>
                              <w:t>subscription service for sunglasses</w:t>
                            </w:r>
                            <w:r w:rsidR="001C15F3">
                              <w:rPr>
                                <w:lang w:val="en-GB"/>
                              </w:rPr>
                              <w:t>. People will create their profile, using our original data collection of photos and preferences, then the site will ship suggested sunglasses to their door every 2 months to try. This service would come with a guarantee that if you do not like the given sunglasses, you can return them free of charge and your subscription payment will refunded for that month.</w:t>
                            </w:r>
                          </w:p>
                          <w:p w14:paraId="4F0B901B" w14:textId="77777777" w:rsidR="001C15F3" w:rsidRDefault="001C15F3" w:rsidP="00056059">
                            <w:pPr>
                              <w:rPr>
                                <w:lang w:val="en-GB"/>
                              </w:rPr>
                            </w:pPr>
                          </w:p>
                          <w:p w14:paraId="7EA79093" w14:textId="2B14D14B" w:rsidR="001C15F3" w:rsidRPr="0090367F" w:rsidRDefault="001C15F3" w:rsidP="00056059">
                            <w:pPr>
                              <w:rPr>
                                <w:lang w:val="en-GB"/>
                              </w:rPr>
                            </w:pPr>
                            <w:r>
                              <w:rPr>
                                <w:lang w:val="en-GB"/>
                              </w:rPr>
                              <w:t>This offers less obstacles to buying, monetizes our product in a more consistent way and stops our site from becoming a middle-man to other websites, and instead an independent and personalised fashion subscription service.</w:t>
                            </w:r>
                          </w:p>
                          <w:p w14:paraId="1B2A493C" w14:textId="77777777" w:rsidR="00056059" w:rsidRPr="0090367F" w:rsidRDefault="00056059" w:rsidP="00056059">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0B826D" id="_x0000_t202" coordsize="21600,21600" o:spt="202" path="m,l,21600r21600,l21600,xe">
                <v:stroke joinstyle="miter"/>
                <v:path gradientshapeok="t" o:connecttype="rect"/>
              </v:shapetype>
              <v:shape id="Text Box 2" o:spid="_x0000_s1026" type="#_x0000_t202" style="position:absolute;margin-left:0;margin-top:38.7pt;width:531.6pt;height:233.2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">
                <v:textbox>
                  <w:txbxContent>
                    <w:p w14:paraId="7BA0C718" w14:textId="6A918279" w:rsidR="00056059" w:rsidRPr="0090367F" w:rsidRDefault="006D502A" w:rsidP="00056059">
                      <w:pPr>
                        <w:rPr>
                          <w:lang w:val="en-GB"/>
                        </w:rPr>
                      </w:pPr>
                      <w:r>
                        <w:rPr>
                          <w:i/>
                          <w:iCs/>
                          <w:lang w:val="en-GB"/>
                        </w:rPr>
                        <w:t>Refined Concept</w:t>
                      </w:r>
                      <w:r w:rsidR="00056059" w:rsidRPr="0090367F">
                        <w:rPr>
                          <w:i/>
                          <w:iCs/>
                          <w:lang w:val="en-GB"/>
                        </w:rPr>
                        <w:t>:</w:t>
                      </w:r>
                    </w:p>
                    <w:p w14:paraId="25251884" w14:textId="4EB08E54" w:rsidR="00056059" w:rsidRDefault="00FE5601" w:rsidP="00056059">
                      <w:pPr>
                        <w:rPr>
                          <w:lang w:val="en-GB"/>
                        </w:rPr>
                      </w:pPr>
                      <w:r>
                        <w:rPr>
                          <w:lang w:val="en-GB"/>
                        </w:rPr>
                        <w:t xml:space="preserve">Our site will become a </w:t>
                      </w:r>
                      <w:r w:rsidR="001C15F3">
                        <w:rPr>
                          <w:lang w:val="en-GB"/>
                        </w:rPr>
                        <w:t xml:space="preserve">bi-monthly </w:t>
                      </w:r>
                      <w:r>
                        <w:rPr>
                          <w:lang w:val="en-GB"/>
                        </w:rPr>
                        <w:t>subscription service for sunglasses</w:t>
                      </w:r>
                      <w:r w:rsidR="001C15F3">
                        <w:rPr>
                          <w:lang w:val="en-GB"/>
                        </w:rPr>
                        <w:t>. People will create their profile, using our original data collection of photos and preferences, then the site will ship suggested sunglasses to their door every 2 months to try. This service would come with a guarantee that if you do not like the given sunglasses, you can return them free of charge and your subscription payment will refunded for that month.</w:t>
                      </w:r>
                    </w:p>
                    <w:p w14:paraId="4F0B901B" w14:textId="77777777" w:rsidR="001C15F3" w:rsidRDefault="001C15F3" w:rsidP="00056059">
                      <w:pPr>
                        <w:rPr>
                          <w:lang w:val="en-GB"/>
                        </w:rPr>
                      </w:pPr>
                    </w:p>
                    <w:p w14:paraId="7EA79093" w14:textId="2B14D14B" w:rsidR="001C15F3" w:rsidRPr="0090367F" w:rsidRDefault="001C15F3" w:rsidP="00056059">
                      <w:pPr>
                        <w:rPr>
                          <w:lang w:val="en-GB"/>
                        </w:rPr>
                      </w:pPr>
                      <w:r>
                        <w:rPr>
                          <w:lang w:val="en-GB"/>
                        </w:rPr>
                        <w:t>This offers less obstacles to buying, monetizes our product in a more consistent way and stops our site from becoming a middle-man to other websites, and instead an independent and personalised fashion subscription service.</w:t>
                      </w:r>
                    </w:p>
                    <w:p w14:paraId="1B2A493C" w14:textId="77777777" w:rsidR="00056059" w:rsidRPr="0090367F" w:rsidRDefault="00056059" w:rsidP="00056059">
                      <w:pPr>
                        <w:rPr>
                          <w:lang w:val="en-GB"/>
                        </w:rPr>
                      </w:pPr>
                    </w:p>
                  </w:txbxContent>
                </v:textbox>
                <w10:wrap type="square" anchorx="margin"/>
              </v:shape>
            </w:pict>
          </mc:Fallback>
        </mc:AlternateContent>
      </w:r>
      <w:r w:rsidR="0090367F">
        <w:rPr>
          <w:rFonts w:ascii="Arial" w:hAnsi="Arial" w:cs="Arial"/>
          <w:sz w:val="18"/>
          <w:szCs w:val="18"/>
        </w:rPr>
        <w:t>Once you’ve finished analysing your received feedback, summarise below how this has affected your concept, and give a summary of your updated concept:</w:t>
      </w:r>
    </w:p>
    <w:tbl>
      <w:tblPr>
        <w:tblW w:w="107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21"/>
        <w:gridCol w:w="1417"/>
        <w:gridCol w:w="1417"/>
        <w:gridCol w:w="1418"/>
      </w:tblGrid>
      <w:tr w:rsidR="00813631" w:rsidRPr="00B21E4B" w14:paraId="37226588" w14:textId="77777777" w:rsidTr="006C6981">
        <w:trPr>
          <w:trHeight w:val="542"/>
        </w:trPr>
        <w:tc>
          <w:tcPr>
            <w:tcW w:w="10773" w:type="dxa"/>
            <w:gridSpan w:val="4"/>
            <w:shd w:val="clear" w:color="auto" w:fill="8547AD"/>
            <w:vAlign w:val="center"/>
          </w:tcPr>
          <w:bookmarkEnd w:id="0"/>
          <w:p w14:paraId="5684A975" w14:textId="77777777" w:rsidR="00813631" w:rsidRPr="00B21E4B" w:rsidRDefault="00813631" w:rsidP="00626FF3">
            <w:pPr>
              <w:spacing w:before="60" w:after="60"/>
              <w:jc w:val="center"/>
              <w:rPr>
                <w:rFonts w:ascii="Arial" w:hAnsi="Arial" w:cs="Arial"/>
                <w:b/>
                <w:color w:val="FFFFFF"/>
                <w:sz w:val="18"/>
                <w:szCs w:val="18"/>
              </w:rPr>
            </w:pPr>
            <w:r w:rsidRPr="00B21E4B">
              <w:rPr>
                <w:rFonts w:ascii="Arial" w:hAnsi="Arial" w:cs="Arial"/>
                <w:b/>
                <w:color w:val="FFFFFF"/>
                <w:sz w:val="18"/>
                <w:szCs w:val="18"/>
              </w:rPr>
              <w:t>STUDENT FEEDBACK</w:t>
            </w:r>
          </w:p>
          <w:p w14:paraId="3FE45F22" w14:textId="3A65E491" w:rsidR="006C6981" w:rsidRPr="00B21E4B" w:rsidRDefault="006C6981" w:rsidP="00626FF3">
            <w:pPr>
              <w:spacing w:before="60" w:after="60"/>
              <w:jc w:val="center"/>
              <w:rPr>
                <w:rFonts w:ascii="Arial" w:hAnsi="Arial" w:cs="Arial"/>
                <w:sz w:val="18"/>
                <w:szCs w:val="18"/>
              </w:rPr>
            </w:pPr>
            <w:r w:rsidRPr="00B21E4B">
              <w:rPr>
                <w:rFonts w:ascii="Arial" w:hAnsi="Arial" w:cs="Arial"/>
                <w:color w:val="FFFFFF" w:themeColor="background1"/>
                <w:sz w:val="18"/>
                <w:szCs w:val="18"/>
              </w:rPr>
              <w:t>Tell us what you think. Highlight the answers that apply and/or provide any additional comments regarding this assessment task.</w:t>
            </w:r>
          </w:p>
        </w:tc>
      </w:tr>
      <w:tr w:rsidR="00813631" w:rsidRPr="00B21E4B" w14:paraId="6E32D3CA" w14:textId="77777777" w:rsidTr="006C6981">
        <w:trPr>
          <w:trHeight w:val="410"/>
        </w:trPr>
        <w:tc>
          <w:tcPr>
            <w:tcW w:w="10773" w:type="dxa"/>
            <w:gridSpan w:val="4"/>
          </w:tcPr>
          <w:p w14:paraId="077D532F" w14:textId="77777777" w:rsidR="00813631" w:rsidRPr="00B21E4B" w:rsidRDefault="00813631" w:rsidP="00626FF3">
            <w:pPr>
              <w:spacing w:before="60" w:after="60"/>
              <w:rPr>
                <w:rFonts w:ascii="Arial" w:hAnsi="Arial" w:cs="Arial"/>
                <w:sz w:val="18"/>
                <w:szCs w:val="18"/>
              </w:rPr>
            </w:pPr>
            <w:r w:rsidRPr="00B21E4B">
              <w:rPr>
                <w:rFonts w:ascii="Arial" w:hAnsi="Arial" w:cs="Arial"/>
                <w:sz w:val="18"/>
                <w:szCs w:val="18"/>
              </w:rPr>
              <w:t>How long did it take you to complete this task?</w:t>
            </w:r>
          </w:p>
          <w:p w14:paraId="6DECDEA7" w14:textId="77777777" w:rsidR="00813631" w:rsidRPr="00B21E4B" w:rsidRDefault="00813631" w:rsidP="00626FF3">
            <w:pPr>
              <w:spacing w:before="60" w:after="60"/>
              <w:rPr>
                <w:rFonts w:ascii="Arial" w:hAnsi="Arial" w:cs="Arial"/>
                <w:sz w:val="18"/>
                <w:szCs w:val="18"/>
              </w:rPr>
            </w:pPr>
          </w:p>
          <w:p w14:paraId="3326AFCB" w14:textId="77777777" w:rsidR="00813631" w:rsidRPr="00B21E4B" w:rsidRDefault="00813631" w:rsidP="00626FF3">
            <w:pPr>
              <w:spacing w:before="60" w:after="60"/>
              <w:rPr>
                <w:rFonts w:ascii="Arial" w:hAnsi="Arial" w:cs="Arial"/>
                <w:sz w:val="18"/>
                <w:szCs w:val="18"/>
              </w:rPr>
            </w:pPr>
          </w:p>
        </w:tc>
      </w:tr>
      <w:tr w:rsidR="00813631" w:rsidRPr="00B21E4B" w14:paraId="72788656" w14:textId="77777777" w:rsidTr="006C6981">
        <w:trPr>
          <w:trHeight w:val="410"/>
        </w:trPr>
        <w:tc>
          <w:tcPr>
            <w:tcW w:w="6521" w:type="dxa"/>
          </w:tcPr>
          <w:p w14:paraId="2EF3CC71" w14:textId="77777777" w:rsidR="00813631" w:rsidRPr="00B21E4B" w:rsidRDefault="00813631" w:rsidP="00626FF3">
            <w:pPr>
              <w:spacing w:before="60" w:after="60"/>
              <w:rPr>
                <w:rFonts w:ascii="Arial" w:hAnsi="Arial" w:cs="Arial"/>
                <w:sz w:val="18"/>
                <w:szCs w:val="18"/>
              </w:rPr>
            </w:pPr>
            <w:r w:rsidRPr="00B21E4B">
              <w:rPr>
                <w:rFonts w:ascii="Arial" w:hAnsi="Arial" w:cs="Arial"/>
                <w:sz w:val="18"/>
                <w:szCs w:val="18"/>
              </w:rPr>
              <w:t>Did you understand what you had to do to complete this assessment?</w:t>
            </w:r>
          </w:p>
        </w:tc>
        <w:tc>
          <w:tcPr>
            <w:tcW w:w="1417" w:type="dxa"/>
            <w:vAlign w:val="center"/>
          </w:tcPr>
          <w:p w14:paraId="59F6DFCB" w14:textId="77777777" w:rsidR="00813631" w:rsidRPr="00B21E4B" w:rsidRDefault="00813631" w:rsidP="00626FF3">
            <w:pPr>
              <w:spacing w:before="60" w:after="60"/>
              <w:jc w:val="center"/>
              <w:rPr>
                <w:rFonts w:ascii="Arial" w:hAnsi="Arial" w:cs="Arial"/>
                <w:sz w:val="18"/>
                <w:szCs w:val="18"/>
              </w:rPr>
            </w:pPr>
            <w:r w:rsidRPr="00B21E4B">
              <w:rPr>
                <w:rFonts w:ascii="Arial" w:hAnsi="Arial" w:cs="Arial"/>
                <w:sz w:val="18"/>
                <w:szCs w:val="18"/>
              </w:rPr>
              <w:t>Yes</w:t>
            </w:r>
          </w:p>
        </w:tc>
        <w:tc>
          <w:tcPr>
            <w:tcW w:w="1417" w:type="dxa"/>
            <w:vAlign w:val="center"/>
          </w:tcPr>
          <w:p w14:paraId="6EF4594B" w14:textId="77777777" w:rsidR="00813631" w:rsidRPr="00B21E4B" w:rsidRDefault="00813631" w:rsidP="00626FF3">
            <w:pPr>
              <w:spacing w:before="60" w:after="60"/>
              <w:jc w:val="center"/>
              <w:rPr>
                <w:rFonts w:ascii="Arial" w:hAnsi="Arial" w:cs="Arial"/>
                <w:sz w:val="18"/>
                <w:szCs w:val="18"/>
              </w:rPr>
            </w:pPr>
            <w:r w:rsidRPr="00B21E4B">
              <w:rPr>
                <w:rFonts w:ascii="Arial" w:hAnsi="Arial" w:cs="Arial"/>
                <w:sz w:val="18"/>
                <w:szCs w:val="18"/>
              </w:rPr>
              <w:t>Not sure</w:t>
            </w:r>
          </w:p>
        </w:tc>
        <w:tc>
          <w:tcPr>
            <w:tcW w:w="1418" w:type="dxa"/>
            <w:vAlign w:val="center"/>
          </w:tcPr>
          <w:p w14:paraId="2F127753" w14:textId="77777777" w:rsidR="00813631" w:rsidRPr="00B21E4B" w:rsidRDefault="00813631" w:rsidP="00626FF3">
            <w:pPr>
              <w:spacing w:before="60" w:after="60"/>
              <w:jc w:val="center"/>
              <w:rPr>
                <w:rFonts w:ascii="Arial" w:hAnsi="Arial" w:cs="Arial"/>
                <w:sz w:val="18"/>
                <w:szCs w:val="18"/>
              </w:rPr>
            </w:pPr>
            <w:r w:rsidRPr="00B21E4B">
              <w:rPr>
                <w:rFonts w:ascii="Arial" w:hAnsi="Arial" w:cs="Arial"/>
                <w:sz w:val="18"/>
                <w:szCs w:val="18"/>
              </w:rPr>
              <w:t>No</w:t>
            </w:r>
          </w:p>
        </w:tc>
      </w:tr>
      <w:tr w:rsidR="00813631" w:rsidRPr="00B21E4B" w14:paraId="526E508B" w14:textId="77777777" w:rsidTr="006C6981">
        <w:trPr>
          <w:trHeight w:val="410"/>
        </w:trPr>
        <w:tc>
          <w:tcPr>
            <w:tcW w:w="6521" w:type="dxa"/>
          </w:tcPr>
          <w:p w14:paraId="14C6939F" w14:textId="77777777" w:rsidR="00813631" w:rsidRPr="00B21E4B" w:rsidRDefault="00813631" w:rsidP="00626FF3">
            <w:pPr>
              <w:spacing w:before="60" w:after="60"/>
              <w:rPr>
                <w:rFonts w:ascii="Arial" w:hAnsi="Arial" w:cs="Arial"/>
                <w:sz w:val="18"/>
                <w:szCs w:val="18"/>
              </w:rPr>
            </w:pPr>
            <w:r w:rsidRPr="00B21E4B">
              <w:rPr>
                <w:rFonts w:ascii="Arial" w:hAnsi="Arial" w:cs="Arial"/>
                <w:sz w:val="18"/>
                <w:szCs w:val="18"/>
              </w:rPr>
              <w:t>Did you understand how to complete this assessment?</w:t>
            </w:r>
          </w:p>
        </w:tc>
        <w:tc>
          <w:tcPr>
            <w:tcW w:w="1417" w:type="dxa"/>
            <w:vAlign w:val="center"/>
          </w:tcPr>
          <w:p w14:paraId="2119F056" w14:textId="77777777" w:rsidR="00813631" w:rsidRPr="00B21E4B" w:rsidRDefault="00813631" w:rsidP="00626FF3">
            <w:pPr>
              <w:spacing w:before="60" w:after="60"/>
              <w:jc w:val="center"/>
              <w:rPr>
                <w:rFonts w:ascii="Arial" w:hAnsi="Arial" w:cs="Arial"/>
                <w:sz w:val="18"/>
                <w:szCs w:val="18"/>
              </w:rPr>
            </w:pPr>
            <w:r w:rsidRPr="00B21E4B">
              <w:rPr>
                <w:rFonts w:ascii="Arial" w:hAnsi="Arial" w:cs="Arial"/>
                <w:sz w:val="18"/>
                <w:szCs w:val="18"/>
              </w:rPr>
              <w:t>Yes</w:t>
            </w:r>
          </w:p>
        </w:tc>
        <w:tc>
          <w:tcPr>
            <w:tcW w:w="1417" w:type="dxa"/>
            <w:vAlign w:val="center"/>
          </w:tcPr>
          <w:p w14:paraId="7B25E835" w14:textId="77777777" w:rsidR="00813631" w:rsidRPr="00B21E4B" w:rsidRDefault="00813631" w:rsidP="00626FF3">
            <w:pPr>
              <w:spacing w:before="60" w:after="60"/>
              <w:jc w:val="center"/>
              <w:rPr>
                <w:rFonts w:ascii="Arial" w:hAnsi="Arial" w:cs="Arial"/>
                <w:sz w:val="18"/>
                <w:szCs w:val="18"/>
              </w:rPr>
            </w:pPr>
            <w:r w:rsidRPr="00B21E4B">
              <w:rPr>
                <w:rFonts w:ascii="Arial" w:hAnsi="Arial" w:cs="Arial"/>
                <w:sz w:val="18"/>
                <w:szCs w:val="18"/>
              </w:rPr>
              <w:t>Not sure</w:t>
            </w:r>
          </w:p>
        </w:tc>
        <w:tc>
          <w:tcPr>
            <w:tcW w:w="1418" w:type="dxa"/>
            <w:vAlign w:val="center"/>
          </w:tcPr>
          <w:p w14:paraId="784A38B4" w14:textId="77777777" w:rsidR="00813631" w:rsidRPr="00B21E4B" w:rsidRDefault="00813631" w:rsidP="00626FF3">
            <w:pPr>
              <w:spacing w:before="60" w:after="60"/>
              <w:jc w:val="center"/>
              <w:rPr>
                <w:rFonts w:ascii="Arial" w:hAnsi="Arial" w:cs="Arial"/>
                <w:sz w:val="18"/>
                <w:szCs w:val="18"/>
              </w:rPr>
            </w:pPr>
            <w:r w:rsidRPr="00B21E4B">
              <w:rPr>
                <w:rFonts w:ascii="Arial" w:hAnsi="Arial" w:cs="Arial"/>
                <w:sz w:val="18"/>
                <w:szCs w:val="18"/>
              </w:rPr>
              <w:t>No</w:t>
            </w:r>
          </w:p>
        </w:tc>
      </w:tr>
      <w:tr w:rsidR="00813631" w:rsidRPr="00B21E4B" w14:paraId="4FC24D67" w14:textId="77777777" w:rsidTr="006C6981">
        <w:trPr>
          <w:trHeight w:val="410"/>
        </w:trPr>
        <w:tc>
          <w:tcPr>
            <w:tcW w:w="6521" w:type="dxa"/>
          </w:tcPr>
          <w:p w14:paraId="6D14C7C6" w14:textId="2BA9D7C9" w:rsidR="00813631" w:rsidRPr="00B21E4B" w:rsidRDefault="001F4D7E" w:rsidP="00626FF3">
            <w:pPr>
              <w:spacing w:before="60" w:after="60"/>
              <w:rPr>
                <w:rFonts w:ascii="Arial" w:hAnsi="Arial" w:cs="Arial"/>
                <w:sz w:val="18"/>
                <w:szCs w:val="18"/>
              </w:rPr>
            </w:pPr>
            <w:r w:rsidRPr="00B21E4B">
              <w:rPr>
                <w:rFonts w:ascii="Arial" w:hAnsi="Arial" w:cs="Arial"/>
                <w:sz w:val="18"/>
                <w:szCs w:val="18"/>
              </w:rPr>
              <w:t>How would you rate the level of difficulty</w:t>
            </w:r>
            <w:r w:rsidR="00813631" w:rsidRPr="00B21E4B">
              <w:rPr>
                <w:rFonts w:ascii="Arial" w:hAnsi="Arial" w:cs="Arial"/>
                <w:sz w:val="18"/>
                <w:szCs w:val="18"/>
              </w:rPr>
              <w:t xml:space="preserve"> of the tasks?</w:t>
            </w:r>
          </w:p>
        </w:tc>
        <w:tc>
          <w:tcPr>
            <w:tcW w:w="1417" w:type="dxa"/>
            <w:vAlign w:val="center"/>
          </w:tcPr>
          <w:p w14:paraId="5140EA9E" w14:textId="77777777" w:rsidR="00813631" w:rsidRPr="00B21E4B" w:rsidRDefault="00813631" w:rsidP="00626FF3">
            <w:pPr>
              <w:spacing w:before="60" w:after="60"/>
              <w:jc w:val="center"/>
              <w:rPr>
                <w:rFonts w:ascii="Arial" w:hAnsi="Arial" w:cs="Arial"/>
                <w:sz w:val="18"/>
                <w:szCs w:val="18"/>
              </w:rPr>
            </w:pPr>
            <w:r w:rsidRPr="00B21E4B">
              <w:rPr>
                <w:rFonts w:ascii="Arial" w:hAnsi="Arial" w:cs="Arial"/>
                <w:sz w:val="18"/>
                <w:szCs w:val="18"/>
              </w:rPr>
              <w:t>Too easy</w:t>
            </w:r>
          </w:p>
        </w:tc>
        <w:tc>
          <w:tcPr>
            <w:tcW w:w="1417" w:type="dxa"/>
            <w:vAlign w:val="center"/>
          </w:tcPr>
          <w:p w14:paraId="42759A9F" w14:textId="77777777" w:rsidR="00813631" w:rsidRPr="00B21E4B" w:rsidRDefault="00813631" w:rsidP="00626FF3">
            <w:pPr>
              <w:spacing w:before="60" w:after="60"/>
              <w:jc w:val="center"/>
              <w:rPr>
                <w:rFonts w:ascii="Arial" w:hAnsi="Arial" w:cs="Arial"/>
                <w:sz w:val="18"/>
                <w:szCs w:val="18"/>
              </w:rPr>
            </w:pPr>
            <w:r w:rsidRPr="00B21E4B">
              <w:rPr>
                <w:rFonts w:ascii="Arial" w:hAnsi="Arial" w:cs="Arial"/>
                <w:sz w:val="18"/>
                <w:szCs w:val="18"/>
              </w:rPr>
              <w:t>About right</w:t>
            </w:r>
          </w:p>
        </w:tc>
        <w:tc>
          <w:tcPr>
            <w:tcW w:w="1418" w:type="dxa"/>
            <w:vAlign w:val="center"/>
          </w:tcPr>
          <w:p w14:paraId="34B99CD4" w14:textId="77777777" w:rsidR="00813631" w:rsidRPr="00B21E4B" w:rsidRDefault="00813631" w:rsidP="00626FF3">
            <w:pPr>
              <w:spacing w:before="60" w:after="60"/>
              <w:jc w:val="center"/>
              <w:rPr>
                <w:rFonts w:ascii="Arial" w:hAnsi="Arial" w:cs="Arial"/>
                <w:sz w:val="18"/>
                <w:szCs w:val="18"/>
              </w:rPr>
            </w:pPr>
            <w:r w:rsidRPr="00B21E4B">
              <w:rPr>
                <w:rFonts w:ascii="Arial" w:hAnsi="Arial" w:cs="Arial"/>
                <w:sz w:val="18"/>
                <w:szCs w:val="18"/>
              </w:rPr>
              <w:t>Too difficult</w:t>
            </w:r>
          </w:p>
        </w:tc>
      </w:tr>
      <w:tr w:rsidR="00813631" w:rsidRPr="00B21E4B" w14:paraId="1C5102E9" w14:textId="77777777" w:rsidTr="006C6981">
        <w:trPr>
          <w:trHeight w:val="410"/>
        </w:trPr>
        <w:tc>
          <w:tcPr>
            <w:tcW w:w="10773" w:type="dxa"/>
            <w:gridSpan w:val="4"/>
          </w:tcPr>
          <w:p w14:paraId="6C2040D5" w14:textId="77777777" w:rsidR="00813631" w:rsidRPr="00B21E4B" w:rsidRDefault="00813631" w:rsidP="00626FF3">
            <w:pPr>
              <w:spacing w:before="60" w:after="60"/>
              <w:rPr>
                <w:rFonts w:ascii="Arial" w:hAnsi="Arial" w:cs="Arial"/>
                <w:sz w:val="18"/>
                <w:szCs w:val="18"/>
              </w:rPr>
            </w:pPr>
            <w:r w:rsidRPr="00B21E4B">
              <w:rPr>
                <w:rFonts w:ascii="Arial" w:hAnsi="Arial" w:cs="Arial"/>
                <w:sz w:val="18"/>
                <w:szCs w:val="18"/>
              </w:rPr>
              <w:t>Would you like to provide any other comments?</w:t>
            </w:r>
          </w:p>
          <w:p w14:paraId="2C64121B" w14:textId="77777777" w:rsidR="00813631" w:rsidRPr="00B21E4B" w:rsidRDefault="00813631" w:rsidP="00626FF3">
            <w:pPr>
              <w:spacing w:before="60" w:after="60"/>
              <w:rPr>
                <w:rFonts w:ascii="Arial" w:hAnsi="Arial" w:cs="Arial"/>
                <w:sz w:val="18"/>
                <w:szCs w:val="18"/>
              </w:rPr>
            </w:pPr>
          </w:p>
          <w:p w14:paraId="161770D9" w14:textId="77777777" w:rsidR="00813631" w:rsidRPr="00B21E4B" w:rsidRDefault="00813631" w:rsidP="00626FF3">
            <w:pPr>
              <w:spacing w:before="60" w:after="60"/>
              <w:rPr>
                <w:rFonts w:ascii="Arial" w:hAnsi="Arial" w:cs="Arial"/>
                <w:sz w:val="18"/>
                <w:szCs w:val="18"/>
              </w:rPr>
            </w:pPr>
          </w:p>
        </w:tc>
      </w:tr>
    </w:tbl>
    <w:p w14:paraId="0BDD326E" w14:textId="77777777" w:rsidR="001E38C7" w:rsidRPr="00E930A8" w:rsidRDefault="001E38C7" w:rsidP="001E38C7">
      <w:pPr>
        <w:pStyle w:val="ListParagraph"/>
        <w:spacing w:after="120"/>
        <w:ind w:left="810"/>
        <w:jc w:val="center"/>
        <w:rPr>
          <w:rFonts w:asciiTheme="majorHAnsi" w:hAnsiTheme="majorHAnsi" w:cstheme="majorHAnsi"/>
          <w:color w:val="0000FF"/>
        </w:rPr>
      </w:pPr>
    </w:p>
    <w:sectPr w:rsidR="001E38C7" w:rsidRPr="00E930A8" w:rsidSect="00454767">
      <w:headerReference w:type="even" r:id="rId11"/>
      <w:headerReference w:type="default" r:id="rId12"/>
      <w:footerReference w:type="default" r:id="rId13"/>
      <w:headerReference w:type="first" r:id="rId14"/>
      <w:pgSz w:w="11906" w:h="16838"/>
      <w:pgMar w:top="1701" w:right="566" w:bottom="1440" w:left="567" w:header="709" w:footer="3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31FA57" w14:textId="77777777" w:rsidR="004C15E2" w:rsidRDefault="004C15E2" w:rsidP="00E81266">
      <w:pPr>
        <w:spacing w:after="0" w:line="240" w:lineRule="auto"/>
      </w:pPr>
      <w:r>
        <w:separator/>
      </w:r>
    </w:p>
  </w:endnote>
  <w:endnote w:type="continuationSeparator" w:id="0">
    <w:p w14:paraId="19F5BFE2" w14:textId="77777777" w:rsidR="004C15E2" w:rsidRDefault="004C15E2" w:rsidP="00E812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Neue Light">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UI Gothic">
    <w:panose1 w:val="020B0600070205080204"/>
    <w:charset w:val="80"/>
    <w:family w:val="swiss"/>
    <w:pitch w:val="variable"/>
    <w:sig w:usb0="E00002FF" w:usb1="6AC7FDFB" w:usb2="08000012" w:usb3="00000000" w:csb0="0002009F" w:csb1="00000000"/>
  </w:font>
  <w:font w:name="Myriad Pro">
    <w:panose1 w:val="00000000000000000000"/>
    <w:charset w:val="00"/>
    <w:family w:val="swiss"/>
    <w:notTrueType/>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5FBA96" w14:textId="77777777" w:rsidR="00626FF3" w:rsidRPr="00C21419" w:rsidRDefault="00626FF3">
    <w:pPr>
      <w:tabs>
        <w:tab w:val="center" w:pos="4550"/>
        <w:tab w:val="left" w:pos="5818"/>
      </w:tabs>
      <w:ind w:right="260"/>
      <w:jc w:val="right"/>
      <w:rPr>
        <w:b/>
        <w:sz w:val="24"/>
        <w:szCs w:val="24"/>
      </w:rPr>
    </w:pPr>
    <w:r w:rsidRPr="00C21419">
      <w:rPr>
        <w:b/>
        <w:spacing w:val="60"/>
        <w:sz w:val="24"/>
        <w:szCs w:val="24"/>
      </w:rPr>
      <w:t>Page</w:t>
    </w:r>
    <w:r w:rsidRPr="00C21419">
      <w:rPr>
        <w:b/>
        <w:sz w:val="24"/>
        <w:szCs w:val="24"/>
      </w:rPr>
      <w:t xml:space="preserve"> </w:t>
    </w:r>
    <w:r w:rsidRPr="00C21419">
      <w:rPr>
        <w:b/>
        <w:sz w:val="24"/>
        <w:szCs w:val="24"/>
      </w:rPr>
      <w:fldChar w:fldCharType="begin"/>
    </w:r>
    <w:r w:rsidRPr="00C21419">
      <w:rPr>
        <w:b/>
        <w:sz w:val="24"/>
        <w:szCs w:val="24"/>
      </w:rPr>
      <w:instrText xml:space="preserve"> PAGE   \* MERGEFORMAT </w:instrText>
    </w:r>
    <w:r w:rsidRPr="00C21419">
      <w:rPr>
        <w:b/>
        <w:sz w:val="24"/>
        <w:szCs w:val="24"/>
      </w:rPr>
      <w:fldChar w:fldCharType="separate"/>
    </w:r>
    <w:r>
      <w:rPr>
        <w:b/>
        <w:noProof/>
        <w:sz w:val="24"/>
        <w:szCs w:val="24"/>
      </w:rPr>
      <w:t>14</w:t>
    </w:r>
    <w:r w:rsidRPr="00C21419">
      <w:rPr>
        <w:b/>
        <w:sz w:val="24"/>
        <w:szCs w:val="24"/>
      </w:rPr>
      <w:fldChar w:fldCharType="end"/>
    </w:r>
    <w:r w:rsidRPr="00C21419">
      <w:rPr>
        <w:b/>
        <w:sz w:val="24"/>
        <w:szCs w:val="24"/>
      </w:rPr>
      <w:t xml:space="preserve"> | </w:t>
    </w:r>
    <w:r w:rsidRPr="00C21419">
      <w:rPr>
        <w:b/>
        <w:sz w:val="24"/>
        <w:szCs w:val="24"/>
      </w:rPr>
      <w:fldChar w:fldCharType="begin"/>
    </w:r>
    <w:r w:rsidRPr="00C21419">
      <w:rPr>
        <w:b/>
        <w:sz w:val="24"/>
        <w:szCs w:val="24"/>
      </w:rPr>
      <w:instrText xml:space="preserve"> NUMPAGES  \* Arabic  \* MERGEFORMAT </w:instrText>
    </w:r>
    <w:r w:rsidRPr="00C21419">
      <w:rPr>
        <w:b/>
        <w:sz w:val="24"/>
        <w:szCs w:val="24"/>
      </w:rPr>
      <w:fldChar w:fldCharType="separate"/>
    </w:r>
    <w:r>
      <w:rPr>
        <w:b/>
        <w:noProof/>
        <w:sz w:val="24"/>
        <w:szCs w:val="24"/>
      </w:rPr>
      <w:t>14</w:t>
    </w:r>
    <w:r w:rsidRPr="00C21419">
      <w:rPr>
        <w:b/>
        <w:sz w:val="24"/>
        <w:szCs w:val="24"/>
      </w:rPr>
      <w:fldChar w:fldCharType="end"/>
    </w:r>
  </w:p>
  <w:p w14:paraId="6C02DE86" w14:textId="6DB2FD73" w:rsidR="00626FF3" w:rsidRDefault="00626F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283CBC" w14:textId="77777777" w:rsidR="004C15E2" w:rsidRDefault="004C15E2" w:rsidP="00E81266">
      <w:pPr>
        <w:spacing w:after="0" w:line="240" w:lineRule="auto"/>
      </w:pPr>
      <w:r>
        <w:separator/>
      </w:r>
    </w:p>
  </w:footnote>
  <w:footnote w:type="continuationSeparator" w:id="0">
    <w:p w14:paraId="301A4FEE" w14:textId="77777777" w:rsidR="004C15E2" w:rsidRDefault="004C15E2" w:rsidP="00E812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738D3F" w14:textId="74236EE6" w:rsidR="0030110D" w:rsidRDefault="0030110D">
    <w:pPr>
      <w:pStyle w:val="Header"/>
    </w:pPr>
    <w:r>
      <w:rPr>
        <w:noProof/>
      </w:rPr>
      <mc:AlternateContent>
        <mc:Choice Requires="wps">
          <w:drawing>
            <wp:anchor distT="0" distB="0" distL="0" distR="0" simplePos="0" relativeHeight="251667456" behindDoc="0" locked="0" layoutInCell="1" allowOverlap="1" wp14:anchorId="0E626884" wp14:editId="7CD3C2D1">
              <wp:simplePos x="635" y="635"/>
              <wp:positionH relativeFrom="page">
                <wp:align>center</wp:align>
              </wp:positionH>
              <wp:positionV relativeFrom="page">
                <wp:align>top</wp:align>
              </wp:positionV>
              <wp:extent cx="459740" cy="368935"/>
              <wp:effectExtent l="0" t="0" r="16510" b="12065"/>
              <wp:wrapNone/>
              <wp:docPr id="288319674"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59740" cy="368935"/>
                      </a:xfrm>
                      <a:prstGeom prst="rect">
                        <a:avLst/>
                      </a:prstGeom>
                      <a:noFill/>
                      <a:ln>
                        <a:noFill/>
                      </a:ln>
                    </wps:spPr>
                    <wps:txbx>
                      <w:txbxContent>
                        <w:p w14:paraId="1A276C17" w14:textId="756A6473" w:rsidR="0030110D" w:rsidRPr="0030110D" w:rsidRDefault="0030110D" w:rsidP="0030110D">
                          <w:pPr>
                            <w:spacing w:after="0"/>
                            <w:rPr>
                              <w:rFonts w:cs="Calibri"/>
                              <w:noProof/>
                              <w:color w:val="FF0000"/>
                              <w:sz w:val="20"/>
                              <w:szCs w:val="20"/>
                            </w:rPr>
                          </w:pPr>
                          <w:r w:rsidRPr="0030110D">
                            <w:rPr>
                              <w:rFonts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E626884" id="_x0000_t202" coordsize="21600,21600" o:spt="202" path="m,l,21600r21600,l21600,xe">
              <v:stroke joinstyle="miter"/>
              <v:path gradientshapeok="t" o:connecttype="rect"/>
            </v:shapetype>
            <v:shape id="Text Box 3" o:spid="_x0000_s1027" type="#_x0000_t202" alt="OFFICIAL" style="position:absolute;margin-left:0;margin-top:0;width:36.2pt;height:29.05pt;z-index:2516674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" filled="f" stroked="f">
              <v:textbox style="mso-fit-shape-to-text:t" inset="0,15pt,0,0">
                <w:txbxContent>
                  <w:p w14:paraId="1A276C17" w14:textId="756A6473" w:rsidR="0030110D" w:rsidRPr="0030110D" w:rsidRDefault="0030110D" w:rsidP="0030110D">
                    <w:pPr>
                      <w:spacing w:after="0"/>
                      <w:rPr>
                        <w:rFonts w:cs="Calibri"/>
                        <w:noProof/>
                        <w:color w:val="FF0000"/>
                        <w:sz w:val="20"/>
                        <w:szCs w:val="20"/>
                      </w:rPr>
                    </w:pPr>
                    <w:r w:rsidRPr="0030110D">
                      <w:rPr>
                        <w:rFonts w:cs="Calibri"/>
                        <w:noProof/>
                        <w:color w:val="FF0000"/>
                        <w:sz w:val="20"/>
                        <w:szCs w:val="2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Borders>
        <w:top w:val="single" w:sz="4" w:space="0" w:color="auto"/>
        <w:bottom w:val="single" w:sz="4" w:space="0" w:color="auto"/>
        <w:insideH w:val="single" w:sz="4" w:space="0" w:color="auto"/>
      </w:tblBorders>
      <w:tblLook w:val="04A0" w:firstRow="1" w:lastRow="0" w:firstColumn="1" w:lastColumn="0" w:noHBand="0" w:noVBand="1"/>
    </w:tblPr>
    <w:tblGrid>
      <w:gridCol w:w="8709"/>
      <w:gridCol w:w="2064"/>
    </w:tblGrid>
    <w:tr w:rsidR="00626FF3" w:rsidRPr="008F4F0C" w14:paraId="74B4D942" w14:textId="77777777" w:rsidTr="00FD4E09">
      <w:trPr>
        <w:trHeight w:val="1418"/>
      </w:trPr>
      <w:tc>
        <w:tcPr>
          <w:tcW w:w="4042" w:type="pct"/>
          <w:hideMark/>
        </w:tcPr>
        <w:p w14:paraId="363C04F7" w14:textId="26532E76" w:rsidR="00626FF3" w:rsidRPr="008F4F0C" w:rsidRDefault="0030110D" w:rsidP="00626FF3">
          <w:pPr>
            <w:spacing w:after="0" w:line="240" w:lineRule="auto"/>
            <w:rPr>
              <w:rFonts w:cs="Calibri"/>
              <w:b/>
              <w:color w:val="404040"/>
              <w:sz w:val="28"/>
              <w:szCs w:val="28"/>
              <w:lang w:eastAsia="ja-JP"/>
            </w:rPr>
          </w:pPr>
          <w:r>
            <w:rPr>
              <w:noProof/>
              <w:lang w:eastAsia="en-AU"/>
            </w:rPr>
            <mc:AlternateContent>
              <mc:Choice Requires="wps">
                <w:drawing>
                  <wp:anchor distT="0" distB="0" distL="0" distR="0" simplePos="0" relativeHeight="251668480" behindDoc="0" locked="0" layoutInCell="1" allowOverlap="1" wp14:anchorId="602A333E" wp14:editId="1359604B">
                    <wp:simplePos x="635" y="635"/>
                    <wp:positionH relativeFrom="page">
                      <wp:align>center</wp:align>
                    </wp:positionH>
                    <wp:positionV relativeFrom="page">
                      <wp:align>top</wp:align>
                    </wp:positionV>
                    <wp:extent cx="459740" cy="368935"/>
                    <wp:effectExtent l="0" t="0" r="16510" b="12065"/>
                    <wp:wrapNone/>
                    <wp:docPr id="606584228" name="Text Box 4"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59740" cy="368935"/>
                            </a:xfrm>
                            <a:prstGeom prst="rect">
                              <a:avLst/>
                            </a:prstGeom>
                            <a:noFill/>
                            <a:ln>
                              <a:noFill/>
                            </a:ln>
                          </wps:spPr>
                          <wps:txbx>
                            <w:txbxContent>
                              <w:p w14:paraId="6A90EE1C" w14:textId="550B9C16" w:rsidR="0030110D" w:rsidRPr="0030110D" w:rsidRDefault="0030110D" w:rsidP="0030110D">
                                <w:pPr>
                                  <w:spacing w:after="0"/>
                                  <w:rPr>
                                    <w:rFonts w:cs="Calibri"/>
                                    <w:noProof/>
                                    <w:color w:val="FF0000"/>
                                    <w:sz w:val="20"/>
                                    <w:szCs w:val="20"/>
                                  </w:rPr>
                                </w:pPr>
                                <w:r w:rsidRPr="0030110D">
                                  <w:rPr>
                                    <w:rFonts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02A333E" id="_x0000_t202" coordsize="21600,21600" o:spt="202" path="m,l,21600r21600,l21600,xe">
                    <v:stroke joinstyle="miter"/>
                    <v:path gradientshapeok="t" o:connecttype="rect"/>
                  </v:shapetype>
                  <v:shape id="Text Box 4" o:spid="_x0000_s1028" type="#_x0000_t202" alt="OFFICIAL" style="position:absolute;margin-left:0;margin-top:0;width:36.2pt;height:29.05pt;z-index:2516684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" filled="f" stroked="f">
                    <v:textbox style="mso-fit-shape-to-text:t" inset="0,15pt,0,0">
                      <w:txbxContent>
                        <w:p w14:paraId="6A90EE1C" w14:textId="550B9C16" w:rsidR="0030110D" w:rsidRPr="0030110D" w:rsidRDefault="0030110D" w:rsidP="0030110D">
                          <w:pPr>
                            <w:spacing w:after="0"/>
                            <w:rPr>
                              <w:rFonts w:cs="Calibri"/>
                              <w:noProof/>
                              <w:color w:val="FF0000"/>
                              <w:sz w:val="20"/>
                              <w:szCs w:val="20"/>
                            </w:rPr>
                          </w:pPr>
                          <w:r w:rsidRPr="0030110D">
                            <w:rPr>
                              <w:rFonts w:cs="Calibri"/>
                              <w:noProof/>
                              <w:color w:val="FF0000"/>
                              <w:sz w:val="20"/>
                              <w:szCs w:val="20"/>
                            </w:rPr>
                            <w:t>OFFICIAL</w:t>
                          </w:r>
                        </w:p>
                      </w:txbxContent>
                    </v:textbox>
                    <w10:wrap anchorx="page" anchory="page"/>
                  </v:shape>
                </w:pict>
              </mc:Fallback>
            </mc:AlternateContent>
          </w:r>
          <w:r w:rsidR="00626FF3">
            <w:rPr>
              <w:noProof/>
              <w:lang w:eastAsia="en-AU"/>
            </w:rPr>
            <w:drawing>
              <wp:anchor distT="0" distB="0" distL="114300" distR="114300" simplePos="0" relativeHeight="251665408" behindDoc="0" locked="0" layoutInCell="1" allowOverlap="1" wp14:anchorId="74B4D950" wp14:editId="74B4D951">
                <wp:simplePos x="0" y="0"/>
                <wp:positionH relativeFrom="column">
                  <wp:posOffset>-2540</wp:posOffset>
                </wp:positionH>
                <wp:positionV relativeFrom="paragraph">
                  <wp:posOffset>83820</wp:posOffset>
                </wp:positionV>
                <wp:extent cx="2360930" cy="428625"/>
                <wp:effectExtent l="0" t="0" r="127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360930" cy="428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DF4074" w14:textId="77777777" w:rsidR="00626FF3" w:rsidRDefault="00626FF3" w:rsidP="00626FF3">
          <w:pPr>
            <w:spacing w:before="120" w:after="120" w:line="240" w:lineRule="auto"/>
            <w:rPr>
              <w:rFonts w:cs="Calibri"/>
              <w:b/>
              <w:color w:val="404040"/>
              <w:sz w:val="28"/>
              <w:szCs w:val="28"/>
            </w:rPr>
          </w:pPr>
        </w:p>
        <w:p w14:paraId="41CBB611" w14:textId="77777777" w:rsidR="00626FF3" w:rsidRDefault="00626FF3" w:rsidP="00626FF3">
          <w:pPr>
            <w:spacing w:before="120" w:after="120" w:line="240" w:lineRule="auto"/>
            <w:rPr>
              <w:rFonts w:cs="Calibri"/>
              <w:b/>
              <w:color w:val="404040"/>
              <w:sz w:val="28"/>
              <w:szCs w:val="28"/>
            </w:rPr>
          </w:pPr>
          <w:r>
            <w:rPr>
              <w:rFonts w:cs="Calibri"/>
              <w:b/>
              <w:color w:val="404040"/>
              <w:sz w:val="28"/>
              <w:szCs w:val="28"/>
            </w:rPr>
            <w:t>Assessment Cover Sheet and Feedback Sheet</w:t>
          </w:r>
        </w:p>
        <w:p w14:paraId="353468E4" w14:textId="579FDEC3" w:rsidR="00056059" w:rsidRPr="00056059" w:rsidRDefault="00056059" w:rsidP="00626FF3">
          <w:pPr>
            <w:spacing w:before="120" w:after="120" w:line="240" w:lineRule="auto"/>
            <w:rPr>
              <w:rFonts w:ascii="Arial" w:hAnsi="Arial" w:cs="Arial"/>
              <w:bCs/>
              <w:color w:val="404040"/>
              <w:sz w:val="18"/>
              <w:szCs w:val="18"/>
              <w:lang w:eastAsia="ja-JP"/>
            </w:rPr>
          </w:pPr>
          <w:r>
            <w:rPr>
              <w:rFonts w:ascii="Arial" w:hAnsi="Arial" w:cs="Arial"/>
              <w:bCs/>
              <w:color w:val="404040"/>
              <w:sz w:val="18"/>
              <w:szCs w:val="18"/>
            </w:rPr>
            <w:t>(Sessions 13~14) – Topic 08: Obtaining and Analysing Feedback</w:t>
          </w:r>
        </w:p>
      </w:tc>
      <w:tc>
        <w:tcPr>
          <w:tcW w:w="958" w:type="pct"/>
        </w:tcPr>
        <w:p w14:paraId="613176E2" w14:textId="77777777" w:rsidR="00626FF3" w:rsidRPr="00AE1B3E" w:rsidRDefault="00626FF3" w:rsidP="00AE1B3E">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spacing w:after="0"/>
            <w:rPr>
              <w:rFonts w:ascii="Tahoma" w:hAnsi="Tahoma" w:cs="Tahoma"/>
              <w:sz w:val="20"/>
              <w:szCs w:val="18"/>
            </w:rPr>
          </w:pPr>
          <w:r w:rsidRPr="00AE1B3E">
            <w:rPr>
              <w:rFonts w:ascii="Tahoma" w:hAnsi="Tahoma" w:cs="Tahoma"/>
              <w:sz w:val="20"/>
              <w:szCs w:val="18"/>
            </w:rPr>
            <w:t>Form no: F1020110</w:t>
          </w:r>
        </w:p>
        <w:p w14:paraId="73148D50" w14:textId="77777777" w:rsidR="00626FF3" w:rsidRDefault="00626FF3" w:rsidP="00AE1B3E">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spacing w:after="0"/>
            <w:rPr>
              <w:rFonts w:ascii="Tahoma" w:hAnsi="Tahoma" w:cs="Tahoma"/>
              <w:sz w:val="20"/>
              <w:szCs w:val="18"/>
            </w:rPr>
          </w:pPr>
          <w:r w:rsidRPr="00AE1B3E">
            <w:rPr>
              <w:rFonts w:ascii="Tahoma" w:hAnsi="Tahoma" w:cs="Tahoma"/>
              <w:sz w:val="20"/>
              <w:szCs w:val="18"/>
            </w:rPr>
            <w:t xml:space="preserve">Issue date: </w:t>
          </w:r>
        </w:p>
        <w:p w14:paraId="41AA9724" w14:textId="33865AC1" w:rsidR="00626FF3" w:rsidRPr="00AE1B3E" w:rsidRDefault="00586F2F" w:rsidP="00AE1B3E">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spacing w:after="0"/>
            <w:rPr>
              <w:rFonts w:ascii="Tahoma" w:hAnsi="Tahoma" w:cs="Tahoma"/>
              <w:sz w:val="20"/>
              <w:szCs w:val="18"/>
            </w:rPr>
          </w:pPr>
          <w:r>
            <w:rPr>
              <w:rFonts w:ascii="Tahoma" w:hAnsi="Tahoma" w:cs="Tahoma"/>
              <w:sz w:val="20"/>
              <w:szCs w:val="18"/>
            </w:rPr>
            <w:t>2</w:t>
          </w:r>
          <w:r w:rsidR="00077B5E">
            <w:rPr>
              <w:rFonts w:ascii="Tahoma" w:hAnsi="Tahoma" w:cs="Tahoma"/>
              <w:sz w:val="20"/>
              <w:szCs w:val="18"/>
            </w:rPr>
            <w:t>7</w:t>
          </w:r>
          <w:r w:rsidR="00626FF3" w:rsidRPr="00AE1B3E">
            <w:rPr>
              <w:rFonts w:ascii="Tahoma" w:hAnsi="Tahoma" w:cs="Tahoma"/>
              <w:sz w:val="20"/>
              <w:szCs w:val="18"/>
            </w:rPr>
            <w:t>/0</w:t>
          </w:r>
          <w:r>
            <w:rPr>
              <w:rFonts w:ascii="Tahoma" w:hAnsi="Tahoma" w:cs="Tahoma"/>
              <w:sz w:val="20"/>
              <w:szCs w:val="18"/>
            </w:rPr>
            <w:t>6</w:t>
          </w:r>
          <w:r w:rsidR="00626FF3" w:rsidRPr="00AE1B3E">
            <w:rPr>
              <w:rFonts w:ascii="Tahoma" w:hAnsi="Tahoma" w:cs="Tahoma"/>
              <w:sz w:val="20"/>
              <w:szCs w:val="18"/>
            </w:rPr>
            <w:t>/20</w:t>
          </w:r>
          <w:r w:rsidR="00077B5E">
            <w:rPr>
              <w:rFonts w:ascii="Tahoma" w:hAnsi="Tahoma" w:cs="Tahoma"/>
              <w:sz w:val="20"/>
              <w:szCs w:val="18"/>
            </w:rPr>
            <w:t>2</w:t>
          </w:r>
          <w:r>
            <w:rPr>
              <w:rFonts w:ascii="Tahoma" w:hAnsi="Tahoma" w:cs="Tahoma"/>
              <w:sz w:val="20"/>
              <w:szCs w:val="18"/>
            </w:rPr>
            <w:t>2</w:t>
          </w:r>
        </w:p>
        <w:p w14:paraId="617091D5" w14:textId="77777777" w:rsidR="00626FF3" w:rsidRDefault="00626FF3" w:rsidP="00AE1B3E">
          <w:pPr>
            <w:spacing w:after="0" w:line="240" w:lineRule="auto"/>
            <w:rPr>
              <w:rFonts w:ascii="Tahoma" w:hAnsi="Tahoma" w:cs="Tahoma"/>
              <w:sz w:val="20"/>
              <w:szCs w:val="18"/>
            </w:rPr>
          </w:pPr>
          <w:r w:rsidRPr="00AE1B3E">
            <w:rPr>
              <w:rFonts w:ascii="Tahoma" w:hAnsi="Tahoma" w:cs="Tahoma"/>
              <w:sz w:val="20"/>
              <w:szCs w:val="18"/>
            </w:rPr>
            <w:t xml:space="preserve">Review date: </w:t>
          </w:r>
        </w:p>
        <w:p w14:paraId="74B4D941" w14:textId="767E2C26" w:rsidR="00626FF3" w:rsidRPr="008F4F0C" w:rsidRDefault="00626FF3" w:rsidP="00AE1B3E">
          <w:pPr>
            <w:spacing w:after="0" w:line="240" w:lineRule="auto"/>
            <w:rPr>
              <w:rFonts w:cs="Calibri"/>
              <w:b/>
              <w:color w:val="404040"/>
              <w:sz w:val="28"/>
              <w:szCs w:val="28"/>
              <w:lang w:eastAsia="ja-JP"/>
            </w:rPr>
          </w:pPr>
          <w:r w:rsidRPr="00AE1B3E">
            <w:rPr>
              <w:rFonts w:ascii="Tahoma" w:hAnsi="Tahoma" w:cs="Tahoma"/>
              <w:sz w:val="20"/>
              <w:szCs w:val="18"/>
            </w:rPr>
            <w:t>??/??/????</w:t>
          </w:r>
        </w:p>
      </w:tc>
    </w:tr>
  </w:tbl>
  <w:p w14:paraId="74B4D946" w14:textId="77777777" w:rsidR="00626FF3" w:rsidRPr="00A67AAA" w:rsidRDefault="00626FF3" w:rsidP="003F0B0F">
    <w:pPr>
      <w:pStyle w:val="Header"/>
      <w:spacing w:after="0"/>
      <w:rPr>
        <w:sz w:val="10"/>
        <w:szCs w:val="1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B31D2D" w14:textId="59A1029B" w:rsidR="0030110D" w:rsidRDefault="0030110D">
    <w:pPr>
      <w:pStyle w:val="Header"/>
    </w:pPr>
    <w:r>
      <w:rPr>
        <w:noProof/>
      </w:rPr>
      <mc:AlternateContent>
        <mc:Choice Requires="wps">
          <w:drawing>
            <wp:anchor distT="0" distB="0" distL="0" distR="0" simplePos="0" relativeHeight="251666432" behindDoc="0" locked="0" layoutInCell="1" allowOverlap="1" wp14:anchorId="10EDE84D" wp14:editId="0A6B4192">
              <wp:simplePos x="635" y="635"/>
              <wp:positionH relativeFrom="page">
                <wp:align>center</wp:align>
              </wp:positionH>
              <wp:positionV relativeFrom="page">
                <wp:align>top</wp:align>
              </wp:positionV>
              <wp:extent cx="459740" cy="368935"/>
              <wp:effectExtent l="0" t="0" r="16510" b="12065"/>
              <wp:wrapNone/>
              <wp:docPr id="1336312724"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59740" cy="368935"/>
                      </a:xfrm>
                      <a:prstGeom prst="rect">
                        <a:avLst/>
                      </a:prstGeom>
                      <a:noFill/>
                      <a:ln>
                        <a:noFill/>
                      </a:ln>
                    </wps:spPr>
                    <wps:txbx>
                      <w:txbxContent>
                        <w:p w14:paraId="243B491C" w14:textId="11708181" w:rsidR="0030110D" w:rsidRPr="0030110D" w:rsidRDefault="0030110D" w:rsidP="0030110D">
                          <w:pPr>
                            <w:spacing w:after="0"/>
                            <w:rPr>
                              <w:rFonts w:cs="Calibri"/>
                              <w:noProof/>
                              <w:color w:val="FF0000"/>
                              <w:sz w:val="20"/>
                              <w:szCs w:val="20"/>
                            </w:rPr>
                          </w:pPr>
                          <w:r w:rsidRPr="0030110D">
                            <w:rPr>
                              <w:rFonts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0EDE84D" id="_x0000_t202" coordsize="21600,21600" o:spt="202" path="m,l,21600r21600,l21600,xe">
              <v:stroke joinstyle="miter"/>
              <v:path gradientshapeok="t" o:connecttype="rect"/>
            </v:shapetype>
            <v:shape id="_x0000_s1029" type="#_x0000_t202" alt="OFFICIAL" style="position:absolute;margin-left:0;margin-top:0;width:36.2pt;height:29.05pt;z-index:25166643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" filled="f" stroked="f">
              <v:textbox style="mso-fit-shape-to-text:t" inset="0,15pt,0,0">
                <w:txbxContent>
                  <w:p w14:paraId="243B491C" w14:textId="11708181" w:rsidR="0030110D" w:rsidRPr="0030110D" w:rsidRDefault="0030110D" w:rsidP="0030110D">
                    <w:pPr>
                      <w:spacing w:after="0"/>
                      <w:rPr>
                        <w:rFonts w:cs="Calibri"/>
                        <w:noProof/>
                        <w:color w:val="FF0000"/>
                        <w:sz w:val="20"/>
                        <w:szCs w:val="20"/>
                      </w:rPr>
                    </w:pPr>
                    <w:r w:rsidRPr="0030110D">
                      <w:rPr>
                        <w:rFonts w:cs="Calibri"/>
                        <w:noProof/>
                        <w:color w:val="FF0000"/>
                        <w:sz w:val="20"/>
                        <w:szCs w:val="20"/>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B62368"/>
    <w:multiLevelType w:val="hybridMultilevel"/>
    <w:tmpl w:val="31C849CE"/>
    <w:lvl w:ilvl="0" w:tplc="F24013AC">
      <w:numFmt w:val="bullet"/>
      <w:lvlText w:val="-"/>
      <w:lvlJc w:val="left"/>
      <w:pPr>
        <w:ind w:left="720" w:hanging="360"/>
      </w:pPr>
      <w:rPr>
        <w:rFonts w:ascii="Calibri Light" w:eastAsia="Calibri"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E046CDE"/>
    <w:multiLevelType w:val="hybridMultilevel"/>
    <w:tmpl w:val="DF9285FA"/>
    <w:lvl w:ilvl="0" w:tplc="E4ECAD34">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05">
      <w:start w:val="1"/>
      <w:numFmt w:val="bullet"/>
      <w:lvlText w:val=""/>
      <w:lvlJc w:val="left"/>
      <w:pPr>
        <w:ind w:left="2160" w:hanging="180"/>
      </w:pPr>
      <w:rPr>
        <w:rFonts w:ascii="Wingdings" w:hAnsi="Wingding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2D06C21"/>
    <w:multiLevelType w:val="hybridMultilevel"/>
    <w:tmpl w:val="06B6D6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1BA1007"/>
    <w:multiLevelType w:val="hybridMultilevel"/>
    <w:tmpl w:val="18ACDD56"/>
    <w:lvl w:ilvl="0" w:tplc="98BC1334">
      <w:start w:val="1"/>
      <w:numFmt w:val="decimal"/>
      <w:lvlText w:val="%1."/>
      <w:lvlJc w:val="left"/>
      <w:pPr>
        <w:ind w:left="720" w:hanging="360"/>
      </w:pPr>
      <w:rPr>
        <w:rFonts w:hint="default"/>
      </w:rPr>
    </w:lvl>
    <w:lvl w:ilvl="1" w:tplc="2FBA5E38">
      <w:start w:val="1"/>
      <w:numFmt w:val="lowerLetter"/>
      <w:lvlText w:val="%2."/>
      <w:lvlJc w:val="left"/>
      <w:pPr>
        <w:ind w:left="1440" w:hanging="360"/>
      </w:pPr>
      <w:rPr>
        <w:rFonts w:hint="default"/>
      </w:rPr>
    </w:lvl>
    <w:lvl w:ilvl="2" w:tplc="0C090005">
      <w:start w:val="1"/>
      <w:numFmt w:val="bullet"/>
      <w:lvlText w:val=""/>
      <w:lvlJc w:val="left"/>
      <w:pPr>
        <w:ind w:left="2160" w:hanging="180"/>
      </w:pPr>
      <w:rPr>
        <w:rFonts w:ascii="Wingdings" w:hAnsi="Wingding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4947215"/>
    <w:multiLevelType w:val="hybridMultilevel"/>
    <w:tmpl w:val="F87405D0"/>
    <w:lvl w:ilvl="0" w:tplc="0C090019">
      <w:start w:val="1"/>
      <w:numFmt w:val="lowerLetter"/>
      <w:lvlText w:val="%1."/>
      <w:lvlJc w:val="left"/>
      <w:pPr>
        <w:ind w:left="1440" w:hanging="360"/>
      </w:pPr>
    </w:lvl>
    <w:lvl w:ilvl="1" w:tplc="0C090005">
      <w:start w:val="1"/>
      <w:numFmt w:val="bullet"/>
      <w:lvlText w:val=""/>
      <w:lvlJc w:val="left"/>
      <w:pPr>
        <w:ind w:left="2160" w:hanging="360"/>
      </w:pPr>
      <w:rPr>
        <w:rFonts w:ascii="Wingdings" w:hAnsi="Wingdings" w:hint="default"/>
      </w:r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 w15:restartNumberingAfterBreak="0">
    <w:nsid w:val="265A0B52"/>
    <w:multiLevelType w:val="hybridMultilevel"/>
    <w:tmpl w:val="071C0F9A"/>
    <w:lvl w:ilvl="0" w:tplc="0C090019">
      <w:start w:val="1"/>
      <w:numFmt w:val="lowerLetter"/>
      <w:lvlText w:val="%1."/>
      <w:lvlJc w:val="left"/>
      <w:pPr>
        <w:ind w:left="1440" w:hanging="360"/>
      </w:pPr>
    </w:lvl>
    <w:lvl w:ilvl="1" w:tplc="0C090005">
      <w:start w:val="1"/>
      <w:numFmt w:val="bullet"/>
      <w:lvlText w:val=""/>
      <w:lvlJc w:val="left"/>
      <w:pPr>
        <w:ind w:left="2160" w:hanging="360"/>
      </w:pPr>
      <w:rPr>
        <w:rFonts w:ascii="Wingdings" w:hAnsi="Wingdings" w:hint="default"/>
      </w:r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6" w15:restartNumberingAfterBreak="0">
    <w:nsid w:val="26937D2F"/>
    <w:multiLevelType w:val="hybridMultilevel"/>
    <w:tmpl w:val="8062A9B6"/>
    <w:lvl w:ilvl="0" w:tplc="2FBA5E38">
      <w:start w:val="1"/>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6B405C5"/>
    <w:multiLevelType w:val="hybridMultilevel"/>
    <w:tmpl w:val="291A1DC8"/>
    <w:lvl w:ilvl="0" w:tplc="7AEC4B82">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05">
      <w:start w:val="1"/>
      <w:numFmt w:val="bullet"/>
      <w:lvlText w:val=""/>
      <w:lvlJc w:val="left"/>
      <w:pPr>
        <w:ind w:left="2160" w:hanging="180"/>
      </w:pPr>
      <w:rPr>
        <w:rFonts w:ascii="Wingdings" w:hAnsi="Wingding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84E6398"/>
    <w:multiLevelType w:val="hybridMultilevel"/>
    <w:tmpl w:val="F2EE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A0246A"/>
    <w:multiLevelType w:val="hybridMultilevel"/>
    <w:tmpl w:val="FDC2AF22"/>
    <w:lvl w:ilvl="0" w:tplc="11F41DFE">
      <w:start w:val="1"/>
      <w:numFmt w:val="bullet"/>
      <w:lvlText w:val=""/>
      <w:lvlJc w:val="left"/>
      <w:pPr>
        <w:ind w:left="720" w:hanging="360"/>
      </w:pPr>
      <w:rPr>
        <w:rFonts w:ascii="Symbol" w:eastAsia="Calibri" w:hAnsi="Symbol" w:cs="Tahoma"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D667038"/>
    <w:multiLevelType w:val="hybridMultilevel"/>
    <w:tmpl w:val="18028DD6"/>
    <w:lvl w:ilvl="0" w:tplc="3EB4E656">
      <w:start w:val="1"/>
      <w:numFmt w:val="decimal"/>
      <w:pStyle w:val="Heading2"/>
      <w:lvlText w:val="%1."/>
      <w:lvlJc w:val="left"/>
      <w:pPr>
        <w:ind w:left="720" w:hanging="360"/>
      </w:pPr>
      <w:rPr>
        <w:rFonts w:hint="default"/>
      </w:rPr>
    </w:lvl>
    <w:lvl w:ilvl="1" w:tplc="B528679C">
      <w:start w:val="1"/>
      <w:numFmt w:val="lowerLetter"/>
      <w:lvlText w:val="%2."/>
      <w:lvlJc w:val="left"/>
      <w:pPr>
        <w:ind w:left="1440" w:hanging="360"/>
      </w:pPr>
      <w:rPr>
        <w:rFonts w:ascii="Calibri" w:eastAsia="Calibri" w:hAnsi="Calibri" w:cs="Times New Roman"/>
      </w:rPr>
    </w:lvl>
    <w:lvl w:ilvl="2" w:tplc="0C090005">
      <w:start w:val="1"/>
      <w:numFmt w:val="bullet"/>
      <w:lvlText w:val=""/>
      <w:lvlJc w:val="left"/>
      <w:pPr>
        <w:ind w:left="2160" w:hanging="180"/>
      </w:pPr>
      <w:rPr>
        <w:rFonts w:ascii="Wingdings" w:hAnsi="Wingding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8EB4B4C"/>
    <w:multiLevelType w:val="hybridMultilevel"/>
    <w:tmpl w:val="326A8B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C4A2E82"/>
    <w:multiLevelType w:val="hybridMultilevel"/>
    <w:tmpl w:val="EB9A04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CBE4751"/>
    <w:multiLevelType w:val="multilevel"/>
    <w:tmpl w:val="4DA07D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53C5645E"/>
    <w:multiLevelType w:val="hybridMultilevel"/>
    <w:tmpl w:val="2B4A11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43F4914"/>
    <w:multiLevelType w:val="hybridMultilevel"/>
    <w:tmpl w:val="9C7A906C"/>
    <w:lvl w:ilvl="0" w:tplc="E4ECAD34">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05">
      <w:start w:val="1"/>
      <w:numFmt w:val="bullet"/>
      <w:lvlText w:val=""/>
      <w:lvlJc w:val="left"/>
      <w:pPr>
        <w:ind w:left="2160" w:hanging="180"/>
      </w:pPr>
      <w:rPr>
        <w:rFonts w:ascii="Wingdings" w:hAnsi="Wingding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5B24C19"/>
    <w:multiLevelType w:val="hybridMultilevel"/>
    <w:tmpl w:val="499C41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7B20969"/>
    <w:multiLevelType w:val="hybridMultilevel"/>
    <w:tmpl w:val="C674D8B2"/>
    <w:lvl w:ilvl="0" w:tplc="8EE2F976">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90A2B77"/>
    <w:multiLevelType w:val="hybridMultilevel"/>
    <w:tmpl w:val="98382510"/>
    <w:lvl w:ilvl="0" w:tplc="2BB2C66A">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6023760"/>
    <w:multiLevelType w:val="hybridMultilevel"/>
    <w:tmpl w:val="519660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71907D7"/>
    <w:multiLevelType w:val="hybridMultilevel"/>
    <w:tmpl w:val="F85CAC58"/>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1" w15:restartNumberingAfterBreak="0">
    <w:nsid w:val="68263499"/>
    <w:multiLevelType w:val="hybridMultilevel"/>
    <w:tmpl w:val="4FF4DC3C"/>
    <w:lvl w:ilvl="0" w:tplc="0C09000F">
      <w:start w:val="1"/>
      <w:numFmt w:val="decimal"/>
      <w:lvlText w:val="%1."/>
      <w:lvlJc w:val="left"/>
      <w:pPr>
        <w:ind w:left="720" w:hanging="360"/>
      </w:pPr>
      <w:rPr>
        <w:rFonts w:hint="default"/>
        <w:color w:val="auto"/>
      </w:rPr>
    </w:lvl>
    <w:lvl w:ilvl="1" w:tplc="1A8EFF3C">
      <w:start w:val="1"/>
      <w:numFmt w:val="lowerLetter"/>
      <w:lvlText w:val="%2."/>
      <w:lvlJc w:val="left"/>
      <w:pPr>
        <w:ind w:left="1440" w:hanging="360"/>
      </w:pPr>
      <w:rPr>
        <w:rFonts w:hint="default"/>
        <w:color w:val="auto"/>
      </w:rPr>
    </w:lvl>
    <w:lvl w:ilvl="2" w:tplc="0C090005">
      <w:start w:val="1"/>
      <w:numFmt w:val="bullet"/>
      <w:lvlText w:val=""/>
      <w:lvlJc w:val="left"/>
      <w:pPr>
        <w:ind w:left="2160" w:hanging="180"/>
      </w:pPr>
      <w:rPr>
        <w:rFonts w:ascii="Wingdings" w:hAnsi="Wingding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FC93CF8"/>
    <w:multiLevelType w:val="hybridMultilevel"/>
    <w:tmpl w:val="A41C5A3E"/>
    <w:lvl w:ilvl="0" w:tplc="0C090019">
      <w:start w:val="1"/>
      <w:numFmt w:val="lowerLetter"/>
      <w:lvlText w:val="%1."/>
      <w:lvlJc w:val="left"/>
      <w:pPr>
        <w:ind w:left="1440" w:hanging="360"/>
      </w:pPr>
    </w:lvl>
    <w:lvl w:ilvl="1" w:tplc="0C090005">
      <w:start w:val="1"/>
      <w:numFmt w:val="bullet"/>
      <w:lvlText w:val=""/>
      <w:lvlJc w:val="left"/>
      <w:pPr>
        <w:ind w:left="2160" w:hanging="360"/>
      </w:pPr>
      <w:rPr>
        <w:rFonts w:ascii="Wingdings" w:hAnsi="Wingdings" w:hint="default"/>
      </w:r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3" w15:restartNumberingAfterBreak="0">
    <w:nsid w:val="737D59B5"/>
    <w:multiLevelType w:val="hybridMultilevel"/>
    <w:tmpl w:val="38BCCE00"/>
    <w:lvl w:ilvl="0" w:tplc="11F41DFE">
      <w:start w:val="1"/>
      <w:numFmt w:val="bullet"/>
      <w:lvlText w:val=""/>
      <w:lvlJc w:val="left"/>
      <w:pPr>
        <w:ind w:left="720" w:hanging="360"/>
      </w:pPr>
      <w:rPr>
        <w:rFonts w:ascii="Symbol" w:eastAsia="Calibri" w:hAnsi="Symbol" w:cs="Tahom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4E95017"/>
    <w:multiLevelType w:val="multilevel"/>
    <w:tmpl w:val="32648712"/>
    <w:lvl w:ilvl="0">
      <w:start w:val="1"/>
      <w:numFmt w:val="decimal"/>
      <w:lvlText w:val="%1."/>
      <w:lvlJc w:val="left"/>
      <w:pPr>
        <w:ind w:left="720" w:hanging="360"/>
      </w:pPr>
      <w:rPr>
        <w:rFonts w:ascii="Calibri" w:hAnsi="Calibri" w:cs="Arial" w:hint="default"/>
        <w:sz w:val="22"/>
      </w:rPr>
    </w:lvl>
    <w:lvl w:ilvl="1">
      <w:start w:val="1"/>
      <w:numFmt w:val="decimal"/>
      <w:isLgl/>
      <w:lvlText w:val="%1.%2"/>
      <w:lvlJc w:val="left"/>
      <w:pPr>
        <w:ind w:left="810" w:hanging="360"/>
      </w:pPr>
      <w:rPr>
        <w:rFonts w:hint="default"/>
        <w:color w:val="auto"/>
      </w:rPr>
    </w:lvl>
    <w:lvl w:ilvl="2">
      <w:start w:val="1"/>
      <w:numFmt w:val="decimal"/>
      <w:isLgl/>
      <w:lvlText w:val="%1.%2.%3"/>
      <w:lvlJc w:val="left"/>
      <w:pPr>
        <w:ind w:left="1260" w:hanging="720"/>
      </w:pPr>
      <w:rPr>
        <w:rFonts w:hint="default"/>
        <w:color w:val="0000FF"/>
      </w:rPr>
    </w:lvl>
    <w:lvl w:ilvl="3">
      <w:start w:val="1"/>
      <w:numFmt w:val="decimal"/>
      <w:isLgl/>
      <w:lvlText w:val="%1.%2.%3.%4"/>
      <w:lvlJc w:val="left"/>
      <w:pPr>
        <w:ind w:left="1350" w:hanging="720"/>
      </w:pPr>
      <w:rPr>
        <w:rFonts w:hint="default"/>
        <w:color w:val="0000FF"/>
      </w:rPr>
    </w:lvl>
    <w:lvl w:ilvl="4">
      <w:start w:val="1"/>
      <w:numFmt w:val="decimal"/>
      <w:isLgl/>
      <w:lvlText w:val="%1.%2.%3.%4.%5"/>
      <w:lvlJc w:val="left"/>
      <w:pPr>
        <w:ind w:left="1800" w:hanging="1080"/>
      </w:pPr>
      <w:rPr>
        <w:rFonts w:hint="default"/>
        <w:color w:val="0000FF"/>
      </w:rPr>
    </w:lvl>
    <w:lvl w:ilvl="5">
      <w:start w:val="1"/>
      <w:numFmt w:val="decimal"/>
      <w:isLgl/>
      <w:lvlText w:val="%1.%2.%3.%4.%5.%6"/>
      <w:lvlJc w:val="left"/>
      <w:pPr>
        <w:ind w:left="1890" w:hanging="1080"/>
      </w:pPr>
      <w:rPr>
        <w:rFonts w:hint="default"/>
        <w:color w:val="0000FF"/>
      </w:rPr>
    </w:lvl>
    <w:lvl w:ilvl="6">
      <w:start w:val="1"/>
      <w:numFmt w:val="decimal"/>
      <w:isLgl/>
      <w:lvlText w:val="%1.%2.%3.%4.%5.%6.%7"/>
      <w:lvlJc w:val="left"/>
      <w:pPr>
        <w:ind w:left="2340" w:hanging="1440"/>
      </w:pPr>
      <w:rPr>
        <w:rFonts w:hint="default"/>
        <w:color w:val="0000FF"/>
      </w:rPr>
    </w:lvl>
    <w:lvl w:ilvl="7">
      <w:start w:val="1"/>
      <w:numFmt w:val="decimal"/>
      <w:isLgl/>
      <w:lvlText w:val="%1.%2.%3.%4.%5.%6.%7.%8"/>
      <w:lvlJc w:val="left"/>
      <w:pPr>
        <w:ind w:left="2430" w:hanging="1440"/>
      </w:pPr>
      <w:rPr>
        <w:rFonts w:hint="default"/>
        <w:color w:val="0000FF"/>
      </w:rPr>
    </w:lvl>
    <w:lvl w:ilvl="8">
      <w:start w:val="1"/>
      <w:numFmt w:val="decimal"/>
      <w:isLgl/>
      <w:lvlText w:val="%1.%2.%3.%4.%5.%6.%7.%8.%9"/>
      <w:lvlJc w:val="left"/>
      <w:pPr>
        <w:ind w:left="2880" w:hanging="1800"/>
      </w:pPr>
      <w:rPr>
        <w:rFonts w:hint="default"/>
        <w:color w:val="0000FF"/>
      </w:rPr>
    </w:lvl>
  </w:abstractNum>
  <w:abstractNum w:abstractNumId="25" w15:restartNumberingAfterBreak="0">
    <w:nsid w:val="78A355E4"/>
    <w:multiLevelType w:val="multilevel"/>
    <w:tmpl w:val="565ED0B4"/>
    <w:lvl w:ilvl="0">
      <w:start w:val="1"/>
      <w:numFmt w:val="decimal"/>
      <w:lvlText w:val="%1."/>
      <w:lvlJc w:val="left"/>
      <w:pPr>
        <w:ind w:left="720" w:hanging="360"/>
      </w:pPr>
    </w:lvl>
    <w:lvl w:ilvl="1">
      <w:start w:val="1"/>
      <w:numFmt w:val="decimal"/>
      <w:isLgl/>
      <w:lvlText w:val="%1.%2"/>
      <w:lvlJc w:val="left"/>
      <w:pPr>
        <w:ind w:left="720" w:hanging="360"/>
      </w:pPr>
      <w:rPr>
        <w:rFonts w:hint="default"/>
        <w:color w:val="auto"/>
        <w:sz w:val="20"/>
        <w:szCs w:val="2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7929692C"/>
    <w:multiLevelType w:val="hybridMultilevel"/>
    <w:tmpl w:val="56D45C66"/>
    <w:lvl w:ilvl="0" w:tplc="42E01A78">
      <w:start w:val="1"/>
      <w:numFmt w:val="decimal"/>
      <w:lvlText w:val="%1."/>
      <w:lvlJc w:val="left"/>
      <w:pPr>
        <w:ind w:left="1080" w:hanging="720"/>
      </w:pPr>
      <w:rPr>
        <w:rFonts w:hint="default"/>
      </w:rPr>
    </w:lvl>
    <w:lvl w:ilvl="1" w:tplc="0C090001">
      <w:start w:val="1"/>
      <w:numFmt w:val="bullet"/>
      <w:lvlText w:val=""/>
      <w:lvlJc w:val="left"/>
      <w:pPr>
        <w:ind w:left="1440" w:hanging="360"/>
      </w:pPr>
      <w:rPr>
        <w:rFonts w:ascii="Symbol" w:hAnsi="Symbol" w:hint="default"/>
      </w:rPr>
    </w:lvl>
    <w:lvl w:ilvl="2" w:tplc="7A908596">
      <w:numFmt w:val="bullet"/>
      <w:lvlText w:val="-"/>
      <w:lvlJc w:val="left"/>
      <w:pPr>
        <w:ind w:left="2160" w:hanging="180"/>
      </w:pPr>
      <w:rPr>
        <w:rFonts w:ascii="Calibri" w:eastAsia="Calibri" w:hAnsi="Calibri" w:cs="Times New Roman" w:hint="default"/>
        <w:color w:val="auto"/>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9A030B7"/>
    <w:multiLevelType w:val="hybridMultilevel"/>
    <w:tmpl w:val="61685198"/>
    <w:lvl w:ilvl="0" w:tplc="BE68439E">
      <w:numFmt w:val="bullet"/>
      <w:lvlText w:val="-"/>
      <w:lvlJc w:val="left"/>
      <w:pPr>
        <w:ind w:left="720" w:hanging="360"/>
      </w:pPr>
      <w:rPr>
        <w:rFonts w:ascii="Calibri Light" w:eastAsia="Calibri"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F232E7C"/>
    <w:multiLevelType w:val="hybridMultilevel"/>
    <w:tmpl w:val="F60259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72405997">
    <w:abstractNumId w:val="18"/>
  </w:num>
  <w:num w:numId="2" w16cid:durableId="32967661">
    <w:abstractNumId w:val="9"/>
  </w:num>
  <w:num w:numId="3" w16cid:durableId="1132089211">
    <w:abstractNumId w:val="24"/>
  </w:num>
  <w:num w:numId="4" w16cid:durableId="1855418750">
    <w:abstractNumId w:val="23"/>
  </w:num>
  <w:num w:numId="5" w16cid:durableId="600725607">
    <w:abstractNumId w:val="25"/>
  </w:num>
  <w:num w:numId="6" w16cid:durableId="1957441164">
    <w:abstractNumId w:val="2"/>
  </w:num>
  <w:num w:numId="7" w16cid:durableId="1335843574">
    <w:abstractNumId w:val="28"/>
  </w:num>
  <w:num w:numId="8" w16cid:durableId="567304194">
    <w:abstractNumId w:val="26"/>
  </w:num>
  <w:num w:numId="9" w16cid:durableId="1990358146">
    <w:abstractNumId w:val="13"/>
  </w:num>
  <w:num w:numId="10" w16cid:durableId="1657995325">
    <w:abstractNumId w:val="21"/>
  </w:num>
  <w:num w:numId="11" w16cid:durableId="1929187842">
    <w:abstractNumId w:val="10"/>
  </w:num>
  <w:num w:numId="12" w16cid:durableId="1296375988">
    <w:abstractNumId w:val="3"/>
  </w:num>
  <w:num w:numId="13" w16cid:durableId="652953810">
    <w:abstractNumId w:val="10"/>
    <w:lvlOverride w:ilvl="0">
      <w:startOverride w:val="1"/>
    </w:lvlOverride>
  </w:num>
  <w:num w:numId="14" w16cid:durableId="764879566">
    <w:abstractNumId w:val="6"/>
  </w:num>
  <w:num w:numId="15" w16cid:durableId="2119399968">
    <w:abstractNumId w:val="1"/>
  </w:num>
  <w:num w:numId="16" w16cid:durableId="469597154">
    <w:abstractNumId w:val="10"/>
    <w:lvlOverride w:ilvl="0">
      <w:startOverride w:val="1"/>
    </w:lvlOverride>
  </w:num>
  <w:num w:numId="17" w16cid:durableId="598371884">
    <w:abstractNumId w:val="4"/>
  </w:num>
  <w:num w:numId="18" w16cid:durableId="761342372">
    <w:abstractNumId w:val="17"/>
  </w:num>
  <w:num w:numId="19" w16cid:durableId="972717529">
    <w:abstractNumId w:val="10"/>
    <w:lvlOverride w:ilvl="0">
      <w:startOverride w:val="1"/>
    </w:lvlOverride>
  </w:num>
  <w:num w:numId="20" w16cid:durableId="984968116">
    <w:abstractNumId w:val="20"/>
  </w:num>
  <w:num w:numId="21" w16cid:durableId="1248423550">
    <w:abstractNumId w:val="5"/>
  </w:num>
  <w:num w:numId="22" w16cid:durableId="2022854383">
    <w:abstractNumId w:val="7"/>
  </w:num>
  <w:num w:numId="23" w16cid:durableId="496001240">
    <w:abstractNumId w:val="10"/>
    <w:lvlOverride w:ilvl="0">
      <w:startOverride w:val="1"/>
    </w:lvlOverride>
  </w:num>
  <w:num w:numId="24" w16cid:durableId="1376930793">
    <w:abstractNumId w:val="15"/>
  </w:num>
  <w:num w:numId="25" w16cid:durableId="1106971842">
    <w:abstractNumId w:val="22"/>
  </w:num>
  <w:num w:numId="26" w16cid:durableId="1613904290">
    <w:abstractNumId w:val="12"/>
  </w:num>
  <w:num w:numId="27" w16cid:durableId="1421760115">
    <w:abstractNumId w:val="8"/>
  </w:num>
  <w:num w:numId="28" w16cid:durableId="1087995764">
    <w:abstractNumId w:val="27"/>
  </w:num>
  <w:num w:numId="29" w16cid:durableId="1172721755">
    <w:abstractNumId w:val="14"/>
  </w:num>
  <w:num w:numId="30" w16cid:durableId="985284460">
    <w:abstractNumId w:val="11"/>
  </w:num>
  <w:num w:numId="31" w16cid:durableId="928120997">
    <w:abstractNumId w:val="16"/>
  </w:num>
  <w:num w:numId="32" w16cid:durableId="1494223398">
    <w:abstractNumId w:val="0"/>
  </w:num>
  <w:num w:numId="33" w16cid:durableId="351298749">
    <w:abstractNumId w:val="1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7B0"/>
    <w:rsid w:val="000027A0"/>
    <w:rsid w:val="00003769"/>
    <w:rsid w:val="0000450C"/>
    <w:rsid w:val="00005435"/>
    <w:rsid w:val="00005C03"/>
    <w:rsid w:val="00006A23"/>
    <w:rsid w:val="000105C6"/>
    <w:rsid w:val="00012DC5"/>
    <w:rsid w:val="0001343D"/>
    <w:rsid w:val="000136AE"/>
    <w:rsid w:val="000151D6"/>
    <w:rsid w:val="000156EF"/>
    <w:rsid w:val="000157A7"/>
    <w:rsid w:val="000165D1"/>
    <w:rsid w:val="0001705F"/>
    <w:rsid w:val="0001714C"/>
    <w:rsid w:val="00017FF7"/>
    <w:rsid w:val="0002009B"/>
    <w:rsid w:val="000208A0"/>
    <w:rsid w:val="00020CB9"/>
    <w:rsid w:val="00023330"/>
    <w:rsid w:val="000237C9"/>
    <w:rsid w:val="00024167"/>
    <w:rsid w:val="00027251"/>
    <w:rsid w:val="0002779D"/>
    <w:rsid w:val="0002782E"/>
    <w:rsid w:val="00027DF6"/>
    <w:rsid w:val="00031973"/>
    <w:rsid w:val="00032DB6"/>
    <w:rsid w:val="00032E11"/>
    <w:rsid w:val="0003527F"/>
    <w:rsid w:val="0004002A"/>
    <w:rsid w:val="00042B71"/>
    <w:rsid w:val="000505D8"/>
    <w:rsid w:val="00050C2C"/>
    <w:rsid w:val="00051137"/>
    <w:rsid w:val="0005256C"/>
    <w:rsid w:val="00052873"/>
    <w:rsid w:val="00053A70"/>
    <w:rsid w:val="00054EDC"/>
    <w:rsid w:val="00056059"/>
    <w:rsid w:val="00056B34"/>
    <w:rsid w:val="0006172F"/>
    <w:rsid w:val="00061A1E"/>
    <w:rsid w:val="00062250"/>
    <w:rsid w:val="00066543"/>
    <w:rsid w:val="0006665A"/>
    <w:rsid w:val="00070DCF"/>
    <w:rsid w:val="00071A72"/>
    <w:rsid w:val="00073220"/>
    <w:rsid w:val="0007368A"/>
    <w:rsid w:val="00074520"/>
    <w:rsid w:val="00074DFE"/>
    <w:rsid w:val="00075100"/>
    <w:rsid w:val="0007556E"/>
    <w:rsid w:val="00075B18"/>
    <w:rsid w:val="00075D31"/>
    <w:rsid w:val="000769F0"/>
    <w:rsid w:val="00077480"/>
    <w:rsid w:val="00077B5E"/>
    <w:rsid w:val="00077CA7"/>
    <w:rsid w:val="0008248D"/>
    <w:rsid w:val="00083A32"/>
    <w:rsid w:val="00083AF0"/>
    <w:rsid w:val="00084342"/>
    <w:rsid w:val="00084A94"/>
    <w:rsid w:val="00084E50"/>
    <w:rsid w:val="0008740F"/>
    <w:rsid w:val="00087F51"/>
    <w:rsid w:val="00090AF0"/>
    <w:rsid w:val="00090C07"/>
    <w:rsid w:val="000928D0"/>
    <w:rsid w:val="00092C21"/>
    <w:rsid w:val="00093399"/>
    <w:rsid w:val="00093AA0"/>
    <w:rsid w:val="0009605D"/>
    <w:rsid w:val="00096E82"/>
    <w:rsid w:val="00097F60"/>
    <w:rsid w:val="000A01D6"/>
    <w:rsid w:val="000A087A"/>
    <w:rsid w:val="000A1C7A"/>
    <w:rsid w:val="000A1DC3"/>
    <w:rsid w:val="000A2DCA"/>
    <w:rsid w:val="000A3119"/>
    <w:rsid w:val="000A3600"/>
    <w:rsid w:val="000A4081"/>
    <w:rsid w:val="000A59E7"/>
    <w:rsid w:val="000A6698"/>
    <w:rsid w:val="000A7C8D"/>
    <w:rsid w:val="000B17B2"/>
    <w:rsid w:val="000B1971"/>
    <w:rsid w:val="000B558A"/>
    <w:rsid w:val="000B5C1E"/>
    <w:rsid w:val="000B5F4B"/>
    <w:rsid w:val="000C0EE1"/>
    <w:rsid w:val="000C4E3B"/>
    <w:rsid w:val="000C5176"/>
    <w:rsid w:val="000C624C"/>
    <w:rsid w:val="000C7CA0"/>
    <w:rsid w:val="000D034C"/>
    <w:rsid w:val="000D2289"/>
    <w:rsid w:val="000D2670"/>
    <w:rsid w:val="000D34A0"/>
    <w:rsid w:val="000D3517"/>
    <w:rsid w:val="000D43FC"/>
    <w:rsid w:val="000D7FBF"/>
    <w:rsid w:val="000E2061"/>
    <w:rsid w:val="000E58A1"/>
    <w:rsid w:val="000E5AFC"/>
    <w:rsid w:val="000E638D"/>
    <w:rsid w:val="000E6B2E"/>
    <w:rsid w:val="000E7F1D"/>
    <w:rsid w:val="000F1DAB"/>
    <w:rsid w:val="000F37A2"/>
    <w:rsid w:val="000F4485"/>
    <w:rsid w:val="000F697D"/>
    <w:rsid w:val="000F6ED8"/>
    <w:rsid w:val="000F73EA"/>
    <w:rsid w:val="001004EA"/>
    <w:rsid w:val="0010087B"/>
    <w:rsid w:val="0010106A"/>
    <w:rsid w:val="00101919"/>
    <w:rsid w:val="00101A87"/>
    <w:rsid w:val="0010376D"/>
    <w:rsid w:val="001056A2"/>
    <w:rsid w:val="001104C3"/>
    <w:rsid w:val="00111C15"/>
    <w:rsid w:val="00112585"/>
    <w:rsid w:val="0011372E"/>
    <w:rsid w:val="00115B25"/>
    <w:rsid w:val="0011703C"/>
    <w:rsid w:val="00120E04"/>
    <w:rsid w:val="0012144A"/>
    <w:rsid w:val="00121C78"/>
    <w:rsid w:val="001222F4"/>
    <w:rsid w:val="00123E13"/>
    <w:rsid w:val="001242CD"/>
    <w:rsid w:val="001304CB"/>
    <w:rsid w:val="0013226B"/>
    <w:rsid w:val="00133D13"/>
    <w:rsid w:val="0013495E"/>
    <w:rsid w:val="00135875"/>
    <w:rsid w:val="00136926"/>
    <w:rsid w:val="00136C22"/>
    <w:rsid w:val="00140B24"/>
    <w:rsid w:val="00140E83"/>
    <w:rsid w:val="00141CAF"/>
    <w:rsid w:val="00143329"/>
    <w:rsid w:val="00151F37"/>
    <w:rsid w:val="00153618"/>
    <w:rsid w:val="00154DE6"/>
    <w:rsid w:val="00155CBE"/>
    <w:rsid w:val="001560FB"/>
    <w:rsid w:val="00157126"/>
    <w:rsid w:val="0015734D"/>
    <w:rsid w:val="00157CA5"/>
    <w:rsid w:val="00160E0F"/>
    <w:rsid w:val="00161453"/>
    <w:rsid w:val="00161B81"/>
    <w:rsid w:val="00161EC4"/>
    <w:rsid w:val="0016272E"/>
    <w:rsid w:val="00164511"/>
    <w:rsid w:val="00167DD5"/>
    <w:rsid w:val="00167E0E"/>
    <w:rsid w:val="0017043B"/>
    <w:rsid w:val="001707C7"/>
    <w:rsid w:val="00171B1F"/>
    <w:rsid w:val="00171F53"/>
    <w:rsid w:val="00173D53"/>
    <w:rsid w:val="00175D93"/>
    <w:rsid w:val="0017763A"/>
    <w:rsid w:val="00180C34"/>
    <w:rsid w:val="0018152A"/>
    <w:rsid w:val="00183E8C"/>
    <w:rsid w:val="0018517F"/>
    <w:rsid w:val="001866EC"/>
    <w:rsid w:val="00186C2A"/>
    <w:rsid w:val="00186C9F"/>
    <w:rsid w:val="00192029"/>
    <w:rsid w:val="00192042"/>
    <w:rsid w:val="00192456"/>
    <w:rsid w:val="001928AE"/>
    <w:rsid w:val="00194263"/>
    <w:rsid w:val="00194E52"/>
    <w:rsid w:val="00195323"/>
    <w:rsid w:val="0019552D"/>
    <w:rsid w:val="001967A6"/>
    <w:rsid w:val="00197F87"/>
    <w:rsid w:val="001A1D7D"/>
    <w:rsid w:val="001A5567"/>
    <w:rsid w:val="001A5D50"/>
    <w:rsid w:val="001A60DD"/>
    <w:rsid w:val="001B2E3F"/>
    <w:rsid w:val="001B3657"/>
    <w:rsid w:val="001B45FC"/>
    <w:rsid w:val="001B5CC8"/>
    <w:rsid w:val="001B5CD0"/>
    <w:rsid w:val="001B6F33"/>
    <w:rsid w:val="001C15F3"/>
    <w:rsid w:val="001C2344"/>
    <w:rsid w:val="001C5C7B"/>
    <w:rsid w:val="001C6C89"/>
    <w:rsid w:val="001C79E1"/>
    <w:rsid w:val="001D03E2"/>
    <w:rsid w:val="001D0E9B"/>
    <w:rsid w:val="001D10AE"/>
    <w:rsid w:val="001D41DC"/>
    <w:rsid w:val="001D7618"/>
    <w:rsid w:val="001E0894"/>
    <w:rsid w:val="001E13A7"/>
    <w:rsid w:val="001E25DD"/>
    <w:rsid w:val="001E2C4B"/>
    <w:rsid w:val="001E38C7"/>
    <w:rsid w:val="001E4ABB"/>
    <w:rsid w:val="001E762A"/>
    <w:rsid w:val="001F08B4"/>
    <w:rsid w:val="001F1324"/>
    <w:rsid w:val="001F2F7E"/>
    <w:rsid w:val="001F4A55"/>
    <w:rsid w:val="001F4D7E"/>
    <w:rsid w:val="001F6D0E"/>
    <w:rsid w:val="001F7109"/>
    <w:rsid w:val="001F7353"/>
    <w:rsid w:val="001F77E0"/>
    <w:rsid w:val="002044C0"/>
    <w:rsid w:val="00204C31"/>
    <w:rsid w:val="0021044C"/>
    <w:rsid w:val="0021101E"/>
    <w:rsid w:val="00211035"/>
    <w:rsid w:val="0021109C"/>
    <w:rsid w:val="00211634"/>
    <w:rsid w:val="00211B34"/>
    <w:rsid w:val="00211DA2"/>
    <w:rsid w:val="00211EFB"/>
    <w:rsid w:val="002121C3"/>
    <w:rsid w:val="00212B19"/>
    <w:rsid w:val="002144E9"/>
    <w:rsid w:val="0021465C"/>
    <w:rsid w:val="00214D74"/>
    <w:rsid w:val="002151EB"/>
    <w:rsid w:val="002171F3"/>
    <w:rsid w:val="00217204"/>
    <w:rsid w:val="00217F9E"/>
    <w:rsid w:val="00220934"/>
    <w:rsid w:val="002210A5"/>
    <w:rsid w:val="00222573"/>
    <w:rsid w:val="00223561"/>
    <w:rsid w:val="00223CB9"/>
    <w:rsid w:val="0022678B"/>
    <w:rsid w:val="00230F91"/>
    <w:rsid w:val="0023107B"/>
    <w:rsid w:val="002311AB"/>
    <w:rsid w:val="00231501"/>
    <w:rsid w:val="002326E1"/>
    <w:rsid w:val="00232A03"/>
    <w:rsid w:val="002345A8"/>
    <w:rsid w:val="002353FC"/>
    <w:rsid w:val="00236D58"/>
    <w:rsid w:val="0023786F"/>
    <w:rsid w:val="00237C11"/>
    <w:rsid w:val="00242193"/>
    <w:rsid w:val="002425E1"/>
    <w:rsid w:val="002458C6"/>
    <w:rsid w:val="002458DB"/>
    <w:rsid w:val="00245BF1"/>
    <w:rsid w:val="00245D1D"/>
    <w:rsid w:val="0024622B"/>
    <w:rsid w:val="002521B2"/>
    <w:rsid w:val="00253CBC"/>
    <w:rsid w:val="00253CD1"/>
    <w:rsid w:val="0025571D"/>
    <w:rsid w:val="00256881"/>
    <w:rsid w:val="00260671"/>
    <w:rsid w:val="00260830"/>
    <w:rsid w:val="002609B5"/>
    <w:rsid w:val="00260C6A"/>
    <w:rsid w:val="002610FD"/>
    <w:rsid w:val="0026225C"/>
    <w:rsid w:val="00262E8A"/>
    <w:rsid w:val="002718AE"/>
    <w:rsid w:val="00271E19"/>
    <w:rsid w:val="00271EDB"/>
    <w:rsid w:val="00273580"/>
    <w:rsid w:val="002736DB"/>
    <w:rsid w:val="0027383B"/>
    <w:rsid w:val="00273DCB"/>
    <w:rsid w:val="00276C5B"/>
    <w:rsid w:val="00277739"/>
    <w:rsid w:val="002803BF"/>
    <w:rsid w:val="002824A5"/>
    <w:rsid w:val="00282589"/>
    <w:rsid w:val="00282831"/>
    <w:rsid w:val="00283937"/>
    <w:rsid w:val="00283E64"/>
    <w:rsid w:val="00284A55"/>
    <w:rsid w:val="00287FE4"/>
    <w:rsid w:val="00290460"/>
    <w:rsid w:val="00290B2A"/>
    <w:rsid w:val="00290C72"/>
    <w:rsid w:val="002913CD"/>
    <w:rsid w:val="00291957"/>
    <w:rsid w:val="002938FF"/>
    <w:rsid w:val="00293FED"/>
    <w:rsid w:val="0029557D"/>
    <w:rsid w:val="00295E22"/>
    <w:rsid w:val="002964F9"/>
    <w:rsid w:val="00296DD0"/>
    <w:rsid w:val="002972BD"/>
    <w:rsid w:val="0029738C"/>
    <w:rsid w:val="002A0881"/>
    <w:rsid w:val="002A1D44"/>
    <w:rsid w:val="002A2263"/>
    <w:rsid w:val="002A2888"/>
    <w:rsid w:val="002A6848"/>
    <w:rsid w:val="002B04C9"/>
    <w:rsid w:val="002B2BDE"/>
    <w:rsid w:val="002B31A1"/>
    <w:rsid w:val="002B56AF"/>
    <w:rsid w:val="002B6C8B"/>
    <w:rsid w:val="002B75A3"/>
    <w:rsid w:val="002B7E79"/>
    <w:rsid w:val="002C04C7"/>
    <w:rsid w:val="002C27BE"/>
    <w:rsid w:val="002C35CF"/>
    <w:rsid w:val="002C3FA2"/>
    <w:rsid w:val="002C4C96"/>
    <w:rsid w:val="002C4D31"/>
    <w:rsid w:val="002C7361"/>
    <w:rsid w:val="002D2F95"/>
    <w:rsid w:val="002D3B4A"/>
    <w:rsid w:val="002D4489"/>
    <w:rsid w:val="002D4F6A"/>
    <w:rsid w:val="002D50FE"/>
    <w:rsid w:val="002D5881"/>
    <w:rsid w:val="002D6357"/>
    <w:rsid w:val="002D756C"/>
    <w:rsid w:val="002E0BE8"/>
    <w:rsid w:val="002E0DCB"/>
    <w:rsid w:val="002E3B96"/>
    <w:rsid w:val="002E45D7"/>
    <w:rsid w:val="002E45FA"/>
    <w:rsid w:val="002E4B1F"/>
    <w:rsid w:val="002E6A17"/>
    <w:rsid w:val="002F0C62"/>
    <w:rsid w:val="002F2C72"/>
    <w:rsid w:val="002F791A"/>
    <w:rsid w:val="00300575"/>
    <w:rsid w:val="00300580"/>
    <w:rsid w:val="00300BC1"/>
    <w:rsid w:val="0030110D"/>
    <w:rsid w:val="0030470A"/>
    <w:rsid w:val="00305BF9"/>
    <w:rsid w:val="00306355"/>
    <w:rsid w:val="00306676"/>
    <w:rsid w:val="003102C2"/>
    <w:rsid w:val="00310808"/>
    <w:rsid w:val="0031149C"/>
    <w:rsid w:val="00312D2F"/>
    <w:rsid w:val="0031431D"/>
    <w:rsid w:val="00314A16"/>
    <w:rsid w:val="003159F4"/>
    <w:rsid w:val="00316C91"/>
    <w:rsid w:val="003173D8"/>
    <w:rsid w:val="00320343"/>
    <w:rsid w:val="00324E0F"/>
    <w:rsid w:val="003271C2"/>
    <w:rsid w:val="0033025D"/>
    <w:rsid w:val="00330B8E"/>
    <w:rsid w:val="00330CCD"/>
    <w:rsid w:val="00332453"/>
    <w:rsid w:val="00332D21"/>
    <w:rsid w:val="00334606"/>
    <w:rsid w:val="00335E45"/>
    <w:rsid w:val="003363AB"/>
    <w:rsid w:val="003371EE"/>
    <w:rsid w:val="003437BD"/>
    <w:rsid w:val="00345AB8"/>
    <w:rsid w:val="00346732"/>
    <w:rsid w:val="003479D8"/>
    <w:rsid w:val="003519A0"/>
    <w:rsid w:val="00354DA2"/>
    <w:rsid w:val="0035537E"/>
    <w:rsid w:val="00356A45"/>
    <w:rsid w:val="003607E9"/>
    <w:rsid w:val="00360B91"/>
    <w:rsid w:val="00360F49"/>
    <w:rsid w:val="003611BA"/>
    <w:rsid w:val="0036124D"/>
    <w:rsid w:val="00362842"/>
    <w:rsid w:val="00363675"/>
    <w:rsid w:val="00365902"/>
    <w:rsid w:val="00365FAA"/>
    <w:rsid w:val="00367441"/>
    <w:rsid w:val="00367852"/>
    <w:rsid w:val="00367E95"/>
    <w:rsid w:val="00370127"/>
    <w:rsid w:val="00370386"/>
    <w:rsid w:val="003707AB"/>
    <w:rsid w:val="00372CAB"/>
    <w:rsid w:val="0037364B"/>
    <w:rsid w:val="0037572E"/>
    <w:rsid w:val="0037580E"/>
    <w:rsid w:val="0037610A"/>
    <w:rsid w:val="0038008D"/>
    <w:rsid w:val="0038183D"/>
    <w:rsid w:val="00381EC1"/>
    <w:rsid w:val="00382602"/>
    <w:rsid w:val="00383351"/>
    <w:rsid w:val="0038612D"/>
    <w:rsid w:val="003868DB"/>
    <w:rsid w:val="00387351"/>
    <w:rsid w:val="00387EE0"/>
    <w:rsid w:val="00391D9E"/>
    <w:rsid w:val="00392601"/>
    <w:rsid w:val="00394D5E"/>
    <w:rsid w:val="00396D4B"/>
    <w:rsid w:val="003A5FA9"/>
    <w:rsid w:val="003B0F4B"/>
    <w:rsid w:val="003B10DD"/>
    <w:rsid w:val="003B1DEF"/>
    <w:rsid w:val="003B21B4"/>
    <w:rsid w:val="003B2464"/>
    <w:rsid w:val="003B2D81"/>
    <w:rsid w:val="003B355A"/>
    <w:rsid w:val="003B5C06"/>
    <w:rsid w:val="003B7451"/>
    <w:rsid w:val="003C1DC4"/>
    <w:rsid w:val="003C4BD3"/>
    <w:rsid w:val="003C6C1E"/>
    <w:rsid w:val="003C7AE8"/>
    <w:rsid w:val="003C7C0C"/>
    <w:rsid w:val="003D06DD"/>
    <w:rsid w:val="003D070D"/>
    <w:rsid w:val="003D3065"/>
    <w:rsid w:val="003D3611"/>
    <w:rsid w:val="003D3FD5"/>
    <w:rsid w:val="003D49D9"/>
    <w:rsid w:val="003D55A0"/>
    <w:rsid w:val="003D5F6D"/>
    <w:rsid w:val="003D7AB4"/>
    <w:rsid w:val="003E0BEE"/>
    <w:rsid w:val="003E1326"/>
    <w:rsid w:val="003E1369"/>
    <w:rsid w:val="003E1571"/>
    <w:rsid w:val="003E1DAA"/>
    <w:rsid w:val="003E2D43"/>
    <w:rsid w:val="003E478D"/>
    <w:rsid w:val="003E5F3C"/>
    <w:rsid w:val="003E7018"/>
    <w:rsid w:val="003E7954"/>
    <w:rsid w:val="003F07E4"/>
    <w:rsid w:val="003F0B0F"/>
    <w:rsid w:val="003F639C"/>
    <w:rsid w:val="003F7730"/>
    <w:rsid w:val="003F7D5C"/>
    <w:rsid w:val="00401646"/>
    <w:rsid w:val="00401A50"/>
    <w:rsid w:val="00402880"/>
    <w:rsid w:val="0040332E"/>
    <w:rsid w:val="004043C4"/>
    <w:rsid w:val="004045D0"/>
    <w:rsid w:val="0040489D"/>
    <w:rsid w:val="00404D9E"/>
    <w:rsid w:val="00405205"/>
    <w:rsid w:val="004063DB"/>
    <w:rsid w:val="0040645E"/>
    <w:rsid w:val="00411056"/>
    <w:rsid w:val="004115E8"/>
    <w:rsid w:val="00411615"/>
    <w:rsid w:val="004128E6"/>
    <w:rsid w:val="0041368F"/>
    <w:rsid w:val="004142F5"/>
    <w:rsid w:val="0041549A"/>
    <w:rsid w:val="0041700F"/>
    <w:rsid w:val="00417537"/>
    <w:rsid w:val="00422A4C"/>
    <w:rsid w:val="00423387"/>
    <w:rsid w:val="00426DF9"/>
    <w:rsid w:val="00427C29"/>
    <w:rsid w:val="0043214A"/>
    <w:rsid w:val="00432A5A"/>
    <w:rsid w:val="0043311E"/>
    <w:rsid w:val="00434B2F"/>
    <w:rsid w:val="00435A1E"/>
    <w:rsid w:val="00436A6A"/>
    <w:rsid w:val="00442B46"/>
    <w:rsid w:val="00442CD0"/>
    <w:rsid w:val="00443CAF"/>
    <w:rsid w:val="004444CC"/>
    <w:rsid w:val="00446627"/>
    <w:rsid w:val="00447798"/>
    <w:rsid w:val="00451C5E"/>
    <w:rsid w:val="00452BDB"/>
    <w:rsid w:val="00453B8C"/>
    <w:rsid w:val="00454767"/>
    <w:rsid w:val="0045510B"/>
    <w:rsid w:val="00457222"/>
    <w:rsid w:val="00457776"/>
    <w:rsid w:val="00460698"/>
    <w:rsid w:val="004630D1"/>
    <w:rsid w:val="004631FB"/>
    <w:rsid w:val="00463E28"/>
    <w:rsid w:val="00465E22"/>
    <w:rsid w:val="0046759C"/>
    <w:rsid w:val="00467DA2"/>
    <w:rsid w:val="004700F4"/>
    <w:rsid w:val="004710BE"/>
    <w:rsid w:val="00471256"/>
    <w:rsid w:val="00471E7E"/>
    <w:rsid w:val="00473A50"/>
    <w:rsid w:val="00474810"/>
    <w:rsid w:val="00474B00"/>
    <w:rsid w:val="00477A81"/>
    <w:rsid w:val="004801A2"/>
    <w:rsid w:val="0048345C"/>
    <w:rsid w:val="00484CA4"/>
    <w:rsid w:val="00485580"/>
    <w:rsid w:val="00485630"/>
    <w:rsid w:val="004856DF"/>
    <w:rsid w:val="00485A2E"/>
    <w:rsid w:val="0049050E"/>
    <w:rsid w:val="0049127C"/>
    <w:rsid w:val="00492A95"/>
    <w:rsid w:val="004954F3"/>
    <w:rsid w:val="0049671B"/>
    <w:rsid w:val="00496DCA"/>
    <w:rsid w:val="004A0A17"/>
    <w:rsid w:val="004A0A56"/>
    <w:rsid w:val="004A29E9"/>
    <w:rsid w:val="004A2AEB"/>
    <w:rsid w:val="004A338F"/>
    <w:rsid w:val="004A3AE0"/>
    <w:rsid w:val="004A53B4"/>
    <w:rsid w:val="004A5B36"/>
    <w:rsid w:val="004A6044"/>
    <w:rsid w:val="004A64B6"/>
    <w:rsid w:val="004A6531"/>
    <w:rsid w:val="004A7333"/>
    <w:rsid w:val="004A7A25"/>
    <w:rsid w:val="004B03B1"/>
    <w:rsid w:val="004B184A"/>
    <w:rsid w:val="004B1A1A"/>
    <w:rsid w:val="004B1FAF"/>
    <w:rsid w:val="004B31E0"/>
    <w:rsid w:val="004B5DFE"/>
    <w:rsid w:val="004B74E7"/>
    <w:rsid w:val="004C15E2"/>
    <w:rsid w:val="004C2AB6"/>
    <w:rsid w:val="004C3419"/>
    <w:rsid w:val="004C57EA"/>
    <w:rsid w:val="004C5EB5"/>
    <w:rsid w:val="004C65EB"/>
    <w:rsid w:val="004C6D7A"/>
    <w:rsid w:val="004C705F"/>
    <w:rsid w:val="004C78DE"/>
    <w:rsid w:val="004D0472"/>
    <w:rsid w:val="004D0D8B"/>
    <w:rsid w:val="004D27FF"/>
    <w:rsid w:val="004D69EF"/>
    <w:rsid w:val="004D6F34"/>
    <w:rsid w:val="004D7F3D"/>
    <w:rsid w:val="004E003E"/>
    <w:rsid w:val="004E066F"/>
    <w:rsid w:val="004E1216"/>
    <w:rsid w:val="004E1239"/>
    <w:rsid w:val="004E1360"/>
    <w:rsid w:val="004E138A"/>
    <w:rsid w:val="004E19BC"/>
    <w:rsid w:val="004E1E9C"/>
    <w:rsid w:val="004E2D17"/>
    <w:rsid w:val="004E5328"/>
    <w:rsid w:val="004E74B5"/>
    <w:rsid w:val="004F0DAB"/>
    <w:rsid w:val="004F12B0"/>
    <w:rsid w:val="004F1DF9"/>
    <w:rsid w:val="004F2DDD"/>
    <w:rsid w:val="004F32B1"/>
    <w:rsid w:val="004F5E58"/>
    <w:rsid w:val="004F627D"/>
    <w:rsid w:val="004F6A05"/>
    <w:rsid w:val="00500BE7"/>
    <w:rsid w:val="005038BD"/>
    <w:rsid w:val="0050426B"/>
    <w:rsid w:val="005051BD"/>
    <w:rsid w:val="00507D5A"/>
    <w:rsid w:val="00510F25"/>
    <w:rsid w:val="00510F35"/>
    <w:rsid w:val="0051141B"/>
    <w:rsid w:val="00514A5A"/>
    <w:rsid w:val="00515D78"/>
    <w:rsid w:val="00516BB2"/>
    <w:rsid w:val="00520556"/>
    <w:rsid w:val="0052196E"/>
    <w:rsid w:val="00521B56"/>
    <w:rsid w:val="00522982"/>
    <w:rsid w:val="00524731"/>
    <w:rsid w:val="005249CD"/>
    <w:rsid w:val="0052623A"/>
    <w:rsid w:val="00530D87"/>
    <w:rsid w:val="00534E1A"/>
    <w:rsid w:val="0053679A"/>
    <w:rsid w:val="0054226D"/>
    <w:rsid w:val="00542619"/>
    <w:rsid w:val="005435F3"/>
    <w:rsid w:val="00546DD8"/>
    <w:rsid w:val="0055253A"/>
    <w:rsid w:val="00553006"/>
    <w:rsid w:val="005537A9"/>
    <w:rsid w:val="00554799"/>
    <w:rsid w:val="00557AE3"/>
    <w:rsid w:val="0056107E"/>
    <w:rsid w:val="0056360F"/>
    <w:rsid w:val="005646EB"/>
    <w:rsid w:val="00570585"/>
    <w:rsid w:val="005705FA"/>
    <w:rsid w:val="00571918"/>
    <w:rsid w:val="0057349F"/>
    <w:rsid w:val="00575F07"/>
    <w:rsid w:val="0057704D"/>
    <w:rsid w:val="00586F2F"/>
    <w:rsid w:val="005871D2"/>
    <w:rsid w:val="005873B8"/>
    <w:rsid w:val="005918B4"/>
    <w:rsid w:val="0059369F"/>
    <w:rsid w:val="005979CA"/>
    <w:rsid w:val="005A1CD4"/>
    <w:rsid w:val="005A204B"/>
    <w:rsid w:val="005A6F8F"/>
    <w:rsid w:val="005A7A56"/>
    <w:rsid w:val="005B0948"/>
    <w:rsid w:val="005B0B7F"/>
    <w:rsid w:val="005B1103"/>
    <w:rsid w:val="005B1318"/>
    <w:rsid w:val="005B211C"/>
    <w:rsid w:val="005B2BA0"/>
    <w:rsid w:val="005B3347"/>
    <w:rsid w:val="005B3958"/>
    <w:rsid w:val="005B3962"/>
    <w:rsid w:val="005B6414"/>
    <w:rsid w:val="005B6CB5"/>
    <w:rsid w:val="005B70CA"/>
    <w:rsid w:val="005B7E36"/>
    <w:rsid w:val="005B7F2C"/>
    <w:rsid w:val="005C02EF"/>
    <w:rsid w:val="005C0CD3"/>
    <w:rsid w:val="005C37F2"/>
    <w:rsid w:val="005C4E27"/>
    <w:rsid w:val="005C7A71"/>
    <w:rsid w:val="005C7CC4"/>
    <w:rsid w:val="005D0C4D"/>
    <w:rsid w:val="005D2195"/>
    <w:rsid w:val="005D4036"/>
    <w:rsid w:val="005D4145"/>
    <w:rsid w:val="005D41FB"/>
    <w:rsid w:val="005D54A3"/>
    <w:rsid w:val="005D56C5"/>
    <w:rsid w:val="005E076D"/>
    <w:rsid w:val="005E09B1"/>
    <w:rsid w:val="005E1B71"/>
    <w:rsid w:val="005E20AE"/>
    <w:rsid w:val="005E3C5B"/>
    <w:rsid w:val="005E4EB3"/>
    <w:rsid w:val="005F1D9D"/>
    <w:rsid w:val="005F2886"/>
    <w:rsid w:val="005F4897"/>
    <w:rsid w:val="005F5894"/>
    <w:rsid w:val="005F6170"/>
    <w:rsid w:val="005F748A"/>
    <w:rsid w:val="006009B5"/>
    <w:rsid w:val="00600DA1"/>
    <w:rsid w:val="00600DA5"/>
    <w:rsid w:val="00602C75"/>
    <w:rsid w:val="00604CB1"/>
    <w:rsid w:val="00604EAC"/>
    <w:rsid w:val="006057DF"/>
    <w:rsid w:val="00605F3B"/>
    <w:rsid w:val="00606493"/>
    <w:rsid w:val="00607F85"/>
    <w:rsid w:val="006102CC"/>
    <w:rsid w:val="00610A0D"/>
    <w:rsid w:val="00610B5B"/>
    <w:rsid w:val="006128DA"/>
    <w:rsid w:val="0061449F"/>
    <w:rsid w:val="00614795"/>
    <w:rsid w:val="00616A9D"/>
    <w:rsid w:val="00620AA8"/>
    <w:rsid w:val="00624004"/>
    <w:rsid w:val="006258BD"/>
    <w:rsid w:val="006262A9"/>
    <w:rsid w:val="00626C10"/>
    <w:rsid w:val="00626D79"/>
    <w:rsid w:val="00626FF3"/>
    <w:rsid w:val="00627A40"/>
    <w:rsid w:val="00627AD1"/>
    <w:rsid w:val="006332DB"/>
    <w:rsid w:val="00633A44"/>
    <w:rsid w:val="006340FE"/>
    <w:rsid w:val="006344D1"/>
    <w:rsid w:val="0063564C"/>
    <w:rsid w:val="0063728E"/>
    <w:rsid w:val="00637A40"/>
    <w:rsid w:val="00640268"/>
    <w:rsid w:val="00643148"/>
    <w:rsid w:val="00646208"/>
    <w:rsid w:val="00646522"/>
    <w:rsid w:val="006470DD"/>
    <w:rsid w:val="00647DB1"/>
    <w:rsid w:val="006525EF"/>
    <w:rsid w:val="006529B7"/>
    <w:rsid w:val="006602A8"/>
    <w:rsid w:val="00663C75"/>
    <w:rsid w:val="0066667A"/>
    <w:rsid w:val="00666EF5"/>
    <w:rsid w:val="006677FB"/>
    <w:rsid w:val="00667CB3"/>
    <w:rsid w:val="00667EAA"/>
    <w:rsid w:val="00671458"/>
    <w:rsid w:val="006727C6"/>
    <w:rsid w:val="006729D1"/>
    <w:rsid w:val="00673DFD"/>
    <w:rsid w:val="00675F5E"/>
    <w:rsid w:val="006762FA"/>
    <w:rsid w:val="00684963"/>
    <w:rsid w:val="00685D3E"/>
    <w:rsid w:val="0068685A"/>
    <w:rsid w:val="0068727E"/>
    <w:rsid w:val="0068769D"/>
    <w:rsid w:val="00687CAE"/>
    <w:rsid w:val="00687E2A"/>
    <w:rsid w:val="0069088F"/>
    <w:rsid w:val="006909C6"/>
    <w:rsid w:val="006922F5"/>
    <w:rsid w:val="00692690"/>
    <w:rsid w:val="006978D3"/>
    <w:rsid w:val="00697DC4"/>
    <w:rsid w:val="006A1E9D"/>
    <w:rsid w:val="006A2EEA"/>
    <w:rsid w:val="006A34B2"/>
    <w:rsid w:val="006A358B"/>
    <w:rsid w:val="006A55C0"/>
    <w:rsid w:val="006A58D0"/>
    <w:rsid w:val="006A6453"/>
    <w:rsid w:val="006A694E"/>
    <w:rsid w:val="006A6B5D"/>
    <w:rsid w:val="006A792D"/>
    <w:rsid w:val="006A7A3E"/>
    <w:rsid w:val="006B17F6"/>
    <w:rsid w:val="006B1E25"/>
    <w:rsid w:val="006B1FB5"/>
    <w:rsid w:val="006B35AF"/>
    <w:rsid w:val="006B363E"/>
    <w:rsid w:val="006B5E67"/>
    <w:rsid w:val="006B6235"/>
    <w:rsid w:val="006B6BF2"/>
    <w:rsid w:val="006B7187"/>
    <w:rsid w:val="006C04C4"/>
    <w:rsid w:val="006C6981"/>
    <w:rsid w:val="006D3556"/>
    <w:rsid w:val="006D4931"/>
    <w:rsid w:val="006D502A"/>
    <w:rsid w:val="006D5B2E"/>
    <w:rsid w:val="006D7DEB"/>
    <w:rsid w:val="006E0F47"/>
    <w:rsid w:val="006E297D"/>
    <w:rsid w:val="006E3E2F"/>
    <w:rsid w:val="006E617C"/>
    <w:rsid w:val="006E76AB"/>
    <w:rsid w:val="006E799D"/>
    <w:rsid w:val="006E7AE5"/>
    <w:rsid w:val="006F0EC3"/>
    <w:rsid w:val="006F3E73"/>
    <w:rsid w:val="006F4C29"/>
    <w:rsid w:val="00700A64"/>
    <w:rsid w:val="0070161E"/>
    <w:rsid w:val="0070180D"/>
    <w:rsid w:val="007051C8"/>
    <w:rsid w:val="00707744"/>
    <w:rsid w:val="00707A15"/>
    <w:rsid w:val="00710D60"/>
    <w:rsid w:val="00715EDF"/>
    <w:rsid w:val="007206DE"/>
    <w:rsid w:val="007209DD"/>
    <w:rsid w:val="0072238C"/>
    <w:rsid w:val="0072309B"/>
    <w:rsid w:val="00723D9A"/>
    <w:rsid w:val="00724AC1"/>
    <w:rsid w:val="00724E74"/>
    <w:rsid w:val="00724EA9"/>
    <w:rsid w:val="00725A11"/>
    <w:rsid w:val="00725D04"/>
    <w:rsid w:val="00727F18"/>
    <w:rsid w:val="007306C6"/>
    <w:rsid w:val="0073260A"/>
    <w:rsid w:val="00732DA8"/>
    <w:rsid w:val="00736AAF"/>
    <w:rsid w:val="00736ECC"/>
    <w:rsid w:val="007435F2"/>
    <w:rsid w:val="007448B4"/>
    <w:rsid w:val="00744F24"/>
    <w:rsid w:val="007461AA"/>
    <w:rsid w:val="00746DE2"/>
    <w:rsid w:val="0074726B"/>
    <w:rsid w:val="00747283"/>
    <w:rsid w:val="007509C8"/>
    <w:rsid w:val="00751063"/>
    <w:rsid w:val="00752088"/>
    <w:rsid w:val="007520D9"/>
    <w:rsid w:val="00753CA3"/>
    <w:rsid w:val="00754DB9"/>
    <w:rsid w:val="00755A7E"/>
    <w:rsid w:val="0076000E"/>
    <w:rsid w:val="00762B96"/>
    <w:rsid w:val="0076342E"/>
    <w:rsid w:val="00763736"/>
    <w:rsid w:val="00767A84"/>
    <w:rsid w:val="007715AC"/>
    <w:rsid w:val="007721BB"/>
    <w:rsid w:val="00773A32"/>
    <w:rsid w:val="007742DD"/>
    <w:rsid w:val="00776569"/>
    <w:rsid w:val="00780197"/>
    <w:rsid w:val="0078027C"/>
    <w:rsid w:val="00781E12"/>
    <w:rsid w:val="00781F73"/>
    <w:rsid w:val="00782D86"/>
    <w:rsid w:val="00783E5C"/>
    <w:rsid w:val="00785DB0"/>
    <w:rsid w:val="00787359"/>
    <w:rsid w:val="007874D2"/>
    <w:rsid w:val="007900CF"/>
    <w:rsid w:val="007905BA"/>
    <w:rsid w:val="00791BA6"/>
    <w:rsid w:val="007923A4"/>
    <w:rsid w:val="00796C1F"/>
    <w:rsid w:val="007973FB"/>
    <w:rsid w:val="007977BB"/>
    <w:rsid w:val="007A009C"/>
    <w:rsid w:val="007A30A7"/>
    <w:rsid w:val="007A34DE"/>
    <w:rsid w:val="007A3EB6"/>
    <w:rsid w:val="007A46C8"/>
    <w:rsid w:val="007A66AA"/>
    <w:rsid w:val="007B16FF"/>
    <w:rsid w:val="007B1EA1"/>
    <w:rsid w:val="007B2772"/>
    <w:rsid w:val="007B4700"/>
    <w:rsid w:val="007B76B2"/>
    <w:rsid w:val="007B7848"/>
    <w:rsid w:val="007B7AE4"/>
    <w:rsid w:val="007C0518"/>
    <w:rsid w:val="007C0FDF"/>
    <w:rsid w:val="007C129D"/>
    <w:rsid w:val="007C19FB"/>
    <w:rsid w:val="007C22DD"/>
    <w:rsid w:val="007C3300"/>
    <w:rsid w:val="007C4F33"/>
    <w:rsid w:val="007C6288"/>
    <w:rsid w:val="007C6A6E"/>
    <w:rsid w:val="007C705F"/>
    <w:rsid w:val="007D283F"/>
    <w:rsid w:val="007D4A67"/>
    <w:rsid w:val="007D4BE4"/>
    <w:rsid w:val="007D4E54"/>
    <w:rsid w:val="007D6CF8"/>
    <w:rsid w:val="007D7FD3"/>
    <w:rsid w:val="007E0650"/>
    <w:rsid w:val="007E0CC2"/>
    <w:rsid w:val="007E340A"/>
    <w:rsid w:val="007E42A9"/>
    <w:rsid w:val="007E4A94"/>
    <w:rsid w:val="007E526D"/>
    <w:rsid w:val="007F0103"/>
    <w:rsid w:val="007F04B9"/>
    <w:rsid w:val="007F135D"/>
    <w:rsid w:val="007F3DBB"/>
    <w:rsid w:val="007F4367"/>
    <w:rsid w:val="007F530E"/>
    <w:rsid w:val="007F60C3"/>
    <w:rsid w:val="0080019A"/>
    <w:rsid w:val="0080049A"/>
    <w:rsid w:val="008010F8"/>
    <w:rsid w:val="00801363"/>
    <w:rsid w:val="00801C31"/>
    <w:rsid w:val="00802289"/>
    <w:rsid w:val="00802751"/>
    <w:rsid w:val="008056C3"/>
    <w:rsid w:val="00806030"/>
    <w:rsid w:val="00806142"/>
    <w:rsid w:val="00806527"/>
    <w:rsid w:val="00806580"/>
    <w:rsid w:val="00810F8F"/>
    <w:rsid w:val="00811C09"/>
    <w:rsid w:val="00812163"/>
    <w:rsid w:val="0081226E"/>
    <w:rsid w:val="008126E1"/>
    <w:rsid w:val="00813631"/>
    <w:rsid w:val="0081530F"/>
    <w:rsid w:val="00815A29"/>
    <w:rsid w:val="00815A33"/>
    <w:rsid w:val="008205C6"/>
    <w:rsid w:val="0082236B"/>
    <w:rsid w:val="00822B6A"/>
    <w:rsid w:val="00823915"/>
    <w:rsid w:val="008306A3"/>
    <w:rsid w:val="00830CD9"/>
    <w:rsid w:val="008318F7"/>
    <w:rsid w:val="00831DDE"/>
    <w:rsid w:val="008338CE"/>
    <w:rsid w:val="00835966"/>
    <w:rsid w:val="00836F3C"/>
    <w:rsid w:val="00837849"/>
    <w:rsid w:val="008407B0"/>
    <w:rsid w:val="008416E3"/>
    <w:rsid w:val="00841EB9"/>
    <w:rsid w:val="0084295A"/>
    <w:rsid w:val="00843B54"/>
    <w:rsid w:val="008441C5"/>
    <w:rsid w:val="00845B82"/>
    <w:rsid w:val="00846E9B"/>
    <w:rsid w:val="00847205"/>
    <w:rsid w:val="00851ED6"/>
    <w:rsid w:val="008534BC"/>
    <w:rsid w:val="00854E0D"/>
    <w:rsid w:val="008574AF"/>
    <w:rsid w:val="00861854"/>
    <w:rsid w:val="00861C30"/>
    <w:rsid w:val="00861DC6"/>
    <w:rsid w:val="00861E2F"/>
    <w:rsid w:val="00862E52"/>
    <w:rsid w:val="00863DB8"/>
    <w:rsid w:val="0086441A"/>
    <w:rsid w:val="008651A2"/>
    <w:rsid w:val="008657D5"/>
    <w:rsid w:val="008657DD"/>
    <w:rsid w:val="008659DB"/>
    <w:rsid w:val="0086642B"/>
    <w:rsid w:val="008704DA"/>
    <w:rsid w:val="008716DB"/>
    <w:rsid w:val="008717DD"/>
    <w:rsid w:val="00872525"/>
    <w:rsid w:val="0087256E"/>
    <w:rsid w:val="00873731"/>
    <w:rsid w:val="00873DEC"/>
    <w:rsid w:val="00875352"/>
    <w:rsid w:val="00876983"/>
    <w:rsid w:val="00876E9D"/>
    <w:rsid w:val="00877004"/>
    <w:rsid w:val="00881C24"/>
    <w:rsid w:val="00885252"/>
    <w:rsid w:val="00886A73"/>
    <w:rsid w:val="0088720E"/>
    <w:rsid w:val="00893936"/>
    <w:rsid w:val="00893F6F"/>
    <w:rsid w:val="008953D8"/>
    <w:rsid w:val="00895429"/>
    <w:rsid w:val="00895E80"/>
    <w:rsid w:val="008979AE"/>
    <w:rsid w:val="008A0A18"/>
    <w:rsid w:val="008A0CF6"/>
    <w:rsid w:val="008A340A"/>
    <w:rsid w:val="008A6159"/>
    <w:rsid w:val="008A670D"/>
    <w:rsid w:val="008B15C7"/>
    <w:rsid w:val="008B329D"/>
    <w:rsid w:val="008B3527"/>
    <w:rsid w:val="008B4D7C"/>
    <w:rsid w:val="008B6E2B"/>
    <w:rsid w:val="008C1148"/>
    <w:rsid w:val="008C4153"/>
    <w:rsid w:val="008C558E"/>
    <w:rsid w:val="008C659A"/>
    <w:rsid w:val="008C678E"/>
    <w:rsid w:val="008C7730"/>
    <w:rsid w:val="008D0ABF"/>
    <w:rsid w:val="008D52DE"/>
    <w:rsid w:val="008D5EE6"/>
    <w:rsid w:val="008E1870"/>
    <w:rsid w:val="008E71D3"/>
    <w:rsid w:val="008E7C0D"/>
    <w:rsid w:val="008F092E"/>
    <w:rsid w:val="008F0BB4"/>
    <w:rsid w:val="008F1D74"/>
    <w:rsid w:val="008F23F3"/>
    <w:rsid w:val="008F2481"/>
    <w:rsid w:val="008F34E0"/>
    <w:rsid w:val="008F359A"/>
    <w:rsid w:val="008F4F0C"/>
    <w:rsid w:val="008F588D"/>
    <w:rsid w:val="009017FB"/>
    <w:rsid w:val="00901C9C"/>
    <w:rsid w:val="0090367F"/>
    <w:rsid w:val="0090378D"/>
    <w:rsid w:val="00910D9B"/>
    <w:rsid w:val="009116AD"/>
    <w:rsid w:val="00911FEF"/>
    <w:rsid w:val="00912C67"/>
    <w:rsid w:val="00913076"/>
    <w:rsid w:val="00914D15"/>
    <w:rsid w:val="00916AF0"/>
    <w:rsid w:val="00916DC5"/>
    <w:rsid w:val="009173BC"/>
    <w:rsid w:val="009200CC"/>
    <w:rsid w:val="00921156"/>
    <w:rsid w:val="009218B8"/>
    <w:rsid w:val="00922458"/>
    <w:rsid w:val="009236FF"/>
    <w:rsid w:val="0092380F"/>
    <w:rsid w:val="00923B60"/>
    <w:rsid w:val="00926001"/>
    <w:rsid w:val="0092627D"/>
    <w:rsid w:val="009310A7"/>
    <w:rsid w:val="00931449"/>
    <w:rsid w:val="00932531"/>
    <w:rsid w:val="00932996"/>
    <w:rsid w:val="00932BD8"/>
    <w:rsid w:val="009338B2"/>
    <w:rsid w:val="00934E3F"/>
    <w:rsid w:val="00936D04"/>
    <w:rsid w:val="00937212"/>
    <w:rsid w:val="00940A8C"/>
    <w:rsid w:val="00941A42"/>
    <w:rsid w:val="00943A14"/>
    <w:rsid w:val="00947828"/>
    <w:rsid w:val="009511EA"/>
    <w:rsid w:val="009516CE"/>
    <w:rsid w:val="00951F9E"/>
    <w:rsid w:val="0095200C"/>
    <w:rsid w:val="00954792"/>
    <w:rsid w:val="00956AD7"/>
    <w:rsid w:val="0095703D"/>
    <w:rsid w:val="00957682"/>
    <w:rsid w:val="009602B4"/>
    <w:rsid w:val="009619C1"/>
    <w:rsid w:val="00962479"/>
    <w:rsid w:val="009624D3"/>
    <w:rsid w:val="00962FB1"/>
    <w:rsid w:val="00963CC9"/>
    <w:rsid w:val="0096697D"/>
    <w:rsid w:val="00967AEF"/>
    <w:rsid w:val="00967F4D"/>
    <w:rsid w:val="0097090C"/>
    <w:rsid w:val="0097198E"/>
    <w:rsid w:val="00975548"/>
    <w:rsid w:val="0097587E"/>
    <w:rsid w:val="00975DD4"/>
    <w:rsid w:val="00975F9C"/>
    <w:rsid w:val="009812AD"/>
    <w:rsid w:val="00983622"/>
    <w:rsid w:val="009840A0"/>
    <w:rsid w:val="009857E6"/>
    <w:rsid w:val="00985BB9"/>
    <w:rsid w:val="009863AA"/>
    <w:rsid w:val="00990CEC"/>
    <w:rsid w:val="00990E77"/>
    <w:rsid w:val="00990EAD"/>
    <w:rsid w:val="00991BE3"/>
    <w:rsid w:val="009921A7"/>
    <w:rsid w:val="009959FF"/>
    <w:rsid w:val="00996E84"/>
    <w:rsid w:val="00997AF4"/>
    <w:rsid w:val="00997C96"/>
    <w:rsid w:val="009A33AC"/>
    <w:rsid w:val="009A3FF7"/>
    <w:rsid w:val="009A439D"/>
    <w:rsid w:val="009A4AB9"/>
    <w:rsid w:val="009A5089"/>
    <w:rsid w:val="009A5E1C"/>
    <w:rsid w:val="009A6DCD"/>
    <w:rsid w:val="009B3BA5"/>
    <w:rsid w:val="009C11CB"/>
    <w:rsid w:val="009C2390"/>
    <w:rsid w:val="009C3230"/>
    <w:rsid w:val="009C390F"/>
    <w:rsid w:val="009C3AFC"/>
    <w:rsid w:val="009C4034"/>
    <w:rsid w:val="009C63D3"/>
    <w:rsid w:val="009C7C2E"/>
    <w:rsid w:val="009D0F34"/>
    <w:rsid w:val="009D1067"/>
    <w:rsid w:val="009D1B4B"/>
    <w:rsid w:val="009D4181"/>
    <w:rsid w:val="009D4D73"/>
    <w:rsid w:val="009D5749"/>
    <w:rsid w:val="009D61A8"/>
    <w:rsid w:val="009D6735"/>
    <w:rsid w:val="009D77C2"/>
    <w:rsid w:val="009E064D"/>
    <w:rsid w:val="009E2BF4"/>
    <w:rsid w:val="009E3EF9"/>
    <w:rsid w:val="009E40AB"/>
    <w:rsid w:val="009E40E2"/>
    <w:rsid w:val="009E4735"/>
    <w:rsid w:val="009E6B54"/>
    <w:rsid w:val="009E7620"/>
    <w:rsid w:val="009F036C"/>
    <w:rsid w:val="009F21E9"/>
    <w:rsid w:val="009F31FA"/>
    <w:rsid w:val="009F340D"/>
    <w:rsid w:val="009F3A6D"/>
    <w:rsid w:val="009F67E7"/>
    <w:rsid w:val="00A00FD9"/>
    <w:rsid w:val="00A0448C"/>
    <w:rsid w:val="00A04910"/>
    <w:rsid w:val="00A060BC"/>
    <w:rsid w:val="00A06484"/>
    <w:rsid w:val="00A06F8D"/>
    <w:rsid w:val="00A07377"/>
    <w:rsid w:val="00A13B27"/>
    <w:rsid w:val="00A13B60"/>
    <w:rsid w:val="00A1537D"/>
    <w:rsid w:val="00A173D9"/>
    <w:rsid w:val="00A2010D"/>
    <w:rsid w:val="00A258D1"/>
    <w:rsid w:val="00A268DC"/>
    <w:rsid w:val="00A30276"/>
    <w:rsid w:val="00A33C60"/>
    <w:rsid w:val="00A3514D"/>
    <w:rsid w:val="00A353DD"/>
    <w:rsid w:val="00A35869"/>
    <w:rsid w:val="00A3597F"/>
    <w:rsid w:val="00A359ED"/>
    <w:rsid w:val="00A377C8"/>
    <w:rsid w:val="00A40460"/>
    <w:rsid w:val="00A468EA"/>
    <w:rsid w:val="00A46ACF"/>
    <w:rsid w:val="00A472ED"/>
    <w:rsid w:val="00A47436"/>
    <w:rsid w:val="00A50C62"/>
    <w:rsid w:val="00A51363"/>
    <w:rsid w:val="00A5158E"/>
    <w:rsid w:val="00A520EC"/>
    <w:rsid w:val="00A52657"/>
    <w:rsid w:val="00A5274F"/>
    <w:rsid w:val="00A53007"/>
    <w:rsid w:val="00A534C9"/>
    <w:rsid w:val="00A54C74"/>
    <w:rsid w:val="00A55455"/>
    <w:rsid w:val="00A563C4"/>
    <w:rsid w:val="00A56EB6"/>
    <w:rsid w:val="00A602BE"/>
    <w:rsid w:val="00A621E3"/>
    <w:rsid w:val="00A62323"/>
    <w:rsid w:val="00A63A34"/>
    <w:rsid w:val="00A6440A"/>
    <w:rsid w:val="00A65055"/>
    <w:rsid w:val="00A67AAA"/>
    <w:rsid w:val="00A72175"/>
    <w:rsid w:val="00A722E1"/>
    <w:rsid w:val="00A726EF"/>
    <w:rsid w:val="00A73639"/>
    <w:rsid w:val="00A75F61"/>
    <w:rsid w:val="00A8024D"/>
    <w:rsid w:val="00A808D8"/>
    <w:rsid w:val="00A81E97"/>
    <w:rsid w:val="00A912FD"/>
    <w:rsid w:val="00A91E8A"/>
    <w:rsid w:val="00A93E05"/>
    <w:rsid w:val="00A95A9D"/>
    <w:rsid w:val="00A96AD0"/>
    <w:rsid w:val="00A97045"/>
    <w:rsid w:val="00A97EF9"/>
    <w:rsid w:val="00AA096F"/>
    <w:rsid w:val="00AA2554"/>
    <w:rsid w:val="00AA26CD"/>
    <w:rsid w:val="00AA4AA7"/>
    <w:rsid w:val="00AA595B"/>
    <w:rsid w:val="00AA7AC4"/>
    <w:rsid w:val="00AB104C"/>
    <w:rsid w:val="00AB337A"/>
    <w:rsid w:val="00AB426C"/>
    <w:rsid w:val="00AB5DFD"/>
    <w:rsid w:val="00AB6298"/>
    <w:rsid w:val="00AB75B0"/>
    <w:rsid w:val="00AB7C85"/>
    <w:rsid w:val="00AC0318"/>
    <w:rsid w:val="00AC1C77"/>
    <w:rsid w:val="00AC3920"/>
    <w:rsid w:val="00AC39CC"/>
    <w:rsid w:val="00AC3BF1"/>
    <w:rsid w:val="00AC47AE"/>
    <w:rsid w:val="00AC4AAB"/>
    <w:rsid w:val="00AC549A"/>
    <w:rsid w:val="00AC58B7"/>
    <w:rsid w:val="00AD0D65"/>
    <w:rsid w:val="00AD3090"/>
    <w:rsid w:val="00AD340D"/>
    <w:rsid w:val="00AD3514"/>
    <w:rsid w:val="00AD359A"/>
    <w:rsid w:val="00AD4BAC"/>
    <w:rsid w:val="00AD4C7E"/>
    <w:rsid w:val="00AD5BC5"/>
    <w:rsid w:val="00AD6733"/>
    <w:rsid w:val="00AE0B8D"/>
    <w:rsid w:val="00AE11A0"/>
    <w:rsid w:val="00AE165C"/>
    <w:rsid w:val="00AE1B3E"/>
    <w:rsid w:val="00AE29B4"/>
    <w:rsid w:val="00AE2F6F"/>
    <w:rsid w:val="00AE48F2"/>
    <w:rsid w:val="00AE50B0"/>
    <w:rsid w:val="00AE5A38"/>
    <w:rsid w:val="00AE62D8"/>
    <w:rsid w:val="00AF16EB"/>
    <w:rsid w:val="00AF380D"/>
    <w:rsid w:val="00AF4321"/>
    <w:rsid w:val="00AF4FF0"/>
    <w:rsid w:val="00AF6B8B"/>
    <w:rsid w:val="00AF771F"/>
    <w:rsid w:val="00B015A0"/>
    <w:rsid w:val="00B019B4"/>
    <w:rsid w:val="00B01A62"/>
    <w:rsid w:val="00B0392A"/>
    <w:rsid w:val="00B05E26"/>
    <w:rsid w:val="00B07A7D"/>
    <w:rsid w:val="00B10CDC"/>
    <w:rsid w:val="00B131E9"/>
    <w:rsid w:val="00B1547C"/>
    <w:rsid w:val="00B16898"/>
    <w:rsid w:val="00B210EC"/>
    <w:rsid w:val="00B215A1"/>
    <w:rsid w:val="00B21E4B"/>
    <w:rsid w:val="00B222C1"/>
    <w:rsid w:val="00B23288"/>
    <w:rsid w:val="00B263D8"/>
    <w:rsid w:val="00B31192"/>
    <w:rsid w:val="00B312B4"/>
    <w:rsid w:val="00B332C8"/>
    <w:rsid w:val="00B33B9A"/>
    <w:rsid w:val="00B35D2C"/>
    <w:rsid w:val="00B36169"/>
    <w:rsid w:val="00B40012"/>
    <w:rsid w:val="00B42F37"/>
    <w:rsid w:val="00B47C56"/>
    <w:rsid w:val="00B521C0"/>
    <w:rsid w:val="00B524CF"/>
    <w:rsid w:val="00B53356"/>
    <w:rsid w:val="00B5351A"/>
    <w:rsid w:val="00B54625"/>
    <w:rsid w:val="00B55ADE"/>
    <w:rsid w:val="00B5704B"/>
    <w:rsid w:val="00B57B61"/>
    <w:rsid w:val="00B60AA8"/>
    <w:rsid w:val="00B67B41"/>
    <w:rsid w:val="00B70FFD"/>
    <w:rsid w:val="00B71F75"/>
    <w:rsid w:val="00B80048"/>
    <w:rsid w:val="00B80CC4"/>
    <w:rsid w:val="00B81E19"/>
    <w:rsid w:val="00B82519"/>
    <w:rsid w:val="00B842C3"/>
    <w:rsid w:val="00B8691A"/>
    <w:rsid w:val="00B87D92"/>
    <w:rsid w:val="00B901A2"/>
    <w:rsid w:val="00B91920"/>
    <w:rsid w:val="00B92D1C"/>
    <w:rsid w:val="00B93867"/>
    <w:rsid w:val="00B966A9"/>
    <w:rsid w:val="00B97BFF"/>
    <w:rsid w:val="00BA001D"/>
    <w:rsid w:val="00BA154D"/>
    <w:rsid w:val="00BA177F"/>
    <w:rsid w:val="00BA1834"/>
    <w:rsid w:val="00BA38B1"/>
    <w:rsid w:val="00BA407E"/>
    <w:rsid w:val="00BA5F58"/>
    <w:rsid w:val="00BA747A"/>
    <w:rsid w:val="00BA79BF"/>
    <w:rsid w:val="00BB0DDF"/>
    <w:rsid w:val="00BB10C8"/>
    <w:rsid w:val="00BB3348"/>
    <w:rsid w:val="00BB5C8D"/>
    <w:rsid w:val="00BB6097"/>
    <w:rsid w:val="00BB7BF8"/>
    <w:rsid w:val="00BB7E3E"/>
    <w:rsid w:val="00BC0D90"/>
    <w:rsid w:val="00BC0ECC"/>
    <w:rsid w:val="00BC114A"/>
    <w:rsid w:val="00BC2CAA"/>
    <w:rsid w:val="00BC38E1"/>
    <w:rsid w:val="00BC3B08"/>
    <w:rsid w:val="00BC3EF8"/>
    <w:rsid w:val="00BC458B"/>
    <w:rsid w:val="00BC6AC0"/>
    <w:rsid w:val="00BC7D7A"/>
    <w:rsid w:val="00BD1561"/>
    <w:rsid w:val="00BD25C6"/>
    <w:rsid w:val="00BD283B"/>
    <w:rsid w:val="00BD2D8D"/>
    <w:rsid w:val="00BD3886"/>
    <w:rsid w:val="00BD4BAE"/>
    <w:rsid w:val="00BE062E"/>
    <w:rsid w:val="00BE2244"/>
    <w:rsid w:val="00BE2B82"/>
    <w:rsid w:val="00BE3F28"/>
    <w:rsid w:val="00BE4AED"/>
    <w:rsid w:val="00BE7C18"/>
    <w:rsid w:val="00BF1387"/>
    <w:rsid w:val="00BF1801"/>
    <w:rsid w:val="00BF3BA6"/>
    <w:rsid w:val="00BF3CC4"/>
    <w:rsid w:val="00BF3F83"/>
    <w:rsid w:val="00BF4214"/>
    <w:rsid w:val="00BF58AD"/>
    <w:rsid w:val="00BF7B70"/>
    <w:rsid w:val="00C01048"/>
    <w:rsid w:val="00C010BB"/>
    <w:rsid w:val="00C016DD"/>
    <w:rsid w:val="00C01BA1"/>
    <w:rsid w:val="00C04FC7"/>
    <w:rsid w:val="00C072C8"/>
    <w:rsid w:val="00C0742B"/>
    <w:rsid w:val="00C10040"/>
    <w:rsid w:val="00C11FA7"/>
    <w:rsid w:val="00C13297"/>
    <w:rsid w:val="00C13E53"/>
    <w:rsid w:val="00C172ED"/>
    <w:rsid w:val="00C21419"/>
    <w:rsid w:val="00C219F4"/>
    <w:rsid w:val="00C236BE"/>
    <w:rsid w:val="00C257BB"/>
    <w:rsid w:val="00C30219"/>
    <w:rsid w:val="00C31D0A"/>
    <w:rsid w:val="00C33973"/>
    <w:rsid w:val="00C341C2"/>
    <w:rsid w:val="00C34976"/>
    <w:rsid w:val="00C34E00"/>
    <w:rsid w:val="00C358EB"/>
    <w:rsid w:val="00C40A1D"/>
    <w:rsid w:val="00C4100C"/>
    <w:rsid w:val="00C41920"/>
    <w:rsid w:val="00C433B4"/>
    <w:rsid w:val="00C44B5A"/>
    <w:rsid w:val="00C460DE"/>
    <w:rsid w:val="00C479C9"/>
    <w:rsid w:val="00C5582D"/>
    <w:rsid w:val="00C574C8"/>
    <w:rsid w:val="00C61264"/>
    <w:rsid w:val="00C64045"/>
    <w:rsid w:val="00C64DB7"/>
    <w:rsid w:val="00C65C42"/>
    <w:rsid w:val="00C66CB7"/>
    <w:rsid w:val="00C66E07"/>
    <w:rsid w:val="00C708AE"/>
    <w:rsid w:val="00C80DB8"/>
    <w:rsid w:val="00C81BB9"/>
    <w:rsid w:val="00C825A1"/>
    <w:rsid w:val="00C82602"/>
    <w:rsid w:val="00C83F30"/>
    <w:rsid w:val="00C84896"/>
    <w:rsid w:val="00C8538F"/>
    <w:rsid w:val="00C866F4"/>
    <w:rsid w:val="00C876E5"/>
    <w:rsid w:val="00C87BA5"/>
    <w:rsid w:val="00C93C5C"/>
    <w:rsid w:val="00C94AEE"/>
    <w:rsid w:val="00C95BF6"/>
    <w:rsid w:val="00C95FBE"/>
    <w:rsid w:val="00C961BA"/>
    <w:rsid w:val="00C96284"/>
    <w:rsid w:val="00C96A14"/>
    <w:rsid w:val="00C977EA"/>
    <w:rsid w:val="00C97AC7"/>
    <w:rsid w:val="00CA1105"/>
    <w:rsid w:val="00CA156F"/>
    <w:rsid w:val="00CA1F2D"/>
    <w:rsid w:val="00CA45A2"/>
    <w:rsid w:val="00CA5514"/>
    <w:rsid w:val="00CA5EDF"/>
    <w:rsid w:val="00CA5EE6"/>
    <w:rsid w:val="00CA69D8"/>
    <w:rsid w:val="00CA73CF"/>
    <w:rsid w:val="00CB2F33"/>
    <w:rsid w:val="00CB42D1"/>
    <w:rsid w:val="00CB4F96"/>
    <w:rsid w:val="00CB5F31"/>
    <w:rsid w:val="00CB6EE2"/>
    <w:rsid w:val="00CB7E8C"/>
    <w:rsid w:val="00CC003A"/>
    <w:rsid w:val="00CC19DD"/>
    <w:rsid w:val="00CC1EAF"/>
    <w:rsid w:val="00CC3AF3"/>
    <w:rsid w:val="00CC3B6F"/>
    <w:rsid w:val="00CC7197"/>
    <w:rsid w:val="00CC7BF2"/>
    <w:rsid w:val="00CC7C7B"/>
    <w:rsid w:val="00CD0CB5"/>
    <w:rsid w:val="00CD168C"/>
    <w:rsid w:val="00CD1BCD"/>
    <w:rsid w:val="00CD3DA7"/>
    <w:rsid w:val="00CD4643"/>
    <w:rsid w:val="00CD4E28"/>
    <w:rsid w:val="00CD4E4F"/>
    <w:rsid w:val="00CD5F42"/>
    <w:rsid w:val="00CD62B9"/>
    <w:rsid w:val="00CD6A2F"/>
    <w:rsid w:val="00CD7664"/>
    <w:rsid w:val="00CE192A"/>
    <w:rsid w:val="00CE2286"/>
    <w:rsid w:val="00CE3AEE"/>
    <w:rsid w:val="00CE5491"/>
    <w:rsid w:val="00CE5975"/>
    <w:rsid w:val="00CE66FC"/>
    <w:rsid w:val="00CF1A16"/>
    <w:rsid w:val="00CF4746"/>
    <w:rsid w:val="00CF6A0B"/>
    <w:rsid w:val="00D0010A"/>
    <w:rsid w:val="00D00F1F"/>
    <w:rsid w:val="00D01035"/>
    <w:rsid w:val="00D04D6D"/>
    <w:rsid w:val="00D05269"/>
    <w:rsid w:val="00D05398"/>
    <w:rsid w:val="00D053B8"/>
    <w:rsid w:val="00D05C8C"/>
    <w:rsid w:val="00D15712"/>
    <w:rsid w:val="00D15792"/>
    <w:rsid w:val="00D16CD5"/>
    <w:rsid w:val="00D20C9D"/>
    <w:rsid w:val="00D2510F"/>
    <w:rsid w:val="00D3058E"/>
    <w:rsid w:val="00D32BE2"/>
    <w:rsid w:val="00D33886"/>
    <w:rsid w:val="00D33A47"/>
    <w:rsid w:val="00D349ED"/>
    <w:rsid w:val="00D36742"/>
    <w:rsid w:val="00D371EB"/>
    <w:rsid w:val="00D37782"/>
    <w:rsid w:val="00D379CD"/>
    <w:rsid w:val="00D40AA3"/>
    <w:rsid w:val="00D40C00"/>
    <w:rsid w:val="00D41019"/>
    <w:rsid w:val="00D41365"/>
    <w:rsid w:val="00D42E07"/>
    <w:rsid w:val="00D432A9"/>
    <w:rsid w:val="00D43761"/>
    <w:rsid w:val="00D442EF"/>
    <w:rsid w:val="00D462C7"/>
    <w:rsid w:val="00D46C71"/>
    <w:rsid w:val="00D5015E"/>
    <w:rsid w:val="00D50E47"/>
    <w:rsid w:val="00D53C25"/>
    <w:rsid w:val="00D53D89"/>
    <w:rsid w:val="00D5448C"/>
    <w:rsid w:val="00D56E6F"/>
    <w:rsid w:val="00D5734F"/>
    <w:rsid w:val="00D60546"/>
    <w:rsid w:val="00D62FCF"/>
    <w:rsid w:val="00D63131"/>
    <w:rsid w:val="00D65114"/>
    <w:rsid w:val="00D65658"/>
    <w:rsid w:val="00D70946"/>
    <w:rsid w:val="00D75859"/>
    <w:rsid w:val="00D761FB"/>
    <w:rsid w:val="00D809AA"/>
    <w:rsid w:val="00D815DC"/>
    <w:rsid w:val="00D829BD"/>
    <w:rsid w:val="00D85516"/>
    <w:rsid w:val="00D86108"/>
    <w:rsid w:val="00D861BE"/>
    <w:rsid w:val="00D90923"/>
    <w:rsid w:val="00D91258"/>
    <w:rsid w:val="00D922A3"/>
    <w:rsid w:val="00D92844"/>
    <w:rsid w:val="00D944FE"/>
    <w:rsid w:val="00D9485B"/>
    <w:rsid w:val="00D96A55"/>
    <w:rsid w:val="00D96A58"/>
    <w:rsid w:val="00D977A2"/>
    <w:rsid w:val="00D97F42"/>
    <w:rsid w:val="00DA2104"/>
    <w:rsid w:val="00DA3CD5"/>
    <w:rsid w:val="00DA7AEE"/>
    <w:rsid w:val="00DB148C"/>
    <w:rsid w:val="00DB1FC6"/>
    <w:rsid w:val="00DB3F96"/>
    <w:rsid w:val="00DB498C"/>
    <w:rsid w:val="00DC052D"/>
    <w:rsid w:val="00DC1ACE"/>
    <w:rsid w:val="00DC266E"/>
    <w:rsid w:val="00DC496A"/>
    <w:rsid w:val="00DD2251"/>
    <w:rsid w:val="00DD3E57"/>
    <w:rsid w:val="00DD4544"/>
    <w:rsid w:val="00DD468A"/>
    <w:rsid w:val="00DD482C"/>
    <w:rsid w:val="00DD59D0"/>
    <w:rsid w:val="00DD677C"/>
    <w:rsid w:val="00DD7ACA"/>
    <w:rsid w:val="00DE02E9"/>
    <w:rsid w:val="00DE41F2"/>
    <w:rsid w:val="00DE45C4"/>
    <w:rsid w:val="00DE55BE"/>
    <w:rsid w:val="00DE6D8F"/>
    <w:rsid w:val="00DE71B5"/>
    <w:rsid w:val="00DE772E"/>
    <w:rsid w:val="00DF00FA"/>
    <w:rsid w:val="00DF1A93"/>
    <w:rsid w:val="00DF504A"/>
    <w:rsid w:val="00DF6775"/>
    <w:rsid w:val="00DF701A"/>
    <w:rsid w:val="00E026E0"/>
    <w:rsid w:val="00E02FF4"/>
    <w:rsid w:val="00E06CAD"/>
    <w:rsid w:val="00E1094E"/>
    <w:rsid w:val="00E10C6F"/>
    <w:rsid w:val="00E11052"/>
    <w:rsid w:val="00E11541"/>
    <w:rsid w:val="00E13432"/>
    <w:rsid w:val="00E146B6"/>
    <w:rsid w:val="00E14BB7"/>
    <w:rsid w:val="00E14DDB"/>
    <w:rsid w:val="00E17460"/>
    <w:rsid w:val="00E17AC3"/>
    <w:rsid w:val="00E17D2B"/>
    <w:rsid w:val="00E20016"/>
    <w:rsid w:val="00E203C7"/>
    <w:rsid w:val="00E20D98"/>
    <w:rsid w:val="00E2169E"/>
    <w:rsid w:val="00E24C75"/>
    <w:rsid w:val="00E26484"/>
    <w:rsid w:val="00E26806"/>
    <w:rsid w:val="00E27C8E"/>
    <w:rsid w:val="00E32A4A"/>
    <w:rsid w:val="00E33247"/>
    <w:rsid w:val="00E33EDC"/>
    <w:rsid w:val="00E34491"/>
    <w:rsid w:val="00E34691"/>
    <w:rsid w:val="00E35F5B"/>
    <w:rsid w:val="00E42725"/>
    <w:rsid w:val="00E43B16"/>
    <w:rsid w:val="00E44938"/>
    <w:rsid w:val="00E44BAB"/>
    <w:rsid w:val="00E44C23"/>
    <w:rsid w:val="00E45388"/>
    <w:rsid w:val="00E514BE"/>
    <w:rsid w:val="00E527DB"/>
    <w:rsid w:val="00E53290"/>
    <w:rsid w:val="00E56216"/>
    <w:rsid w:val="00E56318"/>
    <w:rsid w:val="00E56EEE"/>
    <w:rsid w:val="00E575E2"/>
    <w:rsid w:val="00E57B20"/>
    <w:rsid w:val="00E57C0B"/>
    <w:rsid w:val="00E60A86"/>
    <w:rsid w:val="00E62415"/>
    <w:rsid w:val="00E64932"/>
    <w:rsid w:val="00E656D2"/>
    <w:rsid w:val="00E65B2F"/>
    <w:rsid w:val="00E665BC"/>
    <w:rsid w:val="00E670FD"/>
    <w:rsid w:val="00E6738A"/>
    <w:rsid w:val="00E70925"/>
    <w:rsid w:val="00E70D9E"/>
    <w:rsid w:val="00E718C0"/>
    <w:rsid w:val="00E740EE"/>
    <w:rsid w:val="00E768D1"/>
    <w:rsid w:val="00E77637"/>
    <w:rsid w:val="00E77797"/>
    <w:rsid w:val="00E777AF"/>
    <w:rsid w:val="00E81266"/>
    <w:rsid w:val="00E818AC"/>
    <w:rsid w:val="00E82AEC"/>
    <w:rsid w:val="00E83ED6"/>
    <w:rsid w:val="00E84CCA"/>
    <w:rsid w:val="00E84D7C"/>
    <w:rsid w:val="00E84EE0"/>
    <w:rsid w:val="00E85CD4"/>
    <w:rsid w:val="00E877F6"/>
    <w:rsid w:val="00E879F3"/>
    <w:rsid w:val="00E90FDB"/>
    <w:rsid w:val="00E91FBA"/>
    <w:rsid w:val="00E92643"/>
    <w:rsid w:val="00E930A8"/>
    <w:rsid w:val="00E9347C"/>
    <w:rsid w:val="00E94E8D"/>
    <w:rsid w:val="00E95B01"/>
    <w:rsid w:val="00EA21B2"/>
    <w:rsid w:val="00EA664E"/>
    <w:rsid w:val="00EB11E8"/>
    <w:rsid w:val="00EB18BF"/>
    <w:rsid w:val="00EB24F0"/>
    <w:rsid w:val="00EB41ED"/>
    <w:rsid w:val="00EB47E7"/>
    <w:rsid w:val="00EB4B97"/>
    <w:rsid w:val="00EB5B85"/>
    <w:rsid w:val="00EB6DBD"/>
    <w:rsid w:val="00EB705A"/>
    <w:rsid w:val="00EC0740"/>
    <w:rsid w:val="00EC2723"/>
    <w:rsid w:val="00EC2A10"/>
    <w:rsid w:val="00EC30CF"/>
    <w:rsid w:val="00EC4200"/>
    <w:rsid w:val="00EC481A"/>
    <w:rsid w:val="00EC4F5A"/>
    <w:rsid w:val="00EC6060"/>
    <w:rsid w:val="00EC70DF"/>
    <w:rsid w:val="00EC7EDD"/>
    <w:rsid w:val="00ED03E4"/>
    <w:rsid w:val="00ED1018"/>
    <w:rsid w:val="00ED28A4"/>
    <w:rsid w:val="00ED28E9"/>
    <w:rsid w:val="00ED31BA"/>
    <w:rsid w:val="00ED5541"/>
    <w:rsid w:val="00ED6B14"/>
    <w:rsid w:val="00ED6BCB"/>
    <w:rsid w:val="00EE120E"/>
    <w:rsid w:val="00EE12C6"/>
    <w:rsid w:val="00EE134D"/>
    <w:rsid w:val="00EE4696"/>
    <w:rsid w:val="00EE5B4E"/>
    <w:rsid w:val="00EF1CDA"/>
    <w:rsid w:val="00EF2529"/>
    <w:rsid w:val="00EF31C4"/>
    <w:rsid w:val="00EF3AE8"/>
    <w:rsid w:val="00EF4327"/>
    <w:rsid w:val="00EF5883"/>
    <w:rsid w:val="00EF65F7"/>
    <w:rsid w:val="00F0069A"/>
    <w:rsid w:val="00F037E3"/>
    <w:rsid w:val="00F0514E"/>
    <w:rsid w:val="00F0788E"/>
    <w:rsid w:val="00F10C08"/>
    <w:rsid w:val="00F12838"/>
    <w:rsid w:val="00F1307B"/>
    <w:rsid w:val="00F1449F"/>
    <w:rsid w:val="00F14C66"/>
    <w:rsid w:val="00F14DFF"/>
    <w:rsid w:val="00F15DAE"/>
    <w:rsid w:val="00F16727"/>
    <w:rsid w:val="00F1683F"/>
    <w:rsid w:val="00F16F16"/>
    <w:rsid w:val="00F21CD3"/>
    <w:rsid w:val="00F22140"/>
    <w:rsid w:val="00F23820"/>
    <w:rsid w:val="00F24F0F"/>
    <w:rsid w:val="00F25C0E"/>
    <w:rsid w:val="00F26A6F"/>
    <w:rsid w:val="00F3000D"/>
    <w:rsid w:val="00F3147B"/>
    <w:rsid w:val="00F316B2"/>
    <w:rsid w:val="00F326AD"/>
    <w:rsid w:val="00F332E6"/>
    <w:rsid w:val="00F33CBB"/>
    <w:rsid w:val="00F34E66"/>
    <w:rsid w:val="00F35F4F"/>
    <w:rsid w:val="00F36E8B"/>
    <w:rsid w:val="00F370C7"/>
    <w:rsid w:val="00F4005F"/>
    <w:rsid w:val="00F41CCD"/>
    <w:rsid w:val="00F42BF1"/>
    <w:rsid w:val="00F43C4C"/>
    <w:rsid w:val="00F44009"/>
    <w:rsid w:val="00F4498F"/>
    <w:rsid w:val="00F44CEF"/>
    <w:rsid w:val="00F4642B"/>
    <w:rsid w:val="00F46768"/>
    <w:rsid w:val="00F50627"/>
    <w:rsid w:val="00F52ADA"/>
    <w:rsid w:val="00F53C63"/>
    <w:rsid w:val="00F54C1A"/>
    <w:rsid w:val="00F554C3"/>
    <w:rsid w:val="00F5695F"/>
    <w:rsid w:val="00F617C5"/>
    <w:rsid w:val="00F6288F"/>
    <w:rsid w:val="00F62C95"/>
    <w:rsid w:val="00F63DAF"/>
    <w:rsid w:val="00F64450"/>
    <w:rsid w:val="00F646DF"/>
    <w:rsid w:val="00F653DF"/>
    <w:rsid w:val="00F660B5"/>
    <w:rsid w:val="00F679DA"/>
    <w:rsid w:val="00F67B52"/>
    <w:rsid w:val="00F7227C"/>
    <w:rsid w:val="00F72532"/>
    <w:rsid w:val="00F730CE"/>
    <w:rsid w:val="00F73765"/>
    <w:rsid w:val="00F7569F"/>
    <w:rsid w:val="00F75E47"/>
    <w:rsid w:val="00F77F50"/>
    <w:rsid w:val="00F810D8"/>
    <w:rsid w:val="00F81517"/>
    <w:rsid w:val="00F83A8D"/>
    <w:rsid w:val="00F845DE"/>
    <w:rsid w:val="00F877FC"/>
    <w:rsid w:val="00F87953"/>
    <w:rsid w:val="00F87959"/>
    <w:rsid w:val="00F900A9"/>
    <w:rsid w:val="00F9010C"/>
    <w:rsid w:val="00F911CD"/>
    <w:rsid w:val="00F915FC"/>
    <w:rsid w:val="00F9218C"/>
    <w:rsid w:val="00F92E14"/>
    <w:rsid w:val="00F932F3"/>
    <w:rsid w:val="00F93C18"/>
    <w:rsid w:val="00F94A7D"/>
    <w:rsid w:val="00F94FA0"/>
    <w:rsid w:val="00F95DE9"/>
    <w:rsid w:val="00F95E6D"/>
    <w:rsid w:val="00FA037C"/>
    <w:rsid w:val="00FA0F73"/>
    <w:rsid w:val="00FA1B36"/>
    <w:rsid w:val="00FA24C0"/>
    <w:rsid w:val="00FA42B5"/>
    <w:rsid w:val="00FA6EB8"/>
    <w:rsid w:val="00FA765F"/>
    <w:rsid w:val="00FA7EEB"/>
    <w:rsid w:val="00FB246D"/>
    <w:rsid w:val="00FB328A"/>
    <w:rsid w:val="00FB3C99"/>
    <w:rsid w:val="00FB4913"/>
    <w:rsid w:val="00FB4AEB"/>
    <w:rsid w:val="00FB7CBE"/>
    <w:rsid w:val="00FC018E"/>
    <w:rsid w:val="00FC1A9B"/>
    <w:rsid w:val="00FC339B"/>
    <w:rsid w:val="00FC354F"/>
    <w:rsid w:val="00FC4D3C"/>
    <w:rsid w:val="00FC55C9"/>
    <w:rsid w:val="00FC7208"/>
    <w:rsid w:val="00FD019B"/>
    <w:rsid w:val="00FD31A1"/>
    <w:rsid w:val="00FD4E09"/>
    <w:rsid w:val="00FD6F8C"/>
    <w:rsid w:val="00FD7467"/>
    <w:rsid w:val="00FD7AF8"/>
    <w:rsid w:val="00FE1C0C"/>
    <w:rsid w:val="00FE2711"/>
    <w:rsid w:val="00FE3428"/>
    <w:rsid w:val="00FE4B4F"/>
    <w:rsid w:val="00FE5601"/>
    <w:rsid w:val="00FF076A"/>
    <w:rsid w:val="00FF0BE6"/>
    <w:rsid w:val="00FF0BF1"/>
    <w:rsid w:val="00FF0C04"/>
    <w:rsid w:val="00FF10CA"/>
    <w:rsid w:val="00FF1CBC"/>
    <w:rsid w:val="00FF4A29"/>
    <w:rsid w:val="00FF4F39"/>
    <w:rsid w:val="00FF6364"/>
    <w:rsid w:val="7E420BB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B4D841"/>
  <w15:docId w15:val="{A1CC709D-A18E-4F5A-902D-55B635F66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108"/>
    <w:pPr>
      <w:spacing w:after="200" w:line="276" w:lineRule="auto"/>
    </w:pPr>
    <w:rPr>
      <w:sz w:val="22"/>
      <w:szCs w:val="22"/>
      <w:lang w:eastAsia="en-US"/>
    </w:rPr>
  </w:style>
  <w:style w:type="paragraph" w:styleId="Heading1">
    <w:name w:val="heading 1"/>
    <w:basedOn w:val="Normal"/>
    <w:next w:val="Normal"/>
    <w:link w:val="Heading1Char"/>
    <w:qFormat/>
    <w:rsid w:val="00E17D2B"/>
    <w:pPr>
      <w:keepNext/>
      <w:spacing w:before="240" w:after="60" w:line="240" w:lineRule="auto"/>
      <w:outlineLvl w:val="0"/>
    </w:pPr>
    <w:rPr>
      <w:rFonts w:asciiTheme="minorHAnsi" w:eastAsia="Times New Roman" w:hAnsiTheme="minorHAnsi" w:cs="Arial"/>
      <w:b/>
      <w:bCs/>
      <w:color w:val="1F3864" w:themeColor="accent5" w:themeShade="80"/>
      <w:kern w:val="32"/>
      <w:sz w:val="28"/>
      <w:szCs w:val="32"/>
    </w:rPr>
  </w:style>
  <w:style w:type="paragraph" w:styleId="Heading2">
    <w:name w:val="heading 2"/>
    <w:basedOn w:val="Normal"/>
    <w:next w:val="Normal"/>
    <w:link w:val="Heading2Char"/>
    <w:uiPriority w:val="9"/>
    <w:unhideWhenUsed/>
    <w:qFormat/>
    <w:rsid w:val="00FA6EB8"/>
    <w:pPr>
      <w:keepNext/>
      <w:keepLines/>
      <w:numPr>
        <w:numId w:val="11"/>
      </w:numPr>
      <w:spacing w:before="240" w:after="120"/>
      <w:ind w:left="714" w:hanging="357"/>
      <w:outlineLvl w:val="1"/>
    </w:pPr>
    <w:rPr>
      <w:rFonts w:asciiTheme="minorHAnsi" w:eastAsiaTheme="majorEastAsia" w:hAnsiTheme="minorHAnsi" w:cstheme="majorBidi"/>
      <w:b/>
      <w:bCs/>
      <w:color w:val="2F5496" w:themeColor="accent5" w:themeShade="BF"/>
      <w:sz w:val="24"/>
      <w:szCs w:val="26"/>
    </w:rPr>
  </w:style>
  <w:style w:type="paragraph" w:styleId="Heading3">
    <w:name w:val="heading 3"/>
    <w:basedOn w:val="Normal"/>
    <w:next w:val="Normal"/>
    <w:link w:val="Heading3Char"/>
    <w:qFormat/>
    <w:rsid w:val="00141CAF"/>
    <w:pPr>
      <w:keepNext/>
      <w:widowControl w:val="0"/>
      <w:tabs>
        <w:tab w:val="left" w:pos="-9099"/>
        <w:tab w:val="left" w:pos="-1439"/>
        <w:tab w:val="left" w:pos="-731"/>
        <w:tab w:val="left" w:pos="-23"/>
        <w:tab w:val="left" w:pos="685"/>
        <w:tab w:val="left" w:pos="1393"/>
        <w:tab w:val="left" w:pos="2101"/>
        <w:tab w:val="left" w:pos="2809"/>
        <w:tab w:val="left" w:pos="3517"/>
        <w:tab w:val="left" w:pos="4225"/>
        <w:tab w:val="left" w:pos="4933"/>
        <w:tab w:val="left" w:pos="5641"/>
        <w:tab w:val="left" w:pos="6349"/>
        <w:tab w:val="left" w:pos="7057"/>
        <w:tab w:val="left" w:pos="7765"/>
        <w:tab w:val="left" w:pos="8473"/>
        <w:tab w:val="left" w:pos="9181"/>
        <w:tab w:val="left" w:pos="9889"/>
        <w:tab w:val="left" w:pos="10597"/>
        <w:tab w:val="left" w:pos="11305"/>
        <w:tab w:val="left" w:pos="12013"/>
        <w:tab w:val="left" w:pos="12721"/>
        <w:tab w:val="left" w:pos="13429"/>
        <w:tab w:val="left" w:pos="14137"/>
        <w:tab w:val="left" w:pos="14845"/>
        <w:tab w:val="left" w:pos="15553"/>
      </w:tabs>
      <w:spacing w:after="0" w:line="240" w:lineRule="auto"/>
      <w:jc w:val="center"/>
      <w:outlineLvl w:val="2"/>
    </w:pPr>
    <w:rPr>
      <w:rFonts w:ascii="Palatino" w:eastAsia="Times New Roman" w:hAnsi="Palatino"/>
      <w:b/>
      <w:snapToGrid w:val="0"/>
      <w:sz w:val="24"/>
      <w:szCs w:val="20"/>
    </w:rPr>
  </w:style>
  <w:style w:type="paragraph" w:styleId="Heading4">
    <w:name w:val="heading 4"/>
    <w:basedOn w:val="Normal"/>
    <w:next w:val="Normal"/>
    <w:link w:val="Heading4Char"/>
    <w:qFormat/>
    <w:rsid w:val="00141CAF"/>
    <w:pPr>
      <w:keepNext/>
      <w:widowControl w:val="0"/>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spacing w:after="0" w:line="240" w:lineRule="auto"/>
      <w:jc w:val="center"/>
      <w:outlineLvl w:val="3"/>
    </w:pPr>
    <w:rPr>
      <w:rFonts w:ascii="Times New Roman" w:eastAsia="Times New Roman" w:hAnsi="Times New Roman"/>
      <w:b/>
      <w:snapToGrid w:val="0"/>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81266"/>
    <w:pPr>
      <w:tabs>
        <w:tab w:val="center" w:pos="4513"/>
        <w:tab w:val="right" w:pos="9026"/>
      </w:tabs>
    </w:pPr>
  </w:style>
  <w:style w:type="character" w:customStyle="1" w:styleId="HeaderChar">
    <w:name w:val="Header Char"/>
    <w:link w:val="Header"/>
    <w:rsid w:val="00E81266"/>
    <w:rPr>
      <w:sz w:val="22"/>
      <w:szCs w:val="22"/>
      <w:lang w:eastAsia="en-US"/>
    </w:rPr>
  </w:style>
  <w:style w:type="paragraph" w:styleId="Footer">
    <w:name w:val="footer"/>
    <w:basedOn w:val="Normal"/>
    <w:link w:val="FooterChar"/>
    <w:uiPriority w:val="99"/>
    <w:unhideWhenUsed/>
    <w:rsid w:val="00E81266"/>
    <w:pPr>
      <w:tabs>
        <w:tab w:val="center" w:pos="4513"/>
        <w:tab w:val="right" w:pos="9026"/>
      </w:tabs>
    </w:pPr>
  </w:style>
  <w:style w:type="character" w:customStyle="1" w:styleId="FooterChar">
    <w:name w:val="Footer Char"/>
    <w:link w:val="Footer"/>
    <w:uiPriority w:val="99"/>
    <w:rsid w:val="00E81266"/>
    <w:rPr>
      <w:sz w:val="22"/>
      <w:szCs w:val="22"/>
      <w:lang w:eastAsia="en-US"/>
    </w:rPr>
  </w:style>
  <w:style w:type="paragraph" w:styleId="BalloonText">
    <w:name w:val="Balloon Text"/>
    <w:basedOn w:val="Normal"/>
    <w:link w:val="BalloonTextChar"/>
    <w:uiPriority w:val="99"/>
    <w:semiHidden/>
    <w:unhideWhenUsed/>
    <w:rsid w:val="00E8126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81266"/>
    <w:rPr>
      <w:rFonts w:ascii="Tahoma" w:hAnsi="Tahoma" w:cs="Tahoma"/>
      <w:sz w:val="16"/>
      <w:szCs w:val="16"/>
      <w:lang w:eastAsia="en-US"/>
    </w:rPr>
  </w:style>
  <w:style w:type="character" w:customStyle="1" w:styleId="Heading1Char">
    <w:name w:val="Heading 1 Char"/>
    <w:link w:val="Heading1"/>
    <w:rsid w:val="00E17D2B"/>
    <w:rPr>
      <w:rFonts w:asciiTheme="minorHAnsi" w:eastAsia="Times New Roman" w:hAnsiTheme="minorHAnsi" w:cs="Arial"/>
      <w:b/>
      <w:bCs/>
      <w:color w:val="1F3864" w:themeColor="accent5" w:themeShade="80"/>
      <w:kern w:val="32"/>
      <w:sz w:val="28"/>
      <w:szCs w:val="32"/>
      <w:lang w:eastAsia="en-US"/>
    </w:rPr>
  </w:style>
  <w:style w:type="paragraph" w:styleId="ListParagraph">
    <w:name w:val="List Paragraph"/>
    <w:basedOn w:val="Normal"/>
    <w:uiPriority w:val="34"/>
    <w:qFormat/>
    <w:rsid w:val="007D283F"/>
    <w:pPr>
      <w:spacing w:after="0" w:line="240" w:lineRule="auto"/>
      <w:ind w:left="720"/>
    </w:pPr>
    <w:rPr>
      <w:lang w:eastAsia="en-AU"/>
    </w:rPr>
  </w:style>
  <w:style w:type="paragraph" w:styleId="BodyTextIndent">
    <w:name w:val="Body Text Indent"/>
    <w:basedOn w:val="Normal"/>
    <w:link w:val="BodyTextIndentChar"/>
    <w:semiHidden/>
    <w:unhideWhenUsed/>
    <w:rsid w:val="0052196E"/>
    <w:pPr>
      <w:spacing w:after="0" w:line="240" w:lineRule="auto"/>
      <w:ind w:left="567"/>
    </w:pPr>
    <w:rPr>
      <w:rFonts w:ascii="Arial" w:eastAsia="Times New Roman" w:hAnsi="Arial"/>
      <w:szCs w:val="20"/>
      <w:lang w:val="x-none"/>
    </w:rPr>
  </w:style>
  <w:style w:type="character" w:customStyle="1" w:styleId="BodyTextIndentChar">
    <w:name w:val="Body Text Indent Char"/>
    <w:link w:val="BodyTextIndent"/>
    <w:semiHidden/>
    <w:rsid w:val="0052196E"/>
    <w:rPr>
      <w:rFonts w:ascii="Arial" w:eastAsia="Times New Roman" w:hAnsi="Arial"/>
      <w:sz w:val="22"/>
      <w:lang w:val="x-none" w:eastAsia="en-US"/>
    </w:rPr>
  </w:style>
  <w:style w:type="table" w:styleId="TableGrid">
    <w:name w:val="Table Grid"/>
    <w:basedOn w:val="TableNormal"/>
    <w:uiPriority w:val="39"/>
    <w:rsid w:val="00314A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70585"/>
    <w:pPr>
      <w:autoSpaceDE w:val="0"/>
      <w:autoSpaceDN w:val="0"/>
      <w:adjustRightInd w:val="0"/>
    </w:pPr>
    <w:rPr>
      <w:rFonts w:ascii="Arial" w:hAnsi="Arial" w:cs="Arial"/>
      <w:color w:val="000000"/>
      <w:sz w:val="24"/>
      <w:szCs w:val="24"/>
    </w:rPr>
  </w:style>
  <w:style w:type="character" w:styleId="Hyperlink">
    <w:name w:val="Hyperlink"/>
    <w:uiPriority w:val="99"/>
    <w:unhideWhenUsed/>
    <w:rsid w:val="00A56EB6"/>
    <w:rPr>
      <w:color w:val="0000FF"/>
      <w:u w:val="single"/>
    </w:rPr>
  </w:style>
  <w:style w:type="character" w:customStyle="1" w:styleId="Heading3Char">
    <w:name w:val="Heading 3 Char"/>
    <w:link w:val="Heading3"/>
    <w:rsid w:val="00141CAF"/>
    <w:rPr>
      <w:rFonts w:ascii="Palatino" w:eastAsia="Times New Roman" w:hAnsi="Palatino"/>
      <w:b/>
      <w:snapToGrid w:val="0"/>
      <w:sz w:val="24"/>
      <w:lang w:eastAsia="en-US"/>
    </w:rPr>
  </w:style>
  <w:style w:type="character" w:customStyle="1" w:styleId="Heading4Char">
    <w:name w:val="Heading 4 Char"/>
    <w:link w:val="Heading4"/>
    <w:rsid w:val="00141CAF"/>
    <w:rPr>
      <w:rFonts w:ascii="Times New Roman" w:eastAsia="Times New Roman" w:hAnsi="Times New Roman"/>
      <w:b/>
      <w:snapToGrid w:val="0"/>
      <w:sz w:val="36"/>
      <w:lang w:eastAsia="en-US"/>
    </w:rPr>
  </w:style>
  <w:style w:type="character" w:styleId="CommentReference">
    <w:name w:val="annotation reference"/>
    <w:uiPriority w:val="99"/>
    <w:semiHidden/>
    <w:unhideWhenUsed/>
    <w:rsid w:val="0072238C"/>
    <w:rPr>
      <w:sz w:val="16"/>
      <w:szCs w:val="16"/>
    </w:rPr>
  </w:style>
  <w:style w:type="paragraph" w:styleId="CommentText">
    <w:name w:val="annotation text"/>
    <w:basedOn w:val="Normal"/>
    <w:link w:val="CommentTextChar"/>
    <w:uiPriority w:val="99"/>
    <w:semiHidden/>
    <w:unhideWhenUsed/>
    <w:rsid w:val="0072238C"/>
    <w:pPr>
      <w:spacing w:line="240" w:lineRule="auto"/>
    </w:pPr>
    <w:rPr>
      <w:sz w:val="20"/>
      <w:szCs w:val="20"/>
    </w:rPr>
  </w:style>
  <w:style w:type="character" w:customStyle="1" w:styleId="CommentTextChar">
    <w:name w:val="Comment Text Char"/>
    <w:link w:val="CommentText"/>
    <w:uiPriority w:val="99"/>
    <w:semiHidden/>
    <w:rsid w:val="0072238C"/>
    <w:rPr>
      <w:lang w:eastAsia="en-US"/>
    </w:rPr>
  </w:style>
  <w:style w:type="paragraph" w:styleId="CommentSubject">
    <w:name w:val="annotation subject"/>
    <w:basedOn w:val="CommentText"/>
    <w:next w:val="CommentText"/>
    <w:link w:val="CommentSubjectChar"/>
    <w:uiPriority w:val="99"/>
    <w:semiHidden/>
    <w:unhideWhenUsed/>
    <w:rsid w:val="0072238C"/>
    <w:rPr>
      <w:b/>
      <w:bCs/>
    </w:rPr>
  </w:style>
  <w:style w:type="character" w:customStyle="1" w:styleId="CommentSubjectChar">
    <w:name w:val="Comment Subject Char"/>
    <w:link w:val="CommentSubject"/>
    <w:uiPriority w:val="99"/>
    <w:semiHidden/>
    <w:rsid w:val="0072238C"/>
    <w:rPr>
      <w:b/>
      <w:bCs/>
      <w:lang w:eastAsia="en-US"/>
    </w:rPr>
  </w:style>
  <w:style w:type="character" w:styleId="PlaceholderText">
    <w:name w:val="Placeholder Text"/>
    <w:uiPriority w:val="99"/>
    <w:semiHidden/>
    <w:rsid w:val="00633A44"/>
    <w:rPr>
      <w:color w:val="808080"/>
    </w:rPr>
  </w:style>
  <w:style w:type="table" w:customStyle="1" w:styleId="TableGrid1">
    <w:name w:val="Table Grid1"/>
    <w:basedOn w:val="TableNormal"/>
    <w:next w:val="TableGrid"/>
    <w:rsid w:val="00922458"/>
    <w:rPr>
      <w:rFonts w:ascii="Times New Roman" w:eastAsia="Times New Roman" w:hAnsi="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7B16FF"/>
    <w:pPr>
      <w:suppressAutoHyphens/>
      <w:spacing w:after="180" w:line="312" w:lineRule="auto"/>
    </w:pPr>
    <w:rPr>
      <w:rFonts w:ascii="Helvetica Neue Light" w:eastAsia="Arial Unicode MS" w:hAnsi="Helvetica Neue Light" w:cs="Arial Unicode MS"/>
      <w:color w:val="000000"/>
      <w:lang w:val="en-US"/>
    </w:rPr>
  </w:style>
  <w:style w:type="character" w:styleId="FollowedHyperlink">
    <w:name w:val="FollowedHyperlink"/>
    <w:basedOn w:val="DefaultParagraphFont"/>
    <w:uiPriority w:val="99"/>
    <w:semiHidden/>
    <w:unhideWhenUsed/>
    <w:rsid w:val="00843B54"/>
    <w:rPr>
      <w:color w:val="954F72" w:themeColor="followedHyperlink"/>
      <w:u w:val="single"/>
    </w:rPr>
  </w:style>
  <w:style w:type="character" w:styleId="HTMLCite">
    <w:name w:val="HTML Cite"/>
    <w:basedOn w:val="DefaultParagraphFont"/>
    <w:uiPriority w:val="99"/>
    <w:semiHidden/>
    <w:unhideWhenUsed/>
    <w:rsid w:val="00E90FDB"/>
    <w:rPr>
      <w:i/>
      <w:iCs/>
    </w:rPr>
  </w:style>
  <w:style w:type="character" w:customStyle="1" w:styleId="Heading2Char">
    <w:name w:val="Heading 2 Char"/>
    <w:basedOn w:val="DefaultParagraphFont"/>
    <w:link w:val="Heading2"/>
    <w:uiPriority w:val="9"/>
    <w:rsid w:val="00FA6EB8"/>
    <w:rPr>
      <w:rFonts w:asciiTheme="minorHAnsi" w:eastAsiaTheme="majorEastAsia" w:hAnsiTheme="minorHAnsi" w:cstheme="majorBidi"/>
      <w:b/>
      <w:bCs/>
      <w:color w:val="2F5496" w:themeColor="accent5" w:themeShade="BF"/>
      <w:sz w:val="24"/>
      <w:szCs w:val="26"/>
      <w:lang w:eastAsia="en-US"/>
    </w:rPr>
  </w:style>
  <w:style w:type="paragraph" w:customStyle="1" w:styleId="WfxFaxNum">
    <w:name w:val="WfxFaxNum"/>
    <w:basedOn w:val="Normal"/>
    <w:rsid w:val="00192029"/>
    <w:pPr>
      <w:overflowPunct w:val="0"/>
      <w:autoSpaceDE w:val="0"/>
      <w:autoSpaceDN w:val="0"/>
      <w:adjustRightInd w:val="0"/>
      <w:spacing w:after="0" w:line="240" w:lineRule="auto"/>
      <w:textAlignment w:val="baseline"/>
    </w:pPr>
    <w:rPr>
      <w:rFonts w:ascii="Garamond" w:eastAsia="Times New Roman" w:hAnsi="Garamond"/>
      <w:sz w:val="24"/>
      <w:szCs w:val="20"/>
    </w:rPr>
  </w:style>
  <w:style w:type="character" w:styleId="UnresolvedMention">
    <w:name w:val="Unresolved Mention"/>
    <w:basedOn w:val="DefaultParagraphFont"/>
    <w:uiPriority w:val="99"/>
    <w:semiHidden/>
    <w:unhideWhenUsed/>
    <w:rsid w:val="00F901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092804">
      <w:bodyDiv w:val="1"/>
      <w:marLeft w:val="0"/>
      <w:marRight w:val="0"/>
      <w:marTop w:val="0"/>
      <w:marBottom w:val="0"/>
      <w:divBdr>
        <w:top w:val="none" w:sz="0" w:space="0" w:color="auto"/>
        <w:left w:val="none" w:sz="0" w:space="0" w:color="auto"/>
        <w:bottom w:val="none" w:sz="0" w:space="0" w:color="auto"/>
        <w:right w:val="none" w:sz="0" w:space="0" w:color="auto"/>
      </w:divBdr>
    </w:div>
    <w:div w:id="610861166">
      <w:bodyDiv w:val="1"/>
      <w:marLeft w:val="0"/>
      <w:marRight w:val="0"/>
      <w:marTop w:val="0"/>
      <w:marBottom w:val="0"/>
      <w:divBdr>
        <w:top w:val="none" w:sz="0" w:space="0" w:color="auto"/>
        <w:left w:val="none" w:sz="0" w:space="0" w:color="auto"/>
        <w:bottom w:val="none" w:sz="0" w:space="0" w:color="auto"/>
        <w:right w:val="none" w:sz="0" w:space="0" w:color="auto"/>
      </w:divBdr>
    </w:div>
    <w:div w:id="765032001">
      <w:bodyDiv w:val="1"/>
      <w:marLeft w:val="0"/>
      <w:marRight w:val="0"/>
      <w:marTop w:val="0"/>
      <w:marBottom w:val="0"/>
      <w:divBdr>
        <w:top w:val="none" w:sz="0" w:space="0" w:color="auto"/>
        <w:left w:val="none" w:sz="0" w:space="0" w:color="auto"/>
        <w:bottom w:val="none" w:sz="0" w:space="0" w:color="auto"/>
        <w:right w:val="none" w:sz="0" w:space="0" w:color="auto"/>
      </w:divBdr>
    </w:div>
    <w:div w:id="825511326">
      <w:bodyDiv w:val="1"/>
      <w:marLeft w:val="0"/>
      <w:marRight w:val="0"/>
      <w:marTop w:val="0"/>
      <w:marBottom w:val="0"/>
      <w:divBdr>
        <w:top w:val="none" w:sz="0" w:space="0" w:color="auto"/>
        <w:left w:val="none" w:sz="0" w:space="0" w:color="auto"/>
        <w:bottom w:val="none" w:sz="0" w:space="0" w:color="auto"/>
        <w:right w:val="none" w:sz="0" w:space="0" w:color="auto"/>
      </w:divBdr>
    </w:div>
    <w:div w:id="1052122377">
      <w:bodyDiv w:val="1"/>
      <w:marLeft w:val="0"/>
      <w:marRight w:val="0"/>
      <w:marTop w:val="0"/>
      <w:marBottom w:val="0"/>
      <w:divBdr>
        <w:top w:val="none" w:sz="0" w:space="0" w:color="auto"/>
        <w:left w:val="none" w:sz="0" w:space="0" w:color="auto"/>
        <w:bottom w:val="none" w:sz="0" w:space="0" w:color="auto"/>
        <w:right w:val="none" w:sz="0" w:space="0" w:color="auto"/>
      </w:divBdr>
    </w:div>
    <w:div w:id="1121651059">
      <w:bodyDiv w:val="1"/>
      <w:marLeft w:val="0"/>
      <w:marRight w:val="0"/>
      <w:marTop w:val="0"/>
      <w:marBottom w:val="0"/>
      <w:divBdr>
        <w:top w:val="none" w:sz="0" w:space="0" w:color="auto"/>
        <w:left w:val="none" w:sz="0" w:space="0" w:color="auto"/>
        <w:bottom w:val="none" w:sz="0" w:space="0" w:color="auto"/>
        <w:right w:val="none" w:sz="0" w:space="0" w:color="auto"/>
      </w:divBdr>
    </w:div>
    <w:div w:id="1128544273">
      <w:bodyDiv w:val="1"/>
      <w:marLeft w:val="0"/>
      <w:marRight w:val="0"/>
      <w:marTop w:val="0"/>
      <w:marBottom w:val="0"/>
      <w:divBdr>
        <w:top w:val="none" w:sz="0" w:space="0" w:color="auto"/>
        <w:left w:val="none" w:sz="0" w:space="0" w:color="auto"/>
        <w:bottom w:val="none" w:sz="0" w:space="0" w:color="auto"/>
        <w:right w:val="none" w:sz="0" w:space="0" w:color="auto"/>
      </w:divBdr>
    </w:div>
    <w:div w:id="1190531622">
      <w:bodyDiv w:val="1"/>
      <w:marLeft w:val="0"/>
      <w:marRight w:val="0"/>
      <w:marTop w:val="0"/>
      <w:marBottom w:val="0"/>
      <w:divBdr>
        <w:top w:val="none" w:sz="0" w:space="0" w:color="auto"/>
        <w:left w:val="none" w:sz="0" w:space="0" w:color="auto"/>
        <w:bottom w:val="none" w:sz="0" w:space="0" w:color="auto"/>
        <w:right w:val="none" w:sz="0" w:space="0" w:color="auto"/>
      </w:divBdr>
    </w:div>
    <w:div w:id="1310935965">
      <w:bodyDiv w:val="1"/>
      <w:marLeft w:val="0"/>
      <w:marRight w:val="0"/>
      <w:marTop w:val="0"/>
      <w:marBottom w:val="0"/>
      <w:divBdr>
        <w:top w:val="none" w:sz="0" w:space="0" w:color="auto"/>
        <w:left w:val="none" w:sz="0" w:space="0" w:color="auto"/>
        <w:bottom w:val="none" w:sz="0" w:space="0" w:color="auto"/>
        <w:right w:val="none" w:sz="0" w:space="0" w:color="auto"/>
      </w:divBdr>
    </w:div>
    <w:div w:id="1535340831">
      <w:bodyDiv w:val="1"/>
      <w:marLeft w:val="0"/>
      <w:marRight w:val="0"/>
      <w:marTop w:val="0"/>
      <w:marBottom w:val="0"/>
      <w:divBdr>
        <w:top w:val="none" w:sz="0" w:space="0" w:color="auto"/>
        <w:left w:val="none" w:sz="0" w:space="0" w:color="auto"/>
        <w:bottom w:val="none" w:sz="0" w:space="0" w:color="auto"/>
        <w:right w:val="none" w:sz="0" w:space="0" w:color="auto"/>
      </w:divBdr>
    </w:div>
    <w:div w:id="1540698529">
      <w:bodyDiv w:val="1"/>
      <w:marLeft w:val="0"/>
      <w:marRight w:val="0"/>
      <w:marTop w:val="0"/>
      <w:marBottom w:val="0"/>
      <w:divBdr>
        <w:top w:val="none" w:sz="0" w:space="0" w:color="auto"/>
        <w:left w:val="none" w:sz="0" w:space="0" w:color="auto"/>
        <w:bottom w:val="none" w:sz="0" w:space="0" w:color="auto"/>
        <w:right w:val="none" w:sz="0" w:space="0" w:color="auto"/>
      </w:divBdr>
    </w:div>
    <w:div w:id="1612975118">
      <w:bodyDiv w:val="1"/>
      <w:marLeft w:val="0"/>
      <w:marRight w:val="0"/>
      <w:marTop w:val="0"/>
      <w:marBottom w:val="0"/>
      <w:divBdr>
        <w:top w:val="none" w:sz="0" w:space="0" w:color="auto"/>
        <w:left w:val="none" w:sz="0" w:space="0" w:color="auto"/>
        <w:bottom w:val="none" w:sz="0" w:space="0" w:color="auto"/>
        <w:right w:val="none" w:sz="0" w:space="0" w:color="auto"/>
      </w:divBdr>
    </w:div>
    <w:div w:id="1684893474">
      <w:bodyDiv w:val="1"/>
      <w:marLeft w:val="0"/>
      <w:marRight w:val="0"/>
      <w:marTop w:val="0"/>
      <w:marBottom w:val="0"/>
      <w:divBdr>
        <w:top w:val="none" w:sz="0" w:space="0" w:color="auto"/>
        <w:left w:val="none" w:sz="0" w:space="0" w:color="auto"/>
        <w:bottom w:val="none" w:sz="0" w:space="0" w:color="auto"/>
        <w:right w:val="none" w:sz="0" w:space="0" w:color="auto"/>
      </w:divBdr>
    </w:div>
    <w:div w:id="1828285737">
      <w:bodyDiv w:val="1"/>
      <w:marLeft w:val="0"/>
      <w:marRight w:val="0"/>
      <w:marTop w:val="0"/>
      <w:marBottom w:val="0"/>
      <w:divBdr>
        <w:top w:val="none" w:sz="0" w:space="0" w:color="auto"/>
        <w:left w:val="none" w:sz="0" w:space="0" w:color="auto"/>
        <w:bottom w:val="none" w:sz="0" w:space="0" w:color="auto"/>
        <w:right w:val="none" w:sz="0" w:space="0" w:color="auto"/>
      </w:divBdr>
    </w:div>
    <w:div w:id="1898514904">
      <w:bodyDiv w:val="1"/>
      <w:marLeft w:val="0"/>
      <w:marRight w:val="0"/>
      <w:marTop w:val="0"/>
      <w:marBottom w:val="0"/>
      <w:divBdr>
        <w:top w:val="none" w:sz="0" w:space="0" w:color="auto"/>
        <w:left w:val="none" w:sz="0" w:space="0" w:color="auto"/>
        <w:bottom w:val="none" w:sz="0" w:space="0" w:color="auto"/>
        <w:right w:val="none" w:sz="0" w:space="0" w:color="auto"/>
      </w:divBdr>
    </w:div>
    <w:div w:id="211925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0%20S1%202017\Portfolio%20Assessment%20Cover%20and%20Feedback%20Shee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5CCF9BC5B9F42B4889AD0CD94028E05"/>
        <w:category>
          <w:name w:val="General"/>
          <w:gallery w:val="placeholder"/>
        </w:category>
        <w:types>
          <w:type w:val="bbPlcHdr"/>
        </w:types>
        <w:behaviors>
          <w:behavior w:val="content"/>
        </w:behaviors>
        <w:guid w:val="{24268FD1-F907-4048-A880-EAFEFE84487A}"/>
      </w:docPartPr>
      <w:docPartBody>
        <w:p w:rsidR="0003328D" w:rsidRDefault="00AA3414" w:rsidP="00AA3414">
          <w:pPr>
            <w:pStyle w:val="25CCF9BC5B9F42B4889AD0CD94028E051"/>
          </w:pPr>
          <w:r w:rsidRPr="0037572E">
            <w:rPr>
              <w:rFonts w:ascii="Tahoma" w:hAnsi="Tahoma" w:cs="Tahoma"/>
              <w:sz w:val="20"/>
            </w:rPr>
            <w:t>Feedback will be provided verbally and via Blackboard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Neue Light">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UI Gothic">
    <w:panose1 w:val="020B0600070205080204"/>
    <w:charset w:val="80"/>
    <w:family w:val="swiss"/>
    <w:pitch w:val="variable"/>
    <w:sig w:usb0="E00002FF" w:usb1="6AC7FDFB" w:usb2="08000012" w:usb3="00000000" w:csb0="0002009F" w:csb1="00000000"/>
  </w:font>
  <w:font w:name="Myriad Pro">
    <w:panose1 w:val="00000000000000000000"/>
    <w:charset w:val="00"/>
    <w:family w:val="swiss"/>
    <w:notTrueType/>
    <w:pitch w:val="variable"/>
    <w:sig w:usb0="20000287" w:usb1="00000001"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414"/>
    <w:rsid w:val="0003328D"/>
    <w:rsid w:val="000D33B3"/>
    <w:rsid w:val="001614EB"/>
    <w:rsid w:val="001A06BB"/>
    <w:rsid w:val="00236301"/>
    <w:rsid w:val="00247E90"/>
    <w:rsid w:val="00253CBC"/>
    <w:rsid w:val="00253E17"/>
    <w:rsid w:val="00264982"/>
    <w:rsid w:val="002878E0"/>
    <w:rsid w:val="003B0F4B"/>
    <w:rsid w:val="00481515"/>
    <w:rsid w:val="004F7D5D"/>
    <w:rsid w:val="00550CEC"/>
    <w:rsid w:val="00566F5B"/>
    <w:rsid w:val="005E0C2D"/>
    <w:rsid w:val="006127C5"/>
    <w:rsid w:val="00677402"/>
    <w:rsid w:val="00782F6A"/>
    <w:rsid w:val="00866912"/>
    <w:rsid w:val="00885E40"/>
    <w:rsid w:val="00886F7C"/>
    <w:rsid w:val="008F7F31"/>
    <w:rsid w:val="00A61368"/>
    <w:rsid w:val="00AA3414"/>
    <w:rsid w:val="00BB5F0C"/>
    <w:rsid w:val="00C02C37"/>
    <w:rsid w:val="00CD53B1"/>
    <w:rsid w:val="00D12D3C"/>
    <w:rsid w:val="00D94D8F"/>
    <w:rsid w:val="00DA64EC"/>
    <w:rsid w:val="00E248D3"/>
    <w:rsid w:val="00EA08BD"/>
    <w:rsid w:val="00F66DD7"/>
    <w:rsid w:val="00F8281D"/>
    <w:rsid w:val="00FC33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AA3414"/>
    <w:rPr>
      <w:color w:val="808080"/>
    </w:rPr>
  </w:style>
  <w:style w:type="paragraph" w:customStyle="1" w:styleId="25CCF9BC5B9F42B4889AD0CD94028E051">
    <w:name w:val="25CCF9BC5B9F42B4889AD0CD94028E051"/>
    <w:rsid w:val="00AA3414"/>
    <w:pPr>
      <w:spacing w:after="200" w:line="276" w:lineRule="auto"/>
    </w:pPr>
    <w:rPr>
      <w:rFonts w:ascii="Calibri" w:eastAsia="Calibri" w:hAnsi="Calibri" w:cs="Times New Roman"/>
      <w:lang w:eastAsia="en-US"/>
    </w:rPr>
  </w:style>
  <w:style w:type="paragraph" w:customStyle="1" w:styleId="202A4DF071F341D0BC5203700EF70AB9">
    <w:name w:val="202A4DF071F341D0BC5203700EF70AB9"/>
    <w:rsid w:val="001A06BB"/>
    <w:pPr>
      <w:spacing w:line="278" w:lineRule="auto"/>
    </w:pPr>
    <w:rPr>
      <w:kern w:val="2"/>
      <w:sz w:val="24"/>
      <w:szCs w:val="24"/>
      <w14:ligatures w14:val="standardContextual"/>
    </w:rPr>
  </w:style>
  <w:style w:type="paragraph" w:customStyle="1" w:styleId="29E59192C6374A89BDE7A2B4D96C9567">
    <w:name w:val="29E59192C6374A89BDE7A2B4D96C9567"/>
    <w:rsid w:val="001A06BB"/>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4b8d115-9a68-473d-91cb-4bf0d85fa27c" xsi:nil="true"/>
    <lcf76f155ced4ddcb4097134ff3c332f xmlns="74e575ec-44d9-47a4-ba1b-6ff4edd58a01">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6A890B377B9AAE46A481A206C5DFAFCC" ma:contentTypeVersion="17" ma:contentTypeDescription="Create a new document." ma:contentTypeScope="" ma:versionID="6cb6a2330259988fe816cf9cf436db5d">
  <xsd:schema xmlns:xsd="http://www.w3.org/2001/XMLSchema" xmlns:xs="http://www.w3.org/2001/XMLSchema" xmlns:p="http://schemas.microsoft.com/office/2006/metadata/properties" xmlns:ns2="74e575ec-44d9-47a4-ba1b-6ff4edd58a01" xmlns:ns3="b4b8d115-9a68-473d-91cb-4bf0d85fa27c" targetNamespace="http://schemas.microsoft.com/office/2006/metadata/properties" ma:root="true" ma:fieldsID="d23c25e4006ed219cb29376b32db7e6b" ns2:_="" ns3:_="">
    <xsd:import namespace="74e575ec-44d9-47a4-ba1b-6ff4edd58a01"/>
    <xsd:import namespace="b4b8d115-9a68-473d-91cb-4bf0d85fa27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e575ec-44d9-47a4-ba1b-6ff4edd58a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598972e7-4f0e-48c0-bb56-a9f22e25d3e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4b8d115-9a68-473d-91cb-4bf0d85fa27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508fc1f-fdf3-4524-8a17-32ec289b1a8b}" ma:internalName="TaxCatchAll" ma:showField="CatchAllData" ma:web="b4b8d115-9a68-473d-91cb-4bf0d85fa27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10393E8-5924-4758-9273-3C3E379D1B61}">
  <ds:schemaRefs>
    <ds:schemaRef ds:uri="http://schemas.microsoft.com/office/2006/metadata/properties"/>
    <ds:schemaRef ds:uri="http://schemas.microsoft.com/office/infopath/2007/PartnerControls"/>
    <ds:schemaRef ds:uri="b4b8d115-9a68-473d-91cb-4bf0d85fa27c"/>
    <ds:schemaRef ds:uri="74e575ec-44d9-47a4-ba1b-6ff4edd58a01"/>
  </ds:schemaRefs>
</ds:datastoreItem>
</file>

<file path=customXml/itemProps2.xml><?xml version="1.0" encoding="utf-8"?>
<ds:datastoreItem xmlns:ds="http://schemas.openxmlformats.org/officeDocument/2006/customXml" ds:itemID="{6B47020F-7229-4695-8AFA-D66179F3044E}">
  <ds:schemaRefs>
    <ds:schemaRef ds:uri="http://schemas.openxmlformats.org/officeDocument/2006/bibliography"/>
  </ds:schemaRefs>
</ds:datastoreItem>
</file>

<file path=customXml/itemProps3.xml><?xml version="1.0" encoding="utf-8"?>
<ds:datastoreItem xmlns:ds="http://schemas.openxmlformats.org/officeDocument/2006/customXml" ds:itemID="{BE18D397-D92B-4EC3-8E5F-1F9D12A9B1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e575ec-44d9-47a4-ba1b-6ff4edd58a01"/>
    <ds:schemaRef ds:uri="b4b8d115-9a68-473d-91cb-4bf0d85fa2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A5E7123-3AD5-42B3-9CD6-821F2E28EC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Portfolio Assessment Cover and Feedback Sheet Template</Template>
  <TotalTime>13</TotalTime>
  <Pages>6</Pages>
  <Words>817</Words>
  <Characters>4659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Portfolio Assessment Cover and Feedback Sheet</vt:lpstr>
    </vt:vector>
  </TitlesOfParts>
  <Company>SMTAFE</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Assessment Cover and Feedback Sheet</dc:title>
  <dc:creator>Natalie Yan</dc:creator>
  <cp:lastModifiedBy>Sam Bailey</cp:lastModifiedBy>
  <cp:revision>3</cp:revision>
  <cp:lastPrinted>2016-09-20T01:36:00Z</cp:lastPrinted>
  <dcterms:created xsi:type="dcterms:W3CDTF">2025-08-21T07:05:00Z</dcterms:created>
  <dcterms:modified xsi:type="dcterms:W3CDTF">2025-08-21T07:18:00Z</dcterms:modified>
  <cp:contentStatus>2016/00594Doc2016/065559</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 </vt:lpwstr>
  </property>
  <property fmtid="{D5CDD505-2E9C-101B-9397-08002B2CF9AE}" pid="3" name="National Code">
    <vt:lpwstr> </vt:lpwstr>
  </property>
  <property fmtid="{D5CDD505-2E9C-101B-9397-08002B2CF9AE}" pid="4" name="Group">
    <vt:lpwstr> </vt:lpwstr>
  </property>
  <property fmtid="{D5CDD505-2E9C-101B-9397-08002B2CF9AE}" pid="5" name="ContentTypeId">
    <vt:lpwstr>0x0101006A890B377B9AAE46A481A206C5DFAFCC</vt:lpwstr>
  </property>
  <property fmtid="{D5CDD505-2E9C-101B-9397-08002B2CF9AE}" pid="6" name="_dlc_DocIdItemGuid">
    <vt:lpwstr>47c2a834-ee94-43ab-bf29-da100ff510c8</vt:lpwstr>
  </property>
  <property fmtid="{D5CDD505-2E9C-101B-9397-08002B2CF9AE}" pid="7" name="_dlc_policyId">
    <vt:lpwstr>0x0101003EAC6212CCDFFA4C8AB5AE0D238B5B5E|1299530433</vt:lpwstr>
  </property>
  <property fmtid="{D5CDD505-2E9C-101B-9397-08002B2CF9AE}" pid="8" name="ItemRetentionFormula">
    <vt:lpwstr>&lt;formula id="Microsoft.Office.RecordsManagement.PolicyFeatures.Expiration.Formula.BuiltIn"&gt;&lt;number&gt;18&lt;/number&gt;&lt;property&gt;LastApprovalDate&lt;/property&gt;&lt;propertyId&gt;44e5e08a-6887-4229-bf71-23a6a685459a&lt;/propertyId&gt;&lt;period&gt;months&lt;/period&gt;&lt;/formula&gt;</vt:lpwstr>
  </property>
  <property fmtid="{D5CDD505-2E9C-101B-9397-08002B2CF9AE}" pid="9" name="Section">
    <vt:lpwstr>17;#Teaching and Learning|d383d1ef-b265-4b96-b318-f2d2058a5d42</vt:lpwstr>
  </property>
  <property fmtid="{D5CDD505-2E9C-101B-9397-08002B2CF9AE}" pid="10" name="LaunchPad">
    <vt:lpwstr>5;#Lecturers|27325bb9-6ec2-4bf7-b8e6-2a58592e801c</vt:lpwstr>
  </property>
  <property fmtid="{D5CDD505-2E9C-101B-9397-08002B2CF9AE}" pid="11" name="SpecificSection">
    <vt:lpwstr>17;#Teaching and Learning|d383d1ef-b265-4b96-b318-f2d2058a5d42</vt:lpwstr>
  </property>
  <property fmtid="{D5CDD505-2E9C-101B-9397-08002B2CF9AE}" pid="12" name="_NewReviewCycle">
    <vt:lpwstr/>
  </property>
  <property fmtid="{D5CDD505-2E9C-101B-9397-08002B2CF9AE}" pid="13" name="_AdHocReviewCycleID">
    <vt:i4>329384456</vt:i4>
  </property>
  <property fmtid="{D5CDD505-2E9C-101B-9397-08002B2CF9AE}" pid="14" name="_EmailSubject">
    <vt:lpwstr>forms to go through approval</vt:lpwstr>
  </property>
  <property fmtid="{D5CDD505-2E9C-101B-9397-08002B2CF9AE}" pid="15" name="_AuthorEmail">
    <vt:lpwstr>Jamie.Drew@smtafe.wa.edu.au</vt:lpwstr>
  </property>
  <property fmtid="{D5CDD505-2E9C-101B-9397-08002B2CF9AE}" pid="16" name="_AuthorEmailDisplayName">
    <vt:lpwstr>Jamie Drew</vt:lpwstr>
  </property>
  <property fmtid="{D5CDD505-2E9C-101B-9397-08002B2CF9AE}" pid="17" name="_ReviewingToolsShownOnce">
    <vt:lpwstr/>
  </property>
  <property fmtid="{D5CDD505-2E9C-101B-9397-08002B2CF9AE}" pid="18" name="ClassificationContentMarkingHeaderShapeIds">
    <vt:lpwstr>4fa68394,112f68ba,2427bda4</vt:lpwstr>
  </property>
  <property fmtid="{D5CDD505-2E9C-101B-9397-08002B2CF9AE}" pid="19" name="ClassificationContentMarkingHeaderFontProps">
    <vt:lpwstr>#ff0000,10,Calibri</vt:lpwstr>
  </property>
  <property fmtid="{D5CDD505-2E9C-101B-9397-08002B2CF9AE}" pid="20" name="ClassificationContentMarkingHeaderText">
    <vt:lpwstr>OFFICIAL</vt:lpwstr>
  </property>
  <property fmtid="{D5CDD505-2E9C-101B-9397-08002B2CF9AE}" pid="21" name="MSIP_Label_f3ac7e5b-5da2-46c7-8677-8a6b50f7d886_Enabled">
    <vt:lpwstr>true</vt:lpwstr>
  </property>
  <property fmtid="{D5CDD505-2E9C-101B-9397-08002B2CF9AE}" pid="22" name="MSIP_Label_f3ac7e5b-5da2-46c7-8677-8a6b50f7d886_SetDate">
    <vt:lpwstr>2024-11-14T01:25:12Z</vt:lpwstr>
  </property>
  <property fmtid="{D5CDD505-2E9C-101B-9397-08002B2CF9AE}" pid="23" name="MSIP_Label_f3ac7e5b-5da2-46c7-8677-8a6b50f7d886_Method">
    <vt:lpwstr>Standard</vt:lpwstr>
  </property>
  <property fmtid="{D5CDD505-2E9C-101B-9397-08002B2CF9AE}" pid="24" name="MSIP_Label_f3ac7e5b-5da2-46c7-8677-8a6b50f7d886_Name">
    <vt:lpwstr>Official</vt:lpwstr>
  </property>
  <property fmtid="{D5CDD505-2E9C-101B-9397-08002B2CF9AE}" pid="25" name="MSIP_Label_f3ac7e5b-5da2-46c7-8677-8a6b50f7d886_SiteId">
    <vt:lpwstr>218881e8-07ad-4142-87d7-f6b90d17009b</vt:lpwstr>
  </property>
  <property fmtid="{D5CDD505-2E9C-101B-9397-08002B2CF9AE}" pid="26" name="MSIP_Label_f3ac7e5b-5da2-46c7-8677-8a6b50f7d886_ActionId">
    <vt:lpwstr>0aacbcd8-892c-47af-a030-b3a81037e0af</vt:lpwstr>
  </property>
  <property fmtid="{D5CDD505-2E9C-101B-9397-08002B2CF9AE}" pid="27" name="MSIP_Label_f3ac7e5b-5da2-46c7-8677-8a6b50f7d886_ContentBits">
    <vt:lpwstr>1</vt:lpwstr>
  </property>
  <property fmtid="{D5CDD505-2E9C-101B-9397-08002B2CF9AE}" pid="28" name="MediaServiceImageTags">
    <vt:lpwstr/>
  </property>
</Properties>
</file>