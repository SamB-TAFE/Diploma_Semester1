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4FA92" w14:textId="77777777" w:rsidR="00AB5893" w:rsidRDefault="00AB5893" w:rsidP="00AB5893">
      <w:pPr>
        <w:pStyle w:val="Normal-Small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67A69237" wp14:editId="7C44250A">
                <wp:simplePos x="0" y="0"/>
                <wp:positionH relativeFrom="column">
                  <wp:posOffset>-914400</wp:posOffset>
                </wp:positionH>
                <wp:positionV relativeFrom="page">
                  <wp:posOffset>-1905</wp:posOffset>
                </wp:positionV>
                <wp:extent cx="7772400" cy="10058400"/>
                <wp:effectExtent l="0" t="0" r="0" b="0"/>
                <wp:wrapNone/>
                <wp:docPr id="1939026444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4EDC5" id="Rectangle 1" o:spid="_x0000_s1026" alt="&quot;&quot;" style="position:absolute;margin-left:-1in;margin-top:-.15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" fillcolor="#f1f6f3 [3204]" stroked="f" strokeweight="1pt">
                <w10:wrap anchory="page"/>
                <w10:anchorlock/>
              </v:rect>
            </w:pict>
          </mc:Fallback>
        </mc:AlternateContent>
      </w:r>
    </w:p>
    <w:p w14:paraId="78EDAFF1" w14:textId="5EAD3582" w:rsidR="00682763" w:rsidRPr="00691B61" w:rsidRDefault="00000000" w:rsidP="00682763">
      <w:pPr>
        <w:pStyle w:val="Heading1"/>
        <w:rPr>
          <w:color w:val="1D3220" w:themeColor="accent2" w:themeShade="BF"/>
        </w:rPr>
      </w:pPr>
      <w:sdt>
        <w:sdtPr>
          <w:rPr>
            <w:color w:val="1D3220" w:themeColor="accent2" w:themeShade="BF"/>
          </w:rPr>
          <w:id w:val="-1851016990"/>
          <w:placeholder>
            <w:docPart w:val="AC9D7A4022C24C3DB7E549ABE1C44FCE"/>
          </w:placeholder>
          <w15:appearance w15:val="hidden"/>
        </w:sdtPr>
        <w:sdtContent>
          <w:r w:rsidR="000F64DF">
            <w:rPr>
              <w:color w:val="1D3220" w:themeColor="accent2" w:themeShade="BF"/>
            </w:rPr>
            <w:t>Project Presentation</w:t>
          </w:r>
        </w:sdtContent>
      </w:sdt>
    </w:p>
    <w:p w14:paraId="5183A8F6" w14:textId="77777777" w:rsidR="40C4D4ED" w:rsidRDefault="00000000" w:rsidP="00682763">
      <w:pPr>
        <w:pStyle w:val="Subhead"/>
      </w:pPr>
      <w:sdt>
        <w:sdtPr>
          <w:id w:val="1204747490"/>
          <w:placeholder>
            <w:docPart w:val="76A3A820727E4C47B59004D797F8903E"/>
          </w:placeholder>
          <w:showingPlcHdr/>
          <w15:appearance w15:val="hidden"/>
        </w:sdtPr>
        <w:sdtContent>
          <w:r w:rsidR="00AB5893" w:rsidRPr="00AB5893">
            <w:t>peer review sheet</w:t>
          </w:r>
        </w:sdtContent>
      </w:sdt>
      <w:r w:rsidR="00AB5893">
        <w:t xml:space="preserve"> </w:t>
      </w:r>
    </w:p>
    <w:p w14:paraId="42F5BB4F" w14:textId="77777777" w:rsidR="00682763" w:rsidRPr="00500C3E" w:rsidRDefault="00682763" w:rsidP="00AB5893"/>
    <w:p w14:paraId="681FACA6" w14:textId="77777777" w:rsidR="482C0637" w:rsidRPr="00500C3E" w:rsidRDefault="00000000" w:rsidP="00500C3E">
      <w:sdt>
        <w:sdtPr>
          <w:rPr>
            <w:rStyle w:val="Strong"/>
          </w:rPr>
          <w:alias w:val="Directions:"/>
          <w:tag w:val="Directions:"/>
          <w:id w:val="-1766373864"/>
          <w:placeholder>
            <w:docPart w:val="11FA9372A6AF47E199D003FAC7257C79"/>
          </w:placeholder>
          <w:temporary/>
          <w:showingPlcHdr/>
          <w15:appearance w15:val="hidden"/>
        </w:sdtPr>
        <w:sdtEndPr>
          <w:rPr>
            <w:rStyle w:val="DefaultParagraphFont"/>
            <w:rFonts w:asciiTheme="minorHAnsi" w:hAnsiTheme="minorHAnsi"/>
            <w:b w:val="0"/>
            <w:bCs w:val="0"/>
            <w:u w:val="none"/>
          </w:rPr>
        </w:sdtEndPr>
        <w:sdtContent>
          <w:r w:rsidR="00500C3E" w:rsidRPr="00500C3E">
            <w:rPr>
              <w:rStyle w:val="Strong"/>
            </w:rPr>
            <w:t>Directions:</w:t>
          </w:r>
        </w:sdtContent>
      </w:sdt>
      <w:r w:rsidR="00500C3E" w:rsidRPr="00500C3E">
        <w:t xml:space="preserve"> </w:t>
      </w:r>
      <w:sdt>
        <w:sdtPr>
          <w:alias w:val="Complete the following review sheet for your designated partner. Circle the appropriate numbers and provide two pieces of feedback at the bottom of the page.:"/>
          <w:tag w:val="Complete the following review sheet for your designated partner. Circle the appropriate numbers and provide two pieces of feedback at the bottom of the page.:"/>
          <w:id w:val="2112082126"/>
          <w:placeholder>
            <w:docPart w:val="B9AB7E51A8C740408A517AF95F3A7970"/>
          </w:placeholder>
          <w:temporary/>
          <w:showingPlcHdr/>
          <w15:appearance w15:val="hidden"/>
        </w:sdtPr>
        <w:sdtContent>
          <w:r w:rsidR="00500C3E" w:rsidRPr="001547E8">
            <w:t>Complete the following review sheet for your designated partner. Circle the appropriate numbers and provide two pieces of feedback at the bottom of the page.</w:t>
          </w:r>
        </w:sdtContent>
      </w:sdt>
    </w:p>
    <w:p w14:paraId="222F4C2D" w14:textId="77777777" w:rsidR="1F18A5CF" w:rsidRPr="00500C3E" w:rsidRDefault="00000000" w:rsidP="00500C3E">
      <w:pPr>
        <w:pStyle w:val="Normal-Small"/>
      </w:pPr>
      <w:sdt>
        <w:sdtPr>
          <w:alias w:val="5:"/>
          <w:tag w:val="5:"/>
          <w:id w:val="-1337682556"/>
          <w:placeholder>
            <w:docPart w:val="BD47704E932C4D8C817BA6889506FF56"/>
          </w:placeholder>
          <w:temporary/>
          <w:showingPlcHdr/>
          <w15:appearance w15:val="hidden"/>
        </w:sdtPr>
        <w:sdtContent>
          <w:r w:rsidR="00500C3E">
            <w:t>5</w:t>
          </w:r>
        </w:sdtContent>
      </w:sdt>
      <w:r w:rsidR="2DBE2A8F" w:rsidRPr="00500C3E">
        <w:t xml:space="preserve"> –</w:t>
      </w:r>
      <w:r w:rsidR="00500C3E">
        <w:t xml:space="preserve"> </w:t>
      </w:r>
      <w:sdt>
        <w:sdtPr>
          <w:alias w:val="Well above grade level/standard; truly exemplary work going above and beyond expectations:"/>
          <w:tag w:val="Well above grade level/standard; truly exemplary work going above and beyond expectations:"/>
          <w:id w:val="-2086523335"/>
          <w:placeholder>
            <w:docPart w:val="F502DF20FD644FD89EF262FAC279C8A1"/>
          </w:placeholder>
          <w:temporary/>
          <w:showingPlcHdr/>
          <w15:appearance w15:val="hidden"/>
        </w:sdtPr>
        <w:sdtContent>
          <w:r w:rsidR="00500C3E" w:rsidRPr="00500C3E">
            <w:t>Well above grade level/standard; truly exemplary work going above and beyond expectations</w:t>
          </w:r>
        </w:sdtContent>
      </w:sdt>
    </w:p>
    <w:p w14:paraId="0B8A1518" w14:textId="77777777" w:rsidR="1F18A5CF" w:rsidRPr="00500C3E" w:rsidRDefault="00000000" w:rsidP="00500C3E">
      <w:pPr>
        <w:pStyle w:val="Normal-Small"/>
      </w:pPr>
      <w:sdt>
        <w:sdtPr>
          <w:alias w:val="4:"/>
          <w:tag w:val="4:"/>
          <w:id w:val="1565993569"/>
          <w:placeholder>
            <w:docPart w:val="0AB14D10A78848599B4E50DFA9F4AF97"/>
          </w:placeholder>
          <w:temporary/>
          <w:showingPlcHdr/>
          <w15:appearance w15:val="hidden"/>
        </w:sdtPr>
        <w:sdtContent>
          <w:r w:rsidR="00500C3E">
            <w:t>4</w:t>
          </w:r>
        </w:sdtContent>
      </w:sdt>
      <w:r w:rsidR="2DBE2A8F" w:rsidRPr="00500C3E">
        <w:t xml:space="preserve"> </w:t>
      </w:r>
      <w:r w:rsidR="00500C3E" w:rsidRPr="00500C3E">
        <w:t>–</w:t>
      </w:r>
      <w:r w:rsidR="00500C3E">
        <w:t xml:space="preserve"> </w:t>
      </w:r>
      <w:sdt>
        <w:sdtPr>
          <w:alias w:val="Above average grade level/standard output; a good effort has been given:"/>
          <w:tag w:val="Above average grade level/standard output; a good effort has been given:"/>
          <w:id w:val="-1728683327"/>
          <w:placeholder>
            <w:docPart w:val="78B869AD31D04631A6075C052AEBB0EE"/>
          </w:placeholder>
          <w:temporary/>
          <w:showingPlcHdr/>
          <w15:appearance w15:val="hidden"/>
        </w:sdtPr>
        <w:sdtContent>
          <w:r w:rsidR="00500C3E" w:rsidRPr="00500C3E">
            <w:t>Above average grade level/standard output; a good effort has been given</w:t>
          </w:r>
        </w:sdtContent>
      </w:sdt>
    </w:p>
    <w:p w14:paraId="4B57FCC7" w14:textId="77777777" w:rsidR="1F18A5CF" w:rsidRPr="00500C3E" w:rsidRDefault="00000000" w:rsidP="00500C3E">
      <w:pPr>
        <w:pStyle w:val="Normal-Small"/>
      </w:pPr>
      <w:sdt>
        <w:sdtPr>
          <w:alias w:val="3:"/>
          <w:tag w:val="3:"/>
          <w:id w:val="1951658115"/>
          <w:placeholder>
            <w:docPart w:val="D6510E0C3DD4482D847CF7DE6F2E4BBA"/>
          </w:placeholder>
          <w:temporary/>
          <w:showingPlcHdr/>
          <w15:appearance w15:val="hidden"/>
        </w:sdtPr>
        <w:sdtContent>
          <w:r w:rsidR="00500C3E">
            <w:t>3</w:t>
          </w:r>
        </w:sdtContent>
      </w:sdt>
      <w:r w:rsidR="2DBE2A8F" w:rsidRPr="00500C3E">
        <w:t xml:space="preserve"> </w:t>
      </w:r>
      <w:r w:rsidR="00500C3E" w:rsidRPr="00500C3E">
        <w:t>–</w:t>
      </w:r>
      <w:r w:rsidR="00500C3E">
        <w:t xml:space="preserve"> </w:t>
      </w:r>
      <w:sdt>
        <w:sdtPr>
          <w:alias w:val="At grade level/standard; standards have been met at minimum capacity:"/>
          <w:tag w:val="At grade level/standard; standards have been met at minimum capacity:"/>
          <w:id w:val="-118689227"/>
          <w:placeholder>
            <w:docPart w:val="2ECC82D757784C7AA2E6807EA8CBEB72"/>
          </w:placeholder>
          <w:temporary/>
          <w:showingPlcHdr/>
          <w15:appearance w15:val="hidden"/>
        </w:sdtPr>
        <w:sdtContent>
          <w:r w:rsidR="00500C3E" w:rsidRPr="00500C3E">
            <w:t>At grade level/standard; standards have been met at minimum capacity</w:t>
          </w:r>
        </w:sdtContent>
      </w:sdt>
    </w:p>
    <w:p w14:paraId="09894DF1" w14:textId="77777777" w:rsidR="1F18A5CF" w:rsidRPr="00500C3E" w:rsidRDefault="00000000" w:rsidP="00500C3E">
      <w:pPr>
        <w:pStyle w:val="Normal-Small"/>
      </w:pPr>
      <w:sdt>
        <w:sdtPr>
          <w:alias w:val="2:"/>
          <w:tag w:val="2:"/>
          <w:id w:val="-1442683074"/>
          <w:placeholder>
            <w:docPart w:val="7873473B61284E4DAF470C1D4A458AB1"/>
          </w:placeholder>
          <w:temporary/>
          <w:showingPlcHdr/>
          <w15:appearance w15:val="hidden"/>
        </w:sdtPr>
        <w:sdtContent>
          <w:r w:rsidR="00500C3E">
            <w:t>2</w:t>
          </w:r>
        </w:sdtContent>
      </w:sdt>
      <w:r w:rsidR="2DBE2A8F" w:rsidRPr="00500C3E">
        <w:t xml:space="preserve"> </w:t>
      </w:r>
      <w:r w:rsidR="00500C3E" w:rsidRPr="00500C3E">
        <w:t>–</w:t>
      </w:r>
      <w:r w:rsidR="00500C3E">
        <w:t xml:space="preserve"> </w:t>
      </w:r>
      <w:sdt>
        <w:sdtPr>
          <w:alias w:val="Slightly below grade level/standard expectations; a stronger effort or remedial efforts and instruction may be needed:"/>
          <w:tag w:val="Slightly below grade level/standard expectations; a stronger effort or remedial efforts and instruction may be needed:"/>
          <w:id w:val="1867865601"/>
          <w:placeholder>
            <w:docPart w:val="891E3D95F21241B4B8E707676B414A6F"/>
          </w:placeholder>
          <w:temporary/>
          <w:showingPlcHdr/>
          <w15:appearance w15:val="hidden"/>
        </w:sdtPr>
        <w:sdtContent>
          <w:r w:rsidR="00500C3E" w:rsidRPr="00500C3E">
            <w:t>Slightly below grade level/standard expectations; a stronger effort or remedial efforts and instruction may be needed</w:t>
          </w:r>
        </w:sdtContent>
      </w:sdt>
    </w:p>
    <w:p w14:paraId="737FBC63" w14:textId="77777777" w:rsidR="1F18A5CF" w:rsidRDefault="00000000" w:rsidP="00500C3E">
      <w:pPr>
        <w:pStyle w:val="Normal-Small"/>
      </w:pPr>
      <w:sdt>
        <w:sdtPr>
          <w:alias w:val="1:"/>
          <w:tag w:val="1:"/>
          <w:id w:val="-658313185"/>
          <w:placeholder>
            <w:docPart w:val="623ED96531704ABD92B2264D4A3B2FF1"/>
          </w:placeholder>
          <w:temporary/>
          <w:showingPlcHdr/>
          <w15:appearance w15:val="hidden"/>
        </w:sdtPr>
        <w:sdtContent>
          <w:r w:rsidR="00500C3E">
            <w:t>1</w:t>
          </w:r>
        </w:sdtContent>
      </w:sdt>
      <w:r w:rsidR="2DBE2A8F" w:rsidRPr="00500C3E">
        <w:t xml:space="preserve"> </w:t>
      </w:r>
      <w:r w:rsidR="00500C3E" w:rsidRPr="00500C3E">
        <w:t>–</w:t>
      </w:r>
      <w:r w:rsidR="00500C3E">
        <w:t xml:space="preserve"> </w:t>
      </w:r>
      <w:sdt>
        <w:sdtPr>
          <w:alias w:val="Well below grade level/standard expectations; low effort has been given, or remedial instruction is needed, as the content at this point is proving too difficult:"/>
          <w:tag w:val="Well below grade level/standard expectations; low effort has been given, or remedial instruction is needed, as the content at this point is proving too difficult:"/>
          <w:id w:val="-520635409"/>
          <w:placeholder>
            <w:docPart w:val="D74800BEFEAE4AAF99386B1F2E7A4D4E"/>
          </w:placeholder>
          <w:temporary/>
          <w:showingPlcHdr/>
          <w15:appearance w15:val="hidden"/>
        </w:sdtPr>
        <w:sdtContent>
          <w:r w:rsidR="00500C3E" w:rsidRPr="00500C3E">
            <w:t>Well below grade level/standard expectations; low effort has been given, or remedial instruction is needed, as the content at this point is proving too difficult</w:t>
          </w:r>
        </w:sdtContent>
      </w:sdt>
    </w:p>
    <w:p w14:paraId="066B17C2" w14:textId="77777777" w:rsidR="00682763" w:rsidRPr="00500C3E" w:rsidRDefault="00682763" w:rsidP="00500C3E">
      <w:pPr>
        <w:pStyle w:val="Normal-Small"/>
      </w:pPr>
    </w:p>
    <w:p w14:paraId="557B0F45" w14:textId="3D2153A8" w:rsidR="1F18A5CF" w:rsidRPr="000F64DF" w:rsidRDefault="000F64DF" w:rsidP="00682763">
      <w:pPr>
        <w:pStyle w:val="Heading2"/>
        <w:rPr>
          <w:rFonts w:ascii="ADLaM Display" w:hAnsi="ADLaM Display" w:cs="ADLaM Display"/>
        </w:rPr>
      </w:pPr>
      <w:r w:rsidRPr="000F64DF">
        <w:rPr>
          <w:rFonts w:ascii="ADLaM Display" w:hAnsi="ADLaM Display" w:cs="ADLaM Display"/>
          <w:color w:val="44546A" w:themeColor="text2"/>
          <w:sz w:val="28"/>
          <w:szCs w:val="28"/>
        </w:rPr>
        <w:t>Concept</w:t>
      </w:r>
    </w:p>
    <w:p w14:paraId="6D05A0D5" w14:textId="26D8F8E0" w:rsidR="1F18A5CF" w:rsidRPr="00500C3E" w:rsidRDefault="00000000" w:rsidP="00AB5893">
      <w:sdt>
        <w:sdtPr>
          <w:id w:val="-1904519774"/>
          <w:placeholder>
            <w:docPart w:val="59294EF168704A1E951735EC73467E3D"/>
          </w:placeholder>
          <w15:appearance w15:val="hidden"/>
        </w:sdtPr>
        <w:sdtContent>
          <w:r w:rsidR="000F64DF">
            <w:t>Was the idea easy to understand?</w:t>
          </w:r>
        </w:sdtContent>
      </w:sdt>
      <w:r w:rsidR="00AB5893">
        <w:t xml:space="preserve"> </w:t>
      </w:r>
    </w:p>
    <w:tbl>
      <w:tblPr>
        <w:tblStyle w:val="TableGrid"/>
        <w:tblW w:w="5000" w:type="pct"/>
        <w:tblBorders>
          <w:top w:val="single" w:sz="12" w:space="0" w:color="44546A" w:themeColor="text2"/>
          <w:left w:val="single" w:sz="12" w:space="0" w:color="44546A" w:themeColor="text2"/>
          <w:bottom w:val="single" w:sz="12" w:space="0" w:color="44546A" w:themeColor="text2"/>
          <w:right w:val="single" w:sz="12" w:space="0" w:color="44546A" w:themeColor="text2"/>
          <w:insideH w:val="single" w:sz="12" w:space="0" w:color="44546A" w:themeColor="text2"/>
          <w:insideV w:val="single" w:sz="12" w:space="0" w:color="44546A" w:themeColor="text2"/>
        </w:tblBorders>
        <w:tblLayout w:type="fixed"/>
        <w:tblLook w:val="0620" w:firstRow="1" w:lastRow="0" w:firstColumn="0" w:lastColumn="0" w:noHBand="1" w:noVBand="1"/>
        <w:tblDescription w:val="Posture table"/>
      </w:tblPr>
      <w:tblGrid>
        <w:gridCol w:w="1866"/>
        <w:gridCol w:w="1866"/>
        <w:gridCol w:w="1866"/>
        <w:gridCol w:w="1866"/>
        <w:gridCol w:w="1866"/>
      </w:tblGrid>
      <w:tr w:rsidR="167710CA" w:rsidRPr="00500C3E" w14:paraId="3E629B17" w14:textId="77777777" w:rsidTr="000F64DF">
        <w:trPr>
          <w:trHeight w:val="288"/>
        </w:trPr>
        <w:tc>
          <w:tcPr>
            <w:tcW w:w="1872" w:type="dxa"/>
            <w:vAlign w:val="center"/>
          </w:tcPr>
          <w:p w14:paraId="0BF7F242" w14:textId="77777777" w:rsidR="167710CA" w:rsidRPr="00500C3E" w:rsidRDefault="00000000" w:rsidP="00492E49">
            <w:pPr>
              <w:pStyle w:val="Normal-Centered"/>
            </w:pPr>
            <w:sdt>
              <w:sdtPr>
                <w:alias w:val="5:"/>
                <w:tag w:val="5:"/>
                <w:id w:val="-1371611789"/>
                <w:placeholder>
                  <w:docPart w:val="CEDF4ECC019F48168BE855FA6A743E95"/>
                </w:placeholder>
                <w:temporary/>
                <w:showingPlcHdr/>
                <w15:appearance w15:val="hidden"/>
              </w:sdtPr>
              <w:sdtContent>
                <w:r w:rsidR="00500C3E" w:rsidRPr="00BD7247">
                  <w:rPr>
                    <w:highlight w:val="yellow"/>
                  </w:rPr>
                  <w:t>5</w:t>
                </w:r>
              </w:sdtContent>
            </w:sdt>
          </w:p>
        </w:tc>
        <w:tc>
          <w:tcPr>
            <w:tcW w:w="1872" w:type="dxa"/>
            <w:vAlign w:val="center"/>
          </w:tcPr>
          <w:p w14:paraId="42159097" w14:textId="77777777" w:rsidR="167710CA" w:rsidRPr="00500C3E" w:rsidRDefault="00000000" w:rsidP="00492E49">
            <w:pPr>
              <w:pStyle w:val="Normal-Centered"/>
            </w:pPr>
            <w:sdt>
              <w:sdtPr>
                <w:alias w:val="4:"/>
                <w:tag w:val="4:"/>
                <w:id w:val="-562959071"/>
                <w:placeholder>
                  <w:docPart w:val="A60C4A3EA23D418F95116E850748673B"/>
                </w:placeholder>
                <w:temporary/>
                <w:showingPlcHdr/>
                <w15:appearance w15:val="hidden"/>
              </w:sdtPr>
              <w:sdtContent>
                <w:r w:rsidR="00500C3E">
                  <w:t>4</w:t>
                </w:r>
              </w:sdtContent>
            </w:sdt>
          </w:p>
        </w:tc>
        <w:tc>
          <w:tcPr>
            <w:tcW w:w="1872" w:type="dxa"/>
            <w:vAlign w:val="center"/>
          </w:tcPr>
          <w:p w14:paraId="5058B6B0" w14:textId="77777777" w:rsidR="167710CA" w:rsidRPr="00500C3E" w:rsidRDefault="00000000" w:rsidP="00492E49">
            <w:pPr>
              <w:pStyle w:val="Normal-Centered"/>
            </w:pPr>
            <w:sdt>
              <w:sdtPr>
                <w:alias w:val="3:"/>
                <w:tag w:val="3:"/>
                <w:id w:val="1640773009"/>
                <w:placeholder>
                  <w:docPart w:val="329781E95AAA4338AC0DA1EB6F4150BF"/>
                </w:placeholder>
                <w:temporary/>
                <w:showingPlcHdr/>
                <w15:appearance w15:val="hidden"/>
              </w:sdtPr>
              <w:sdtContent>
                <w:r w:rsidR="00500C3E">
                  <w:t>3</w:t>
                </w:r>
              </w:sdtContent>
            </w:sdt>
          </w:p>
        </w:tc>
        <w:tc>
          <w:tcPr>
            <w:tcW w:w="1872" w:type="dxa"/>
            <w:vAlign w:val="center"/>
          </w:tcPr>
          <w:p w14:paraId="766562DD" w14:textId="77777777" w:rsidR="167710CA" w:rsidRPr="00500C3E" w:rsidRDefault="00000000" w:rsidP="00492E49">
            <w:pPr>
              <w:pStyle w:val="Normal-Centered"/>
            </w:pPr>
            <w:sdt>
              <w:sdtPr>
                <w:alias w:val="2:"/>
                <w:tag w:val="2:"/>
                <w:id w:val="1386064902"/>
                <w:placeholder>
                  <w:docPart w:val="72FB8C972D894B0A8E2561AD687E242D"/>
                </w:placeholder>
                <w:temporary/>
                <w:showingPlcHdr/>
                <w15:appearance w15:val="hidden"/>
              </w:sdtPr>
              <w:sdtContent>
                <w:r w:rsidR="00500C3E" w:rsidRPr="000F64DF">
                  <w:rPr>
                    <w:bdr w:val="single" w:sz="4" w:space="0" w:color="5F9474" w:themeColor="accent1" w:themeShade="80"/>
                  </w:rPr>
                  <w:t>2</w:t>
                </w:r>
              </w:sdtContent>
            </w:sdt>
          </w:p>
        </w:tc>
        <w:tc>
          <w:tcPr>
            <w:tcW w:w="1872" w:type="dxa"/>
            <w:vAlign w:val="center"/>
          </w:tcPr>
          <w:p w14:paraId="2A8EABD4" w14:textId="77777777" w:rsidR="167710CA" w:rsidRPr="00500C3E" w:rsidRDefault="00000000" w:rsidP="00492E49">
            <w:pPr>
              <w:pStyle w:val="Normal-Centered"/>
            </w:pPr>
            <w:sdt>
              <w:sdtPr>
                <w:alias w:val="1:"/>
                <w:tag w:val="1:"/>
                <w:id w:val="343290550"/>
                <w:placeholder>
                  <w:docPart w:val="8A759BC963DC4DAB9918F85EEBDAE130"/>
                </w:placeholder>
                <w:temporary/>
                <w:showingPlcHdr/>
                <w15:appearance w15:val="hidden"/>
              </w:sdtPr>
              <w:sdtContent>
                <w:r w:rsidR="00500C3E">
                  <w:t>1</w:t>
                </w:r>
              </w:sdtContent>
            </w:sdt>
          </w:p>
        </w:tc>
      </w:tr>
    </w:tbl>
    <w:p w14:paraId="67E4883C" w14:textId="77777777" w:rsidR="00682763" w:rsidRDefault="00682763" w:rsidP="00682763"/>
    <w:p w14:paraId="454B5F8E" w14:textId="53DBDDF0" w:rsidR="1F18A5CF" w:rsidRPr="000F64DF" w:rsidRDefault="000F64DF" w:rsidP="00682763">
      <w:pPr>
        <w:pStyle w:val="Heading2"/>
        <w:rPr>
          <w:rFonts w:ascii="ADLaM Display" w:hAnsi="ADLaM Display" w:cs="ADLaM Display"/>
          <w:color w:val="44546A" w:themeColor="text2"/>
          <w:sz w:val="28"/>
          <w:szCs w:val="28"/>
        </w:rPr>
      </w:pPr>
      <w:r w:rsidRPr="000F64DF">
        <w:rPr>
          <w:rFonts w:ascii="ADLaM Display" w:hAnsi="ADLaM Display" w:cs="ADLaM Display"/>
          <w:color w:val="44546A" w:themeColor="text2"/>
          <w:sz w:val="28"/>
          <w:szCs w:val="28"/>
        </w:rPr>
        <w:t>Delivery</w:t>
      </w:r>
    </w:p>
    <w:p w14:paraId="779DAACA" w14:textId="507BFFC7" w:rsidR="1F18A5CF" w:rsidRDefault="00000000" w:rsidP="00AB5893">
      <w:sdt>
        <w:sdtPr>
          <w:id w:val="-1920017870"/>
          <w:placeholder>
            <w:docPart w:val="32DC941405504F0D86BEBD66F99F6708"/>
          </w:placeholder>
          <w15:appearance w15:val="hidden"/>
        </w:sdtPr>
        <w:sdtContent>
          <w:r w:rsidR="000F64DF">
            <w:t>Was the concept explained well? Did the presenter speak clearly?</w:t>
          </w:r>
        </w:sdtContent>
      </w:sdt>
      <w:r w:rsidR="00AB5893">
        <w:t xml:space="preserve"> </w:t>
      </w:r>
    </w:p>
    <w:tbl>
      <w:tblPr>
        <w:tblStyle w:val="TableGrid"/>
        <w:tblW w:w="5000" w:type="pct"/>
        <w:tblBorders>
          <w:top w:val="single" w:sz="12" w:space="0" w:color="44546A" w:themeColor="text2"/>
          <w:left w:val="single" w:sz="12" w:space="0" w:color="44546A" w:themeColor="text2"/>
          <w:bottom w:val="single" w:sz="12" w:space="0" w:color="44546A" w:themeColor="text2"/>
          <w:right w:val="single" w:sz="12" w:space="0" w:color="44546A" w:themeColor="text2"/>
          <w:insideH w:val="single" w:sz="12" w:space="0" w:color="44546A" w:themeColor="text2"/>
          <w:insideV w:val="single" w:sz="12" w:space="0" w:color="44546A" w:themeColor="text2"/>
        </w:tblBorders>
        <w:tblLayout w:type="fixed"/>
        <w:tblLook w:val="0620" w:firstRow="1" w:lastRow="0" w:firstColumn="0" w:lastColumn="0" w:noHBand="1" w:noVBand="1"/>
        <w:tblDescription w:val="Posture table"/>
      </w:tblPr>
      <w:tblGrid>
        <w:gridCol w:w="1866"/>
        <w:gridCol w:w="1866"/>
        <w:gridCol w:w="1866"/>
        <w:gridCol w:w="1866"/>
        <w:gridCol w:w="1866"/>
      </w:tblGrid>
      <w:tr w:rsidR="00691B61" w:rsidRPr="00500C3E" w14:paraId="20429B98" w14:textId="77777777" w:rsidTr="000F64DF">
        <w:trPr>
          <w:trHeight w:val="288"/>
        </w:trPr>
        <w:tc>
          <w:tcPr>
            <w:tcW w:w="1872" w:type="dxa"/>
            <w:vAlign w:val="center"/>
          </w:tcPr>
          <w:p w14:paraId="76AE1046" w14:textId="77777777" w:rsidR="00691B61" w:rsidRPr="00500C3E" w:rsidRDefault="00000000" w:rsidP="00DB0BE5">
            <w:pPr>
              <w:pStyle w:val="Normal-Centered"/>
            </w:pPr>
            <w:sdt>
              <w:sdtPr>
                <w:alias w:val="5:"/>
                <w:tag w:val="5:"/>
                <w:id w:val="1640756547"/>
                <w:placeholder>
                  <w:docPart w:val="92355D037DFF47C29F7D1039664F9440"/>
                </w:placeholder>
                <w:temporary/>
                <w:showingPlcHdr/>
                <w15:appearance w15:val="hidden"/>
              </w:sdtPr>
              <w:sdtContent>
                <w:r w:rsidR="00691B61" w:rsidRPr="00BD7247">
                  <w:rPr>
                    <w:highlight w:val="yellow"/>
                  </w:rPr>
                  <w:t>5</w:t>
                </w:r>
              </w:sdtContent>
            </w:sdt>
          </w:p>
        </w:tc>
        <w:tc>
          <w:tcPr>
            <w:tcW w:w="1872" w:type="dxa"/>
            <w:vAlign w:val="center"/>
          </w:tcPr>
          <w:p w14:paraId="0EB3483E" w14:textId="77777777" w:rsidR="00691B61" w:rsidRPr="00500C3E" w:rsidRDefault="00000000" w:rsidP="00DB0BE5">
            <w:pPr>
              <w:pStyle w:val="Normal-Centered"/>
            </w:pPr>
            <w:sdt>
              <w:sdtPr>
                <w:alias w:val="4:"/>
                <w:tag w:val="4:"/>
                <w:id w:val="2102128732"/>
                <w:placeholder>
                  <w:docPart w:val="8A17961355FB4F738640E8D7AE588E9C"/>
                </w:placeholder>
                <w:temporary/>
                <w:showingPlcHdr/>
                <w15:appearance w15:val="hidden"/>
              </w:sdtPr>
              <w:sdtContent>
                <w:r w:rsidR="00691B61">
                  <w:t>4</w:t>
                </w:r>
              </w:sdtContent>
            </w:sdt>
          </w:p>
        </w:tc>
        <w:tc>
          <w:tcPr>
            <w:tcW w:w="1872" w:type="dxa"/>
            <w:vAlign w:val="center"/>
          </w:tcPr>
          <w:p w14:paraId="0EE71AEA" w14:textId="77777777" w:rsidR="00691B61" w:rsidRPr="00500C3E" w:rsidRDefault="00000000" w:rsidP="00DB0BE5">
            <w:pPr>
              <w:pStyle w:val="Normal-Centered"/>
            </w:pPr>
            <w:sdt>
              <w:sdtPr>
                <w:alias w:val="3:"/>
                <w:tag w:val="3:"/>
                <w:id w:val="1843507918"/>
                <w:placeholder>
                  <w:docPart w:val="4BE45F926C834BEDB6DC9E051330C7F1"/>
                </w:placeholder>
                <w:temporary/>
                <w:showingPlcHdr/>
                <w15:appearance w15:val="hidden"/>
              </w:sdtPr>
              <w:sdtContent>
                <w:r w:rsidR="00691B61">
                  <w:t>3</w:t>
                </w:r>
              </w:sdtContent>
            </w:sdt>
          </w:p>
        </w:tc>
        <w:tc>
          <w:tcPr>
            <w:tcW w:w="1872" w:type="dxa"/>
            <w:vAlign w:val="center"/>
          </w:tcPr>
          <w:p w14:paraId="530032D0" w14:textId="77777777" w:rsidR="00691B61" w:rsidRPr="00500C3E" w:rsidRDefault="00000000" w:rsidP="00DB0BE5">
            <w:pPr>
              <w:pStyle w:val="Normal-Centered"/>
            </w:pPr>
            <w:sdt>
              <w:sdtPr>
                <w:alias w:val="2:"/>
                <w:tag w:val="2:"/>
                <w:id w:val="-167717837"/>
                <w:placeholder>
                  <w:docPart w:val="50535BE4AA2445F98F61AF07CB4E8C55"/>
                </w:placeholder>
                <w:temporary/>
                <w:showingPlcHdr/>
                <w15:appearance w15:val="hidden"/>
              </w:sdtPr>
              <w:sdtContent>
                <w:r w:rsidR="00691B61">
                  <w:t>2</w:t>
                </w:r>
              </w:sdtContent>
            </w:sdt>
          </w:p>
        </w:tc>
        <w:tc>
          <w:tcPr>
            <w:tcW w:w="1872" w:type="dxa"/>
            <w:vAlign w:val="center"/>
          </w:tcPr>
          <w:p w14:paraId="49AA2B0E" w14:textId="77777777" w:rsidR="00691B61" w:rsidRPr="00500C3E" w:rsidRDefault="00000000" w:rsidP="00DB0BE5">
            <w:pPr>
              <w:pStyle w:val="Normal-Centered"/>
            </w:pPr>
            <w:sdt>
              <w:sdtPr>
                <w:alias w:val="1:"/>
                <w:tag w:val="1:"/>
                <w:id w:val="59215914"/>
                <w:placeholder>
                  <w:docPart w:val="9D050E5440AD4777BAB8032311B127B2"/>
                </w:placeholder>
                <w:temporary/>
                <w:showingPlcHdr/>
                <w15:appearance w15:val="hidden"/>
              </w:sdtPr>
              <w:sdtContent>
                <w:r w:rsidR="00691B61">
                  <w:t>1</w:t>
                </w:r>
              </w:sdtContent>
            </w:sdt>
          </w:p>
        </w:tc>
      </w:tr>
    </w:tbl>
    <w:p w14:paraId="3657D216" w14:textId="77777777" w:rsidR="00682763" w:rsidRDefault="00682763" w:rsidP="00682763"/>
    <w:p w14:paraId="622374DA" w14:textId="32F03101" w:rsidR="1F18A5CF" w:rsidRPr="000F64DF" w:rsidRDefault="000F64DF" w:rsidP="00682763">
      <w:pPr>
        <w:pStyle w:val="Heading2"/>
        <w:rPr>
          <w:rFonts w:ascii="ADLaM Display" w:hAnsi="ADLaM Display" w:cs="ADLaM Display"/>
          <w:color w:val="44546A" w:themeColor="text2"/>
          <w:sz w:val="28"/>
          <w:szCs w:val="28"/>
        </w:rPr>
      </w:pPr>
      <w:r w:rsidRPr="000F64DF">
        <w:rPr>
          <w:rFonts w:ascii="ADLaM Display" w:hAnsi="ADLaM Display" w:cs="ADLaM Display"/>
          <w:color w:val="44546A" w:themeColor="text2"/>
          <w:sz w:val="28"/>
          <w:szCs w:val="28"/>
        </w:rPr>
        <w:t>Feasability</w:t>
      </w:r>
    </w:p>
    <w:p w14:paraId="0546A764" w14:textId="4AC39C40" w:rsidR="1F18A5CF" w:rsidRDefault="00000000" w:rsidP="00AB5893">
      <w:sdt>
        <w:sdtPr>
          <w:id w:val="-1301918172"/>
          <w:placeholder>
            <w:docPart w:val="753CAAABD6364ADEB21A0E9822B42C77"/>
          </w:placeholder>
          <w15:appearance w15:val="hidden"/>
        </w:sdtPr>
        <w:sdtContent>
          <w:r w:rsidR="000F64DF">
            <w:t>Do you believe that this concept is feasible? Is it achievable?</w:t>
          </w:r>
        </w:sdtContent>
      </w:sdt>
      <w:r w:rsidR="00AB5893">
        <w:t xml:space="preserve"> </w:t>
      </w:r>
    </w:p>
    <w:tbl>
      <w:tblPr>
        <w:tblStyle w:val="TableGrid"/>
        <w:tblW w:w="5000" w:type="pct"/>
        <w:tblBorders>
          <w:top w:val="single" w:sz="12" w:space="0" w:color="44546A" w:themeColor="text2"/>
          <w:left w:val="single" w:sz="12" w:space="0" w:color="44546A" w:themeColor="text2"/>
          <w:bottom w:val="single" w:sz="12" w:space="0" w:color="44546A" w:themeColor="text2"/>
          <w:right w:val="single" w:sz="12" w:space="0" w:color="44546A" w:themeColor="text2"/>
          <w:insideH w:val="single" w:sz="12" w:space="0" w:color="44546A" w:themeColor="text2"/>
          <w:insideV w:val="single" w:sz="12" w:space="0" w:color="44546A" w:themeColor="text2"/>
        </w:tblBorders>
        <w:tblLayout w:type="fixed"/>
        <w:tblLook w:val="0620" w:firstRow="1" w:lastRow="0" w:firstColumn="0" w:lastColumn="0" w:noHBand="1" w:noVBand="1"/>
        <w:tblDescription w:val="Posture table"/>
      </w:tblPr>
      <w:tblGrid>
        <w:gridCol w:w="1866"/>
        <w:gridCol w:w="1866"/>
        <w:gridCol w:w="1866"/>
        <w:gridCol w:w="1866"/>
        <w:gridCol w:w="1866"/>
      </w:tblGrid>
      <w:tr w:rsidR="00691B61" w:rsidRPr="00500C3E" w14:paraId="2FACBD0D" w14:textId="77777777" w:rsidTr="000F64DF">
        <w:trPr>
          <w:trHeight w:val="288"/>
        </w:trPr>
        <w:tc>
          <w:tcPr>
            <w:tcW w:w="1872" w:type="dxa"/>
            <w:vAlign w:val="center"/>
          </w:tcPr>
          <w:p w14:paraId="029052CA" w14:textId="77777777" w:rsidR="00691B61" w:rsidRPr="00500C3E" w:rsidRDefault="00000000" w:rsidP="00DB0BE5">
            <w:pPr>
              <w:pStyle w:val="Normal-Centered"/>
            </w:pPr>
            <w:sdt>
              <w:sdtPr>
                <w:alias w:val="5:"/>
                <w:tag w:val="5:"/>
                <w:id w:val="1162824829"/>
                <w:placeholder>
                  <w:docPart w:val="674CBE7E2D454E6BBE8340D0E350ED29"/>
                </w:placeholder>
                <w:temporary/>
                <w:showingPlcHdr/>
                <w15:appearance w15:val="hidden"/>
              </w:sdtPr>
              <w:sdtContent>
                <w:r w:rsidR="00691B61">
                  <w:t>5</w:t>
                </w:r>
              </w:sdtContent>
            </w:sdt>
          </w:p>
        </w:tc>
        <w:tc>
          <w:tcPr>
            <w:tcW w:w="1872" w:type="dxa"/>
            <w:vAlign w:val="center"/>
          </w:tcPr>
          <w:p w14:paraId="75C4D058" w14:textId="77777777" w:rsidR="00691B61" w:rsidRPr="00500C3E" w:rsidRDefault="00000000" w:rsidP="00DB0BE5">
            <w:pPr>
              <w:pStyle w:val="Normal-Centered"/>
            </w:pPr>
            <w:sdt>
              <w:sdtPr>
                <w:alias w:val="4:"/>
                <w:tag w:val="4:"/>
                <w:id w:val="-1396038048"/>
                <w:placeholder>
                  <w:docPart w:val="E18961C8BA47457A9E13052694419334"/>
                </w:placeholder>
                <w:temporary/>
                <w:showingPlcHdr/>
                <w15:appearance w15:val="hidden"/>
              </w:sdtPr>
              <w:sdtContent>
                <w:r w:rsidR="00691B61">
                  <w:t>4</w:t>
                </w:r>
              </w:sdtContent>
            </w:sdt>
          </w:p>
        </w:tc>
        <w:tc>
          <w:tcPr>
            <w:tcW w:w="1872" w:type="dxa"/>
            <w:vAlign w:val="center"/>
          </w:tcPr>
          <w:p w14:paraId="1A79AC52" w14:textId="77777777" w:rsidR="00691B61" w:rsidRPr="00500C3E" w:rsidRDefault="00000000" w:rsidP="00DB0BE5">
            <w:pPr>
              <w:pStyle w:val="Normal-Centered"/>
            </w:pPr>
            <w:sdt>
              <w:sdtPr>
                <w:alias w:val="3:"/>
                <w:tag w:val="3:"/>
                <w:id w:val="-2038578089"/>
                <w:placeholder>
                  <w:docPart w:val="0E104DD4C45D4B49B378A21EFA26C4B6"/>
                </w:placeholder>
                <w:temporary/>
                <w:showingPlcHdr/>
                <w15:appearance w15:val="hidden"/>
              </w:sdtPr>
              <w:sdtContent>
                <w:r w:rsidR="00691B61" w:rsidRPr="00BD7247">
                  <w:rPr>
                    <w:highlight w:val="yellow"/>
                  </w:rPr>
                  <w:t>3</w:t>
                </w:r>
              </w:sdtContent>
            </w:sdt>
          </w:p>
        </w:tc>
        <w:tc>
          <w:tcPr>
            <w:tcW w:w="1872" w:type="dxa"/>
            <w:vAlign w:val="center"/>
          </w:tcPr>
          <w:p w14:paraId="48D48301" w14:textId="77777777" w:rsidR="00691B61" w:rsidRPr="00500C3E" w:rsidRDefault="00000000" w:rsidP="00DB0BE5">
            <w:pPr>
              <w:pStyle w:val="Normal-Centered"/>
            </w:pPr>
            <w:sdt>
              <w:sdtPr>
                <w:alias w:val="2:"/>
                <w:tag w:val="2:"/>
                <w:id w:val="-1572114015"/>
                <w:placeholder>
                  <w:docPart w:val="5378D7BC590946D2BCE088D73B4C70DB"/>
                </w:placeholder>
                <w:temporary/>
                <w:showingPlcHdr/>
                <w15:appearance w15:val="hidden"/>
              </w:sdtPr>
              <w:sdtContent>
                <w:r w:rsidR="00691B61">
                  <w:t>2</w:t>
                </w:r>
              </w:sdtContent>
            </w:sdt>
          </w:p>
        </w:tc>
        <w:tc>
          <w:tcPr>
            <w:tcW w:w="1872" w:type="dxa"/>
            <w:vAlign w:val="center"/>
          </w:tcPr>
          <w:p w14:paraId="1BB2A691" w14:textId="77777777" w:rsidR="00691B61" w:rsidRPr="00500C3E" w:rsidRDefault="00000000" w:rsidP="00DB0BE5">
            <w:pPr>
              <w:pStyle w:val="Normal-Centered"/>
            </w:pPr>
            <w:sdt>
              <w:sdtPr>
                <w:alias w:val="1:"/>
                <w:tag w:val="1:"/>
                <w:id w:val="-1901280702"/>
                <w:placeholder>
                  <w:docPart w:val="672B889E47E64DF9B635833C92F50DA6"/>
                </w:placeholder>
                <w:temporary/>
                <w:showingPlcHdr/>
                <w15:appearance w15:val="hidden"/>
              </w:sdtPr>
              <w:sdtContent>
                <w:r w:rsidR="00691B61">
                  <w:t>1</w:t>
                </w:r>
              </w:sdtContent>
            </w:sdt>
          </w:p>
        </w:tc>
      </w:tr>
    </w:tbl>
    <w:p w14:paraId="10DD744B" w14:textId="77777777" w:rsidR="00682763" w:rsidRDefault="00682763" w:rsidP="00AB5893"/>
    <w:p w14:paraId="1AC3092F" w14:textId="14EA7022" w:rsidR="1F18A5CF" w:rsidRPr="000F64DF" w:rsidRDefault="00000000" w:rsidP="00AB5893">
      <w:pPr>
        <w:pStyle w:val="Heading2"/>
        <w:rPr>
          <w:rFonts w:ascii="ADLaM Display" w:hAnsi="ADLaM Display" w:cs="ADLaM Display"/>
          <w:color w:val="44546A" w:themeColor="text2"/>
          <w:sz w:val="28"/>
          <w:szCs w:val="28"/>
        </w:rPr>
      </w:pPr>
      <w:sdt>
        <w:sdtPr>
          <w:rPr>
            <w:rFonts w:ascii="ADLaM Display" w:hAnsi="ADLaM Display" w:cs="ADLaM Display"/>
            <w:color w:val="44546A" w:themeColor="text2"/>
            <w:sz w:val="28"/>
            <w:szCs w:val="28"/>
          </w:rPr>
          <w:id w:val="1293484312"/>
          <w:placeholder>
            <w:docPart w:val="FF3B0B2AC88846DFAE384E40CA59455D"/>
          </w:placeholder>
          <w15:appearance w15:val="hidden"/>
        </w:sdtPr>
        <w:sdtContent>
          <w:r w:rsidR="000F64DF">
            <w:rPr>
              <w:rFonts w:ascii="ADLaM Display" w:hAnsi="ADLaM Display" w:cs="ADLaM Display"/>
              <w:color w:val="44546A" w:themeColor="text2"/>
              <w:sz w:val="28"/>
              <w:szCs w:val="28"/>
            </w:rPr>
            <w:t>Market Demand</w:t>
          </w:r>
        </w:sdtContent>
      </w:sdt>
      <w:r w:rsidR="00AB5893" w:rsidRPr="000F64DF">
        <w:rPr>
          <w:rFonts w:ascii="ADLaM Display" w:hAnsi="ADLaM Display" w:cs="ADLaM Display"/>
          <w:color w:val="44546A" w:themeColor="text2"/>
          <w:sz w:val="28"/>
          <w:szCs w:val="28"/>
        </w:rPr>
        <w:t xml:space="preserve"> </w:t>
      </w:r>
    </w:p>
    <w:p w14:paraId="474422CC" w14:textId="553D0A72" w:rsidR="1F18A5CF" w:rsidRDefault="00000000" w:rsidP="00AB5893">
      <w:sdt>
        <w:sdtPr>
          <w:id w:val="697275546"/>
          <w:placeholder>
            <w:docPart w:val="472C8919B847411196D2046ADAD8F11C"/>
          </w:placeholder>
          <w15:appearance w15:val="hidden"/>
        </w:sdtPr>
        <w:sdtContent>
          <w:r w:rsidR="000F64DF">
            <w:t>How valuable do you think this idea would be to the market today? Is there a place for it?</w:t>
          </w:r>
        </w:sdtContent>
      </w:sdt>
      <w:r w:rsidR="00AB5893">
        <w:t xml:space="preserve"> </w:t>
      </w:r>
    </w:p>
    <w:tbl>
      <w:tblPr>
        <w:tblStyle w:val="TableGrid"/>
        <w:tblW w:w="5000" w:type="pct"/>
        <w:tblBorders>
          <w:top w:val="single" w:sz="12" w:space="0" w:color="44546A" w:themeColor="text2"/>
          <w:left w:val="single" w:sz="12" w:space="0" w:color="44546A" w:themeColor="text2"/>
          <w:bottom w:val="single" w:sz="12" w:space="0" w:color="44546A" w:themeColor="text2"/>
          <w:right w:val="single" w:sz="12" w:space="0" w:color="44546A" w:themeColor="text2"/>
          <w:insideH w:val="single" w:sz="12" w:space="0" w:color="44546A" w:themeColor="text2"/>
          <w:insideV w:val="single" w:sz="12" w:space="0" w:color="44546A" w:themeColor="text2"/>
        </w:tblBorders>
        <w:tblLayout w:type="fixed"/>
        <w:tblLook w:val="0620" w:firstRow="1" w:lastRow="0" w:firstColumn="0" w:lastColumn="0" w:noHBand="1" w:noVBand="1"/>
        <w:tblDescription w:val="Posture table"/>
      </w:tblPr>
      <w:tblGrid>
        <w:gridCol w:w="1866"/>
        <w:gridCol w:w="1866"/>
        <w:gridCol w:w="1866"/>
        <w:gridCol w:w="1866"/>
        <w:gridCol w:w="1866"/>
      </w:tblGrid>
      <w:tr w:rsidR="00691B61" w:rsidRPr="00500C3E" w14:paraId="1567F16D" w14:textId="77777777" w:rsidTr="000F64DF">
        <w:trPr>
          <w:trHeight w:val="288"/>
        </w:trPr>
        <w:tc>
          <w:tcPr>
            <w:tcW w:w="1872" w:type="dxa"/>
            <w:vAlign w:val="center"/>
          </w:tcPr>
          <w:p w14:paraId="1BF7B3F8" w14:textId="77777777" w:rsidR="00691B61" w:rsidRPr="00500C3E" w:rsidRDefault="00000000" w:rsidP="00DB0BE5">
            <w:pPr>
              <w:pStyle w:val="Normal-Centered"/>
            </w:pPr>
            <w:sdt>
              <w:sdtPr>
                <w:alias w:val="5:"/>
                <w:tag w:val="5:"/>
                <w:id w:val="1737352931"/>
                <w:placeholder>
                  <w:docPart w:val="B91FE370A7EA4406B1112CCACDB61975"/>
                </w:placeholder>
                <w:temporary/>
                <w:showingPlcHdr/>
                <w15:appearance w15:val="hidden"/>
              </w:sdtPr>
              <w:sdtContent>
                <w:r w:rsidR="00691B61">
                  <w:t>5</w:t>
                </w:r>
              </w:sdtContent>
            </w:sdt>
          </w:p>
        </w:tc>
        <w:tc>
          <w:tcPr>
            <w:tcW w:w="1872" w:type="dxa"/>
            <w:vAlign w:val="center"/>
          </w:tcPr>
          <w:p w14:paraId="08BFEBFE" w14:textId="77777777" w:rsidR="00691B61" w:rsidRPr="00500C3E" w:rsidRDefault="00000000" w:rsidP="00DB0BE5">
            <w:pPr>
              <w:pStyle w:val="Normal-Centered"/>
            </w:pPr>
            <w:sdt>
              <w:sdtPr>
                <w:alias w:val="4:"/>
                <w:tag w:val="4:"/>
                <w:id w:val="152806375"/>
                <w:placeholder>
                  <w:docPart w:val="D71ADDB5BB70464DAAA0FE29DC9351A6"/>
                </w:placeholder>
                <w:temporary/>
                <w:showingPlcHdr/>
                <w15:appearance w15:val="hidden"/>
              </w:sdtPr>
              <w:sdtContent>
                <w:r w:rsidR="00691B61" w:rsidRPr="00BD7247">
                  <w:rPr>
                    <w:highlight w:val="yellow"/>
                  </w:rPr>
                  <w:t>4</w:t>
                </w:r>
              </w:sdtContent>
            </w:sdt>
          </w:p>
        </w:tc>
        <w:tc>
          <w:tcPr>
            <w:tcW w:w="1872" w:type="dxa"/>
            <w:vAlign w:val="center"/>
          </w:tcPr>
          <w:p w14:paraId="45CD19E8" w14:textId="77777777" w:rsidR="00691B61" w:rsidRPr="00500C3E" w:rsidRDefault="00000000" w:rsidP="00DB0BE5">
            <w:pPr>
              <w:pStyle w:val="Normal-Centered"/>
            </w:pPr>
            <w:sdt>
              <w:sdtPr>
                <w:alias w:val="3:"/>
                <w:tag w:val="3:"/>
                <w:id w:val="845986337"/>
                <w:placeholder>
                  <w:docPart w:val="333C4243696446F5982346167251BE56"/>
                </w:placeholder>
                <w:temporary/>
                <w:showingPlcHdr/>
                <w15:appearance w15:val="hidden"/>
              </w:sdtPr>
              <w:sdtContent>
                <w:r w:rsidR="00691B61">
                  <w:t>3</w:t>
                </w:r>
              </w:sdtContent>
            </w:sdt>
          </w:p>
        </w:tc>
        <w:tc>
          <w:tcPr>
            <w:tcW w:w="1872" w:type="dxa"/>
            <w:vAlign w:val="center"/>
          </w:tcPr>
          <w:p w14:paraId="6867C0AE" w14:textId="77777777" w:rsidR="00691B61" w:rsidRPr="00500C3E" w:rsidRDefault="00000000" w:rsidP="00DB0BE5">
            <w:pPr>
              <w:pStyle w:val="Normal-Centered"/>
            </w:pPr>
            <w:sdt>
              <w:sdtPr>
                <w:alias w:val="2:"/>
                <w:tag w:val="2:"/>
                <w:id w:val="-248977710"/>
                <w:placeholder>
                  <w:docPart w:val="20AEE60FD0F14B2EA8228591C18B9B21"/>
                </w:placeholder>
                <w:temporary/>
                <w:showingPlcHdr/>
                <w15:appearance w15:val="hidden"/>
              </w:sdtPr>
              <w:sdtContent>
                <w:r w:rsidR="00691B61">
                  <w:t>2</w:t>
                </w:r>
              </w:sdtContent>
            </w:sdt>
          </w:p>
        </w:tc>
        <w:tc>
          <w:tcPr>
            <w:tcW w:w="1872" w:type="dxa"/>
            <w:vAlign w:val="center"/>
          </w:tcPr>
          <w:p w14:paraId="6F57C686" w14:textId="77777777" w:rsidR="00691B61" w:rsidRPr="00500C3E" w:rsidRDefault="00000000" w:rsidP="00DB0BE5">
            <w:pPr>
              <w:pStyle w:val="Normal-Centered"/>
            </w:pPr>
            <w:sdt>
              <w:sdtPr>
                <w:alias w:val="1:"/>
                <w:tag w:val="1:"/>
                <w:id w:val="1622348797"/>
                <w:placeholder>
                  <w:docPart w:val="482CB8C79B284F96805A18F4C5E4D376"/>
                </w:placeholder>
                <w:temporary/>
                <w:showingPlcHdr/>
                <w15:appearance w15:val="hidden"/>
              </w:sdtPr>
              <w:sdtContent>
                <w:r w:rsidR="00691B61">
                  <w:t>1</w:t>
                </w:r>
              </w:sdtContent>
            </w:sdt>
          </w:p>
        </w:tc>
      </w:tr>
    </w:tbl>
    <w:p w14:paraId="7D83BCEA" w14:textId="77777777" w:rsidR="000F64DF" w:rsidRDefault="000F64DF" w:rsidP="000F64DF"/>
    <w:p w14:paraId="2D017855" w14:textId="77777777" w:rsidR="000F64DF" w:rsidRDefault="000F64DF" w:rsidP="000F64DF"/>
    <w:p w14:paraId="1141BA49" w14:textId="283E6A60" w:rsidR="000F64DF" w:rsidRPr="000F64DF" w:rsidRDefault="000F64DF" w:rsidP="000F64DF">
      <w:pPr>
        <w:pStyle w:val="Heading2"/>
        <w:rPr>
          <w:rFonts w:ascii="ADLaM Display" w:hAnsi="ADLaM Display" w:cs="ADLaM Display"/>
          <w:color w:val="44546A" w:themeColor="text2"/>
          <w:sz w:val="28"/>
          <w:szCs w:val="28"/>
        </w:rPr>
      </w:pPr>
      <w:r>
        <w:rPr>
          <w:rFonts w:ascii="ADLaM Display" w:hAnsi="ADLaM Display" w:cs="ADLaM Display"/>
          <w:color w:val="44546A" w:themeColor="text2"/>
          <w:sz w:val="28"/>
          <w:szCs w:val="28"/>
        </w:rPr>
        <w:lastRenderedPageBreak/>
        <w:t>Problem Solving/Preparedness</w:t>
      </w:r>
    </w:p>
    <w:p w14:paraId="219430C1" w14:textId="0A8B9777" w:rsidR="000F64DF" w:rsidRDefault="000F64DF" w:rsidP="000F64DF">
      <w:sdt>
        <w:sdtPr>
          <w:id w:val="158432001"/>
          <w:placeholder>
            <w:docPart w:val="951D8822C78E4E488D695BC97912CBD0"/>
          </w:placeholder>
          <w15:appearance w15:val="hidden"/>
        </w:sdtPr>
        <w:sdtContent>
          <w:r>
            <w:t>How well do you think this idea has been explored? How well do you think potential problems have been highlighted and the suggested solutions?</w:t>
          </w:r>
        </w:sdtContent>
      </w:sdt>
      <w:r>
        <w:t xml:space="preserve"> </w:t>
      </w:r>
    </w:p>
    <w:tbl>
      <w:tblPr>
        <w:tblStyle w:val="TableGrid"/>
        <w:tblW w:w="5000" w:type="pct"/>
        <w:tblBorders>
          <w:top w:val="single" w:sz="12" w:space="0" w:color="44546A" w:themeColor="text2"/>
          <w:left w:val="single" w:sz="12" w:space="0" w:color="44546A" w:themeColor="text2"/>
          <w:bottom w:val="single" w:sz="12" w:space="0" w:color="44546A" w:themeColor="text2"/>
          <w:right w:val="single" w:sz="12" w:space="0" w:color="44546A" w:themeColor="text2"/>
          <w:insideH w:val="single" w:sz="12" w:space="0" w:color="44546A" w:themeColor="text2"/>
          <w:insideV w:val="single" w:sz="12" w:space="0" w:color="44546A" w:themeColor="text2"/>
        </w:tblBorders>
        <w:tblLayout w:type="fixed"/>
        <w:tblLook w:val="0620" w:firstRow="1" w:lastRow="0" w:firstColumn="0" w:lastColumn="0" w:noHBand="1" w:noVBand="1"/>
        <w:tblDescription w:val="Posture table"/>
      </w:tblPr>
      <w:tblGrid>
        <w:gridCol w:w="1866"/>
        <w:gridCol w:w="1866"/>
        <w:gridCol w:w="1866"/>
        <w:gridCol w:w="1866"/>
        <w:gridCol w:w="1866"/>
      </w:tblGrid>
      <w:tr w:rsidR="000F64DF" w:rsidRPr="00500C3E" w14:paraId="78F9F355" w14:textId="77777777" w:rsidTr="008C303D">
        <w:trPr>
          <w:trHeight w:val="288"/>
        </w:trPr>
        <w:tc>
          <w:tcPr>
            <w:tcW w:w="1872" w:type="dxa"/>
            <w:vAlign w:val="center"/>
          </w:tcPr>
          <w:p w14:paraId="4D1F125C" w14:textId="77777777" w:rsidR="000F64DF" w:rsidRPr="00500C3E" w:rsidRDefault="000F64DF" w:rsidP="008C303D">
            <w:pPr>
              <w:pStyle w:val="Normal-Centered"/>
            </w:pPr>
            <w:sdt>
              <w:sdtPr>
                <w:alias w:val="5:"/>
                <w:tag w:val="5:"/>
                <w:id w:val="659362449"/>
                <w:placeholder>
                  <w:docPart w:val="D2E229BE95B54F4B92F2787ACB67969E"/>
                </w:placeholder>
                <w:temporary/>
                <w:showingPlcHdr/>
                <w15:appearance w15:val="hidden"/>
              </w:sdtPr>
              <w:sdtContent>
                <w:r>
                  <w:t>5</w:t>
                </w:r>
              </w:sdtContent>
            </w:sdt>
          </w:p>
        </w:tc>
        <w:tc>
          <w:tcPr>
            <w:tcW w:w="1872" w:type="dxa"/>
            <w:vAlign w:val="center"/>
          </w:tcPr>
          <w:p w14:paraId="3C1040BE" w14:textId="77777777" w:rsidR="000F64DF" w:rsidRPr="00500C3E" w:rsidRDefault="000F64DF" w:rsidP="008C303D">
            <w:pPr>
              <w:pStyle w:val="Normal-Centered"/>
            </w:pPr>
            <w:sdt>
              <w:sdtPr>
                <w:alias w:val="4:"/>
                <w:tag w:val="4:"/>
                <w:id w:val="-2070176556"/>
                <w:placeholder>
                  <w:docPart w:val="4FDCBAADFDEB4C68B6EF15047379507B"/>
                </w:placeholder>
                <w:temporary/>
                <w:showingPlcHdr/>
                <w15:appearance w15:val="hidden"/>
              </w:sdtPr>
              <w:sdtContent>
                <w:r>
                  <w:t>4</w:t>
                </w:r>
              </w:sdtContent>
            </w:sdt>
          </w:p>
        </w:tc>
        <w:tc>
          <w:tcPr>
            <w:tcW w:w="1872" w:type="dxa"/>
            <w:vAlign w:val="center"/>
          </w:tcPr>
          <w:p w14:paraId="56909363" w14:textId="77777777" w:rsidR="000F64DF" w:rsidRPr="00500C3E" w:rsidRDefault="000F64DF" w:rsidP="008C303D">
            <w:pPr>
              <w:pStyle w:val="Normal-Centered"/>
            </w:pPr>
            <w:sdt>
              <w:sdtPr>
                <w:alias w:val="3:"/>
                <w:tag w:val="3:"/>
                <w:id w:val="-955020935"/>
                <w:placeholder>
                  <w:docPart w:val="45C579D2D58A46F79BA0AE1FDB03119C"/>
                </w:placeholder>
                <w:temporary/>
                <w:showingPlcHdr/>
                <w15:appearance w15:val="hidden"/>
              </w:sdtPr>
              <w:sdtContent>
                <w:r w:rsidRPr="00A80DB6">
                  <w:rPr>
                    <w:highlight w:val="yellow"/>
                  </w:rPr>
                  <w:t>3</w:t>
                </w:r>
              </w:sdtContent>
            </w:sdt>
          </w:p>
        </w:tc>
        <w:tc>
          <w:tcPr>
            <w:tcW w:w="1872" w:type="dxa"/>
            <w:vAlign w:val="center"/>
          </w:tcPr>
          <w:p w14:paraId="0373190E" w14:textId="77777777" w:rsidR="000F64DF" w:rsidRPr="00500C3E" w:rsidRDefault="000F64DF" w:rsidP="008C303D">
            <w:pPr>
              <w:pStyle w:val="Normal-Centered"/>
            </w:pPr>
            <w:sdt>
              <w:sdtPr>
                <w:alias w:val="2:"/>
                <w:tag w:val="2:"/>
                <w:id w:val="1113321478"/>
                <w:placeholder>
                  <w:docPart w:val="70E7159D962C4C07AA1A66DD1C3AE731"/>
                </w:placeholder>
                <w:temporary/>
                <w:showingPlcHdr/>
                <w15:appearance w15:val="hidden"/>
              </w:sdtPr>
              <w:sdtContent>
                <w:r>
                  <w:t>2</w:t>
                </w:r>
              </w:sdtContent>
            </w:sdt>
          </w:p>
        </w:tc>
        <w:tc>
          <w:tcPr>
            <w:tcW w:w="1872" w:type="dxa"/>
            <w:vAlign w:val="center"/>
          </w:tcPr>
          <w:p w14:paraId="7194EAA0" w14:textId="77777777" w:rsidR="000F64DF" w:rsidRPr="00500C3E" w:rsidRDefault="000F64DF" w:rsidP="008C303D">
            <w:pPr>
              <w:pStyle w:val="Normal-Centered"/>
            </w:pPr>
            <w:sdt>
              <w:sdtPr>
                <w:alias w:val="1:"/>
                <w:tag w:val="1:"/>
                <w:id w:val="-1809313758"/>
                <w:placeholder>
                  <w:docPart w:val="5597F40C1D644C87B677B5874048A2BD"/>
                </w:placeholder>
                <w:temporary/>
                <w:showingPlcHdr/>
                <w15:appearance w15:val="hidden"/>
              </w:sdtPr>
              <w:sdtContent>
                <w:r>
                  <w:t>1</w:t>
                </w:r>
              </w:sdtContent>
            </w:sdt>
          </w:p>
        </w:tc>
      </w:tr>
    </w:tbl>
    <w:p w14:paraId="06F69228" w14:textId="77777777" w:rsidR="000F64DF" w:rsidRDefault="000F64DF" w:rsidP="00AB5893"/>
    <w:p w14:paraId="65080325" w14:textId="7800478E" w:rsidR="000F64DF" w:rsidRDefault="00000000" w:rsidP="000F64DF">
      <w:pPr>
        <w:pStyle w:val="Heading2"/>
        <w:rPr>
          <w:rFonts w:ascii="ADLaM Display" w:hAnsi="ADLaM Display" w:cs="ADLaM Display"/>
          <w:color w:val="44546A" w:themeColor="text2"/>
          <w:sz w:val="28"/>
          <w:szCs w:val="28"/>
        </w:rPr>
      </w:pPr>
      <w:sdt>
        <w:sdtPr>
          <w:rPr>
            <w:rFonts w:ascii="ADLaM Display" w:hAnsi="ADLaM Display" w:cs="ADLaM Display"/>
            <w:color w:val="44546A" w:themeColor="text2"/>
            <w:sz w:val="28"/>
            <w:szCs w:val="28"/>
          </w:rPr>
          <w:id w:val="1552505446"/>
          <w:placeholder>
            <w:docPart w:val="783FED6E4BBF4137B5BFDF92DC1FDB12"/>
          </w:placeholder>
          <w:showingPlcHdr/>
          <w15:appearance w15:val="hidden"/>
        </w:sdtPr>
        <w:sdtContent>
          <w:r w:rsidR="00AB5893" w:rsidRPr="000F64DF">
            <w:rPr>
              <w:rFonts w:ascii="ADLaM Display" w:hAnsi="ADLaM Display" w:cs="ADLaM Display"/>
              <w:color w:val="44546A" w:themeColor="text2"/>
              <w:sz w:val="28"/>
              <w:szCs w:val="28"/>
            </w:rPr>
            <w:t>Peer reviewer comments:</w:t>
          </w:r>
        </w:sdtContent>
      </w:sdt>
      <w:r w:rsidR="00AB5893" w:rsidRPr="000F64DF">
        <w:rPr>
          <w:rFonts w:ascii="ADLaM Display" w:hAnsi="ADLaM Display" w:cs="ADLaM Display"/>
          <w:color w:val="44546A" w:themeColor="text2"/>
          <w:sz w:val="28"/>
          <w:szCs w:val="28"/>
        </w:rPr>
        <w:t xml:space="preserve"> </w:t>
      </w:r>
    </w:p>
    <w:p w14:paraId="59A4F382" w14:textId="0029F398" w:rsidR="000F64DF" w:rsidRDefault="00BD7247" w:rsidP="000F64DF">
      <w:r>
        <w:t>More development on our services, what we give</w:t>
      </w:r>
    </w:p>
    <w:p w14:paraId="1F6CB323" w14:textId="3CE5B52D" w:rsidR="00BD7247" w:rsidRDefault="00BD7247" w:rsidP="00BD7247">
      <w:pPr>
        <w:pStyle w:val="ListParagraph"/>
        <w:numPr>
          <w:ilvl w:val="0"/>
          <w:numId w:val="1"/>
        </w:numPr>
      </w:pPr>
      <w:r>
        <w:t>Every store wil</w:t>
      </w:r>
      <w:r w:rsidR="00226C80">
        <w:t>l</w:t>
      </w:r>
      <w:r>
        <w:t xml:space="preserve"> have similar glasses shapes</w:t>
      </w:r>
    </w:p>
    <w:p w14:paraId="4C5F50DE" w14:textId="22190E3A" w:rsidR="00226C80" w:rsidRPr="000F64DF" w:rsidRDefault="00226C80" w:rsidP="00BD7247">
      <w:pPr>
        <w:pStyle w:val="ListParagraph"/>
        <w:numPr>
          <w:ilvl w:val="0"/>
          <w:numId w:val="1"/>
        </w:numPr>
      </w:pPr>
      <w:r>
        <w:t>You should offer more services</w:t>
      </w:r>
    </w:p>
    <w:p w14:paraId="57D3AE8D" w14:textId="5289FA29" w:rsidR="482C0637" w:rsidRPr="00500C3E" w:rsidRDefault="000F64DF" w:rsidP="000F64DF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08F61C6" w14:textId="124EE6FE" w:rsidR="482C0637" w:rsidRPr="00500C3E" w:rsidRDefault="482C0637" w:rsidP="000F64DF">
      <w:pPr>
        <w:spacing w:line="480" w:lineRule="auto"/>
      </w:pPr>
    </w:p>
    <w:sectPr w:rsidR="482C0637" w:rsidRPr="00500C3E" w:rsidSect="00AB5893">
      <w:pgSz w:w="12240" w:h="15840"/>
      <w:pgMar w:top="720" w:right="1440" w:bottom="80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28BFAB" w14:textId="77777777" w:rsidR="007C48CA" w:rsidRDefault="007C48CA" w:rsidP="00104B3F">
      <w:pPr>
        <w:spacing w:after="0" w:line="240" w:lineRule="auto"/>
      </w:pPr>
      <w:r>
        <w:separator/>
      </w:r>
    </w:p>
  </w:endnote>
  <w:endnote w:type="continuationSeparator" w:id="0">
    <w:p w14:paraId="36D21EA9" w14:textId="77777777" w:rsidR="007C48CA" w:rsidRDefault="007C48CA" w:rsidP="00104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1F9BDE" w14:textId="77777777" w:rsidR="007C48CA" w:rsidRDefault="007C48CA" w:rsidP="00104B3F">
      <w:pPr>
        <w:spacing w:after="0" w:line="240" w:lineRule="auto"/>
      </w:pPr>
      <w:r>
        <w:separator/>
      </w:r>
    </w:p>
  </w:footnote>
  <w:footnote w:type="continuationSeparator" w:id="0">
    <w:p w14:paraId="12A0539C" w14:textId="77777777" w:rsidR="007C48CA" w:rsidRDefault="007C48CA" w:rsidP="00104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8F3399"/>
    <w:multiLevelType w:val="hybridMultilevel"/>
    <w:tmpl w:val="00F62536"/>
    <w:lvl w:ilvl="0" w:tplc="58FC5862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="Times New Roman (Body CS)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565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4DF"/>
    <w:rsid w:val="000166DA"/>
    <w:rsid w:val="000613D6"/>
    <w:rsid w:val="000E2B95"/>
    <w:rsid w:val="000F64DF"/>
    <w:rsid w:val="00104B3F"/>
    <w:rsid w:val="001333CC"/>
    <w:rsid w:val="001547E8"/>
    <w:rsid w:val="001634E1"/>
    <w:rsid w:val="001867FC"/>
    <w:rsid w:val="002269B0"/>
    <w:rsid w:val="00226C80"/>
    <w:rsid w:val="00240D78"/>
    <w:rsid w:val="00257DA6"/>
    <w:rsid w:val="002673A9"/>
    <w:rsid w:val="0028767B"/>
    <w:rsid w:val="00310F42"/>
    <w:rsid w:val="0034722E"/>
    <w:rsid w:val="003B3C14"/>
    <w:rsid w:val="003D30B6"/>
    <w:rsid w:val="00403A0D"/>
    <w:rsid w:val="00466040"/>
    <w:rsid w:val="00486FBE"/>
    <w:rsid w:val="00492316"/>
    <w:rsid w:val="00492E49"/>
    <w:rsid w:val="004C1CBD"/>
    <w:rsid w:val="004C27C7"/>
    <w:rsid w:val="004F7ECE"/>
    <w:rsid w:val="00500C3E"/>
    <w:rsid w:val="005D0534"/>
    <w:rsid w:val="00625F84"/>
    <w:rsid w:val="00682763"/>
    <w:rsid w:val="00691B61"/>
    <w:rsid w:val="006A6877"/>
    <w:rsid w:val="006C66A4"/>
    <w:rsid w:val="006E0153"/>
    <w:rsid w:val="0079444C"/>
    <w:rsid w:val="007C48CA"/>
    <w:rsid w:val="007C6FE8"/>
    <w:rsid w:val="008616F6"/>
    <w:rsid w:val="008743CE"/>
    <w:rsid w:val="0088392C"/>
    <w:rsid w:val="008C6873"/>
    <w:rsid w:val="008F58EF"/>
    <w:rsid w:val="00916675"/>
    <w:rsid w:val="00916B17"/>
    <w:rsid w:val="00921A37"/>
    <w:rsid w:val="00935A64"/>
    <w:rsid w:val="009B0718"/>
    <w:rsid w:val="009F4567"/>
    <w:rsid w:val="00A24681"/>
    <w:rsid w:val="00A516BE"/>
    <w:rsid w:val="00A61144"/>
    <w:rsid w:val="00A726E3"/>
    <w:rsid w:val="00A73AC3"/>
    <w:rsid w:val="00A80DB6"/>
    <w:rsid w:val="00A94D97"/>
    <w:rsid w:val="00AA7D81"/>
    <w:rsid w:val="00AB5893"/>
    <w:rsid w:val="00AB5D50"/>
    <w:rsid w:val="00B67C34"/>
    <w:rsid w:val="00B803CB"/>
    <w:rsid w:val="00BD7247"/>
    <w:rsid w:val="00BF3990"/>
    <w:rsid w:val="00C16B42"/>
    <w:rsid w:val="00C36CF3"/>
    <w:rsid w:val="00C66802"/>
    <w:rsid w:val="00C84296"/>
    <w:rsid w:val="00C87B6D"/>
    <w:rsid w:val="00D02FC9"/>
    <w:rsid w:val="00D77612"/>
    <w:rsid w:val="00DA1383"/>
    <w:rsid w:val="00DB0B60"/>
    <w:rsid w:val="00DC44E1"/>
    <w:rsid w:val="00F52DD1"/>
    <w:rsid w:val="00FB541C"/>
    <w:rsid w:val="167710CA"/>
    <w:rsid w:val="1F18A5CF"/>
    <w:rsid w:val="2DBE2A8F"/>
    <w:rsid w:val="336B6A9C"/>
    <w:rsid w:val="40C4D4ED"/>
    <w:rsid w:val="482C0637"/>
    <w:rsid w:val="4D37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C11A1C"/>
  <w15:chartTrackingRefBased/>
  <w15:docId w15:val="{9280604E-DCE5-4CBE-919A-9D7C80C1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893"/>
    <w:rPr>
      <w:rFonts w:cs="Times New Roman (Body CS)"/>
      <w:spacing w:val="8"/>
      <w:sz w:val="24"/>
    </w:rPr>
  </w:style>
  <w:style w:type="paragraph" w:styleId="Heading1">
    <w:name w:val="heading 1"/>
    <w:basedOn w:val="Normal"/>
    <w:link w:val="Heading1Char"/>
    <w:uiPriority w:val="9"/>
    <w:qFormat/>
    <w:rsid w:val="00AB5893"/>
    <w:pPr>
      <w:keepNext/>
      <w:keepLines/>
      <w:spacing w:before="120" w:after="120" w:line="180" w:lineRule="auto"/>
      <w:contextualSpacing/>
      <w:jc w:val="center"/>
      <w:outlineLvl w:val="0"/>
    </w:pPr>
    <w:rPr>
      <w:rFonts w:asciiTheme="majorHAnsi" w:eastAsiaTheme="majorEastAsia" w:hAnsiTheme="majorHAnsi" w:cs="Times New Roman (Headings CS)"/>
      <w:caps/>
      <w:color w:val="27432B" w:themeColor="accent2"/>
      <w:spacing w:val="20"/>
      <w:sz w:val="6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893"/>
    <w:pPr>
      <w:keepNext/>
      <w:keepLines/>
      <w:spacing w:before="40" w:after="12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27432B" w:themeColor="accent2"/>
      <w:spacing w:val="1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9FBFA" w:themeColor="accent1" w:themeTint="66"/>
        <w:left w:val="single" w:sz="4" w:space="0" w:color="F9FBFA" w:themeColor="accent1" w:themeTint="66"/>
        <w:bottom w:val="single" w:sz="4" w:space="0" w:color="F9FBFA" w:themeColor="accent1" w:themeTint="66"/>
        <w:right w:val="single" w:sz="4" w:space="0" w:color="F9FBFA" w:themeColor="accent1" w:themeTint="66"/>
        <w:insideH w:val="single" w:sz="4" w:space="0" w:color="F9FBFA" w:themeColor="accent1" w:themeTint="66"/>
        <w:insideV w:val="single" w:sz="4" w:space="0" w:color="F9FBF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6F9F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F9F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AB5893"/>
    <w:rPr>
      <w:rFonts w:asciiTheme="majorHAnsi" w:eastAsiaTheme="majorEastAsia" w:hAnsiTheme="majorHAnsi" w:cs="Times New Roman (Headings CS)"/>
      <w:caps/>
      <w:color w:val="27432B" w:themeColor="accent2"/>
      <w:spacing w:val="20"/>
      <w:sz w:val="60"/>
      <w:szCs w:val="32"/>
    </w:rPr>
  </w:style>
  <w:style w:type="character" w:styleId="Strong">
    <w:name w:val="Strong"/>
    <w:basedOn w:val="DefaultParagraphFont"/>
    <w:uiPriority w:val="10"/>
    <w:qFormat/>
    <w:rsid w:val="00F52DD1"/>
    <w:rPr>
      <w:rFonts w:ascii="Gill Sans MT" w:hAnsi="Gill Sans MT"/>
      <w:b/>
      <w:bCs/>
      <w:i w:val="0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C3E"/>
  </w:style>
  <w:style w:type="paragraph" w:styleId="Footer">
    <w:name w:val="footer"/>
    <w:basedOn w:val="Normal"/>
    <w:link w:val="FooterChar"/>
    <w:uiPriority w:val="99"/>
    <w:unhideWhenUsed/>
    <w:rsid w:val="0050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C3E"/>
  </w:style>
  <w:style w:type="character" w:styleId="PlaceholderText">
    <w:name w:val="Placeholder Text"/>
    <w:basedOn w:val="DefaultParagraphFont"/>
    <w:uiPriority w:val="99"/>
    <w:semiHidden/>
    <w:rsid w:val="00500C3E"/>
    <w:rPr>
      <w:color w:val="808080"/>
    </w:rPr>
  </w:style>
  <w:style w:type="paragraph" w:customStyle="1" w:styleId="Normal-Small">
    <w:name w:val="Normal - Small"/>
    <w:basedOn w:val="Normal"/>
    <w:uiPriority w:val="11"/>
    <w:qFormat/>
    <w:rsid w:val="000166DA"/>
    <w:rPr>
      <w:sz w:val="20"/>
    </w:rPr>
  </w:style>
  <w:style w:type="paragraph" w:customStyle="1" w:styleId="Normal-Centered">
    <w:name w:val="Normal - Centered"/>
    <w:basedOn w:val="Normal"/>
    <w:uiPriority w:val="12"/>
    <w:qFormat/>
    <w:rsid w:val="00C87B6D"/>
    <w:pPr>
      <w:spacing w:after="0" w:line="240" w:lineRule="auto"/>
      <w:contextualSpacing/>
      <w:jc w:val="center"/>
    </w:pPr>
    <w:rPr>
      <w:b/>
      <w:color w:val="000000" w:themeColor="text1"/>
      <w:sz w:val="20"/>
    </w:rPr>
  </w:style>
  <w:style w:type="paragraph" w:customStyle="1" w:styleId="Normal-SpaceBeneath">
    <w:name w:val="Normal - Space Beneath"/>
    <w:basedOn w:val="Normal"/>
    <w:uiPriority w:val="13"/>
    <w:qFormat/>
    <w:rsid w:val="00500C3E"/>
    <w:pPr>
      <w:spacing w:after="48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5893"/>
    <w:rPr>
      <w:rFonts w:asciiTheme="majorHAnsi" w:eastAsiaTheme="majorEastAsia" w:hAnsiTheme="majorHAnsi" w:cs="Times New Roman (Headings CS)"/>
      <w:b/>
      <w:caps/>
      <w:color w:val="27432B" w:themeColor="accent2"/>
      <w:spacing w:val="10"/>
      <w:sz w:val="24"/>
      <w:szCs w:val="26"/>
    </w:rPr>
  </w:style>
  <w:style w:type="paragraph" w:customStyle="1" w:styleId="Subhead">
    <w:name w:val="Subhead"/>
    <w:basedOn w:val="Heading1"/>
    <w:qFormat/>
    <w:rsid w:val="001867FC"/>
    <w:pPr>
      <w:spacing w:line="240" w:lineRule="auto"/>
    </w:pPr>
    <w:rPr>
      <w:b/>
      <w:color w:val="C22E1E" w:themeColor="accent5" w:themeShade="BF"/>
      <w:sz w:val="32"/>
    </w:rPr>
  </w:style>
  <w:style w:type="paragraph" w:styleId="ListParagraph">
    <w:name w:val="List Paragraph"/>
    <w:basedOn w:val="Normal"/>
    <w:uiPriority w:val="34"/>
    <w:unhideWhenUsed/>
    <w:qFormat/>
    <w:rsid w:val="00BD7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106121\AppData\Roaming\Microsoft\Templates\Public%20speaking%20peer%20revie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C9D7A4022C24C3DB7E549ABE1C44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D077E-424A-4F73-A8A5-8D942E9F04EC}"/>
      </w:docPartPr>
      <w:docPartBody>
        <w:p w:rsidR="00000000" w:rsidRDefault="00000000">
          <w:pPr>
            <w:pStyle w:val="AC9D7A4022C24C3DB7E549ABE1C44FCE"/>
          </w:pPr>
          <w:r w:rsidRPr="00AB5893">
            <w:t>Public speaking</w:t>
          </w:r>
        </w:p>
      </w:docPartBody>
    </w:docPart>
    <w:docPart>
      <w:docPartPr>
        <w:name w:val="76A3A820727E4C47B59004D797F89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49824-4F4E-459E-894C-EBBBF8D96C7B}"/>
      </w:docPartPr>
      <w:docPartBody>
        <w:p w:rsidR="00000000" w:rsidRDefault="00000000">
          <w:pPr>
            <w:pStyle w:val="76A3A820727E4C47B59004D797F8903E"/>
          </w:pPr>
          <w:r w:rsidRPr="00AB5893">
            <w:t>peer review sheet</w:t>
          </w:r>
        </w:p>
      </w:docPartBody>
    </w:docPart>
    <w:docPart>
      <w:docPartPr>
        <w:name w:val="11FA9372A6AF47E199D003FAC7257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26745-C721-4F08-955C-25B4120E8FA4}"/>
      </w:docPartPr>
      <w:docPartBody>
        <w:p w:rsidR="00000000" w:rsidRDefault="00000000">
          <w:pPr>
            <w:pStyle w:val="11FA9372A6AF47E199D003FAC7257C79"/>
          </w:pPr>
          <w:r w:rsidRPr="00500C3E">
            <w:rPr>
              <w:rStyle w:val="Strong"/>
            </w:rPr>
            <w:t>Directions:</w:t>
          </w:r>
        </w:p>
      </w:docPartBody>
    </w:docPart>
    <w:docPart>
      <w:docPartPr>
        <w:name w:val="B9AB7E51A8C740408A517AF95F3A7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99301-6C1D-4DF9-A567-21D03413436E}"/>
      </w:docPartPr>
      <w:docPartBody>
        <w:p w:rsidR="00000000" w:rsidRDefault="00000000">
          <w:pPr>
            <w:pStyle w:val="B9AB7E51A8C740408A517AF95F3A7970"/>
          </w:pPr>
          <w:r w:rsidRPr="001547E8">
            <w:t>Complete the following review sheet for your designated partner. Circle the appropriate numbers and provide two pieces of feedback at the bottom of the page.</w:t>
          </w:r>
        </w:p>
      </w:docPartBody>
    </w:docPart>
    <w:docPart>
      <w:docPartPr>
        <w:name w:val="BD47704E932C4D8C817BA6889506F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9993A-2024-436D-8D3B-5C5EC7B4AAE8}"/>
      </w:docPartPr>
      <w:docPartBody>
        <w:p w:rsidR="00000000" w:rsidRDefault="00000000">
          <w:pPr>
            <w:pStyle w:val="BD47704E932C4D8C817BA6889506FF56"/>
          </w:pPr>
          <w:r>
            <w:t>5</w:t>
          </w:r>
        </w:p>
      </w:docPartBody>
    </w:docPart>
    <w:docPart>
      <w:docPartPr>
        <w:name w:val="F502DF20FD644FD89EF262FAC279C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DEE8C-33C9-4CAF-B0B5-3790190E253F}"/>
      </w:docPartPr>
      <w:docPartBody>
        <w:p w:rsidR="00000000" w:rsidRDefault="00000000">
          <w:pPr>
            <w:pStyle w:val="F502DF20FD644FD89EF262FAC279C8A1"/>
          </w:pPr>
          <w:r w:rsidRPr="00500C3E">
            <w:t>Well above grade level/standard; truly exemplary work going above and beyond expectations</w:t>
          </w:r>
        </w:p>
      </w:docPartBody>
    </w:docPart>
    <w:docPart>
      <w:docPartPr>
        <w:name w:val="0AB14D10A78848599B4E50DFA9F4A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383F8-783D-4F97-8CF6-0057136D0322}"/>
      </w:docPartPr>
      <w:docPartBody>
        <w:p w:rsidR="00000000" w:rsidRDefault="00000000">
          <w:pPr>
            <w:pStyle w:val="0AB14D10A78848599B4E50DFA9F4AF97"/>
          </w:pPr>
          <w:r>
            <w:t>4</w:t>
          </w:r>
        </w:p>
      </w:docPartBody>
    </w:docPart>
    <w:docPart>
      <w:docPartPr>
        <w:name w:val="78B869AD31D04631A6075C052AEBB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C972A-9E75-4DCD-B815-7584F5E4CC79}"/>
      </w:docPartPr>
      <w:docPartBody>
        <w:p w:rsidR="00000000" w:rsidRDefault="00000000">
          <w:pPr>
            <w:pStyle w:val="78B869AD31D04631A6075C052AEBB0EE"/>
          </w:pPr>
          <w:r w:rsidRPr="00500C3E">
            <w:t>Above average grade level/standard output; a good effort has been given</w:t>
          </w:r>
        </w:p>
      </w:docPartBody>
    </w:docPart>
    <w:docPart>
      <w:docPartPr>
        <w:name w:val="D6510E0C3DD4482D847CF7DE6F2E4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3DDE8-5540-428D-8318-8B375298919F}"/>
      </w:docPartPr>
      <w:docPartBody>
        <w:p w:rsidR="00000000" w:rsidRDefault="00000000">
          <w:pPr>
            <w:pStyle w:val="D6510E0C3DD4482D847CF7DE6F2E4BBA"/>
          </w:pPr>
          <w:r>
            <w:t>3</w:t>
          </w:r>
        </w:p>
      </w:docPartBody>
    </w:docPart>
    <w:docPart>
      <w:docPartPr>
        <w:name w:val="2ECC82D757784C7AA2E6807EA8C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AB2FB-1F20-4251-861E-CEEE38B22482}"/>
      </w:docPartPr>
      <w:docPartBody>
        <w:p w:rsidR="00000000" w:rsidRDefault="00000000">
          <w:pPr>
            <w:pStyle w:val="2ECC82D757784C7AA2E6807EA8CBEB72"/>
          </w:pPr>
          <w:r w:rsidRPr="00500C3E">
            <w:t>At grade level/standard; standards have been met at minimum capacity</w:t>
          </w:r>
        </w:p>
      </w:docPartBody>
    </w:docPart>
    <w:docPart>
      <w:docPartPr>
        <w:name w:val="7873473B61284E4DAF470C1D4A458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E36A5-A2B7-4404-A0D1-63ECDBFE510D}"/>
      </w:docPartPr>
      <w:docPartBody>
        <w:p w:rsidR="00000000" w:rsidRDefault="00000000">
          <w:pPr>
            <w:pStyle w:val="7873473B61284E4DAF470C1D4A458AB1"/>
          </w:pPr>
          <w:r>
            <w:t>2</w:t>
          </w:r>
        </w:p>
      </w:docPartBody>
    </w:docPart>
    <w:docPart>
      <w:docPartPr>
        <w:name w:val="891E3D95F21241B4B8E707676B414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228FF-6C8E-4E85-A709-A8992864A6FB}"/>
      </w:docPartPr>
      <w:docPartBody>
        <w:p w:rsidR="00000000" w:rsidRDefault="00000000">
          <w:pPr>
            <w:pStyle w:val="891E3D95F21241B4B8E707676B414A6F"/>
          </w:pPr>
          <w:r w:rsidRPr="00500C3E">
            <w:t>Slightly below grade level/standard expectations; a stronger effort or remedial efforts and instruction may be needed</w:t>
          </w:r>
        </w:p>
      </w:docPartBody>
    </w:docPart>
    <w:docPart>
      <w:docPartPr>
        <w:name w:val="623ED96531704ABD92B2264D4A3B2F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0026C-80B8-46CE-BA3A-F767B151BEED}"/>
      </w:docPartPr>
      <w:docPartBody>
        <w:p w:rsidR="00000000" w:rsidRDefault="00000000">
          <w:pPr>
            <w:pStyle w:val="623ED96531704ABD92B2264D4A3B2FF1"/>
          </w:pPr>
          <w:r>
            <w:t>1</w:t>
          </w:r>
        </w:p>
      </w:docPartBody>
    </w:docPart>
    <w:docPart>
      <w:docPartPr>
        <w:name w:val="D74800BEFEAE4AAF99386B1F2E7A4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97769-65F6-4EDF-BE43-664A4B3E9422}"/>
      </w:docPartPr>
      <w:docPartBody>
        <w:p w:rsidR="00000000" w:rsidRDefault="00000000">
          <w:pPr>
            <w:pStyle w:val="D74800BEFEAE4AAF99386B1F2E7A4D4E"/>
          </w:pPr>
          <w:r w:rsidRPr="00500C3E">
            <w:t>Well below grade level/standard expectations; low effort has been given, or remedial instruction is needed, as the content at this point is proving too difficult</w:t>
          </w:r>
        </w:p>
      </w:docPartBody>
    </w:docPart>
    <w:docPart>
      <w:docPartPr>
        <w:name w:val="59294EF168704A1E951735EC73467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9EC18-6553-4179-A870-BCF0D5E4464A}"/>
      </w:docPartPr>
      <w:docPartBody>
        <w:p w:rsidR="00000000" w:rsidRDefault="00000000">
          <w:pPr>
            <w:pStyle w:val="59294EF168704A1E951735EC73467E3D"/>
          </w:pPr>
          <w:r w:rsidRPr="00AB5893">
            <w:t>Does the speaker stand upright and exude confidence?</w:t>
          </w:r>
        </w:p>
      </w:docPartBody>
    </w:docPart>
    <w:docPart>
      <w:docPartPr>
        <w:name w:val="CEDF4ECC019F48168BE855FA6A743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B0742-FD41-47B8-8977-83AC7C2F5E60}"/>
      </w:docPartPr>
      <w:docPartBody>
        <w:p w:rsidR="00000000" w:rsidRDefault="00000000">
          <w:pPr>
            <w:pStyle w:val="CEDF4ECC019F48168BE855FA6A743E95"/>
          </w:pPr>
          <w:r>
            <w:t>5</w:t>
          </w:r>
        </w:p>
      </w:docPartBody>
    </w:docPart>
    <w:docPart>
      <w:docPartPr>
        <w:name w:val="A60C4A3EA23D418F95116E8507486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4A11B-F764-4E81-B530-790A2650555D}"/>
      </w:docPartPr>
      <w:docPartBody>
        <w:p w:rsidR="00000000" w:rsidRDefault="00000000">
          <w:pPr>
            <w:pStyle w:val="A60C4A3EA23D418F95116E850748673B"/>
          </w:pPr>
          <w:r>
            <w:t>4</w:t>
          </w:r>
        </w:p>
      </w:docPartBody>
    </w:docPart>
    <w:docPart>
      <w:docPartPr>
        <w:name w:val="329781E95AAA4338AC0DA1EB6F415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041DE-D14B-4FBB-B2F9-F6225849ACAC}"/>
      </w:docPartPr>
      <w:docPartBody>
        <w:p w:rsidR="00000000" w:rsidRDefault="00000000">
          <w:pPr>
            <w:pStyle w:val="329781E95AAA4338AC0DA1EB6F4150BF"/>
          </w:pPr>
          <w:r>
            <w:t>3</w:t>
          </w:r>
        </w:p>
      </w:docPartBody>
    </w:docPart>
    <w:docPart>
      <w:docPartPr>
        <w:name w:val="72FB8C972D894B0A8E2561AD687E2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155BF-080E-419D-9197-A1863D203506}"/>
      </w:docPartPr>
      <w:docPartBody>
        <w:p w:rsidR="00000000" w:rsidRDefault="00000000">
          <w:pPr>
            <w:pStyle w:val="72FB8C972D894B0A8E2561AD687E242D"/>
          </w:pPr>
          <w:r>
            <w:t>2</w:t>
          </w:r>
        </w:p>
      </w:docPartBody>
    </w:docPart>
    <w:docPart>
      <w:docPartPr>
        <w:name w:val="8A759BC963DC4DAB9918F85EEBDAE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86EE9-7786-41BC-8AA4-456323CDD554}"/>
      </w:docPartPr>
      <w:docPartBody>
        <w:p w:rsidR="00000000" w:rsidRDefault="00000000">
          <w:pPr>
            <w:pStyle w:val="8A759BC963DC4DAB9918F85EEBDAE130"/>
          </w:pPr>
          <w:r>
            <w:t>1</w:t>
          </w:r>
        </w:p>
      </w:docPartBody>
    </w:docPart>
    <w:docPart>
      <w:docPartPr>
        <w:name w:val="32DC941405504F0D86BEBD66F99F6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E85BA-CD4A-48BC-9F55-DF104B72E76D}"/>
      </w:docPartPr>
      <w:docPartBody>
        <w:p w:rsidR="00000000" w:rsidRDefault="00000000">
          <w:pPr>
            <w:pStyle w:val="32DC941405504F0D86BEBD66F99F6708"/>
          </w:pPr>
          <w:r w:rsidRPr="00AB5893">
            <w:t>Does the speaker share key ideas or elements relevant to his/her topic?</w:t>
          </w:r>
        </w:p>
      </w:docPartBody>
    </w:docPart>
    <w:docPart>
      <w:docPartPr>
        <w:name w:val="92355D037DFF47C29F7D1039664F9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0DF2E-43BD-4857-A451-B3835730C5BB}"/>
      </w:docPartPr>
      <w:docPartBody>
        <w:p w:rsidR="00000000" w:rsidRDefault="00000000">
          <w:pPr>
            <w:pStyle w:val="92355D037DFF47C29F7D1039664F9440"/>
          </w:pPr>
          <w:r>
            <w:t>5</w:t>
          </w:r>
        </w:p>
      </w:docPartBody>
    </w:docPart>
    <w:docPart>
      <w:docPartPr>
        <w:name w:val="8A17961355FB4F738640E8D7AE588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5EF7F-E4C1-4959-A359-FDAB0F4DE60A}"/>
      </w:docPartPr>
      <w:docPartBody>
        <w:p w:rsidR="00000000" w:rsidRDefault="00000000">
          <w:pPr>
            <w:pStyle w:val="8A17961355FB4F738640E8D7AE588E9C"/>
          </w:pPr>
          <w:r>
            <w:t>4</w:t>
          </w:r>
        </w:p>
      </w:docPartBody>
    </w:docPart>
    <w:docPart>
      <w:docPartPr>
        <w:name w:val="4BE45F926C834BEDB6DC9E051330C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06C34-078E-4CE9-A694-6C62BEFE4CCE}"/>
      </w:docPartPr>
      <w:docPartBody>
        <w:p w:rsidR="00000000" w:rsidRDefault="00000000">
          <w:pPr>
            <w:pStyle w:val="4BE45F926C834BEDB6DC9E051330C7F1"/>
          </w:pPr>
          <w:r>
            <w:t>3</w:t>
          </w:r>
        </w:p>
      </w:docPartBody>
    </w:docPart>
    <w:docPart>
      <w:docPartPr>
        <w:name w:val="50535BE4AA2445F98F61AF07CB4E8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89A87-CCD8-445F-B5B8-0B1E90AAE5CB}"/>
      </w:docPartPr>
      <w:docPartBody>
        <w:p w:rsidR="00000000" w:rsidRDefault="00000000">
          <w:pPr>
            <w:pStyle w:val="50535BE4AA2445F98F61AF07CB4E8C55"/>
          </w:pPr>
          <w:r>
            <w:t>2</w:t>
          </w:r>
        </w:p>
      </w:docPartBody>
    </w:docPart>
    <w:docPart>
      <w:docPartPr>
        <w:name w:val="9D050E5440AD4777BAB8032311B12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5DAED-3B9F-49EE-A697-67E124052817}"/>
      </w:docPartPr>
      <w:docPartBody>
        <w:p w:rsidR="00000000" w:rsidRDefault="00000000">
          <w:pPr>
            <w:pStyle w:val="9D050E5440AD4777BAB8032311B127B2"/>
          </w:pPr>
          <w:r>
            <w:t>1</w:t>
          </w:r>
        </w:p>
      </w:docPartBody>
    </w:docPart>
    <w:docPart>
      <w:docPartPr>
        <w:name w:val="753CAAABD6364ADEB21A0E9822B42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3F1CD-21B5-4CA1-8348-90A35DC402FF}"/>
      </w:docPartPr>
      <w:docPartBody>
        <w:p w:rsidR="00000000" w:rsidRDefault="00000000">
          <w:pPr>
            <w:pStyle w:val="753CAAABD6364ADEB21A0E9822B42C77"/>
          </w:pPr>
          <w:r w:rsidRPr="00AB5893">
            <w:t>Does the speaker communicate in a clear and concise manner?</w:t>
          </w:r>
        </w:p>
      </w:docPartBody>
    </w:docPart>
    <w:docPart>
      <w:docPartPr>
        <w:name w:val="674CBE7E2D454E6BBE8340D0E350E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FB597-FC48-4519-AFB4-A0A4828BBBCE}"/>
      </w:docPartPr>
      <w:docPartBody>
        <w:p w:rsidR="00000000" w:rsidRDefault="00000000">
          <w:pPr>
            <w:pStyle w:val="674CBE7E2D454E6BBE8340D0E350ED29"/>
          </w:pPr>
          <w:r>
            <w:t>5</w:t>
          </w:r>
        </w:p>
      </w:docPartBody>
    </w:docPart>
    <w:docPart>
      <w:docPartPr>
        <w:name w:val="E18961C8BA47457A9E13052694419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F129C-6426-469C-BE95-7AE05639C234}"/>
      </w:docPartPr>
      <w:docPartBody>
        <w:p w:rsidR="00000000" w:rsidRDefault="00000000">
          <w:pPr>
            <w:pStyle w:val="E18961C8BA47457A9E13052694419334"/>
          </w:pPr>
          <w:r>
            <w:t>4</w:t>
          </w:r>
        </w:p>
      </w:docPartBody>
    </w:docPart>
    <w:docPart>
      <w:docPartPr>
        <w:name w:val="0E104DD4C45D4B49B378A21EFA26C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DBE9A-04C9-4CA2-B48A-882E2CE911F1}"/>
      </w:docPartPr>
      <w:docPartBody>
        <w:p w:rsidR="00000000" w:rsidRDefault="00000000">
          <w:pPr>
            <w:pStyle w:val="0E104DD4C45D4B49B378A21EFA26C4B6"/>
          </w:pPr>
          <w:r>
            <w:t>3</w:t>
          </w:r>
        </w:p>
      </w:docPartBody>
    </w:docPart>
    <w:docPart>
      <w:docPartPr>
        <w:name w:val="5378D7BC590946D2BCE088D73B4C7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6204B-839A-41B9-B65E-9840914870BA}"/>
      </w:docPartPr>
      <w:docPartBody>
        <w:p w:rsidR="00000000" w:rsidRDefault="00000000">
          <w:pPr>
            <w:pStyle w:val="5378D7BC590946D2BCE088D73B4C70DB"/>
          </w:pPr>
          <w:r>
            <w:t>2</w:t>
          </w:r>
        </w:p>
      </w:docPartBody>
    </w:docPart>
    <w:docPart>
      <w:docPartPr>
        <w:name w:val="672B889E47E64DF9B635833C92F50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C444D-1706-4358-8CD4-68B1E0D28D2D}"/>
      </w:docPartPr>
      <w:docPartBody>
        <w:p w:rsidR="00000000" w:rsidRDefault="00000000">
          <w:pPr>
            <w:pStyle w:val="672B889E47E64DF9B635833C92F50DA6"/>
          </w:pPr>
          <w:r>
            <w:t>1</w:t>
          </w:r>
        </w:p>
      </w:docPartBody>
    </w:docPart>
    <w:docPart>
      <w:docPartPr>
        <w:name w:val="FF3B0B2AC88846DFAE384E40CA594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CCBB7-64E1-4712-A6F4-32C63CE45551}"/>
      </w:docPartPr>
      <w:docPartBody>
        <w:p w:rsidR="00000000" w:rsidRDefault="00000000">
          <w:pPr>
            <w:pStyle w:val="FF3B0B2AC88846DFAE384E40CA59455D"/>
          </w:pPr>
          <w:r w:rsidRPr="00AB5893">
            <w:t>Eye contact</w:t>
          </w:r>
        </w:p>
      </w:docPartBody>
    </w:docPart>
    <w:docPart>
      <w:docPartPr>
        <w:name w:val="472C8919B847411196D2046ADAD8F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65BC9-431D-4D31-84C0-62EAA7C1AB48}"/>
      </w:docPartPr>
      <w:docPartBody>
        <w:p w:rsidR="00000000" w:rsidRDefault="00000000">
          <w:pPr>
            <w:pStyle w:val="472C8919B847411196D2046ADAD8F11C"/>
          </w:pPr>
          <w:r w:rsidRPr="00AB5893">
            <w:t>Does the speaker make the audience feel as part of his/her presentation?</w:t>
          </w:r>
        </w:p>
      </w:docPartBody>
    </w:docPart>
    <w:docPart>
      <w:docPartPr>
        <w:name w:val="B91FE370A7EA4406B1112CCACDB61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01A8B-79ED-4CDC-95DE-FD37C6FCD584}"/>
      </w:docPartPr>
      <w:docPartBody>
        <w:p w:rsidR="00000000" w:rsidRDefault="00000000">
          <w:pPr>
            <w:pStyle w:val="B91FE370A7EA4406B1112CCACDB61975"/>
          </w:pPr>
          <w:r>
            <w:t>5</w:t>
          </w:r>
        </w:p>
      </w:docPartBody>
    </w:docPart>
    <w:docPart>
      <w:docPartPr>
        <w:name w:val="D71ADDB5BB70464DAAA0FE29DC935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F662D-221E-424B-A8E5-B7838937EA2D}"/>
      </w:docPartPr>
      <w:docPartBody>
        <w:p w:rsidR="00000000" w:rsidRDefault="00000000">
          <w:pPr>
            <w:pStyle w:val="D71ADDB5BB70464DAAA0FE29DC9351A6"/>
          </w:pPr>
          <w:r>
            <w:t>4</w:t>
          </w:r>
        </w:p>
      </w:docPartBody>
    </w:docPart>
    <w:docPart>
      <w:docPartPr>
        <w:name w:val="333C4243696446F5982346167251B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16A37-F3B1-49B5-B2C8-6941ED5059AA}"/>
      </w:docPartPr>
      <w:docPartBody>
        <w:p w:rsidR="00000000" w:rsidRDefault="00000000">
          <w:pPr>
            <w:pStyle w:val="333C4243696446F5982346167251BE56"/>
          </w:pPr>
          <w:r>
            <w:t>3</w:t>
          </w:r>
        </w:p>
      </w:docPartBody>
    </w:docPart>
    <w:docPart>
      <w:docPartPr>
        <w:name w:val="20AEE60FD0F14B2EA8228591C18B9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F67C9-A7A5-4505-A0CA-F0A1BBECA51B}"/>
      </w:docPartPr>
      <w:docPartBody>
        <w:p w:rsidR="00000000" w:rsidRDefault="00000000">
          <w:pPr>
            <w:pStyle w:val="20AEE60FD0F14B2EA8228591C18B9B21"/>
          </w:pPr>
          <w:r>
            <w:t>2</w:t>
          </w:r>
        </w:p>
      </w:docPartBody>
    </w:docPart>
    <w:docPart>
      <w:docPartPr>
        <w:name w:val="482CB8C79B284F96805A18F4C5E4D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358E8-4217-489A-B023-52D281F31758}"/>
      </w:docPartPr>
      <w:docPartBody>
        <w:p w:rsidR="00000000" w:rsidRDefault="00000000">
          <w:pPr>
            <w:pStyle w:val="482CB8C79B284F96805A18F4C5E4D376"/>
          </w:pPr>
          <w:r>
            <w:t>1</w:t>
          </w:r>
        </w:p>
      </w:docPartBody>
    </w:docPart>
    <w:docPart>
      <w:docPartPr>
        <w:name w:val="783FED6E4BBF4137B5BFDF92DC1FD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5DA15-49E9-45A8-AFA0-656A885AF1A1}"/>
      </w:docPartPr>
      <w:docPartBody>
        <w:p w:rsidR="00000000" w:rsidRDefault="00000000">
          <w:pPr>
            <w:pStyle w:val="783FED6E4BBF4137B5BFDF92DC1FDB12"/>
          </w:pPr>
          <w:r w:rsidRPr="00AB5893">
            <w:t>Peer reviewer comments:</w:t>
          </w:r>
        </w:p>
      </w:docPartBody>
    </w:docPart>
    <w:docPart>
      <w:docPartPr>
        <w:name w:val="951D8822C78E4E488D695BC97912C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11186-B488-40AE-B1B7-FD33E9C270EA}"/>
      </w:docPartPr>
      <w:docPartBody>
        <w:p w:rsidR="00000000" w:rsidRDefault="00B5172C" w:rsidP="00B5172C">
          <w:pPr>
            <w:pStyle w:val="951D8822C78E4E488D695BC97912CBD0"/>
          </w:pPr>
          <w:r w:rsidRPr="00AB5893">
            <w:t>Does the speaker make the audience feel as part of his/her presentation?</w:t>
          </w:r>
        </w:p>
      </w:docPartBody>
    </w:docPart>
    <w:docPart>
      <w:docPartPr>
        <w:name w:val="D2E229BE95B54F4B92F2787ACB679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1D2A5-F593-40D4-81D5-340BB09FD15E}"/>
      </w:docPartPr>
      <w:docPartBody>
        <w:p w:rsidR="00000000" w:rsidRDefault="00B5172C" w:rsidP="00B5172C">
          <w:pPr>
            <w:pStyle w:val="D2E229BE95B54F4B92F2787ACB67969E"/>
          </w:pPr>
          <w:r>
            <w:t>5</w:t>
          </w:r>
        </w:p>
      </w:docPartBody>
    </w:docPart>
    <w:docPart>
      <w:docPartPr>
        <w:name w:val="4FDCBAADFDEB4C68B6EF150473795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1F901-81E4-4B76-AC06-D5FFAF290A4D}"/>
      </w:docPartPr>
      <w:docPartBody>
        <w:p w:rsidR="00000000" w:rsidRDefault="00B5172C" w:rsidP="00B5172C">
          <w:pPr>
            <w:pStyle w:val="4FDCBAADFDEB4C68B6EF15047379507B"/>
          </w:pPr>
          <w:r>
            <w:t>4</w:t>
          </w:r>
        </w:p>
      </w:docPartBody>
    </w:docPart>
    <w:docPart>
      <w:docPartPr>
        <w:name w:val="45C579D2D58A46F79BA0AE1FDB031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96A9A-26BB-402C-9DCC-AF972D5B1201}"/>
      </w:docPartPr>
      <w:docPartBody>
        <w:p w:rsidR="00000000" w:rsidRDefault="00B5172C" w:rsidP="00B5172C">
          <w:pPr>
            <w:pStyle w:val="45C579D2D58A46F79BA0AE1FDB03119C"/>
          </w:pPr>
          <w:r>
            <w:t>3</w:t>
          </w:r>
        </w:p>
      </w:docPartBody>
    </w:docPart>
    <w:docPart>
      <w:docPartPr>
        <w:name w:val="70E7159D962C4C07AA1A66DD1C3AE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5B94E-6846-4F76-8E31-3B49684C3502}"/>
      </w:docPartPr>
      <w:docPartBody>
        <w:p w:rsidR="00000000" w:rsidRDefault="00B5172C" w:rsidP="00B5172C">
          <w:pPr>
            <w:pStyle w:val="70E7159D962C4C07AA1A66DD1C3AE731"/>
          </w:pPr>
          <w:r>
            <w:t>2</w:t>
          </w:r>
        </w:p>
      </w:docPartBody>
    </w:docPart>
    <w:docPart>
      <w:docPartPr>
        <w:name w:val="5597F40C1D644C87B677B5874048A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EF365-21D0-4722-9B43-1CDDA32F16D2}"/>
      </w:docPartPr>
      <w:docPartBody>
        <w:p w:rsidR="00000000" w:rsidRDefault="00B5172C" w:rsidP="00B5172C">
          <w:pPr>
            <w:pStyle w:val="5597F40C1D644C87B677B5874048A2BD"/>
          </w:pPr>
          <w:r>
            <w:t>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2C"/>
    <w:rsid w:val="00B5172C"/>
    <w:rsid w:val="00BA717D"/>
    <w:rsid w:val="00C3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9D7A4022C24C3DB7E549ABE1C44FCE">
    <w:name w:val="AC9D7A4022C24C3DB7E549ABE1C44FCE"/>
  </w:style>
  <w:style w:type="paragraph" w:customStyle="1" w:styleId="76A3A820727E4C47B59004D797F8903E">
    <w:name w:val="76A3A820727E4C47B59004D797F8903E"/>
  </w:style>
  <w:style w:type="character" w:styleId="Strong">
    <w:name w:val="Strong"/>
    <w:basedOn w:val="DefaultParagraphFont"/>
    <w:uiPriority w:val="10"/>
    <w:qFormat/>
    <w:rPr>
      <w:rFonts w:ascii="Gill Sans MT" w:hAnsi="Gill Sans MT"/>
      <w:b/>
      <w:bCs/>
      <w:i w:val="0"/>
      <w:u w:val="single"/>
    </w:rPr>
  </w:style>
  <w:style w:type="paragraph" w:customStyle="1" w:styleId="11FA9372A6AF47E199D003FAC7257C79">
    <w:name w:val="11FA9372A6AF47E199D003FAC7257C79"/>
  </w:style>
  <w:style w:type="paragraph" w:customStyle="1" w:styleId="B9AB7E51A8C740408A517AF95F3A7970">
    <w:name w:val="B9AB7E51A8C740408A517AF95F3A7970"/>
  </w:style>
  <w:style w:type="paragraph" w:customStyle="1" w:styleId="BD47704E932C4D8C817BA6889506FF56">
    <w:name w:val="BD47704E932C4D8C817BA6889506FF56"/>
  </w:style>
  <w:style w:type="paragraph" w:customStyle="1" w:styleId="F502DF20FD644FD89EF262FAC279C8A1">
    <w:name w:val="F502DF20FD644FD89EF262FAC279C8A1"/>
  </w:style>
  <w:style w:type="paragraph" w:customStyle="1" w:styleId="0AB14D10A78848599B4E50DFA9F4AF97">
    <w:name w:val="0AB14D10A78848599B4E50DFA9F4AF97"/>
  </w:style>
  <w:style w:type="paragraph" w:customStyle="1" w:styleId="78B869AD31D04631A6075C052AEBB0EE">
    <w:name w:val="78B869AD31D04631A6075C052AEBB0EE"/>
  </w:style>
  <w:style w:type="paragraph" w:customStyle="1" w:styleId="D6510E0C3DD4482D847CF7DE6F2E4BBA">
    <w:name w:val="D6510E0C3DD4482D847CF7DE6F2E4BBA"/>
  </w:style>
  <w:style w:type="paragraph" w:customStyle="1" w:styleId="2ECC82D757784C7AA2E6807EA8CBEB72">
    <w:name w:val="2ECC82D757784C7AA2E6807EA8CBEB72"/>
  </w:style>
  <w:style w:type="paragraph" w:customStyle="1" w:styleId="7873473B61284E4DAF470C1D4A458AB1">
    <w:name w:val="7873473B61284E4DAF470C1D4A458AB1"/>
  </w:style>
  <w:style w:type="paragraph" w:customStyle="1" w:styleId="891E3D95F21241B4B8E707676B414A6F">
    <w:name w:val="891E3D95F21241B4B8E707676B414A6F"/>
  </w:style>
  <w:style w:type="paragraph" w:customStyle="1" w:styleId="623ED96531704ABD92B2264D4A3B2FF1">
    <w:name w:val="623ED96531704ABD92B2264D4A3B2FF1"/>
  </w:style>
  <w:style w:type="paragraph" w:customStyle="1" w:styleId="D74800BEFEAE4AAF99386B1F2E7A4D4E">
    <w:name w:val="D74800BEFEAE4AAF99386B1F2E7A4D4E"/>
  </w:style>
  <w:style w:type="paragraph" w:customStyle="1" w:styleId="FC6538BE67B242438076C672652FE7D4">
    <w:name w:val="FC6538BE67B242438076C672652FE7D4"/>
  </w:style>
  <w:style w:type="paragraph" w:customStyle="1" w:styleId="59294EF168704A1E951735EC73467E3D">
    <w:name w:val="59294EF168704A1E951735EC73467E3D"/>
  </w:style>
  <w:style w:type="paragraph" w:customStyle="1" w:styleId="CEDF4ECC019F48168BE855FA6A743E95">
    <w:name w:val="CEDF4ECC019F48168BE855FA6A743E95"/>
  </w:style>
  <w:style w:type="paragraph" w:customStyle="1" w:styleId="A60C4A3EA23D418F95116E850748673B">
    <w:name w:val="A60C4A3EA23D418F95116E850748673B"/>
  </w:style>
  <w:style w:type="paragraph" w:customStyle="1" w:styleId="329781E95AAA4338AC0DA1EB6F4150BF">
    <w:name w:val="329781E95AAA4338AC0DA1EB6F4150BF"/>
  </w:style>
  <w:style w:type="paragraph" w:customStyle="1" w:styleId="72FB8C972D894B0A8E2561AD687E242D">
    <w:name w:val="72FB8C972D894B0A8E2561AD687E242D"/>
  </w:style>
  <w:style w:type="paragraph" w:customStyle="1" w:styleId="8A759BC963DC4DAB9918F85EEBDAE130">
    <w:name w:val="8A759BC963DC4DAB9918F85EEBDAE130"/>
  </w:style>
  <w:style w:type="paragraph" w:customStyle="1" w:styleId="109A6D2915A44CFB852A4398E93F1419">
    <w:name w:val="109A6D2915A44CFB852A4398E93F1419"/>
  </w:style>
  <w:style w:type="paragraph" w:customStyle="1" w:styleId="32DC941405504F0D86BEBD66F99F6708">
    <w:name w:val="32DC941405504F0D86BEBD66F99F6708"/>
  </w:style>
  <w:style w:type="paragraph" w:customStyle="1" w:styleId="92355D037DFF47C29F7D1039664F9440">
    <w:name w:val="92355D037DFF47C29F7D1039664F9440"/>
  </w:style>
  <w:style w:type="paragraph" w:customStyle="1" w:styleId="8A17961355FB4F738640E8D7AE588E9C">
    <w:name w:val="8A17961355FB4F738640E8D7AE588E9C"/>
  </w:style>
  <w:style w:type="paragraph" w:customStyle="1" w:styleId="4BE45F926C834BEDB6DC9E051330C7F1">
    <w:name w:val="4BE45F926C834BEDB6DC9E051330C7F1"/>
  </w:style>
  <w:style w:type="paragraph" w:customStyle="1" w:styleId="50535BE4AA2445F98F61AF07CB4E8C55">
    <w:name w:val="50535BE4AA2445F98F61AF07CB4E8C55"/>
  </w:style>
  <w:style w:type="paragraph" w:customStyle="1" w:styleId="9D050E5440AD4777BAB8032311B127B2">
    <w:name w:val="9D050E5440AD4777BAB8032311B127B2"/>
  </w:style>
  <w:style w:type="paragraph" w:customStyle="1" w:styleId="1AF2497C20C04B059E915AE439137675">
    <w:name w:val="1AF2497C20C04B059E915AE439137675"/>
  </w:style>
  <w:style w:type="paragraph" w:customStyle="1" w:styleId="753CAAABD6364ADEB21A0E9822B42C77">
    <w:name w:val="753CAAABD6364ADEB21A0E9822B42C77"/>
  </w:style>
  <w:style w:type="paragraph" w:customStyle="1" w:styleId="674CBE7E2D454E6BBE8340D0E350ED29">
    <w:name w:val="674CBE7E2D454E6BBE8340D0E350ED29"/>
  </w:style>
  <w:style w:type="paragraph" w:customStyle="1" w:styleId="E18961C8BA47457A9E13052694419334">
    <w:name w:val="E18961C8BA47457A9E13052694419334"/>
  </w:style>
  <w:style w:type="paragraph" w:customStyle="1" w:styleId="0E104DD4C45D4B49B378A21EFA26C4B6">
    <w:name w:val="0E104DD4C45D4B49B378A21EFA26C4B6"/>
  </w:style>
  <w:style w:type="paragraph" w:customStyle="1" w:styleId="5378D7BC590946D2BCE088D73B4C70DB">
    <w:name w:val="5378D7BC590946D2BCE088D73B4C70DB"/>
  </w:style>
  <w:style w:type="paragraph" w:customStyle="1" w:styleId="672B889E47E64DF9B635833C92F50DA6">
    <w:name w:val="672B889E47E64DF9B635833C92F50DA6"/>
  </w:style>
  <w:style w:type="paragraph" w:customStyle="1" w:styleId="FF3B0B2AC88846DFAE384E40CA59455D">
    <w:name w:val="FF3B0B2AC88846DFAE384E40CA59455D"/>
  </w:style>
  <w:style w:type="paragraph" w:customStyle="1" w:styleId="472C8919B847411196D2046ADAD8F11C">
    <w:name w:val="472C8919B847411196D2046ADAD8F11C"/>
  </w:style>
  <w:style w:type="paragraph" w:customStyle="1" w:styleId="B91FE370A7EA4406B1112CCACDB61975">
    <w:name w:val="B91FE370A7EA4406B1112CCACDB61975"/>
  </w:style>
  <w:style w:type="paragraph" w:customStyle="1" w:styleId="D71ADDB5BB70464DAAA0FE29DC9351A6">
    <w:name w:val="D71ADDB5BB70464DAAA0FE29DC9351A6"/>
  </w:style>
  <w:style w:type="paragraph" w:customStyle="1" w:styleId="333C4243696446F5982346167251BE56">
    <w:name w:val="333C4243696446F5982346167251BE56"/>
  </w:style>
  <w:style w:type="paragraph" w:customStyle="1" w:styleId="20AEE60FD0F14B2EA8228591C18B9B21">
    <w:name w:val="20AEE60FD0F14B2EA8228591C18B9B21"/>
  </w:style>
  <w:style w:type="paragraph" w:customStyle="1" w:styleId="482CB8C79B284F96805A18F4C5E4D376">
    <w:name w:val="482CB8C79B284F96805A18F4C5E4D376"/>
  </w:style>
  <w:style w:type="paragraph" w:customStyle="1" w:styleId="783FED6E4BBF4137B5BFDF92DC1FDB12">
    <w:name w:val="783FED6E4BBF4137B5BFDF92DC1FDB12"/>
  </w:style>
  <w:style w:type="paragraph" w:customStyle="1" w:styleId="6CDB0E7F6FEB4D32825B6447B395AE7E">
    <w:name w:val="6CDB0E7F6FEB4D32825B6447B395AE7E"/>
  </w:style>
  <w:style w:type="paragraph" w:customStyle="1" w:styleId="C18AC3CB87E2410B85512270FBBC30B7">
    <w:name w:val="C18AC3CB87E2410B85512270FBBC30B7"/>
  </w:style>
  <w:style w:type="paragraph" w:customStyle="1" w:styleId="C01A8AB75D2A4DFE8E2827B845385576">
    <w:name w:val="C01A8AB75D2A4DFE8E2827B845385576"/>
    <w:rsid w:val="00B5172C"/>
  </w:style>
  <w:style w:type="paragraph" w:customStyle="1" w:styleId="951D8822C78E4E488D695BC97912CBD0">
    <w:name w:val="951D8822C78E4E488D695BC97912CBD0"/>
    <w:rsid w:val="00B5172C"/>
  </w:style>
  <w:style w:type="paragraph" w:customStyle="1" w:styleId="D2E229BE95B54F4B92F2787ACB67969E">
    <w:name w:val="D2E229BE95B54F4B92F2787ACB67969E"/>
    <w:rsid w:val="00B5172C"/>
  </w:style>
  <w:style w:type="paragraph" w:customStyle="1" w:styleId="4FDCBAADFDEB4C68B6EF15047379507B">
    <w:name w:val="4FDCBAADFDEB4C68B6EF15047379507B"/>
    <w:rsid w:val="00B5172C"/>
  </w:style>
  <w:style w:type="paragraph" w:customStyle="1" w:styleId="45C579D2D58A46F79BA0AE1FDB03119C">
    <w:name w:val="45C579D2D58A46F79BA0AE1FDB03119C"/>
    <w:rsid w:val="00B5172C"/>
  </w:style>
  <w:style w:type="paragraph" w:customStyle="1" w:styleId="70E7159D962C4C07AA1A66DD1C3AE731">
    <w:name w:val="70E7159D962C4C07AA1A66DD1C3AE731"/>
    <w:rsid w:val="00B5172C"/>
  </w:style>
  <w:style w:type="paragraph" w:customStyle="1" w:styleId="5597F40C1D644C87B677B5874048A2BD">
    <w:name w:val="5597F40C1D644C87B677B5874048A2BD"/>
    <w:rsid w:val="00B517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2135923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1F6F3"/>
      </a:accent1>
      <a:accent2>
        <a:srgbClr val="27432B"/>
      </a:accent2>
      <a:accent3>
        <a:srgbClr val="A6BEB1"/>
      </a:accent3>
      <a:accent4>
        <a:srgbClr val="5699FF"/>
      </a:accent4>
      <a:accent5>
        <a:srgbClr val="E35949"/>
      </a:accent5>
      <a:accent6>
        <a:srgbClr val="F6A5C6"/>
      </a:accent6>
      <a:hlink>
        <a:srgbClr val="0563C1"/>
      </a:hlink>
      <a:folHlink>
        <a:srgbClr val="954F72"/>
      </a:folHlink>
    </a:clrScheme>
    <a:fontScheme name="Custom 14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9F8A0B-2CB9-4C16-8478-B4418BA08A9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5D2D673-8E3C-4824-83CD-C92EECF1F7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958C1B-4EC8-4622-89E2-65EB72D7CE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Public speaking peer review</Template>
  <TotalTime>0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Sam Bailey</cp:lastModifiedBy>
  <cp:revision>2</cp:revision>
  <dcterms:created xsi:type="dcterms:W3CDTF">2025-08-21T05:45:00Z</dcterms:created>
  <dcterms:modified xsi:type="dcterms:W3CDTF">2025-08-21T06:58:00Z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