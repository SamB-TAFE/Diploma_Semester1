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812"/>
        <w:gridCol w:w="1134"/>
        <w:gridCol w:w="840"/>
      </w:tblGrid>
      <w:tr w:rsidR="005A4978" w:rsidRPr="00B21E4B" w14:paraId="321F4ADB" w14:textId="77777777" w:rsidTr="00892AB9">
        <w:trPr>
          <w:trHeight w:val="436"/>
        </w:trPr>
        <w:tc>
          <w:tcPr>
            <w:tcW w:w="10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27C7AC07" w14:textId="77777777" w:rsidR="005A4978" w:rsidRPr="00B21E4B" w:rsidRDefault="005A4978" w:rsidP="00892AB9">
            <w:pPr>
              <w:pStyle w:val="Header"/>
              <w:spacing w:before="120" w:after="120"/>
              <w:rPr>
                <w:rFonts w:ascii="Arial" w:hAnsi="Arial" w:cs="Arial"/>
                <w:color w:val="FFFFFF"/>
                <w:sz w:val="18"/>
                <w:szCs w:val="18"/>
                <w:lang w:eastAsia="ja-JP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  <w:lang w:val="en-US"/>
              </w:rPr>
              <w:t>Qualification Details</w:t>
            </w:r>
          </w:p>
        </w:tc>
      </w:tr>
      <w:tr w:rsidR="005A4978" w:rsidRPr="00B21E4B" w14:paraId="78D257EB" w14:textId="77777777" w:rsidTr="00892AB9">
        <w:trPr>
          <w:trHeight w:val="41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758783E1" w14:textId="77777777" w:rsidR="005A4978" w:rsidRPr="00B21E4B" w:rsidRDefault="005A4978" w:rsidP="00892AB9">
            <w:pPr>
              <w:pStyle w:val="Header"/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  <w:lang w:val="en-US" w:eastAsia="ja-JP"/>
              </w:rPr>
            </w:pPr>
            <w:r w:rsidRPr="00B21E4B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Training Package </w:t>
            </w:r>
            <w:r w:rsidRPr="00B21E4B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n-US"/>
              </w:rPr>
              <w:t>Code &amp; Title:</w:t>
            </w:r>
          </w:p>
        </w:tc>
        <w:tc>
          <w:tcPr>
            <w:tcW w:w="7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B4426" w14:textId="77777777" w:rsidR="005A4978" w:rsidRPr="0013670A" w:rsidRDefault="005A4978" w:rsidP="00892AB9">
            <w:pPr>
              <w:pStyle w:val="Header"/>
              <w:spacing w:after="0"/>
              <w:rPr>
                <w:rFonts w:ascii="Arial" w:hAnsi="Arial" w:cs="Arial"/>
                <w:bCs/>
                <w:sz w:val="18"/>
                <w:szCs w:val="18"/>
                <w:lang w:eastAsia="ja-JP"/>
              </w:rPr>
            </w:pPr>
            <w:r w:rsidRPr="0013670A">
              <w:rPr>
                <w:rFonts w:ascii="Arial" w:hAnsi="Arial" w:cs="Arial"/>
                <w:bCs/>
                <w:sz w:val="18"/>
                <w:szCs w:val="18"/>
                <w:lang w:eastAsia="ja-JP"/>
              </w:rPr>
              <w:t xml:space="preserve">ICT </w:t>
            </w:r>
            <w:r w:rsidRPr="00B21E4B">
              <w:rPr>
                <w:rFonts w:ascii="Arial" w:hAnsi="Arial" w:cs="Arial"/>
                <w:bCs/>
                <w:sz w:val="18"/>
                <w:szCs w:val="18"/>
                <w:lang w:eastAsia="ja-JP"/>
              </w:rPr>
              <w:t xml:space="preserve">Information and Communications Technology </w:t>
            </w:r>
            <w:r w:rsidRPr="0013670A">
              <w:rPr>
                <w:rFonts w:ascii="Arial" w:hAnsi="Arial" w:cs="Arial"/>
                <w:bCs/>
                <w:sz w:val="18"/>
                <w:szCs w:val="18"/>
                <w:lang w:eastAsia="ja-JP"/>
              </w:rPr>
              <w:t>(Release 8.1)</w:t>
            </w:r>
          </w:p>
        </w:tc>
      </w:tr>
      <w:tr w:rsidR="005A4978" w:rsidRPr="00CB3F2B" w14:paraId="713DE204" w14:textId="77777777" w:rsidTr="00892AB9">
        <w:tblPrEx>
          <w:tblLook w:val="0000" w:firstRow="0" w:lastRow="0" w:firstColumn="0" w:lastColumn="0" w:noHBand="0" w:noVBand="0"/>
        </w:tblPrEx>
        <w:trPr>
          <w:trHeight w:val="391"/>
        </w:trPr>
        <w:tc>
          <w:tcPr>
            <w:tcW w:w="2977" w:type="dxa"/>
            <w:shd w:val="clear" w:color="auto" w:fill="8547AD"/>
            <w:vAlign w:val="center"/>
          </w:tcPr>
          <w:p w14:paraId="3883C4CA" w14:textId="77777777" w:rsidR="005A4978" w:rsidRPr="00CB3F2B" w:rsidRDefault="005A4978" w:rsidP="00892AB9">
            <w:pPr>
              <w:pStyle w:val="Heading2"/>
              <w:numPr>
                <w:ilvl w:val="0"/>
                <w:numId w:val="0"/>
              </w:numPr>
              <w:spacing w:before="12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CB3F2B">
              <w:rPr>
                <w:rFonts w:cs="Arial"/>
                <w:color w:val="FFFFFF" w:themeColor="background1"/>
                <w:sz w:val="18"/>
                <w:szCs w:val="18"/>
              </w:rPr>
              <w:t>Qualification National Code &amp; Title:</w:t>
            </w:r>
          </w:p>
        </w:tc>
        <w:tc>
          <w:tcPr>
            <w:tcW w:w="5812" w:type="dxa"/>
            <w:vAlign w:val="center"/>
          </w:tcPr>
          <w:p w14:paraId="32213AF2" w14:textId="77777777" w:rsidR="005A4978" w:rsidRPr="0013670A" w:rsidRDefault="005A4978" w:rsidP="00892AB9">
            <w:pPr>
              <w:pStyle w:val="Header"/>
              <w:spacing w:after="0"/>
              <w:rPr>
                <w:rFonts w:ascii="Arial" w:hAnsi="Arial" w:cs="Arial"/>
                <w:bCs/>
                <w:sz w:val="18"/>
                <w:szCs w:val="18"/>
                <w:lang w:eastAsia="ja-JP"/>
              </w:rPr>
            </w:pPr>
            <w:r w:rsidRPr="0013670A">
              <w:rPr>
                <w:rFonts w:ascii="Arial" w:hAnsi="Arial" w:cs="Arial"/>
                <w:bCs/>
                <w:sz w:val="18"/>
                <w:szCs w:val="18"/>
                <w:lang w:eastAsia="ja-JP"/>
              </w:rPr>
              <w:t>ICT50220 Diploma of Information Technology (Advanced Programming)</w:t>
            </w:r>
          </w:p>
        </w:tc>
        <w:tc>
          <w:tcPr>
            <w:tcW w:w="1134" w:type="dxa"/>
            <w:shd w:val="clear" w:color="auto" w:fill="8547AD"/>
            <w:vAlign w:val="center"/>
          </w:tcPr>
          <w:p w14:paraId="3FDF2D48" w14:textId="77777777" w:rsidR="005A4978" w:rsidRPr="00CB3F2B" w:rsidRDefault="005A4978" w:rsidP="00892AB9">
            <w:pPr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CB3F2B">
              <w:rPr>
                <w:rFonts w:cs="Arial"/>
                <w:b/>
                <w:color w:val="FFFFFF" w:themeColor="background1"/>
                <w:sz w:val="18"/>
                <w:szCs w:val="18"/>
              </w:rPr>
              <w:t>State</w:t>
            </w:r>
            <w:r>
              <w:rPr>
                <w:rFonts w:cs="Arial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Pr="00CB3F2B">
              <w:rPr>
                <w:rFonts w:cs="Arial"/>
                <w:b/>
                <w:color w:val="FFFFFF" w:themeColor="background1"/>
                <w:sz w:val="18"/>
                <w:szCs w:val="18"/>
              </w:rPr>
              <w:t>Code:</w:t>
            </w:r>
          </w:p>
        </w:tc>
        <w:tc>
          <w:tcPr>
            <w:tcW w:w="840" w:type="dxa"/>
            <w:vAlign w:val="center"/>
          </w:tcPr>
          <w:p w14:paraId="6FD8F50D" w14:textId="77777777" w:rsidR="005A4978" w:rsidRPr="0013670A" w:rsidRDefault="005A4978" w:rsidP="00892AB9">
            <w:pPr>
              <w:pStyle w:val="Header"/>
              <w:spacing w:after="0"/>
              <w:rPr>
                <w:rFonts w:ascii="Arial" w:hAnsi="Arial" w:cs="Arial"/>
                <w:bCs/>
                <w:sz w:val="18"/>
                <w:szCs w:val="18"/>
                <w:lang w:eastAsia="ja-JP"/>
              </w:rPr>
            </w:pPr>
            <w:r w:rsidRPr="0013670A">
              <w:rPr>
                <w:rFonts w:ascii="Arial" w:hAnsi="Arial" w:cs="Arial"/>
                <w:bCs/>
                <w:sz w:val="18"/>
                <w:szCs w:val="18"/>
                <w:lang w:eastAsia="ja-JP"/>
              </w:rPr>
              <w:t>AC21</w:t>
            </w:r>
          </w:p>
        </w:tc>
      </w:tr>
      <w:tr w:rsidR="005A4978" w:rsidRPr="00CB3F2B" w14:paraId="050916DF" w14:textId="77777777" w:rsidTr="00892AB9">
        <w:tblPrEx>
          <w:tblLook w:val="0000" w:firstRow="0" w:lastRow="0" w:firstColumn="0" w:lastColumn="0" w:noHBand="0" w:noVBand="0"/>
        </w:tblPrEx>
        <w:trPr>
          <w:trHeight w:val="391"/>
        </w:trPr>
        <w:tc>
          <w:tcPr>
            <w:tcW w:w="2977" w:type="dxa"/>
            <w:shd w:val="clear" w:color="auto" w:fill="8547AD"/>
            <w:vAlign w:val="center"/>
          </w:tcPr>
          <w:p w14:paraId="6E149BAD" w14:textId="77777777" w:rsidR="005A4978" w:rsidRPr="00CB3F2B" w:rsidRDefault="005A4978" w:rsidP="00892AB9">
            <w:pPr>
              <w:pStyle w:val="Heading2"/>
              <w:numPr>
                <w:ilvl w:val="0"/>
                <w:numId w:val="0"/>
              </w:numPr>
              <w:spacing w:before="12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CB3F2B">
              <w:rPr>
                <w:rFonts w:cs="Arial"/>
                <w:color w:val="FFFFFF" w:themeColor="background1"/>
                <w:sz w:val="18"/>
                <w:szCs w:val="18"/>
              </w:rPr>
              <w:t>Qualification National Code &amp; Title:</w:t>
            </w:r>
          </w:p>
        </w:tc>
        <w:tc>
          <w:tcPr>
            <w:tcW w:w="5812" w:type="dxa"/>
            <w:vAlign w:val="center"/>
          </w:tcPr>
          <w:p w14:paraId="27A52F2A" w14:textId="77777777" w:rsidR="005A4978" w:rsidRPr="0013670A" w:rsidRDefault="005A4978" w:rsidP="00892AB9">
            <w:pPr>
              <w:pStyle w:val="Header"/>
              <w:spacing w:after="0"/>
              <w:rPr>
                <w:rFonts w:ascii="Arial" w:hAnsi="Arial" w:cs="Arial"/>
                <w:bCs/>
                <w:sz w:val="18"/>
                <w:szCs w:val="18"/>
                <w:lang w:eastAsia="ja-JP"/>
              </w:rPr>
            </w:pPr>
            <w:r w:rsidRPr="0013670A">
              <w:rPr>
                <w:rFonts w:ascii="Arial" w:hAnsi="Arial" w:cs="Arial"/>
                <w:bCs/>
                <w:sz w:val="18"/>
                <w:szCs w:val="18"/>
                <w:lang w:eastAsia="ja-JP"/>
              </w:rPr>
              <w:t>ICT50220 Diploma of Information Technology (Advanced Networking)</w:t>
            </w:r>
          </w:p>
        </w:tc>
        <w:tc>
          <w:tcPr>
            <w:tcW w:w="1134" w:type="dxa"/>
            <w:shd w:val="clear" w:color="auto" w:fill="8547AD"/>
            <w:vAlign w:val="center"/>
          </w:tcPr>
          <w:p w14:paraId="070F26B8" w14:textId="77777777" w:rsidR="005A4978" w:rsidRPr="00CB3F2B" w:rsidRDefault="005A4978" w:rsidP="00892AB9">
            <w:pPr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CB3F2B">
              <w:rPr>
                <w:rFonts w:cs="Arial"/>
                <w:b/>
                <w:color w:val="FFFFFF" w:themeColor="background1"/>
                <w:sz w:val="18"/>
                <w:szCs w:val="18"/>
              </w:rPr>
              <w:t>State</w:t>
            </w:r>
            <w:r>
              <w:rPr>
                <w:rFonts w:cs="Arial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Pr="00CB3F2B">
              <w:rPr>
                <w:rFonts w:cs="Arial"/>
                <w:b/>
                <w:color w:val="FFFFFF" w:themeColor="background1"/>
                <w:sz w:val="18"/>
                <w:szCs w:val="18"/>
              </w:rPr>
              <w:t>Code:</w:t>
            </w:r>
          </w:p>
        </w:tc>
        <w:tc>
          <w:tcPr>
            <w:tcW w:w="840" w:type="dxa"/>
            <w:vAlign w:val="center"/>
          </w:tcPr>
          <w:p w14:paraId="6B4D06C1" w14:textId="77777777" w:rsidR="005A4978" w:rsidRPr="0013670A" w:rsidRDefault="005A4978" w:rsidP="00892AB9">
            <w:pPr>
              <w:pStyle w:val="Header"/>
              <w:spacing w:after="0"/>
              <w:rPr>
                <w:rFonts w:ascii="Arial" w:hAnsi="Arial" w:cs="Arial"/>
                <w:bCs/>
                <w:sz w:val="18"/>
                <w:szCs w:val="18"/>
                <w:lang w:eastAsia="ja-JP"/>
              </w:rPr>
            </w:pPr>
            <w:r w:rsidRPr="0013670A">
              <w:rPr>
                <w:rFonts w:ascii="Arial" w:hAnsi="Arial" w:cs="Arial"/>
                <w:bCs/>
                <w:sz w:val="18"/>
                <w:szCs w:val="18"/>
                <w:lang w:eastAsia="ja-JP"/>
              </w:rPr>
              <w:t>AC20</w:t>
            </w:r>
          </w:p>
        </w:tc>
      </w:tr>
      <w:tr w:rsidR="005A4978" w:rsidRPr="00B21E4B" w14:paraId="5F3D07BE" w14:textId="77777777" w:rsidTr="00892AB9">
        <w:trPr>
          <w:trHeight w:val="411"/>
        </w:trPr>
        <w:tc>
          <w:tcPr>
            <w:tcW w:w="8789" w:type="dxa"/>
            <w:gridSpan w:val="2"/>
            <w:shd w:val="clear" w:color="auto" w:fill="8547AD"/>
            <w:vAlign w:val="center"/>
          </w:tcPr>
          <w:p w14:paraId="48BF2D1F" w14:textId="77777777" w:rsidR="005A4978" w:rsidRPr="00B21E4B" w:rsidRDefault="005A4978" w:rsidP="00892AB9">
            <w:pPr>
              <w:spacing w:before="120" w:after="120" w:line="240" w:lineRule="auto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Unit National Code and Title</w:t>
            </w:r>
          </w:p>
        </w:tc>
        <w:tc>
          <w:tcPr>
            <w:tcW w:w="1974" w:type="dxa"/>
            <w:gridSpan w:val="2"/>
            <w:shd w:val="clear" w:color="auto" w:fill="8547AD"/>
            <w:vAlign w:val="center"/>
          </w:tcPr>
          <w:p w14:paraId="6932DC5F" w14:textId="77777777" w:rsidR="005A4978" w:rsidRPr="00B21E4B" w:rsidRDefault="005A4978" w:rsidP="00892AB9">
            <w:pPr>
              <w:spacing w:before="120" w:after="120" w:line="240" w:lineRule="auto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State Code:</w:t>
            </w:r>
          </w:p>
        </w:tc>
      </w:tr>
      <w:tr w:rsidR="005A4978" w:rsidRPr="00B21E4B" w14:paraId="71D925F4" w14:textId="77777777" w:rsidTr="00892AB9">
        <w:trPr>
          <w:trHeight w:val="438"/>
        </w:trPr>
        <w:tc>
          <w:tcPr>
            <w:tcW w:w="8789" w:type="dxa"/>
            <w:gridSpan w:val="2"/>
            <w:vAlign w:val="center"/>
          </w:tcPr>
          <w:p w14:paraId="435EFF0E" w14:textId="77777777" w:rsidR="005A4978" w:rsidRPr="00B21E4B" w:rsidRDefault="005A4978" w:rsidP="00892AB9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sz w:val="18"/>
                <w:szCs w:val="18"/>
              </w:rPr>
              <w:t xml:space="preserve">BSBCRT512 </w:t>
            </w:r>
            <w:r w:rsidRPr="00B21E4B">
              <w:rPr>
                <w:rFonts w:ascii="Arial" w:hAnsi="Arial" w:cs="Arial"/>
                <w:bCs/>
                <w:sz w:val="18"/>
                <w:szCs w:val="18"/>
              </w:rPr>
              <w:t>Originate and Develop Concepts</w:t>
            </w:r>
          </w:p>
        </w:tc>
        <w:tc>
          <w:tcPr>
            <w:tcW w:w="1974" w:type="dxa"/>
            <w:gridSpan w:val="2"/>
            <w:vAlign w:val="center"/>
          </w:tcPr>
          <w:p w14:paraId="2E6B9FAB" w14:textId="77777777" w:rsidR="005A4978" w:rsidRPr="00B21E4B" w:rsidRDefault="005A4978" w:rsidP="00892AB9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bCs/>
                <w:sz w:val="18"/>
                <w:szCs w:val="18"/>
              </w:rPr>
              <w:t>OCD69</w:t>
            </w:r>
          </w:p>
        </w:tc>
      </w:tr>
    </w:tbl>
    <w:p w14:paraId="74B4D857" w14:textId="77777777" w:rsidR="009624D3" w:rsidRPr="00B21E4B" w:rsidRDefault="003C4BD3" w:rsidP="00AA096F">
      <w:pPr>
        <w:tabs>
          <w:tab w:val="left" w:pos="3195"/>
        </w:tabs>
        <w:spacing w:before="240" w:after="240" w:line="240" w:lineRule="auto"/>
        <w:jc w:val="center"/>
        <w:rPr>
          <w:rFonts w:ascii="Arial" w:hAnsi="Arial" w:cs="Arial"/>
          <w:i/>
          <w:sz w:val="18"/>
          <w:szCs w:val="18"/>
        </w:rPr>
      </w:pPr>
      <w:r w:rsidRPr="00B21E4B">
        <w:rPr>
          <w:rFonts w:ascii="Arial" w:hAnsi="Arial" w:cs="Arial"/>
          <w:i/>
          <w:sz w:val="18"/>
          <w:szCs w:val="18"/>
        </w:rPr>
        <w:t>Students to sign this document when submitting an assessment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2844"/>
        <w:gridCol w:w="1984"/>
        <w:gridCol w:w="3231"/>
      </w:tblGrid>
      <w:tr w:rsidR="004856DF" w:rsidRPr="00B21E4B" w14:paraId="74B4D85A" w14:textId="77777777" w:rsidTr="00AA096F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74B4D858" w14:textId="77777777" w:rsidR="004856DF" w:rsidRPr="00B21E4B" w:rsidRDefault="004856DF" w:rsidP="004856DF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Assessment description</w:t>
            </w:r>
          </w:p>
        </w:tc>
        <w:tc>
          <w:tcPr>
            <w:tcW w:w="8059" w:type="dxa"/>
            <w:gridSpan w:val="3"/>
            <w:vAlign w:val="center"/>
          </w:tcPr>
          <w:p w14:paraId="74B4D859" w14:textId="2C21B4D0" w:rsidR="004856DF" w:rsidRPr="00B21E4B" w:rsidRDefault="00E930A8" w:rsidP="00B5704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bCs/>
                <w:sz w:val="18"/>
                <w:szCs w:val="18"/>
              </w:rPr>
              <w:t>AT</w:t>
            </w:r>
            <w:r w:rsidR="003F639C">
              <w:rPr>
                <w:rFonts w:ascii="Arial" w:hAnsi="Arial" w:cs="Arial"/>
                <w:b/>
                <w:bCs/>
                <w:sz w:val="18"/>
                <w:szCs w:val="18"/>
              </w:rPr>
              <w:t>1.</w:t>
            </w:r>
            <w:r w:rsidR="00DE0963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B21E4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B21E4B">
              <w:rPr>
                <w:rFonts w:ascii="Arial" w:hAnsi="Arial" w:cs="Arial"/>
                <w:sz w:val="18"/>
                <w:szCs w:val="18"/>
              </w:rPr>
              <w:t>–</w:t>
            </w:r>
            <w:r w:rsidR="00A5720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F639C">
              <w:rPr>
                <w:rFonts w:ascii="Arial" w:hAnsi="Arial" w:cs="Arial"/>
                <w:sz w:val="18"/>
                <w:szCs w:val="18"/>
              </w:rPr>
              <w:t xml:space="preserve">Portfolio Task </w:t>
            </w:r>
            <w:r w:rsidR="00DE0963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C0518" w:rsidRPr="00B21E4B" w14:paraId="74B4D85D" w14:textId="77777777" w:rsidTr="00AA096F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74B4D85B" w14:textId="77777777" w:rsidR="007C0518" w:rsidRPr="00B21E4B" w:rsidRDefault="007C0518" w:rsidP="004856DF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Assessment date</w:t>
            </w:r>
          </w:p>
        </w:tc>
        <w:tc>
          <w:tcPr>
            <w:tcW w:w="8059" w:type="dxa"/>
            <w:gridSpan w:val="3"/>
            <w:vAlign w:val="center"/>
          </w:tcPr>
          <w:p w14:paraId="74B4D85C" w14:textId="77777777" w:rsidR="007C0518" w:rsidRPr="00FF0BE6" w:rsidRDefault="007C0518" w:rsidP="004856DF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3C4BD3" w:rsidRPr="00B21E4B" w14:paraId="74B4D860" w14:textId="77777777" w:rsidTr="00AA096F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74B4D85E" w14:textId="77777777" w:rsidR="003C4BD3" w:rsidRPr="00B21E4B" w:rsidRDefault="003C4BD3" w:rsidP="004856DF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Student Name</w:t>
            </w:r>
          </w:p>
        </w:tc>
        <w:tc>
          <w:tcPr>
            <w:tcW w:w="8059" w:type="dxa"/>
            <w:gridSpan w:val="3"/>
            <w:vAlign w:val="center"/>
          </w:tcPr>
          <w:p w14:paraId="74B4D85F" w14:textId="15257841" w:rsidR="003C4BD3" w:rsidRPr="00B21E4B" w:rsidRDefault="00C97866" w:rsidP="004856D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Samuel Bailey</w:t>
            </w:r>
          </w:p>
        </w:tc>
      </w:tr>
      <w:tr w:rsidR="004856DF" w:rsidRPr="00B21E4B" w14:paraId="74B4D863" w14:textId="77777777" w:rsidTr="00AA096F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74B4D861" w14:textId="77777777" w:rsidR="004856DF" w:rsidRPr="00B21E4B" w:rsidRDefault="004856DF" w:rsidP="004856DF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Student ID</w:t>
            </w:r>
          </w:p>
        </w:tc>
        <w:tc>
          <w:tcPr>
            <w:tcW w:w="8059" w:type="dxa"/>
            <w:gridSpan w:val="3"/>
          </w:tcPr>
          <w:p w14:paraId="74B4D862" w14:textId="65763B72" w:rsidR="004856DF" w:rsidRPr="00B21E4B" w:rsidRDefault="00C97866" w:rsidP="004856DF">
            <w:pPr>
              <w:spacing w:before="120" w:after="120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30106121</w:t>
            </w:r>
          </w:p>
        </w:tc>
      </w:tr>
      <w:tr w:rsidR="003C4BD3" w:rsidRPr="00B21E4B" w14:paraId="74B4D86B" w14:textId="77777777" w:rsidTr="00AA096F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74B4D864" w14:textId="77777777" w:rsidR="003C4BD3" w:rsidRPr="00B21E4B" w:rsidRDefault="003C4BD3" w:rsidP="00626FF3">
            <w:pPr>
              <w:spacing w:before="60" w:after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Student Declaration</w:t>
            </w:r>
          </w:p>
        </w:tc>
        <w:tc>
          <w:tcPr>
            <w:tcW w:w="8059" w:type="dxa"/>
            <w:gridSpan w:val="3"/>
          </w:tcPr>
          <w:p w14:paraId="74B4D865" w14:textId="77777777" w:rsidR="003C4BD3" w:rsidRPr="00B21E4B" w:rsidRDefault="004856DF" w:rsidP="00626FF3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B21E4B">
              <w:rPr>
                <w:rFonts w:ascii="Arial" w:hAnsi="Arial" w:cs="Arial"/>
                <w:snapToGrid w:val="0"/>
                <w:sz w:val="18"/>
                <w:szCs w:val="18"/>
              </w:rPr>
              <w:t>I have read and understand the details of the assessment.</w:t>
            </w:r>
          </w:p>
          <w:p w14:paraId="74B4D866" w14:textId="77777777" w:rsidR="004856DF" w:rsidRPr="00B21E4B" w:rsidRDefault="004856DF" w:rsidP="00626FF3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B21E4B">
              <w:rPr>
                <w:rFonts w:ascii="Arial" w:hAnsi="Arial" w:cs="Arial"/>
                <w:snapToGrid w:val="0"/>
                <w:sz w:val="18"/>
                <w:szCs w:val="18"/>
              </w:rPr>
              <w:t>I have been informed of the conditions of the assessment and the appeals process.</w:t>
            </w:r>
          </w:p>
          <w:p w14:paraId="74B4D867" w14:textId="77777777" w:rsidR="004856DF" w:rsidRPr="00B21E4B" w:rsidRDefault="004856DF" w:rsidP="00626FF3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B21E4B">
              <w:rPr>
                <w:rFonts w:ascii="Arial" w:hAnsi="Arial" w:cs="Arial"/>
                <w:snapToGrid w:val="0"/>
                <w:sz w:val="18"/>
                <w:szCs w:val="18"/>
              </w:rPr>
              <w:t>I agree to participate in this assessment.</w:t>
            </w:r>
          </w:p>
          <w:p w14:paraId="74B4D869" w14:textId="43177FF3" w:rsidR="004856DF" w:rsidRPr="00B21E4B" w:rsidRDefault="004856DF" w:rsidP="00626FF3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B21E4B">
              <w:rPr>
                <w:rFonts w:ascii="Arial" w:hAnsi="Arial" w:cs="Arial"/>
                <w:snapToGrid w:val="0"/>
                <w:sz w:val="18"/>
                <w:szCs w:val="18"/>
              </w:rPr>
              <w:t>I certify that the attached is my own work.</w:t>
            </w:r>
          </w:p>
          <w:p w14:paraId="7794714E" w14:textId="77777777" w:rsidR="0004002A" w:rsidRPr="00B21E4B" w:rsidRDefault="0004002A" w:rsidP="00626FF3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  <w:p w14:paraId="74B4D86A" w14:textId="1B944684" w:rsidR="003C4BD3" w:rsidRPr="00B21E4B" w:rsidRDefault="00C97866" w:rsidP="00626FF3">
            <w:pPr>
              <w:tabs>
                <w:tab w:val="left" w:leader="dot" w:pos="2978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SBailey</w:t>
            </w:r>
          </w:p>
        </w:tc>
      </w:tr>
      <w:tr w:rsidR="003C4BD3" w:rsidRPr="00B21E4B" w14:paraId="74B4D86E" w14:textId="77777777" w:rsidTr="00AA096F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74B4D86C" w14:textId="77777777" w:rsidR="003C4BD3" w:rsidRPr="00B21E4B" w:rsidRDefault="003C4BD3" w:rsidP="004856DF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Assessors Name</w:t>
            </w:r>
          </w:p>
        </w:tc>
        <w:tc>
          <w:tcPr>
            <w:tcW w:w="8059" w:type="dxa"/>
            <w:gridSpan w:val="3"/>
            <w:vAlign w:val="center"/>
          </w:tcPr>
          <w:p w14:paraId="74B4D86D" w14:textId="77777777" w:rsidR="003C4BD3" w:rsidRPr="00B21E4B" w:rsidRDefault="003C4BD3" w:rsidP="004856D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4BD3" w:rsidRPr="00B21E4B" w14:paraId="74B4D873" w14:textId="77777777" w:rsidTr="00AA096F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74B4D86F" w14:textId="77777777" w:rsidR="003C4BD3" w:rsidRPr="00B21E4B" w:rsidRDefault="003C4BD3" w:rsidP="004856DF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Date Due</w:t>
            </w:r>
            <w:r w:rsidR="004856DF"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:</w:t>
            </w:r>
          </w:p>
        </w:tc>
        <w:tc>
          <w:tcPr>
            <w:tcW w:w="2844" w:type="dxa"/>
            <w:vAlign w:val="center"/>
          </w:tcPr>
          <w:p w14:paraId="74B4D870" w14:textId="77777777" w:rsidR="003C4BD3" w:rsidRPr="00B21E4B" w:rsidRDefault="003C4BD3" w:rsidP="004856D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8547AD"/>
            <w:vAlign w:val="center"/>
          </w:tcPr>
          <w:p w14:paraId="74B4D871" w14:textId="77777777" w:rsidR="003C4BD3" w:rsidRPr="00B21E4B" w:rsidRDefault="003C4BD3" w:rsidP="004856DF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 xml:space="preserve">Date </w:t>
            </w:r>
            <w:r w:rsidR="004856DF"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Submitted:</w:t>
            </w:r>
          </w:p>
        </w:tc>
        <w:tc>
          <w:tcPr>
            <w:tcW w:w="3231" w:type="dxa"/>
            <w:vAlign w:val="center"/>
          </w:tcPr>
          <w:p w14:paraId="74B4D872" w14:textId="77777777" w:rsidR="003C4BD3" w:rsidRPr="00B21E4B" w:rsidRDefault="003C4BD3" w:rsidP="004856D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295F050" w14:textId="7A8607AC" w:rsidR="00F75E47" w:rsidRPr="00B21E4B" w:rsidRDefault="00F75E47">
      <w:pPr>
        <w:rPr>
          <w:rFonts w:ascii="Arial" w:hAnsi="Arial" w:cs="Arial"/>
          <w:sz w:val="18"/>
          <w:szCs w:val="18"/>
        </w:rPr>
      </w:pPr>
    </w:p>
    <w:p w14:paraId="7559B355" w14:textId="1FC763DE" w:rsidR="004E1216" w:rsidRPr="00B21E4B" w:rsidRDefault="00F75E47" w:rsidP="00E930A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B21E4B">
        <w:rPr>
          <w:rFonts w:ascii="Arial" w:hAnsi="Arial" w:cs="Arial"/>
          <w:sz w:val="18"/>
          <w:szCs w:val="18"/>
        </w:rPr>
        <w:br w:type="page"/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8"/>
        <w:gridCol w:w="22"/>
        <w:gridCol w:w="2039"/>
        <w:gridCol w:w="2668"/>
        <w:gridCol w:w="2576"/>
      </w:tblGrid>
      <w:tr w:rsidR="00767A84" w:rsidRPr="00B21E4B" w14:paraId="45543040" w14:textId="77777777" w:rsidTr="00AA096F">
        <w:trPr>
          <w:trHeight w:val="334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7132CFA0" w14:textId="4C6EC1C5" w:rsidR="00767A84" w:rsidRPr="00B21E4B" w:rsidRDefault="00767A84" w:rsidP="00626FF3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lastRenderedPageBreak/>
              <w:t>ASSESSMENT FEEDBACK</w:t>
            </w:r>
          </w:p>
        </w:tc>
      </w:tr>
      <w:tr w:rsidR="00DF504A" w:rsidRPr="00B21E4B" w14:paraId="323433B5" w14:textId="77777777" w:rsidTr="00AA096F">
        <w:trPr>
          <w:trHeight w:val="542"/>
        </w:trPr>
        <w:tc>
          <w:tcPr>
            <w:tcW w:w="3468" w:type="dxa"/>
            <w:vMerge w:val="restart"/>
            <w:shd w:val="clear" w:color="auto" w:fill="8547AD"/>
            <w:vAlign w:val="center"/>
          </w:tcPr>
          <w:p w14:paraId="1A393ACF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Assessment Decision</w:t>
            </w:r>
          </w:p>
        </w:tc>
        <w:tc>
          <w:tcPr>
            <w:tcW w:w="2061" w:type="dxa"/>
            <w:gridSpan w:val="2"/>
            <w:vAlign w:val="center"/>
          </w:tcPr>
          <w:p w14:paraId="2091C8BB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Attempt 1</w:t>
            </w:r>
          </w:p>
        </w:tc>
        <w:tc>
          <w:tcPr>
            <w:tcW w:w="2668" w:type="dxa"/>
            <w:vAlign w:val="center"/>
          </w:tcPr>
          <w:p w14:paraId="13CE63E3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Segoe UI Symbol" w:eastAsia="MS UI Gothic" w:hAnsi="Segoe UI Symbol" w:cs="Segoe UI Symbol"/>
                <w:bCs/>
                <w:sz w:val="18"/>
                <w:szCs w:val="18"/>
              </w:rPr>
              <w:t>☐</w:t>
            </w:r>
            <w:r w:rsidRPr="00B21E4B">
              <w:rPr>
                <w:rFonts w:ascii="Arial" w:hAnsi="Arial" w:cs="Arial"/>
                <w:bCs/>
                <w:sz w:val="18"/>
                <w:szCs w:val="18"/>
              </w:rPr>
              <w:t xml:space="preserve"> Satisfactory</w:t>
            </w:r>
          </w:p>
        </w:tc>
        <w:tc>
          <w:tcPr>
            <w:tcW w:w="2576" w:type="dxa"/>
            <w:vAlign w:val="center"/>
          </w:tcPr>
          <w:p w14:paraId="6FDAA68C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Segoe UI Symbol" w:eastAsia="MS UI Gothic" w:hAnsi="Segoe UI Symbol" w:cs="Segoe UI Symbol"/>
                <w:bCs/>
                <w:sz w:val="18"/>
                <w:szCs w:val="18"/>
              </w:rPr>
              <w:t>☐</w:t>
            </w:r>
            <w:r w:rsidRPr="00B21E4B">
              <w:rPr>
                <w:rFonts w:ascii="Arial" w:hAnsi="Arial" w:cs="Arial"/>
                <w:bCs/>
                <w:sz w:val="18"/>
                <w:szCs w:val="18"/>
              </w:rPr>
              <w:t xml:space="preserve"> Not Yet Satisfactory</w:t>
            </w:r>
          </w:p>
        </w:tc>
      </w:tr>
      <w:tr w:rsidR="00DF504A" w:rsidRPr="00B21E4B" w14:paraId="69B48B38" w14:textId="77777777" w:rsidTr="00AA096F">
        <w:trPr>
          <w:trHeight w:val="542"/>
        </w:trPr>
        <w:tc>
          <w:tcPr>
            <w:tcW w:w="3468" w:type="dxa"/>
            <w:vMerge/>
            <w:shd w:val="clear" w:color="auto" w:fill="8547AD"/>
            <w:vAlign w:val="center"/>
          </w:tcPr>
          <w:p w14:paraId="17B0817F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2061" w:type="dxa"/>
            <w:gridSpan w:val="2"/>
            <w:vAlign w:val="center"/>
          </w:tcPr>
          <w:p w14:paraId="69649756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Attempt 2</w:t>
            </w:r>
          </w:p>
        </w:tc>
        <w:tc>
          <w:tcPr>
            <w:tcW w:w="2668" w:type="dxa"/>
            <w:vAlign w:val="center"/>
          </w:tcPr>
          <w:p w14:paraId="530EB2E8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Segoe UI Symbol" w:eastAsia="MS UI Gothic" w:hAnsi="Segoe UI Symbol" w:cs="Segoe UI Symbol"/>
                <w:bCs/>
                <w:sz w:val="18"/>
                <w:szCs w:val="18"/>
              </w:rPr>
              <w:t>☐</w:t>
            </w:r>
            <w:r w:rsidRPr="00B21E4B">
              <w:rPr>
                <w:rFonts w:ascii="Arial" w:hAnsi="Arial" w:cs="Arial"/>
                <w:bCs/>
                <w:sz w:val="18"/>
                <w:szCs w:val="18"/>
              </w:rPr>
              <w:t xml:space="preserve"> Satisfactory</w:t>
            </w:r>
          </w:p>
        </w:tc>
        <w:tc>
          <w:tcPr>
            <w:tcW w:w="2576" w:type="dxa"/>
            <w:vAlign w:val="center"/>
          </w:tcPr>
          <w:p w14:paraId="75F24100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Segoe UI Symbol" w:eastAsia="MS UI Gothic" w:hAnsi="Segoe UI Symbol" w:cs="Segoe UI Symbol"/>
                <w:bCs/>
                <w:sz w:val="18"/>
                <w:szCs w:val="18"/>
              </w:rPr>
              <w:t>☐</w:t>
            </w:r>
            <w:r w:rsidRPr="00B21E4B">
              <w:rPr>
                <w:rFonts w:ascii="Arial" w:hAnsi="Arial" w:cs="Arial"/>
                <w:bCs/>
                <w:sz w:val="18"/>
                <w:szCs w:val="18"/>
              </w:rPr>
              <w:t xml:space="preserve"> Not Yet Satisfactory</w:t>
            </w:r>
          </w:p>
        </w:tc>
      </w:tr>
      <w:tr w:rsidR="000E2061" w:rsidRPr="00B21E4B" w14:paraId="3451BF93" w14:textId="77777777" w:rsidTr="00AA096F">
        <w:trPr>
          <w:trHeight w:val="542"/>
        </w:trPr>
        <w:tc>
          <w:tcPr>
            <w:tcW w:w="3468" w:type="dxa"/>
            <w:shd w:val="clear" w:color="auto" w:fill="8547AD"/>
            <w:vAlign w:val="center"/>
          </w:tcPr>
          <w:p w14:paraId="3F26C029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Assessor Name</w:t>
            </w:r>
          </w:p>
        </w:tc>
        <w:tc>
          <w:tcPr>
            <w:tcW w:w="7305" w:type="dxa"/>
            <w:gridSpan w:val="4"/>
            <w:vAlign w:val="center"/>
          </w:tcPr>
          <w:p w14:paraId="4CA6C148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2061" w:rsidRPr="00B21E4B" w14:paraId="6381EDDB" w14:textId="77777777" w:rsidTr="00AA096F">
        <w:trPr>
          <w:trHeight w:val="542"/>
        </w:trPr>
        <w:tc>
          <w:tcPr>
            <w:tcW w:w="3468" w:type="dxa"/>
            <w:shd w:val="clear" w:color="auto" w:fill="8547AD"/>
            <w:vAlign w:val="center"/>
          </w:tcPr>
          <w:p w14:paraId="3F2F2AC4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Assessor Signature</w:t>
            </w:r>
          </w:p>
        </w:tc>
        <w:tc>
          <w:tcPr>
            <w:tcW w:w="2061" w:type="dxa"/>
            <w:gridSpan w:val="2"/>
            <w:vAlign w:val="center"/>
          </w:tcPr>
          <w:p w14:paraId="0F887C2B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8547AD"/>
            <w:vAlign w:val="center"/>
          </w:tcPr>
          <w:p w14:paraId="021044BB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Date:</w:t>
            </w:r>
          </w:p>
        </w:tc>
        <w:tc>
          <w:tcPr>
            <w:tcW w:w="2576" w:type="dxa"/>
            <w:vAlign w:val="center"/>
          </w:tcPr>
          <w:p w14:paraId="45297BDF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2061" w:rsidRPr="00B21E4B" w14:paraId="26FC5615" w14:textId="77777777" w:rsidTr="00AA096F">
        <w:trPr>
          <w:trHeight w:val="542"/>
        </w:trPr>
        <w:tc>
          <w:tcPr>
            <w:tcW w:w="10773" w:type="dxa"/>
            <w:gridSpan w:val="5"/>
            <w:shd w:val="clear" w:color="auto" w:fill="8547AD"/>
            <w:vAlign w:val="center"/>
          </w:tcPr>
          <w:p w14:paraId="0A8EE538" w14:textId="77777777" w:rsidR="000E2061" w:rsidRPr="00B21E4B" w:rsidRDefault="000E2061" w:rsidP="00626FF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Feedback to student</w:t>
            </w:r>
          </w:p>
        </w:tc>
      </w:tr>
      <w:tr w:rsidR="000E2061" w:rsidRPr="00B21E4B" w14:paraId="56D82B97" w14:textId="77777777" w:rsidTr="00AA096F">
        <w:trPr>
          <w:trHeight w:val="1693"/>
        </w:trPr>
        <w:tc>
          <w:tcPr>
            <w:tcW w:w="10773" w:type="dxa"/>
            <w:gridSpan w:val="5"/>
          </w:tcPr>
          <w:p w14:paraId="6109FA67" w14:textId="271F4995" w:rsidR="0037572E" w:rsidRPr="00B21E4B" w:rsidRDefault="00000000" w:rsidP="0037572E">
            <w:pPr>
              <w:tabs>
                <w:tab w:val="left" w:pos="3195"/>
              </w:tabs>
              <w:spacing w:before="120" w:after="120" w:line="240" w:lineRule="auto"/>
              <w:ind w:left="34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2103947864"/>
                <w:placeholder>
                  <w:docPart w:val="25CCF9BC5B9F42B4889AD0CD94028E05"/>
                </w:placeholder>
                <w:showingPlcHdr/>
                <w:text/>
              </w:sdtPr>
              <w:sdtContent>
                <w:r w:rsidR="0037572E" w:rsidRPr="00B21E4B">
                  <w:rPr>
                    <w:rFonts w:ascii="Arial" w:hAnsi="Arial" w:cs="Arial"/>
                    <w:sz w:val="18"/>
                    <w:szCs w:val="18"/>
                  </w:rPr>
                  <w:t>Feedback will be provided verbally and via Blackboard</w:t>
                </w:r>
              </w:sdtContent>
            </w:sdt>
          </w:p>
          <w:p w14:paraId="5BCD80BA" w14:textId="77777777" w:rsidR="0037572E" w:rsidRPr="00B21E4B" w:rsidRDefault="0037572E" w:rsidP="0037572E">
            <w:pPr>
              <w:rPr>
                <w:rFonts w:ascii="Arial" w:hAnsi="Arial" w:cs="Arial"/>
                <w:sz w:val="18"/>
                <w:szCs w:val="18"/>
              </w:rPr>
            </w:pPr>
          </w:p>
          <w:p w14:paraId="7656A494" w14:textId="75D04DA3" w:rsidR="000E2061" w:rsidRPr="00B21E4B" w:rsidRDefault="0037572E" w:rsidP="0037572E">
            <w:pPr>
              <w:tabs>
                <w:tab w:val="left" w:pos="2535"/>
              </w:tabs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F23820" w:rsidRPr="00B21E4B" w14:paraId="3E54F38B" w14:textId="77777777" w:rsidTr="00AA096F">
        <w:trPr>
          <w:trHeight w:val="512"/>
        </w:trPr>
        <w:tc>
          <w:tcPr>
            <w:tcW w:w="3490" w:type="dxa"/>
            <w:gridSpan w:val="2"/>
            <w:shd w:val="clear" w:color="auto" w:fill="8547AD"/>
            <w:vAlign w:val="center"/>
          </w:tcPr>
          <w:p w14:paraId="6762A2B5" w14:textId="5D0598C7" w:rsidR="00F23820" w:rsidRPr="00B21E4B" w:rsidRDefault="00F23820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Student name</w:t>
            </w:r>
          </w:p>
        </w:tc>
        <w:tc>
          <w:tcPr>
            <w:tcW w:w="7283" w:type="dxa"/>
            <w:gridSpan w:val="3"/>
            <w:vAlign w:val="center"/>
          </w:tcPr>
          <w:p w14:paraId="1A0148DD" w14:textId="77777777" w:rsidR="00F23820" w:rsidRPr="00B21E4B" w:rsidRDefault="00F23820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3820" w:rsidRPr="00B21E4B" w14:paraId="7A1E703A" w14:textId="77777777" w:rsidTr="00AA096F">
        <w:trPr>
          <w:trHeight w:val="512"/>
        </w:trPr>
        <w:tc>
          <w:tcPr>
            <w:tcW w:w="3490" w:type="dxa"/>
            <w:gridSpan w:val="2"/>
            <w:shd w:val="clear" w:color="auto" w:fill="8547AD"/>
            <w:vAlign w:val="center"/>
          </w:tcPr>
          <w:p w14:paraId="1453BC4D" w14:textId="7C20BCD7" w:rsidR="00F23820" w:rsidRPr="00B21E4B" w:rsidRDefault="00F23820" w:rsidP="00626FF3">
            <w:pPr>
              <w:spacing w:before="60" w:after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Student’s signature</w:t>
            </w:r>
          </w:p>
        </w:tc>
        <w:tc>
          <w:tcPr>
            <w:tcW w:w="2039" w:type="dxa"/>
            <w:vAlign w:val="center"/>
          </w:tcPr>
          <w:p w14:paraId="6B6B8E64" w14:textId="77777777" w:rsidR="00F23820" w:rsidRPr="00B21E4B" w:rsidRDefault="00F23820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8547AD"/>
            <w:vAlign w:val="center"/>
          </w:tcPr>
          <w:p w14:paraId="184289EB" w14:textId="2EB1A2CC" w:rsidR="00F23820" w:rsidRPr="00B21E4B" w:rsidRDefault="00F23820" w:rsidP="00626FF3">
            <w:pPr>
              <w:spacing w:before="60" w:after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Date:</w:t>
            </w:r>
          </w:p>
        </w:tc>
        <w:tc>
          <w:tcPr>
            <w:tcW w:w="2576" w:type="dxa"/>
            <w:vAlign w:val="center"/>
          </w:tcPr>
          <w:p w14:paraId="4BB1ABF3" w14:textId="77777777" w:rsidR="00F23820" w:rsidRPr="00B21E4B" w:rsidRDefault="00F23820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388FD04" w14:textId="77777777" w:rsidR="00C66CB7" w:rsidRPr="00B21E4B" w:rsidRDefault="00C66CB7" w:rsidP="00E930A8">
      <w:pPr>
        <w:spacing w:before="240" w:after="240"/>
        <w:rPr>
          <w:rFonts w:ascii="Arial" w:hAnsi="Arial" w:cs="Arial"/>
          <w:i/>
          <w:sz w:val="18"/>
          <w:szCs w:val="18"/>
        </w:rPr>
      </w:pPr>
    </w:p>
    <w:p w14:paraId="19337BD8" w14:textId="77777777" w:rsidR="002610FD" w:rsidRPr="00B21E4B" w:rsidRDefault="00C40A1D" w:rsidP="002610FD">
      <w:pPr>
        <w:spacing w:before="240" w:after="240"/>
        <w:jc w:val="center"/>
        <w:rPr>
          <w:rFonts w:ascii="Arial" w:hAnsi="Arial" w:cs="Arial"/>
          <w:i/>
          <w:sz w:val="18"/>
          <w:szCs w:val="18"/>
        </w:rPr>
      </w:pPr>
      <w:r w:rsidRPr="00B21E4B">
        <w:rPr>
          <w:rFonts w:ascii="Arial" w:hAnsi="Arial" w:cs="Arial"/>
          <w:i/>
          <w:sz w:val="18"/>
          <w:szCs w:val="18"/>
        </w:rPr>
        <w:t>Continue to the next page</w:t>
      </w:r>
      <w:r w:rsidR="00E930A8" w:rsidRPr="00B21E4B">
        <w:rPr>
          <w:rFonts w:ascii="Arial" w:hAnsi="Arial" w:cs="Arial"/>
          <w:i/>
          <w:sz w:val="18"/>
          <w:szCs w:val="18"/>
        </w:rPr>
        <w:t>…</w:t>
      </w:r>
    </w:p>
    <w:p w14:paraId="3F6FE928" w14:textId="3FF21CD9" w:rsidR="003034AB" w:rsidRDefault="003034AB">
      <w:pPr>
        <w:spacing w:after="0" w:line="240" w:lineRule="auto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br w:type="page"/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937"/>
      </w:tblGrid>
      <w:tr w:rsidR="003034AB" w:rsidRPr="000701FA" w14:paraId="5CDD85E9" w14:textId="77777777" w:rsidTr="004C10B8">
        <w:trPr>
          <w:trHeight w:val="334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0B79DB44" w14:textId="77777777" w:rsidR="003034AB" w:rsidRPr="000701FA" w:rsidRDefault="003034AB" w:rsidP="004C10B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bookmarkStart w:id="0" w:name="_Hlk182558629"/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lastRenderedPageBreak/>
              <w:t>INFORMATION FOR STUDENTS</w:t>
            </w:r>
          </w:p>
        </w:tc>
      </w:tr>
      <w:tr w:rsidR="003034AB" w:rsidRPr="000701FA" w14:paraId="5C352E39" w14:textId="77777777" w:rsidTr="004C10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39671D0D" w14:textId="77777777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Purpose of Assessment</w:t>
            </w:r>
          </w:p>
        </w:tc>
        <w:tc>
          <w:tcPr>
            <w:tcW w:w="7937" w:type="dxa"/>
          </w:tcPr>
          <w:p w14:paraId="43D25AA8" w14:textId="77777777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 xml:space="preserve">This assessment evaluates your </w:t>
            </w:r>
            <w:r>
              <w:rPr>
                <w:rFonts w:ascii="Arial" w:hAnsi="Arial" w:cs="Arial"/>
                <w:sz w:val="18"/>
                <w:szCs w:val="18"/>
              </w:rPr>
              <w:t>skills</w:t>
            </w:r>
            <w:r w:rsidRPr="000701FA">
              <w:rPr>
                <w:rFonts w:ascii="Arial" w:hAnsi="Arial" w:cs="Arial"/>
                <w:sz w:val="18"/>
                <w:szCs w:val="18"/>
              </w:rPr>
              <w:t xml:space="preserve"> required to:</w:t>
            </w:r>
          </w:p>
          <w:p w14:paraId="77ECBE30" w14:textId="77777777" w:rsidR="003034AB" w:rsidRPr="000701FA" w:rsidRDefault="003034AB" w:rsidP="004C10B8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Scope a business related issue to be resolved or developed </w:t>
            </w:r>
          </w:p>
          <w:p w14:paraId="50492B80" w14:textId="77777777" w:rsidR="003034AB" w:rsidRPr="009F3D3C" w:rsidRDefault="003034AB" w:rsidP="004C10B8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Generate and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present solutions for the identified issue</w:t>
            </w:r>
          </w:p>
          <w:p w14:paraId="2216B547" w14:textId="77777777" w:rsidR="003034AB" w:rsidRPr="000701FA" w:rsidRDefault="003034AB" w:rsidP="004C10B8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 feedback and refine a solution ready for implementation</w:t>
            </w:r>
          </w:p>
        </w:tc>
      </w:tr>
      <w:tr w:rsidR="003034AB" w:rsidRPr="000701FA" w14:paraId="21636883" w14:textId="77777777" w:rsidTr="004C10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F3B1AD8" w14:textId="77777777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Allowable materials</w:t>
            </w:r>
          </w:p>
        </w:tc>
        <w:tc>
          <w:tcPr>
            <w:tcW w:w="7937" w:type="dxa"/>
          </w:tcPr>
          <w:p w14:paraId="1981BE04" w14:textId="77777777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Weekly Readings, Class notes, Weekly Activities, Online Recourses</w:t>
            </w:r>
          </w:p>
        </w:tc>
      </w:tr>
      <w:tr w:rsidR="003034AB" w:rsidRPr="000701FA" w14:paraId="48786811" w14:textId="77777777" w:rsidTr="004C10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DAD20E2" w14:textId="77777777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Required resources</w:t>
            </w:r>
          </w:p>
        </w:tc>
        <w:tc>
          <w:tcPr>
            <w:tcW w:w="7937" w:type="dxa"/>
          </w:tcPr>
          <w:p w14:paraId="75D38040" w14:textId="77777777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Computer with:</w:t>
            </w:r>
          </w:p>
          <w:p w14:paraId="4DEC04B8" w14:textId="77777777" w:rsidR="003034AB" w:rsidRPr="000701FA" w:rsidRDefault="003034AB" w:rsidP="004C10B8">
            <w:pPr>
              <w:pStyle w:val="ListParagraph"/>
              <w:numPr>
                <w:ilvl w:val="0"/>
                <w:numId w:val="1"/>
              </w:numPr>
              <w:spacing w:before="120" w:after="120"/>
              <w:ind w:left="1028" w:hanging="668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 xml:space="preserve">Internet 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0701FA">
              <w:rPr>
                <w:rFonts w:ascii="Arial" w:hAnsi="Arial" w:cs="Arial"/>
                <w:sz w:val="18"/>
                <w:szCs w:val="18"/>
              </w:rPr>
              <w:t>ccess;</w:t>
            </w:r>
          </w:p>
          <w:p w14:paraId="727DEF37" w14:textId="77777777" w:rsidR="003034AB" w:rsidRPr="000701FA" w:rsidRDefault="003034AB" w:rsidP="004C10B8">
            <w:pPr>
              <w:pStyle w:val="ListParagraph"/>
              <w:numPr>
                <w:ilvl w:val="0"/>
                <w:numId w:val="1"/>
              </w:numPr>
              <w:spacing w:before="120" w:after="120"/>
              <w:ind w:left="1028" w:hanging="668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Word processing software;</w:t>
            </w:r>
          </w:p>
          <w:p w14:paraId="644F1228" w14:textId="77777777" w:rsidR="003034AB" w:rsidRPr="000701FA" w:rsidRDefault="003034AB" w:rsidP="004C10B8">
            <w:pPr>
              <w:pStyle w:val="ListParagraph"/>
              <w:numPr>
                <w:ilvl w:val="0"/>
                <w:numId w:val="1"/>
              </w:numPr>
              <w:spacing w:before="120" w:after="120"/>
              <w:ind w:left="1028" w:hanging="668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Access to online learning system;</w:t>
            </w:r>
          </w:p>
        </w:tc>
      </w:tr>
      <w:tr w:rsidR="003034AB" w:rsidRPr="000701FA" w14:paraId="6905DF42" w14:textId="77777777" w:rsidTr="004C10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4E3D1E5B" w14:textId="77777777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Assessment Presentation and Submission</w:t>
            </w:r>
          </w:p>
        </w:tc>
        <w:tc>
          <w:tcPr>
            <w:tcW w:w="7937" w:type="dxa"/>
          </w:tcPr>
          <w:p w14:paraId="19C25C28" w14:textId="2C66ECBA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 xml:space="preserve">For this </w:t>
            </w:r>
            <w:r w:rsidR="0013243B">
              <w:rPr>
                <w:rFonts w:ascii="Arial" w:hAnsi="Arial" w:cs="Arial"/>
                <w:sz w:val="18"/>
                <w:szCs w:val="18"/>
              </w:rPr>
              <w:t xml:space="preserve">second stage of the </w:t>
            </w:r>
            <w:r w:rsidRPr="000701FA">
              <w:rPr>
                <w:rFonts w:ascii="Arial" w:hAnsi="Arial" w:cs="Arial"/>
                <w:sz w:val="18"/>
                <w:szCs w:val="18"/>
              </w:rPr>
              <w:t xml:space="preserve">assessment you must </w:t>
            </w:r>
            <w:r>
              <w:rPr>
                <w:rFonts w:ascii="Arial" w:hAnsi="Arial" w:cs="Arial"/>
                <w:sz w:val="18"/>
                <w:szCs w:val="18"/>
              </w:rPr>
              <w:t>complete each phase</w:t>
            </w:r>
            <w:r w:rsidRPr="000701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3243B">
              <w:rPr>
                <w:rFonts w:ascii="Arial" w:hAnsi="Arial" w:cs="Arial"/>
                <w:sz w:val="18"/>
                <w:szCs w:val="18"/>
              </w:rPr>
              <w:t>listed below</w:t>
            </w:r>
            <w:r w:rsidRPr="000701FA">
              <w:rPr>
                <w:rFonts w:ascii="Arial" w:hAnsi="Arial" w:cs="Arial"/>
                <w:sz w:val="18"/>
                <w:szCs w:val="18"/>
              </w:rPr>
              <w:t>, and submit any documentation as per requirements outlined in the assessment instructions</w:t>
            </w:r>
          </w:p>
          <w:p w14:paraId="50562EDD" w14:textId="5A7CF8A7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 part of the assessment you will be working in a team of 3-4 members who will give feedback and input on your individual work. Collaboration for </w:t>
            </w:r>
            <w:r w:rsidR="0013243B">
              <w:rPr>
                <w:rFonts w:ascii="Arial" w:hAnsi="Arial" w:cs="Arial"/>
                <w:sz w:val="18"/>
                <w:szCs w:val="18"/>
              </w:rPr>
              <w:t xml:space="preserve">presentation </w:t>
            </w:r>
            <w:r>
              <w:rPr>
                <w:rFonts w:ascii="Arial" w:hAnsi="Arial" w:cs="Arial"/>
                <w:sz w:val="18"/>
                <w:szCs w:val="18"/>
              </w:rPr>
              <w:t>feedback is required</w:t>
            </w:r>
            <w:r w:rsidRPr="000701FA">
              <w:rPr>
                <w:rFonts w:ascii="Arial" w:hAnsi="Arial" w:cs="Arial"/>
                <w:sz w:val="18"/>
                <w:szCs w:val="18"/>
              </w:rPr>
              <w:t xml:space="preserve"> – but work submitted must be student’s own work.</w:t>
            </w:r>
          </w:p>
          <w:p w14:paraId="1550C74E" w14:textId="77777777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Final assessment documentation is to be uploaded to the appropriate area in the Blackboard course created for this class.</w:t>
            </w:r>
          </w:p>
          <w:p w14:paraId="56FAA7D8" w14:textId="77777777" w:rsidR="003034AB" w:rsidRPr="000701FA" w:rsidRDefault="003034AB" w:rsidP="004C10B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If you are marked as NYS (Not Yet Satisfactory) on your first attempt, you will be provided with another opportunity to re-attempt the assessment at the discretion of the lecturer.</w:t>
            </w:r>
          </w:p>
        </w:tc>
      </w:tr>
      <w:bookmarkEnd w:id="0"/>
    </w:tbl>
    <w:p w14:paraId="4649777D" w14:textId="77777777" w:rsidR="002610FD" w:rsidRPr="00B21E4B" w:rsidRDefault="002610FD" w:rsidP="002610FD">
      <w:pPr>
        <w:spacing w:before="240" w:after="240"/>
        <w:jc w:val="center"/>
        <w:rPr>
          <w:rFonts w:ascii="Arial" w:hAnsi="Arial" w:cs="Arial"/>
          <w:i/>
          <w:sz w:val="18"/>
          <w:szCs w:val="18"/>
        </w:rPr>
      </w:pPr>
    </w:p>
    <w:p w14:paraId="7467A217" w14:textId="25E30BA5" w:rsidR="00C95FBE" w:rsidRDefault="00C40A1D" w:rsidP="002610FD">
      <w:pPr>
        <w:spacing w:before="240" w:after="240"/>
        <w:rPr>
          <w:rFonts w:ascii="Arial" w:hAnsi="Arial" w:cs="Arial"/>
          <w:b/>
          <w:color w:val="FFFFFF"/>
          <w:sz w:val="18"/>
          <w:szCs w:val="18"/>
        </w:rPr>
      </w:pPr>
      <w:r w:rsidRPr="00B21E4B">
        <w:rPr>
          <w:rFonts w:ascii="Arial" w:hAnsi="Arial" w:cs="Arial"/>
          <w:b/>
          <w:color w:val="FFFFFF"/>
          <w:sz w:val="18"/>
          <w:szCs w:val="18"/>
        </w:rPr>
        <w:br w:type="page"/>
      </w:r>
    </w:p>
    <w:p w14:paraId="675FE1BF" w14:textId="52D5A535" w:rsidR="00135875" w:rsidRPr="00135875" w:rsidRDefault="00135875" w:rsidP="0013587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Submission Checklist</w:t>
      </w:r>
    </w:p>
    <w:p w14:paraId="41F9B076" w14:textId="1F5136F7" w:rsidR="00135875" w:rsidRPr="00135875" w:rsidRDefault="00135875" w:rsidP="001358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make sure you have </w:t>
      </w:r>
      <w:r w:rsidR="003034AB">
        <w:rPr>
          <w:rFonts w:ascii="Arial" w:hAnsi="Arial" w:cs="Arial"/>
          <w:sz w:val="20"/>
          <w:szCs w:val="20"/>
        </w:rPr>
        <w:t>all</w:t>
      </w:r>
      <w:r>
        <w:rPr>
          <w:rFonts w:ascii="Arial" w:hAnsi="Arial" w:cs="Arial"/>
          <w:sz w:val="20"/>
          <w:szCs w:val="20"/>
        </w:rPr>
        <w:t xml:space="preserve"> the following documents ready for submission:</w:t>
      </w:r>
    </w:p>
    <w:tbl>
      <w:tblPr>
        <w:tblStyle w:val="TableGrid"/>
        <w:tblW w:w="10139" w:type="dxa"/>
        <w:tblInd w:w="311" w:type="dxa"/>
        <w:tblLook w:val="04A0" w:firstRow="1" w:lastRow="0" w:firstColumn="1" w:lastColumn="0" w:noHBand="0" w:noVBand="1"/>
      </w:tblPr>
      <w:tblGrid>
        <w:gridCol w:w="1986"/>
        <w:gridCol w:w="2976"/>
        <w:gridCol w:w="1701"/>
        <w:gridCol w:w="3476"/>
      </w:tblGrid>
      <w:tr w:rsidR="00467DA2" w:rsidRPr="00467DA2" w14:paraId="63B4DC0E" w14:textId="77777777" w:rsidTr="00467DA2">
        <w:trPr>
          <w:trHeight w:val="41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BE2466E" w14:textId="77777777" w:rsidR="00467DA2" w:rsidRPr="00467DA2" w:rsidRDefault="00467DA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7DA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Student Name: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499D8" w14:textId="77777777" w:rsidR="00467DA2" w:rsidRPr="00467DA2" w:rsidRDefault="00467DA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57EA991" w14:textId="77777777" w:rsidR="00467DA2" w:rsidRPr="00467DA2" w:rsidRDefault="00467DA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7DA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Date Observed: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FF10" w14:textId="77777777" w:rsidR="00467DA2" w:rsidRPr="00467DA2" w:rsidRDefault="00467DA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C6AFDB9" w14:textId="77777777" w:rsidR="00467DA2" w:rsidRPr="00467DA2" w:rsidRDefault="00467DA2" w:rsidP="00467DA2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spacing w:after="0" w:line="264" w:lineRule="auto"/>
        <w:rPr>
          <w:rFonts w:ascii="Arial" w:eastAsia="Myriad Pro" w:hAnsi="Arial" w:cs="Arial"/>
          <w:sz w:val="18"/>
          <w:szCs w:val="18"/>
        </w:rPr>
      </w:pPr>
    </w:p>
    <w:tbl>
      <w:tblPr>
        <w:tblW w:w="9855" w:type="dxa"/>
        <w:tblInd w:w="44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4"/>
        <w:gridCol w:w="805"/>
        <w:gridCol w:w="806"/>
        <w:gridCol w:w="3410"/>
      </w:tblGrid>
      <w:tr w:rsidR="00467DA2" w:rsidRPr="00467DA2" w14:paraId="1ED4DCE0" w14:textId="77777777" w:rsidTr="00467DA2">
        <w:trPr>
          <w:trHeight w:hRule="exact" w:val="1115"/>
          <w:tblHeader/>
        </w:trPr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7030A0"/>
            <w:vAlign w:val="center"/>
            <w:hideMark/>
          </w:tcPr>
          <w:p w14:paraId="1F94669E" w14:textId="77777777" w:rsidR="00467DA2" w:rsidRPr="00467DA2" w:rsidRDefault="00467DA2">
            <w:pPr>
              <w:ind w:left="102" w:right="142"/>
              <w:jc w:val="center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1"/>
                <w:sz w:val="18"/>
                <w:szCs w:val="18"/>
              </w:rPr>
              <w:t>D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1"/>
                <w:sz w:val="18"/>
                <w:szCs w:val="18"/>
              </w:rPr>
              <w:t>i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d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1"/>
                <w:sz w:val="18"/>
                <w:szCs w:val="18"/>
              </w:rPr>
              <w:t xml:space="preserve"> 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1"/>
                <w:sz w:val="18"/>
                <w:szCs w:val="18"/>
              </w:rPr>
              <w:t>t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he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2"/>
                <w:sz w:val="18"/>
                <w:szCs w:val="18"/>
              </w:rPr>
              <w:t xml:space="preserve"> 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1"/>
                <w:sz w:val="18"/>
                <w:szCs w:val="18"/>
              </w:rPr>
              <w:t>ca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nd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1"/>
                <w:sz w:val="18"/>
                <w:szCs w:val="18"/>
              </w:rPr>
              <w:t>i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da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1"/>
                <w:sz w:val="18"/>
                <w:szCs w:val="18"/>
              </w:rPr>
              <w:t>t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e demonstrate the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2"/>
                <w:sz w:val="18"/>
                <w:szCs w:val="18"/>
              </w:rPr>
              <w:t xml:space="preserve"> 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3"/>
                <w:sz w:val="18"/>
                <w:szCs w:val="18"/>
              </w:rPr>
              <w:t>f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o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1"/>
                <w:sz w:val="18"/>
                <w:szCs w:val="18"/>
              </w:rPr>
              <w:t>l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1"/>
                <w:sz w:val="18"/>
                <w:szCs w:val="18"/>
              </w:rPr>
              <w:t>l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2"/>
                <w:sz w:val="18"/>
                <w:szCs w:val="18"/>
              </w:rPr>
              <w:t>o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8"/>
                <w:szCs w:val="18"/>
              </w:rPr>
              <w:t>w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1"/>
                <w:sz w:val="18"/>
                <w:szCs w:val="18"/>
              </w:rPr>
              <w:t>i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2"/>
                <w:sz w:val="18"/>
                <w:szCs w:val="18"/>
              </w:rPr>
              <w:t>n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g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1"/>
                <w:sz w:val="18"/>
                <w:szCs w:val="18"/>
              </w:rPr>
              <w:t xml:space="preserve"> 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1"/>
                <w:sz w:val="18"/>
                <w:szCs w:val="18"/>
              </w:rPr>
              <w:t>ski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1"/>
                <w:sz w:val="18"/>
                <w:szCs w:val="18"/>
              </w:rPr>
              <w:t>ll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pacing w:val="-3"/>
                <w:sz w:val="18"/>
                <w:szCs w:val="18"/>
              </w:rPr>
              <w:t>s</w:t>
            </w: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: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7030A0"/>
            <w:vAlign w:val="center"/>
            <w:hideMark/>
          </w:tcPr>
          <w:p w14:paraId="1B318F05" w14:textId="77777777" w:rsidR="00467DA2" w:rsidRPr="00467DA2" w:rsidRDefault="00467DA2">
            <w:pPr>
              <w:ind w:left="102" w:right="70"/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Yes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7030A0"/>
            <w:vAlign w:val="center"/>
            <w:hideMark/>
          </w:tcPr>
          <w:p w14:paraId="57488191" w14:textId="77777777" w:rsidR="00467DA2" w:rsidRPr="00467DA2" w:rsidRDefault="00467DA2">
            <w:pPr>
              <w:ind w:left="102"/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7030A0"/>
            <w:vAlign w:val="center"/>
            <w:hideMark/>
          </w:tcPr>
          <w:p w14:paraId="139F6DD9" w14:textId="77777777" w:rsidR="00467DA2" w:rsidRPr="00467DA2" w:rsidRDefault="00467DA2">
            <w:pPr>
              <w:ind w:left="102" w:right="-20"/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67DA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Assessor Comments:</w:t>
            </w:r>
          </w:p>
          <w:p w14:paraId="6645CCF6" w14:textId="77777777" w:rsidR="00467DA2" w:rsidRPr="00467DA2" w:rsidRDefault="00467DA2">
            <w:pPr>
              <w:ind w:left="102" w:right="-20"/>
              <w:jc w:val="center"/>
              <w:rPr>
                <w:rFonts w:ascii="Arial" w:eastAsia="Arial" w:hAnsi="Arial" w:cs="Arial"/>
                <w:bCs/>
                <w:i/>
                <w:color w:val="FFFFFF" w:themeColor="background1"/>
                <w:sz w:val="18"/>
                <w:szCs w:val="18"/>
              </w:rPr>
            </w:pPr>
            <w:r w:rsidRPr="00467DA2">
              <w:rPr>
                <w:rFonts w:ascii="Arial" w:eastAsia="Arial" w:hAnsi="Arial" w:cs="Arial"/>
                <w:bCs/>
                <w:i/>
                <w:color w:val="FFFFFF" w:themeColor="background1"/>
                <w:sz w:val="18"/>
                <w:szCs w:val="18"/>
              </w:rPr>
              <w:t>(This section must contain lecturer’s notes/comments)</w:t>
            </w:r>
          </w:p>
        </w:tc>
      </w:tr>
      <w:tr w:rsidR="00467DA2" w:rsidRPr="00467DA2" w14:paraId="320C2001" w14:textId="77777777" w:rsidTr="00467DA2">
        <w:trPr>
          <w:trHeight w:val="651"/>
        </w:trPr>
        <w:tc>
          <w:tcPr>
            <w:tcW w:w="4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672A393E" w14:textId="58725995" w:rsidR="00467DA2" w:rsidRPr="00E47624" w:rsidRDefault="00467DA2">
            <w:pPr>
              <w:tabs>
                <w:tab w:val="left" w:pos="90"/>
              </w:tabs>
              <w:spacing w:before="120" w:after="120"/>
              <w:ind w:left="90" w:right="142"/>
              <w:rPr>
                <w:rFonts w:ascii="Arial" w:eastAsia="Arial" w:hAnsi="Arial" w:cs="Arial"/>
                <w:sz w:val="18"/>
                <w:szCs w:val="18"/>
              </w:rPr>
            </w:pPr>
            <w:r w:rsidRPr="00E47624">
              <w:rPr>
                <w:rFonts w:ascii="Arial" w:eastAsia="Arial" w:hAnsi="Arial" w:cs="Arial"/>
                <w:b/>
                <w:sz w:val="18"/>
                <w:szCs w:val="18"/>
              </w:rPr>
              <w:t>Phase 01</w:t>
            </w:r>
            <w:r w:rsidRPr="00E47624">
              <w:rPr>
                <w:rFonts w:ascii="Arial" w:eastAsia="Arial" w:hAnsi="Arial" w:cs="Arial"/>
                <w:sz w:val="18"/>
                <w:szCs w:val="18"/>
              </w:rPr>
              <w:br/>
            </w:r>
            <w:r w:rsidR="00E47624" w:rsidRPr="00E47624">
              <w:rPr>
                <w:rFonts w:ascii="Arial" w:hAnsi="Arial" w:cs="Arial"/>
                <w:bCs/>
                <w:sz w:val="18"/>
                <w:szCs w:val="18"/>
              </w:rPr>
              <w:t>Developing a Presentation for your Concept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9E2DE62" w14:textId="77777777" w:rsidR="00467DA2" w:rsidRPr="00467DA2" w:rsidRDefault="00467DA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F7A2DCA" w14:textId="77777777" w:rsidR="00467DA2" w:rsidRPr="00467DA2" w:rsidRDefault="00467D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D3B9691" w14:textId="77777777" w:rsidR="00467DA2" w:rsidRPr="00467DA2" w:rsidRDefault="00467DA2">
            <w:pPr>
              <w:spacing w:before="120" w:after="120"/>
              <w:ind w:left="142" w:right="1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7DA2" w:rsidRPr="00467DA2" w14:paraId="11C1145F" w14:textId="77777777" w:rsidTr="00467DA2">
        <w:trPr>
          <w:trHeight w:val="651"/>
        </w:trPr>
        <w:tc>
          <w:tcPr>
            <w:tcW w:w="4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6348C59" w14:textId="62F9EC86" w:rsidR="00467DA2" w:rsidRPr="00E47624" w:rsidRDefault="00467DA2">
            <w:pPr>
              <w:tabs>
                <w:tab w:val="left" w:pos="90"/>
              </w:tabs>
              <w:spacing w:before="120" w:after="120"/>
              <w:ind w:left="90" w:right="142"/>
              <w:rPr>
                <w:rFonts w:ascii="Arial" w:eastAsia="Arial" w:hAnsi="Arial" w:cs="Arial"/>
                <w:sz w:val="18"/>
                <w:szCs w:val="18"/>
              </w:rPr>
            </w:pPr>
            <w:r w:rsidRPr="00E47624">
              <w:rPr>
                <w:rFonts w:ascii="Arial" w:eastAsia="Arial" w:hAnsi="Arial" w:cs="Arial"/>
                <w:b/>
                <w:sz w:val="18"/>
                <w:szCs w:val="18"/>
              </w:rPr>
              <w:t>Phase 02</w:t>
            </w:r>
            <w:r w:rsidRPr="00E47624">
              <w:rPr>
                <w:rFonts w:ascii="Arial" w:eastAsia="Arial" w:hAnsi="Arial" w:cs="Arial"/>
                <w:sz w:val="18"/>
                <w:szCs w:val="18"/>
              </w:rPr>
              <w:br/>
            </w:r>
            <w:r w:rsidR="00E47624" w:rsidRPr="00E47624">
              <w:rPr>
                <w:rFonts w:ascii="Arial" w:hAnsi="Arial" w:cs="Arial"/>
                <w:bCs/>
                <w:sz w:val="18"/>
                <w:szCs w:val="18"/>
              </w:rPr>
              <w:t>Planning for Feedback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8F8FED5" w14:textId="77777777" w:rsidR="00467DA2" w:rsidRPr="00467DA2" w:rsidRDefault="00467DA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551CAE" w14:textId="77777777" w:rsidR="00467DA2" w:rsidRPr="00467DA2" w:rsidRDefault="00467D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39F6E1" w14:textId="77777777" w:rsidR="00467DA2" w:rsidRPr="00467DA2" w:rsidRDefault="00467DA2">
            <w:pPr>
              <w:spacing w:before="120" w:after="120"/>
              <w:ind w:left="142" w:right="1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7DA2" w:rsidRPr="00467DA2" w14:paraId="3D27E1BC" w14:textId="77777777" w:rsidTr="00467DA2">
        <w:trPr>
          <w:trHeight w:val="521"/>
        </w:trPr>
        <w:tc>
          <w:tcPr>
            <w:tcW w:w="48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37374A04" w14:textId="6492F8CD" w:rsidR="00467DA2" w:rsidRPr="00E47624" w:rsidRDefault="00467DA2">
            <w:pPr>
              <w:tabs>
                <w:tab w:val="left" w:pos="90"/>
              </w:tabs>
              <w:spacing w:before="120" w:after="120"/>
              <w:ind w:left="90" w:right="142"/>
              <w:rPr>
                <w:rFonts w:ascii="Arial" w:eastAsia="Arial" w:hAnsi="Arial" w:cs="Arial"/>
                <w:sz w:val="18"/>
                <w:szCs w:val="18"/>
              </w:rPr>
            </w:pPr>
            <w:r w:rsidRPr="00E47624">
              <w:rPr>
                <w:rFonts w:ascii="Arial" w:eastAsia="Arial" w:hAnsi="Arial" w:cs="Arial"/>
                <w:b/>
                <w:sz w:val="18"/>
                <w:szCs w:val="18"/>
              </w:rPr>
              <w:t>Phase 03</w:t>
            </w:r>
            <w:r w:rsidRPr="00E47624">
              <w:rPr>
                <w:rFonts w:ascii="Arial" w:hAnsi="Arial" w:cs="Arial"/>
                <w:sz w:val="18"/>
                <w:szCs w:val="18"/>
              </w:rPr>
              <w:br/>
            </w:r>
            <w:r w:rsidR="00E47624" w:rsidRPr="00E47624">
              <w:rPr>
                <w:rFonts w:ascii="Arial" w:hAnsi="Arial" w:cs="Arial"/>
                <w:bCs/>
                <w:sz w:val="18"/>
                <w:szCs w:val="18"/>
              </w:rPr>
              <w:t>Presenting your Concept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F1F5C8F" w14:textId="77777777" w:rsidR="00467DA2" w:rsidRPr="00467DA2" w:rsidRDefault="00467DA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2EC35F" w14:textId="77777777" w:rsidR="00467DA2" w:rsidRPr="00467DA2" w:rsidRDefault="00467DA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A0A0329" w14:textId="77777777" w:rsidR="00467DA2" w:rsidRPr="00467DA2" w:rsidRDefault="00467DA2">
            <w:pPr>
              <w:spacing w:before="120" w:after="120"/>
              <w:ind w:left="142" w:right="142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D5C9F7C" w14:textId="70AACB74" w:rsidR="00467DA2" w:rsidRPr="00135875" w:rsidRDefault="00467DA2" w:rsidP="00467DA2">
      <w:pPr>
        <w:rPr>
          <w:rFonts w:ascii="Arial" w:hAnsi="Arial" w:cs="Arial"/>
          <w:b/>
          <w:color w:val="FFFFFF"/>
          <w:sz w:val="18"/>
          <w:szCs w:val="18"/>
        </w:rPr>
      </w:pPr>
      <w:r w:rsidRPr="00135875">
        <w:rPr>
          <w:rFonts w:ascii="Arial" w:hAnsi="Arial" w:cs="Arial"/>
          <w:b/>
          <w:color w:val="FFFFFF"/>
          <w:sz w:val="18"/>
          <w:szCs w:val="18"/>
        </w:rPr>
        <w:br w:type="page"/>
      </w:r>
    </w:p>
    <w:p w14:paraId="2E569285" w14:textId="411E9CC9" w:rsidR="002610FD" w:rsidRPr="00B21E4B" w:rsidRDefault="00ED4B3B" w:rsidP="000A3600">
      <w:pPr>
        <w:pBdr>
          <w:bottom w:val="single" w:sz="4" w:space="1" w:color="auto"/>
        </w:pBdr>
        <w:spacing w:before="120" w:after="120"/>
        <w:rPr>
          <w:rFonts w:ascii="Arial" w:hAnsi="Arial" w:cs="Arial"/>
          <w:b/>
          <w:bCs/>
          <w:color w:val="7030A0"/>
          <w:sz w:val="18"/>
          <w:szCs w:val="18"/>
        </w:rPr>
      </w:pPr>
      <w:r>
        <w:rPr>
          <w:rFonts w:ascii="Arial" w:hAnsi="Arial" w:cs="Arial"/>
          <w:b/>
          <w:bCs/>
          <w:color w:val="7030A0"/>
          <w:sz w:val="18"/>
          <w:szCs w:val="18"/>
        </w:rPr>
        <w:lastRenderedPageBreak/>
        <w:t>Assessment</w:t>
      </w:r>
      <w:r w:rsidR="007051C8">
        <w:rPr>
          <w:rFonts w:ascii="Arial" w:hAnsi="Arial" w:cs="Arial"/>
          <w:b/>
          <w:bCs/>
          <w:color w:val="7030A0"/>
          <w:sz w:val="18"/>
          <w:szCs w:val="18"/>
        </w:rPr>
        <w:t xml:space="preserve"> Instructions</w:t>
      </w:r>
      <w:r w:rsidR="002610FD" w:rsidRPr="00B21E4B">
        <w:rPr>
          <w:rFonts w:ascii="Arial" w:hAnsi="Arial" w:cs="Arial"/>
          <w:b/>
          <w:bCs/>
          <w:color w:val="7030A0"/>
          <w:sz w:val="18"/>
          <w:szCs w:val="18"/>
        </w:rPr>
        <w:t xml:space="preserve"> P</w:t>
      </w:r>
      <w:r w:rsidR="007051C8">
        <w:rPr>
          <w:rFonts w:ascii="Arial" w:hAnsi="Arial" w:cs="Arial"/>
          <w:b/>
          <w:bCs/>
          <w:color w:val="7030A0"/>
          <w:sz w:val="18"/>
          <w:szCs w:val="18"/>
        </w:rPr>
        <w:t xml:space="preserve">hases </w:t>
      </w:r>
      <w:r w:rsidR="00604CB1" w:rsidRPr="00B21E4B">
        <w:rPr>
          <w:rFonts w:ascii="Arial" w:hAnsi="Arial" w:cs="Arial"/>
          <w:b/>
          <w:bCs/>
          <w:color w:val="7030A0"/>
          <w:sz w:val="18"/>
          <w:szCs w:val="18"/>
        </w:rPr>
        <w:t>(</w:t>
      </w:r>
      <w:r w:rsidR="0037168D">
        <w:rPr>
          <w:rFonts w:ascii="Arial" w:hAnsi="Arial" w:cs="Arial"/>
          <w:b/>
          <w:bCs/>
          <w:color w:val="7030A0"/>
          <w:sz w:val="18"/>
          <w:szCs w:val="18"/>
        </w:rPr>
        <w:t>0</w:t>
      </w:r>
      <w:r w:rsidR="00604CB1" w:rsidRPr="00B21E4B">
        <w:rPr>
          <w:rFonts w:ascii="Arial" w:hAnsi="Arial" w:cs="Arial"/>
          <w:b/>
          <w:bCs/>
          <w:color w:val="7030A0"/>
          <w:sz w:val="18"/>
          <w:szCs w:val="18"/>
        </w:rPr>
        <w:t>1-</w:t>
      </w:r>
      <w:r w:rsidR="0037168D">
        <w:rPr>
          <w:rFonts w:ascii="Arial" w:hAnsi="Arial" w:cs="Arial"/>
          <w:b/>
          <w:bCs/>
          <w:color w:val="7030A0"/>
          <w:sz w:val="18"/>
          <w:szCs w:val="18"/>
        </w:rPr>
        <w:t>03</w:t>
      </w:r>
      <w:r w:rsidR="00604CB1" w:rsidRPr="00B21E4B">
        <w:rPr>
          <w:rFonts w:ascii="Arial" w:hAnsi="Arial" w:cs="Arial"/>
          <w:b/>
          <w:bCs/>
          <w:color w:val="7030A0"/>
          <w:sz w:val="18"/>
          <w:szCs w:val="18"/>
        </w:rPr>
        <w:t>)</w:t>
      </w:r>
      <w:r w:rsidR="002610FD" w:rsidRPr="00B21E4B">
        <w:rPr>
          <w:rFonts w:ascii="Arial" w:hAnsi="Arial" w:cs="Arial"/>
          <w:b/>
          <w:bCs/>
          <w:color w:val="7030A0"/>
          <w:sz w:val="18"/>
          <w:szCs w:val="18"/>
        </w:rPr>
        <w:t>: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CD4E4F" w:rsidRPr="00B21E4B" w14:paraId="15F534DE" w14:textId="77777777" w:rsidTr="00BE6B65">
        <w:trPr>
          <w:trHeight w:val="334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629BE773" w14:textId="36BC9034" w:rsidR="00CD4E4F" w:rsidRPr="00B21E4B" w:rsidRDefault="00CD4E4F" w:rsidP="00BE6B65">
            <w:pPr>
              <w:spacing w:before="120" w:after="120" w:line="240" w:lineRule="auto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 xml:space="preserve">Phase </w:t>
            </w:r>
            <w:r w:rsidR="00467DA2">
              <w:rPr>
                <w:rFonts w:ascii="Arial" w:hAnsi="Arial" w:cs="Arial"/>
                <w:b/>
                <w:color w:val="FFFFFF"/>
                <w:sz w:val="18"/>
                <w:szCs w:val="18"/>
              </w:rPr>
              <w:t>0</w:t>
            </w:r>
            <w:r w:rsidR="001B13E6">
              <w:rPr>
                <w:rFonts w:ascii="Arial" w:hAnsi="Arial" w:cs="Arial"/>
                <w:b/>
                <w:color w:val="FFFFFF"/>
                <w:sz w:val="18"/>
                <w:szCs w:val="18"/>
              </w:rPr>
              <w:t>1</w:t>
            </w:r>
          </w:p>
          <w:p w14:paraId="3E491D48" w14:textId="6BA1E6D0" w:rsidR="00CD4E4F" w:rsidRPr="00B21E4B" w:rsidRDefault="001B13E6" w:rsidP="00CD4E4F">
            <w:pPr>
              <w:spacing w:before="120" w:after="120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FFFFFF"/>
                <w:sz w:val="18"/>
                <w:szCs w:val="18"/>
              </w:rPr>
              <w:t>Developing a Presentation for your Concept</w:t>
            </w:r>
            <w:r w:rsidR="003034AB">
              <w:rPr>
                <w:rFonts w:ascii="Arial" w:hAnsi="Arial" w:cs="Arial"/>
                <w:bCs/>
                <w:color w:val="FFFFFF"/>
                <w:sz w:val="18"/>
                <w:szCs w:val="18"/>
              </w:rPr>
              <w:t xml:space="preserve"> (individual task)</w:t>
            </w:r>
          </w:p>
        </w:tc>
      </w:tr>
    </w:tbl>
    <w:p w14:paraId="6617FE6E" w14:textId="27D3F884" w:rsidR="006F3E73" w:rsidRDefault="001B13E6" w:rsidP="00675F5E">
      <w:pPr>
        <w:spacing w:before="120"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Now that you</w:t>
      </w:r>
      <w:r w:rsidR="00CA1CFA">
        <w:rPr>
          <w:rFonts w:ascii="Arial" w:hAnsi="Arial" w:cs="Arial"/>
          <w:sz w:val="18"/>
          <w:szCs w:val="18"/>
        </w:rPr>
        <w:t xml:space="preserve"> have</w:t>
      </w:r>
      <w:r>
        <w:rPr>
          <w:rFonts w:ascii="Arial" w:hAnsi="Arial" w:cs="Arial"/>
          <w:sz w:val="18"/>
          <w:szCs w:val="18"/>
        </w:rPr>
        <w:t xml:space="preserve"> developed your concept solution, ass</w:t>
      </w:r>
      <w:r w:rsidR="003034AB">
        <w:rPr>
          <w:rFonts w:ascii="Arial" w:hAnsi="Arial" w:cs="Arial"/>
          <w:sz w:val="18"/>
          <w:szCs w:val="18"/>
        </w:rPr>
        <w:t>ess</w:t>
      </w:r>
      <w:r>
        <w:rPr>
          <w:rFonts w:ascii="Arial" w:hAnsi="Arial" w:cs="Arial"/>
          <w:sz w:val="18"/>
          <w:szCs w:val="18"/>
        </w:rPr>
        <w:t xml:space="preserve">ed each factor that could </w:t>
      </w:r>
      <w:r w:rsidR="005A3D7A">
        <w:rPr>
          <w:rFonts w:ascii="Arial" w:hAnsi="Arial" w:cs="Arial"/>
          <w:sz w:val="18"/>
          <w:szCs w:val="18"/>
        </w:rPr>
        <w:t>affect</w:t>
      </w:r>
      <w:r>
        <w:rPr>
          <w:rFonts w:ascii="Arial" w:hAnsi="Arial" w:cs="Arial"/>
          <w:sz w:val="18"/>
          <w:szCs w:val="18"/>
        </w:rPr>
        <w:t xml:space="preserve"> </w:t>
      </w:r>
      <w:r w:rsidR="005A3D7A">
        <w:rPr>
          <w:rFonts w:ascii="Arial" w:hAnsi="Arial" w:cs="Arial"/>
          <w:sz w:val="18"/>
          <w:szCs w:val="18"/>
        </w:rPr>
        <w:t>its</w:t>
      </w:r>
      <w:r>
        <w:rPr>
          <w:rFonts w:ascii="Arial" w:hAnsi="Arial" w:cs="Arial"/>
          <w:sz w:val="18"/>
          <w:szCs w:val="18"/>
        </w:rPr>
        <w:t xml:space="preserve"> viability</w:t>
      </w:r>
      <w:r w:rsidR="003034AB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and have brainstormed a final solution, it’s time to begin developing </w:t>
      </w:r>
      <w:r w:rsidR="005A3D7A">
        <w:rPr>
          <w:rFonts w:ascii="Arial" w:hAnsi="Arial" w:cs="Arial"/>
          <w:sz w:val="18"/>
          <w:szCs w:val="18"/>
        </w:rPr>
        <w:t>the materials you need to present the idea at a Board Meeting.</w:t>
      </w:r>
    </w:p>
    <w:p w14:paraId="343D7192" w14:textId="757F3A87" w:rsidR="006F3E73" w:rsidRDefault="005A3D7A" w:rsidP="00675F5E">
      <w:pPr>
        <w:spacing w:before="120"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Using MS PowerPoint and MS Project, create a Presentation and Gantt chart for your concept, and attach it to this document for your submission.</w:t>
      </w:r>
    </w:p>
    <w:p w14:paraId="0C6F05C5" w14:textId="58803640" w:rsidR="00EA6096" w:rsidRPr="00EA6096" w:rsidRDefault="00EA6096" w:rsidP="00675F5E">
      <w:pPr>
        <w:spacing w:before="120" w:after="12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See Attached PPT</w:t>
      </w:r>
    </w:p>
    <w:p w14:paraId="2CF53592" w14:textId="77777777" w:rsidR="005A3D7A" w:rsidRPr="00B21E4B" w:rsidRDefault="005A3D7A" w:rsidP="00675F5E">
      <w:pPr>
        <w:spacing w:before="120" w:after="120"/>
        <w:rPr>
          <w:rFonts w:ascii="Arial" w:hAnsi="Arial" w:cs="Arial"/>
          <w:sz w:val="18"/>
          <w:szCs w:val="18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03527F" w:rsidRPr="00B21E4B" w14:paraId="738212BE" w14:textId="77777777" w:rsidTr="0036677F">
        <w:trPr>
          <w:trHeight w:val="334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383EE298" w14:textId="174C7FED" w:rsidR="0003527F" w:rsidRPr="00B21E4B" w:rsidRDefault="0003527F" w:rsidP="0036677F">
            <w:pPr>
              <w:spacing w:before="120" w:after="120" w:line="240" w:lineRule="auto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 xml:space="preserve">Phase </w:t>
            </w:r>
            <w:r w:rsidR="00467DA2">
              <w:rPr>
                <w:rFonts w:ascii="Arial" w:hAnsi="Arial" w:cs="Arial"/>
                <w:b/>
                <w:color w:val="FFFFFF"/>
                <w:sz w:val="18"/>
                <w:szCs w:val="18"/>
              </w:rPr>
              <w:t>0</w:t>
            </w: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2</w:t>
            </w:r>
          </w:p>
          <w:p w14:paraId="5F87B044" w14:textId="35F993A7" w:rsidR="0003527F" w:rsidRPr="00B21E4B" w:rsidRDefault="005A3D7A" w:rsidP="0036677F">
            <w:pPr>
              <w:spacing w:before="120" w:after="120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FFFFFF"/>
                <w:sz w:val="18"/>
                <w:szCs w:val="18"/>
              </w:rPr>
              <w:t>Planning for Feedback</w:t>
            </w:r>
            <w:r w:rsidR="003034AB">
              <w:rPr>
                <w:rFonts w:ascii="Arial" w:hAnsi="Arial" w:cs="Arial"/>
                <w:bCs/>
                <w:color w:val="FFFFFF"/>
                <w:sz w:val="18"/>
                <w:szCs w:val="18"/>
              </w:rPr>
              <w:t xml:space="preserve"> (individual task)</w:t>
            </w:r>
          </w:p>
        </w:tc>
      </w:tr>
    </w:tbl>
    <w:p w14:paraId="4FECFAA2" w14:textId="74E93317" w:rsidR="005A3D7A" w:rsidRDefault="005A3D7A" w:rsidP="005A3D7A">
      <w:pPr>
        <w:spacing w:before="120"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Once you</w:t>
      </w:r>
      <w:r w:rsidR="00CA1CFA">
        <w:rPr>
          <w:rFonts w:ascii="Arial" w:hAnsi="Arial" w:cs="Arial"/>
          <w:sz w:val="18"/>
          <w:szCs w:val="18"/>
        </w:rPr>
        <w:t xml:space="preserve"> ha</w:t>
      </w:r>
      <w:r>
        <w:rPr>
          <w:rFonts w:ascii="Arial" w:hAnsi="Arial" w:cs="Arial"/>
          <w:sz w:val="18"/>
          <w:szCs w:val="18"/>
        </w:rPr>
        <w:t xml:space="preserve">ve completed the Presentation and Gantt chart for your proposed concept, </w:t>
      </w:r>
      <w:r w:rsidR="00E47624">
        <w:rPr>
          <w:rFonts w:ascii="Arial" w:hAnsi="Arial" w:cs="Arial"/>
          <w:sz w:val="18"/>
          <w:szCs w:val="18"/>
        </w:rPr>
        <w:t>it’s</w:t>
      </w:r>
      <w:r>
        <w:rPr>
          <w:rFonts w:ascii="Arial" w:hAnsi="Arial" w:cs="Arial"/>
          <w:sz w:val="18"/>
          <w:szCs w:val="18"/>
        </w:rPr>
        <w:t xml:space="preserve"> time to being preparing for an</w:t>
      </w:r>
      <w:r w:rsidRPr="00B21E4B">
        <w:rPr>
          <w:rFonts w:ascii="Arial" w:hAnsi="Arial" w:cs="Arial"/>
          <w:sz w:val="18"/>
          <w:szCs w:val="18"/>
        </w:rPr>
        <w:t xml:space="preserve"> important part of any presentation, especially for Stakeholders and / or Board Members, </w:t>
      </w:r>
      <w:r w:rsidR="00E47624">
        <w:rPr>
          <w:rFonts w:ascii="Arial" w:hAnsi="Arial" w:cs="Arial"/>
          <w:sz w:val="18"/>
          <w:szCs w:val="18"/>
        </w:rPr>
        <w:t xml:space="preserve">which </w:t>
      </w:r>
      <w:r w:rsidRPr="00B21E4B">
        <w:rPr>
          <w:rFonts w:ascii="Arial" w:hAnsi="Arial" w:cs="Arial"/>
          <w:sz w:val="18"/>
          <w:szCs w:val="18"/>
        </w:rPr>
        <w:t>is feedback.</w:t>
      </w:r>
    </w:p>
    <w:p w14:paraId="4ABD08AF" w14:textId="71E586A1" w:rsidR="0076000E" w:rsidRDefault="005A3D7A" w:rsidP="00675F5E">
      <w:pPr>
        <w:spacing w:before="120"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You need to develop a feedback form to be handed out </w:t>
      </w:r>
      <w:r w:rsidR="00E47624">
        <w:rPr>
          <w:rFonts w:ascii="Arial" w:hAnsi="Arial" w:cs="Arial"/>
          <w:sz w:val="18"/>
          <w:szCs w:val="18"/>
        </w:rPr>
        <w:t>to your lecturer and fellow students (Electronically) for them to input feedback to be delivered back to you based on your presentation for later development.</w:t>
      </w:r>
    </w:p>
    <w:p w14:paraId="33060F28" w14:textId="77777777" w:rsidR="0076000E" w:rsidRDefault="0076000E" w:rsidP="00675F5E">
      <w:pPr>
        <w:spacing w:before="120" w:after="120"/>
        <w:rPr>
          <w:rFonts w:ascii="Arial" w:hAnsi="Arial" w:cs="Arial"/>
          <w:sz w:val="18"/>
          <w:szCs w:val="18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76000E" w:rsidRPr="00B21E4B" w14:paraId="03099D20" w14:textId="77777777" w:rsidTr="003A4EBE">
        <w:trPr>
          <w:trHeight w:val="334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4C576D69" w14:textId="7D1A44A8" w:rsidR="0076000E" w:rsidRPr="00B21E4B" w:rsidRDefault="0076000E" w:rsidP="003A4EBE">
            <w:pPr>
              <w:spacing w:before="120" w:after="120" w:line="240" w:lineRule="auto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 xml:space="preserve">Phase 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03</w:t>
            </w:r>
          </w:p>
          <w:p w14:paraId="510D3726" w14:textId="257F4F84" w:rsidR="0076000E" w:rsidRPr="00B21E4B" w:rsidRDefault="00E47624" w:rsidP="003A4EBE">
            <w:pPr>
              <w:spacing w:before="120" w:after="120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FFFFFF"/>
                <w:sz w:val="18"/>
                <w:szCs w:val="18"/>
              </w:rPr>
              <w:t>Presenting your Concept</w:t>
            </w:r>
            <w:r w:rsidR="003034AB">
              <w:rPr>
                <w:rFonts w:ascii="Arial" w:hAnsi="Arial" w:cs="Arial"/>
                <w:bCs/>
                <w:color w:val="FFFFFF"/>
                <w:sz w:val="18"/>
                <w:szCs w:val="18"/>
              </w:rPr>
              <w:t xml:space="preserve"> (Team activity with student delivering presentation)</w:t>
            </w:r>
          </w:p>
        </w:tc>
      </w:tr>
    </w:tbl>
    <w:p w14:paraId="73AF407F" w14:textId="7C39AFCA" w:rsidR="0057349F" w:rsidRDefault="00E47624" w:rsidP="0076000E">
      <w:pPr>
        <w:spacing w:before="120"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Once you</w:t>
      </w:r>
      <w:r w:rsidR="003034AB">
        <w:rPr>
          <w:rFonts w:ascii="Arial" w:hAnsi="Arial" w:cs="Arial"/>
          <w:sz w:val="18"/>
          <w:szCs w:val="18"/>
        </w:rPr>
        <w:t xml:space="preserve"> ha</w:t>
      </w:r>
      <w:r>
        <w:rPr>
          <w:rFonts w:ascii="Arial" w:hAnsi="Arial" w:cs="Arial"/>
          <w:sz w:val="18"/>
          <w:szCs w:val="18"/>
        </w:rPr>
        <w:t>ve completed your Presentation (Gantt chart included within), you</w:t>
      </w:r>
      <w:r w:rsidR="003034AB">
        <w:rPr>
          <w:rFonts w:ascii="Arial" w:hAnsi="Arial" w:cs="Arial"/>
          <w:sz w:val="18"/>
          <w:szCs w:val="18"/>
        </w:rPr>
        <w:t xml:space="preserve"> will</w:t>
      </w:r>
      <w:r>
        <w:rPr>
          <w:rFonts w:ascii="Arial" w:hAnsi="Arial" w:cs="Arial"/>
          <w:sz w:val="18"/>
          <w:szCs w:val="18"/>
        </w:rPr>
        <w:t xml:space="preserve"> now be ready to present it to your </w:t>
      </w:r>
      <w:r w:rsidR="003034AB">
        <w:rPr>
          <w:rFonts w:ascii="Arial" w:hAnsi="Arial" w:cs="Arial"/>
          <w:sz w:val="18"/>
          <w:szCs w:val="18"/>
        </w:rPr>
        <w:t>team</w:t>
      </w:r>
      <w:r>
        <w:rPr>
          <w:rFonts w:ascii="Arial" w:hAnsi="Arial" w:cs="Arial"/>
          <w:sz w:val="18"/>
          <w:szCs w:val="18"/>
        </w:rPr>
        <w:t xml:space="preserve"> (role-playing as board members).</w:t>
      </w:r>
    </w:p>
    <w:p w14:paraId="2EE81A76" w14:textId="135EB1B4" w:rsidR="00407F52" w:rsidRDefault="00407F52" w:rsidP="0076000E">
      <w:pPr>
        <w:spacing w:before="120"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board members will also be asking you verbal questions during your presentation, ensure you</w:t>
      </w:r>
      <w:r w:rsidR="003034AB">
        <w:rPr>
          <w:rFonts w:ascii="Arial" w:hAnsi="Arial" w:cs="Arial"/>
          <w:sz w:val="18"/>
          <w:szCs w:val="18"/>
        </w:rPr>
        <w:t xml:space="preserve"> ha</w:t>
      </w:r>
      <w:r>
        <w:rPr>
          <w:rFonts w:ascii="Arial" w:hAnsi="Arial" w:cs="Arial"/>
          <w:sz w:val="18"/>
          <w:szCs w:val="18"/>
        </w:rPr>
        <w:t xml:space="preserve">ve rehearsed </w:t>
      </w:r>
      <w:r w:rsidR="003034AB">
        <w:rPr>
          <w:rFonts w:ascii="Arial" w:hAnsi="Arial" w:cs="Arial"/>
          <w:sz w:val="18"/>
          <w:szCs w:val="18"/>
        </w:rPr>
        <w:t>y</w:t>
      </w:r>
      <w:r>
        <w:rPr>
          <w:rFonts w:ascii="Arial" w:hAnsi="Arial" w:cs="Arial"/>
          <w:sz w:val="18"/>
          <w:szCs w:val="18"/>
        </w:rPr>
        <w:t>our concept and are prepared for this.</w:t>
      </w:r>
    </w:p>
    <w:p w14:paraId="38CBEAD4" w14:textId="045A8650" w:rsidR="00E47624" w:rsidRPr="00B21E4B" w:rsidRDefault="00E47624" w:rsidP="0076000E">
      <w:pPr>
        <w:spacing w:before="120"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Feedback sheets should also be given out to participants prior to your presentation for them to fill out.</w:t>
      </w:r>
    </w:p>
    <w:p w14:paraId="67A89B66" w14:textId="77777777" w:rsidR="00CA1CFA" w:rsidRDefault="003034AB" w:rsidP="0076000E">
      <w:pPr>
        <w:spacing w:before="120"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presentation will be conducted </w:t>
      </w:r>
      <w:r w:rsidR="00CA1CFA">
        <w:rPr>
          <w:rFonts w:ascii="Arial" w:hAnsi="Arial" w:cs="Arial"/>
          <w:sz w:val="18"/>
          <w:szCs w:val="18"/>
        </w:rPr>
        <w:t>as a</w:t>
      </w:r>
      <w:r>
        <w:rPr>
          <w:rFonts w:ascii="Arial" w:hAnsi="Arial" w:cs="Arial"/>
          <w:sz w:val="18"/>
          <w:szCs w:val="18"/>
        </w:rPr>
        <w:t xml:space="preserve"> Teams </w:t>
      </w:r>
      <w:r w:rsidR="00CA1CFA">
        <w:rPr>
          <w:rFonts w:ascii="Arial" w:hAnsi="Arial" w:cs="Arial"/>
          <w:sz w:val="18"/>
          <w:szCs w:val="18"/>
        </w:rPr>
        <w:t xml:space="preserve">meeting </w:t>
      </w:r>
    </w:p>
    <w:p w14:paraId="29A5A5B5" w14:textId="3DEF812B" w:rsidR="00CA1CFA" w:rsidRPr="00CA1CFA" w:rsidRDefault="00CA1CFA" w:rsidP="00CA1CFA">
      <w:pPr>
        <w:pStyle w:val="ListParagraph"/>
        <w:numPr>
          <w:ilvl w:val="0"/>
          <w:numId w:val="34"/>
        </w:numPr>
        <w:spacing w:before="120" w:after="120"/>
        <w:rPr>
          <w:rFonts w:ascii="Arial" w:hAnsi="Arial" w:cs="Arial"/>
          <w:sz w:val="18"/>
          <w:szCs w:val="18"/>
        </w:rPr>
      </w:pPr>
      <w:r w:rsidRPr="00CA1CFA">
        <w:rPr>
          <w:rFonts w:ascii="Arial" w:hAnsi="Arial" w:cs="Arial"/>
          <w:sz w:val="18"/>
          <w:szCs w:val="18"/>
        </w:rPr>
        <w:t>Schedule the meeting (remember to set automatic record and transcribe)</w:t>
      </w:r>
    </w:p>
    <w:p w14:paraId="492800F1" w14:textId="28AB4C08" w:rsidR="00CA1CFA" w:rsidRPr="00CA1CFA" w:rsidRDefault="00CA1CFA" w:rsidP="00CA1CFA">
      <w:pPr>
        <w:pStyle w:val="ListParagraph"/>
        <w:numPr>
          <w:ilvl w:val="0"/>
          <w:numId w:val="34"/>
        </w:numPr>
        <w:spacing w:before="120" w:after="120"/>
        <w:rPr>
          <w:rFonts w:ascii="Arial" w:hAnsi="Arial" w:cs="Arial"/>
          <w:sz w:val="18"/>
          <w:szCs w:val="18"/>
        </w:rPr>
      </w:pPr>
      <w:r w:rsidRPr="00CA1CFA">
        <w:rPr>
          <w:rFonts w:ascii="Arial" w:hAnsi="Arial" w:cs="Arial"/>
          <w:sz w:val="18"/>
          <w:szCs w:val="18"/>
        </w:rPr>
        <w:t>Send invites to your Team members and the lecturer</w:t>
      </w:r>
      <w:r>
        <w:rPr>
          <w:rFonts w:ascii="Arial" w:hAnsi="Arial" w:cs="Arial"/>
          <w:sz w:val="18"/>
          <w:szCs w:val="18"/>
        </w:rPr>
        <w:t>.</w:t>
      </w:r>
    </w:p>
    <w:p w14:paraId="7749C02E" w14:textId="0B6CCEAF" w:rsidR="00DE3585" w:rsidRDefault="00CA1CFA" w:rsidP="00DE3585">
      <w:pPr>
        <w:pStyle w:val="ListParagraph"/>
        <w:numPr>
          <w:ilvl w:val="0"/>
          <w:numId w:val="34"/>
        </w:numPr>
        <w:spacing w:before="120" w:after="120"/>
        <w:rPr>
          <w:rFonts w:ascii="Arial" w:hAnsi="Arial" w:cs="Arial"/>
          <w:sz w:val="18"/>
          <w:szCs w:val="18"/>
        </w:rPr>
      </w:pPr>
      <w:r w:rsidRPr="00CA1CFA">
        <w:rPr>
          <w:rFonts w:ascii="Arial" w:hAnsi="Arial" w:cs="Arial"/>
          <w:sz w:val="18"/>
          <w:szCs w:val="18"/>
        </w:rPr>
        <w:t>On completion download the mp4 of the meeting and submit with the assessment documents.</w:t>
      </w:r>
    </w:p>
    <w:p w14:paraId="3C29EF50" w14:textId="77777777" w:rsidR="00DE3585" w:rsidRPr="00DE3585" w:rsidRDefault="00DE3585" w:rsidP="00DE3585">
      <w:pPr>
        <w:spacing w:before="120" w:after="120"/>
        <w:rPr>
          <w:rFonts w:ascii="Arial" w:hAnsi="Arial" w:cs="Arial"/>
          <w:sz w:val="18"/>
          <w:szCs w:val="18"/>
        </w:rPr>
      </w:pPr>
    </w:p>
    <w:p w14:paraId="34B8E863" w14:textId="73A2DA1B" w:rsidR="00DE3585" w:rsidRPr="00EA6096" w:rsidRDefault="00DE3585" w:rsidP="00DE3585">
      <w:pPr>
        <w:spacing w:before="120" w:after="12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See Attached </w:t>
      </w:r>
      <w:r>
        <w:rPr>
          <w:rFonts w:ascii="Arial" w:hAnsi="Arial" w:cs="Arial"/>
          <w:b/>
          <w:bCs/>
          <w:sz w:val="36"/>
          <w:szCs w:val="36"/>
        </w:rPr>
        <w:t>MP4</w:t>
      </w:r>
    </w:p>
    <w:p w14:paraId="31210077" w14:textId="275EB4C5" w:rsidR="003034AB" w:rsidRDefault="003034AB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1"/>
        <w:gridCol w:w="1417"/>
        <w:gridCol w:w="1417"/>
        <w:gridCol w:w="1418"/>
      </w:tblGrid>
      <w:tr w:rsidR="00813631" w:rsidRPr="00B21E4B" w14:paraId="37226588" w14:textId="77777777" w:rsidTr="006C6981">
        <w:trPr>
          <w:trHeight w:val="542"/>
        </w:trPr>
        <w:tc>
          <w:tcPr>
            <w:tcW w:w="10773" w:type="dxa"/>
            <w:gridSpan w:val="4"/>
            <w:shd w:val="clear" w:color="auto" w:fill="8547AD"/>
            <w:vAlign w:val="center"/>
          </w:tcPr>
          <w:p w14:paraId="5684A975" w14:textId="77777777" w:rsidR="00813631" w:rsidRPr="00B21E4B" w:rsidRDefault="00813631" w:rsidP="00626FF3">
            <w:pPr>
              <w:spacing w:before="60" w:after="6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lastRenderedPageBreak/>
              <w:t>STUDENT FEEDBACK</w:t>
            </w:r>
          </w:p>
          <w:p w14:paraId="3FE45F22" w14:textId="3A65E491" w:rsidR="006C6981" w:rsidRPr="00B21E4B" w:rsidRDefault="006C6981" w:rsidP="00626FF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Tell us what you think. Highlight the answers that apply and/or provide any additional comments regarding this assessment task.</w:t>
            </w:r>
          </w:p>
        </w:tc>
      </w:tr>
      <w:tr w:rsidR="00813631" w:rsidRPr="00B21E4B" w14:paraId="6E32D3CA" w14:textId="77777777" w:rsidTr="006C6981">
        <w:trPr>
          <w:trHeight w:val="410"/>
        </w:trPr>
        <w:tc>
          <w:tcPr>
            <w:tcW w:w="10773" w:type="dxa"/>
            <w:gridSpan w:val="4"/>
          </w:tcPr>
          <w:p w14:paraId="077D532F" w14:textId="77777777" w:rsidR="00813631" w:rsidRPr="00B21E4B" w:rsidRDefault="0081363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How long did it take you to complete this task?</w:t>
            </w:r>
          </w:p>
          <w:p w14:paraId="6DECDEA7" w14:textId="77777777" w:rsidR="00813631" w:rsidRPr="00B21E4B" w:rsidRDefault="0081363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3326AFCB" w14:textId="77777777" w:rsidR="00813631" w:rsidRPr="00B21E4B" w:rsidRDefault="0081363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3631" w:rsidRPr="00B21E4B" w14:paraId="72788656" w14:textId="77777777" w:rsidTr="006C6981">
        <w:trPr>
          <w:trHeight w:val="410"/>
        </w:trPr>
        <w:tc>
          <w:tcPr>
            <w:tcW w:w="6521" w:type="dxa"/>
          </w:tcPr>
          <w:p w14:paraId="2EF3CC71" w14:textId="77777777" w:rsidR="00813631" w:rsidRPr="00B21E4B" w:rsidRDefault="0081363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Did you understand what you had to do to complete this assessment?</w:t>
            </w:r>
          </w:p>
        </w:tc>
        <w:tc>
          <w:tcPr>
            <w:tcW w:w="1417" w:type="dxa"/>
            <w:vAlign w:val="center"/>
          </w:tcPr>
          <w:p w14:paraId="59F6DFCB" w14:textId="77777777" w:rsidR="00813631" w:rsidRPr="00B21E4B" w:rsidRDefault="00813631" w:rsidP="00626FF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417" w:type="dxa"/>
            <w:vAlign w:val="center"/>
          </w:tcPr>
          <w:p w14:paraId="6EF4594B" w14:textId="77777777" w:rsidR="00813631" w:rsidRPr="00B21E4B" w:rsidRDefault="00813631" w:rsidP="00626FF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Not sure</w:t>
            </w:r>
          </w:p>
        </w:tc>
        <w:tc>
          <w:tcPr>
            <w:tcW w:w="1418" w:type="dxa"/>
            <w:vAlign w:val="center"/>
          </w:tcPr>
          <w:p w14:paraId="2F127753" w14:textId="77777777" w:rsidR="00813631" w:rsidRPr="00B21E4B" w:rsidRDefault="00813631" w:rsidP="00626FF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813631" w:rsidRPr="00B21E4B" w14:paraId="526E508B" w14:textId="77777777" w:rsidTr="006C6981">
        <w:trPr>
          <w:trHeight w:val="410"/>
        </w:trPr>
        <w:tc>
          <w:tcPr>
            <w:tcW w:w="6521" w:type="dxa"/>
          </w:tcPr>
          <w:p w14:paraId="14C6939F" w14:textId="77777777" w:rsidR="00813631" w:rsidRPr="00B21E4B" w:rsidRDefault="0081363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Did you understand how to complete this assessment?</w:t>
            </w:r>
          </w:p>
        </w:tc>
        <w:tc>
          <w:tcPr>
            <w:tcW w:w="1417" w:type="dxa"/>
            <w:vAlign w:val="center"/>
          </w:tcPr>
          <w:p w14:paraId="2119F056" w14:textId="77777777" w:rsidR="00813631" w:rsidRPr="00B21E4B" w:rsidRDefault="00813631" w:rsidP="00626FF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417" w:type="dxa"/>
            <w:vAlign w:val="center"/>
          </w:tcPr>
          <w:p w14:paraId="7B25E835" w14:textId="77777777" w:rsidR="00813631" w:rsidRPr="00B21E4B" w:rsidRDefault="00813631" w:rsidP="00626FF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Not sure</w:t>
            </w:r>
          </w:p>
        </w:tc>
        <w:tc>
          <w:tcPr>
            <w:tcW w:w="1418" w:type="dxa"/>
            <w:vAlign w:val="center"/>
          </w:tcPr>
          <w:p w14:paraId="784A38B4" w14:textId="77777777" w:rsidR="00813631" w:rsidRPr="00B21E4B" w:rsidRDefault="00813631" w:rsidP="00626FF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813631" w:rsidRPr="00B21E4B" w14:paraId="4FC24D67" w14:textId="77777777" w:rsidTr="006C6981">
        <w:trPr>
          <w:trHeight w:val="410"/>
        </w:trPr>
        <w:tc>
          <w:tcPr>
            <w:tcW w:w="6521" w:type="dxa"/>
          </w:tcPr>
          <w:p w14:paraId="6D14C7C6" w14:textId="2BA9D7C9" w:rsidR="00813631" w:rsidRPr="00B21E4B" w:rsidRDefault="001F4D7E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How would you rate the level of difficulty</w:t>
            </w:r>
            <w:r w:rsidR="00813631" w:rsidRPr="00B21E4B">
              <w:rPr>
                <w:rFonts w:ascii="Arial" w:hAnsi="Arial" w:cs="Arial"/>
                <w:sz w:val="18"/>
                <w:szCs w:val="18"/>
              </w:rPr>
              <w:t xml:space="preserve"> of the tasks?</w:t>
            </w:r>
          </w:p>
        </w:tc>
        <w:tc>
          <w:tcPr>
            <w:tcW w:w="1417" w:type="dxa"/>
            <w:vAlign w:val="center"/>
          </w:tcPr>
          <w:p w14:paraId="5140EA9E" w14:textId="77777777" w:rsidR="00813631" w:rsidRPr="00B21E4B" w:rsidRDefault="00813631" w:rsidP="00626FF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Too easy</w:t>
            </w:r>
          </w:p>
        </w:tc>
        <w:tc>
          <w:tcPr>
            <w:tcW w:w="1417" w:type="dxa"/>
            <w:vAlign w:val="center"/>
          </w:tcPr>
          <w:p w14:paraId="42759A9F" w14:textId="77777777" w:rsidR="00813631" w:rsidRPr="00B21E4B" w:rsidRDefault="00813631" w:rsidP="00626FF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About right</w:t>
            </w:r>
          </w:p>
        </w:tc>
        <w:tc>
          <w:tcPr>
            <w:tcW w:w="1418" w:type="dxa"/>
            <w:vAlign w:val="center"/>
          </w:tcPr>
          <w:p w14:paraId="34B99CD4" w14:textId="77777777" w:rsidR="00813631" w:rsidRPr="00B21E4B" w:rsidRDefault="00813631" w:rsidP="00626FF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Too difficult</w:t>
            </w:r>
          </w:p>
        </w:tc>
      </w:tr>
      <w:tr w:rsidR="00813631" w:rsidRPr="00B21E4B" w14:paraId="1C5102E9" w14:textId="77777777" w:rsidTr="006C6981">
        <w:trPr>
          <w:trHeight w:val="410"/>
        </w:trPr>
        <w:tc>
          <w:tcPr>
            <w:tcW w:w="10773" w:type="dxa"/>
            <w:gridSpan w:val="4"/>
          </w:tcPr>
          <w:p w14:paraId="6C2040D5" w14:textId="77777777" w:rsidR="00813631" w:rsidRPr="00B21E4B" w:rsidRDefault="0081363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B21E4B">
              <w:rPr>
                <w:rFonts w:ascii="Arial" w:hAnsi="Arial" w:cs="Arial"/>
                <w:sz w:val="18"/>
                <w:szCs w:val="18"/>
              </w:rPr>
              <w:t>Would you like to provide any other comments?</w:t>
            </w:r>
          </w:p>
          <w:p w14:paraId="2C64121B" w14:textId="77777777" w:rsidR="00813631" w:rsidRPr="00B21E4B" w:rsidRDefault="0081363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161770D9" w14:textId="77777777" w:rsidR="00813631" w:rsidRPr="00B21E4B" w:rsidRDefault="00813631" w:rsidP="00626FF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BDD326E" w14:textId="77777777" w:rsidR="001E38C7" w:rsidRPr="00E930A8" w:rsidRDefault="001E38C7" w:rsidP="001E38C7">
      <w:pPr>
        <w:pStyle w:val="ListParagraph"/>
        <w:spacing w:after="120"/>
        <w:ind w:left="810"/>
        <w:jc w:val="center"/>
        <w:rPr>
          <w:rFonts w:asciiTheme="majorHAnsi" w:hAnsiTheme="majorHAnsi" w:cstheme="majorHAnsi"/>
          <w:color w:val="0000FF"/>
        </w:rPr>
      </w:pPr>
    </w:p>
    <w:sectPr w:rsidR="001E38C7" w:rsidRPr="00E930A8" w:rsidSect="004547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566" w:bottom="1440" w:left="567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7DCEC" w14:textId="77777777" w:rsidR="00245C3E" w:rsidRDefault="00245C3E" w:rsidP="00E81266">
      <w:pPr>
        <w:spacing w:after="0" w:line="240" w:lineRule="auto"/>
      </w:pPr>
      <w:r>
        <w:separator/>
      </w:r>
    </w:p>
  </w:endnote>
  <w:endnote w:type="continuationSeparator" w:id="0">
    <w:p w14:paraId="4233C917" w14:textId="77777777" w:rsidR="00245C3E" w:rsidRDefault="00245C3E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FBA96" w14:textId="77777777" w:rsidR="00626FF3" w:rsidRPr="00C21419" w:rsidRDefault="00626FF3">
    <w:pPr>
      <w:tabs>
        <w:tab w:val="center" w:pos="4550"/>
        <w:tab w:val="left" w:pos="5818"/>
      </w:tabs>
      <w:ind w:right="260"/>
      <w:jc w:val="right"/>
      <w:rPr>
        <w:b/>
        <w:sz w:val="24"/>
        <w:szCs w:val="24"/>
      </w:rPr>
    </w:pPr>
    <w:r w:rsidRPr="00C21419">
      <w:rPr>
        <w:b/>
        <w:spacing w:val="60"/>
        <w:sz w:val="24"/>
        <w:szCs w:val="24"/>
      </w:rPr>
      <w:t>Page</w:t>
    </w:r>
    <w:r w:rsidRPr="00C21419">
      <w:rPr>
        <w:b/>
        <w:sz w:val="24"/>
        <w:szCs w:val="24"/>
      </w:rPr>
      <w:t xml:space="preserve"> </w:t>
    </w:r>
    <w:r w:rsidRPr="00C21419">
      <w:rPr>
        <w:b/>
        <w:sz w:val="24"/>
        <w:szCs w:val="24"/>
      </w:rPr>
      <w:fldChar w:fldCharType="begin"/>
    </w:r>
    <w:r w:rsidRPr="00C21419">
      <w:rPr>
        <w:b/>
        <w:sz w:val="24"/>
        <w:szCs w:val="24"/>
      </w:rPr>
      <w:instrText xml:space="preserve"> PAGE   \* MERGEFORMAT </w:instrText>
    </w:r>
    <w:r w:rsidRPr="00C21419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14</w:t>
    </w:r>
    <w:r w:rsidRPr="00C21419">
      <w:rPr>
        <w:b/>
        <w:sz w:val="24"/>
        <w:szCs w:val="24"/>
      </w:rPr>
      <w:fldChar w:fldCharType="end"/>
    </w:r>
    <w:r w:rsidRPr="00C21419">
      <w:rPr>
        <w:b/>
        <w:sz w:val="24"/>
        <w:szCs w:val="24"/>
      </w:rPr>
      <w:t xml:space="preserve"> | </w:t>
    </w:r>
    <w:r w:rsidRPr="00C21419">
      <w:rPr>
        <w:b/>
        <w:sz w:val="24"/>
        <w:szCs w:val="24"/>
      </w:rPr>
      <w:fldChar w:fldCharType="begin"/>
    </w:r>
    <w:r w:rsidRPr="00C21419">
      <w:rPr>
        <w:b/>
        <w:sz w:val="24"/>
        <w:szCs w:val="24"/>
      </w:rPr>
      <w:instrText xml:space="preserve"> NUMPAGES  \* Arabic  \* MERGEFORMAT </w:instrText>
    </w:r>
    <w:r w:rsidRPr="00C21419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14</w:t>
    </w:r>
    <w:r w:rsidRPr="00C21419">
      <w:rPr>
        <w:b/>
        <w:sz w:val="24"/>
        <w:szCs w:val="24"/>
      </w:rPr>
      <w:fldChar w:fldCharType="end"/>
    </w:r>
  </w:p>
  <w:p w14:paraId="6C02DE86" w14:textId="6DB2FD73" w:rsidR="00626FF3" w:rsidRDefault="00626F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F27DD" w14:textId="77777777" w:rsidR="00245C3E" w:rsidRDefault="00245C3E" w:rsidP="00E81266">
      <w:pPr>
        <w:spacing w:after="0" w:line="240" w:lineRule="auto"/>
      </w:pPr>
      <w:r>
        <w:separator/>
      </w:r>
    </w:p>
  </w:footnote>
  <w:footnote w:type="continuationSeparator" w:id="0">
    <w:p w14:paraId="0556D5BE" w14:textId="77777777" w:rsidR="00245C3E" w:rsidRDefault="00245C3E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52899" w14:textId="1C0C69BE" w:rsidR="00A57205" w:rsidRDefault="00A5720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2341564C" wp14:editId="06ECC8F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68935"/>
              <wp:effectExtent l="0" t="0" r="16510" b="12065"/>
              <wp:wrapNone/>
              <wp:docPr id="1116697560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B3E015" w14:textId="48A82FD0" w:rsidR="00A57205" w:rsidRPr="00A57205" w:rsidRDefault="00A57205" w:rsidP="00A57205">
                          <w:pPr>
                            <w:spacing w:after="0"/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A57205"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4156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9.05pt;z-index:2516674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" filled="f" stroked="f">
              <v:textbox style="mso-fit-shape-to-text:t" inset="0,15pt,0,0">
                <w:txbxContent>
                  <w:p w14:paraId="0DB3E015" w14:textId="48A82FD0" w:rsidR="00A57205" w:rsidRPr="00A57205" w:rsidRDefault="00A57205" w:rsidP="00A57205">
                    <w:pPr>
                      <w:spacing w:after="0"/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A57205"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709"/>
      <w:gridCol w:w="2064"/>
    </w:tblGrid>
    <w:tr w:rsidR="00626FF3" w:rsidRPr="008F4F0C" w14:paraId="74B4D942" w14:textId="77777777" w:rsidTr="00FD4E09">
      <w:trPr>
        <w:trHeight w:val="1418"/>
      </w:trPr>
      <w:tc>
        <w:tcPr>
          <w:tcW w:w="4042" w:type="pct"/>
          <w:hideMark/>
        </w:tcPr>
        <w:p w14:paraId="363C04F7" w14:textId="2ACF6A62" w:rsidR="00626FF3" w:rsidRPr="008F4F0C" w:rsidRDefault="00A57205" w:rsidP="00626FF3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0" distR="0" simplePos="0" relativeHeight="251668480" behindDoc="0" locked="0" layoutInCell="1" allowOverlap="1" wp14:anchorId="7230F40F" wp14:editId="3CDA90DD">
                    <wp:simplePos x="635" y="635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459740" cy="368935"/>
                    <wp:effectExtent l="0" t="0" r="16510" b="12065"/>
                    <wp:wrapNone/>
                    <wp:docPr id="1723766381" name="Text Box 3" descr="OFFIC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9740" cy="368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39BD4A" w14:textId="1D1F759C" w:rsidR="00A57205" w:rsidRPr="00A57205" w:rsidRDefault="00A57205" w:rsidP="00A57205">
                                <w:pPr>
                                  <w:spacing w:after="0"/>
                                  <w:rPr>
                                    <w:rFonts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 w:rsidRPr="00A57205">
                                  <w:rPr>
                                    <w:rFonts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230F4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alt="OFFICIAL" style="position:absolute;margin-left:0;margin-top:0;width:36.2pt;height:29.05pt;z-index:2516684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" filled="f" stroked="f">
                    <v:textbox style="mso-fit-shape-to-text:t" inset="0,15pt,0,0">
                      <w:txbxContent>
                        <w:p w14:paraId="1739BD4A" w14:textId="1D1F759C" w:rsidR="00A57205" w:rsidRPr="00A57205" w:rsidRDefault="00A57205" w:rsidP="00A57205">
                          <w:pPr>
                            <w:spacing w:after="0"/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A57205"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26FF3">
            <w:rPr>
              <w:noProof/>
              <w:lang w:eastAsia="en-AU"/>
            </w:rPr>
            <w:drawing>
              <wp:anchor distT="0" distB="0" distL="114300" distR="114300" simplePos="0" relativeHeight="251665408" behindDoc="0" locked="0" layoutInCell="1" allowOverlap="1" wp14:anchorId="74B4D950" wp14:editId="74B4D951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0DF4074" w14:textId="77777777" w:rsidR="00626FF3" w:rsidRDefault="00626FF3" w:rsidP="00626FF3">
          <w:pPr>
            <w:spacing w:before="120" w:after="120" w:line="240" w:lineRule="auto"/>
            <w:rPr>
              <w:rFonts w:cs="Calibri"/>
              <w:b/>
              <w:color w:val="404040"/>
              <w:sz w:val="28"/>
              <w:szCs w:val="28"/>
            </w:rPr>
          </w:pPr>
        </w:p>
        <w:p w14:paraId="038FE802" w14:textId="77777777" w:rsidR="00626FF3" w:rsidRDefault="00626FF3" w:rsidP="00626FF3">
          <w:pPr>
            <w:spacing w:before="120" w:after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  <w:p w14:paraId="353468E4" w14:textId="5E594673" w:rsidR="00E433E7" w:rsidRPr="00E433E7" w:rsidRDefault="00E433E7" w:rsidP="00626FF3">
          <w:pPr>
            <w:spacing w:before="120" w:after="120" w:line="240" w:lineRule="auto"/>
            <w:rPr>
              <w:rFonts w:ascii="Arial" w:hAnsi="Arial" w:cs="Arial"/>
              <w:bCs/>
              <w:color w:val="404040"/>
              <w:sz w:val="18"/>
              <w:szCs w:val="18"/>
              <w:lang w:eastAsia="ja-JP"/>
            </w:rPr>
          </w:pPr>
          <w:r>
            <w:rPr>
              <w:rFonts w:ascii="Arial" w:hAnsi="Arial" w:cs="Arial"/>
              <w:bCs/>
              <w:color w:val="404040"/>
              <w:sz w:val="18"/>
              <w:szCs w:val="18"/>
            </w:rPr>
            <w:t>(Sessions 08~10) – Topic: Presenting Professionally (Development)</w:t>
          </w:r>
        </w:p>
      </w:tc>
      <w:tc>
        <w:tcPr>
          <w:tcW w:w="958" w:type="pct"/>
        </w:tcPr>
        <w:p w14:paraId="613176E2" w14:textId="77777777" w:rsidR="00626FF3" w:rsidRPr="00AE1B3E" w:rsidRDefault="00626FF3" w:rsidP="00AE1B3E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spacing w:after="0"/>
            <w:rPr>
              <w:rFonts w:ascii="Tahoma" w:hAnsi="Tahoma" w:cs="Tahoma"/>
              <w:sz w:val="20"/>
              <w:szCs w:val="18"/>
            </w:rPr>
          </w:pPr>
          <w:r w:rsidRPr="00AE1B3E">
            <w:rPr>
              <w:rFonts w:ascii="Tahoma" w:hAnsi="Tahoma" w:cs="Tahoma"/>
              <w:sz w:val="20"/>
              <w:szCs w:val="18"/>
            </w:rPr>
            <w:t>Form no: F1020110</w:t>
          </w:r>
        </w:p>
        <w:p w14:paraId="73148D50" w14:textId="77777777" w:rsidR="00626FF3" w:rsidRDefault="00626FF3" w:rsidP="00AE1B3E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spacing w:after="0"/>
            <w:rPr>
              <w:rFonts w:ascii="Tahoma" w:hAnsi="Tahoma" w:cs="Tahoma"/>
              <w:sz w:val="20"/>
              <w:szCs w:val="18"/>
            </w:rPr>
          </w:pPr>
          <w:r w:rsidRPr="00AE1B3E">
            <w:rPr>
              <w:rFonts w:ascii="Tahoma" w:hAnsi="Tahoma" w:cs="Tahoma"/>
              <w:sz w:val="20"/>
              <w:szCs w:val="18"/>
            </w:rPr>
            <w:t xml:space="preserve">Issue date: </w:t>
          </w:r>
        </w:p>
        <w:p w14:paraId="41AA9724" w14:textId="33865AC1" w:rsidR="00626FF3" w:rsidRPr="00AE1B3E" w:rsidRDefault="00586F2F" w:rsidP="00AE1B3E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spacing w:after="0"/>
            <w:rPr>
              <w:rFonts w:ascii="Tahoma" w:hAnsi="Tahoma" w:cs="Tahoma"/>
              <w:sz w:val="20"/>
              <w:szCs w:val="18"/>
            </w:rPr>
          </w:pPr>
          <w:r>
            <w:rPr>
              <w:rFonts w:ascii="Tahoma" w:hAnsi="Tahoma" w:cs="Tahoma"/>
              <w:sz w:val="20"/>
              <w:szCs w:val="18"/>
            </w:rPr>
            <w:t>2</w:t>
          </w:r>
          <w:r w:rsidR="00077B5E">
            <w:rPr>
              <w:rFonts w:ascii="Tahoma" w:hAnsi="Tahoma" w:cs="Tahoma"/>
              <w:sz w:val="20"/>
              <w:szCs w:val="18"/>
            </w:rPr>
            <w:t>7</w:t>
          </w:r>
          <w:r w:rsidR="00626FF3" w:rsidRPr="00AE1B3E">
            <w:rPr>
              <w:rFonts w:ascii="Tahoma" w:hAnsi="Tahoma" w:cs="Tahoma"/>
              <w:sz w:val="20"/>
              <w:szCs w:val="18"/>
            </w:rPr>
            <w:t>/0</w:t>
          </w:r>
          <w:r>
            <w:rPr>
              <w:rFonts w:ascii="Tahoma" w:hAnsi="Tahoma" w:cs="Tahoma"/>
              <w:sz w:val="20"/>
              <w:szCs w:val="18"/>
            </w:rPr>
            <w:t>6</w:t>
          </w:r>
          <w:r w:rsidR="00626FF3" w:rsidRPr="00AE1B3E">
            <w:rPr>
              <w:rFonts w:ascii="Tahoma" w:hAnsi="Tahoma" w:cs="Tahoma"/>
              <w:sz w:val="20"/>
              <w:szCs w:val="18"/>
            </w:rPr>
            <w:t>/20</w:t>
          </w:r>
          <w:r w:rsidR="00077B5E">
            <w:rPr>
              <w:rFonts w:ascii="Tahoma" w:hAnsi="Tahoma" w:cs="Tahoma"/>
              <w:sz w:val="20"/>
              <w:szCs w:val="18"/>
            </w:rPr>
            <w:t>2</w:t>
          </w:r>
          <w:r>
            <w:rPr>
              <w:rFonts w:ascii="Tahoma" w:hAnsi="Tahoma" w:cs="Tahoma"/>
              <w:sz w:val="20"/>
              <w:szCs w:val="18"/>
            </w:rPr>
            <w:t>2</w:t>
          </w:r>
        </w:p>
        <w:p w14:paraId="617091D5" w14:textId="77777777" w:rsidR="00626FF3" w:rsidRDefault="00626FF3" w:rsidP="00AE1B3E">
          <w:pPr>
            <w:spacing w:after="0" w:line="240" w:lineRule="auto"/>
            <w:rPr>
              <w:rFonts w:ascii="Tahoma" w:hAnsi="Tahoma" w:cs="Tahoma"/>
              <w:sz w:val="20"/>
              <w:szCs w:val="18"/>
            </w:rPr>
          </w:pPr>
          <w:r w:rsidRPr="00AE1B3E">
            <w:rPr>
              <w:rFonts w:ascii="Tahoma" w:hAnsi="Tahoma" w:cs="Tahoma"/>
              <w:sz w:val="20"/>
              <w:szCs w:val="18"/>
            </w:rPr>
            <w:t xml:space="preserve">Review date: </w:t>
          </w:r>
        </w:p>
        <w:p w14:paraId="74B4D941" w14:textId="767E2C26" w:rsidR="00626FF3" w:rsidRPr="008F4F0C" w:rsidRDefault="00626FF3" w:rsidP="00AE1B3E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 w:rsidRPr="00AE1B3E">
            <w:rPr>
              <w:rFonts w:ascii="Tahoma" w:hAnsi="Tahoma" w:cs="Tahoma"/>
              <w:sz w:val="20"/>
              <w:szCs w:val="18"/>
            </w:rPr>
            <w:t>??/??/????</w:t>
          </w:r>
        </w:p>
      </w:tc>
    </w:tr>
  </w:tbl>
  <w:p w14:paraId="74B4D946" w14:textId="77777777" w:rsidR="00626FF3" w:rsidRPr="00A67AAA" w:rsidRDefault="00626FF3" w:rsidP="003F0B0F">
    <w:pPr>
      <w:pStyle w:val="Header"/>
      <w:spacing w:after="0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211EA" w14:textId="0D39A0D2" w:rsidR="00A57205" w:rsidRDefault="00A5720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6DB5AE6" wp14:editId="428E25C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68935"/>
              <wp:effectExtent l="0" t="0" r="16510" b="12065"/>
              <wp:wrapNone/>
              <wp:docPr id="40108202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6A1F63" w14:textId="5A42F666" w:rsidR="00A57205" w:rsidRPr="00A57205" w:rsidRDefault="00A57205" w:rsidP="00A57205">
                          <w:pPr>
                            <w:spacing w:after="0"/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A57205"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DB5A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6.2pt;height:29.05pt;z-index:25166643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" filled="f" stroked="f">
              <v:textbox style="mso-fit-shape-to-text:t" inset="0,15pt,0,0">
                <w:txbxContent>
                  <w:p w14:paraId="386A1F63" w14:textId="5A42F666" w:rsidR="00A57205" w:rsidRPr="00A57205" w:rsidRDefault="00A57205" w:rsidP="00A57205">
                    <w:pPr>
                      <w:spacing w:after="0"/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A57205"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62368"/>
    <w:multiLevelType w:val="hybridMultilevel"/>
    <w:tmpl w:val="31C849CE"/>
    <w:lvl w:ilvl="0" w:tplc="F24013AC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CDE"/>
    <w:multiLevelType w:val="hybridMultilevel"/>
    <w:tmpl w:val="DF9285FA"/>
    <w:lvl w:ilvl="0" w:tplc="E4ECA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06C21"/>
    <w:multiLevelType w:val="hybridMultilevel"/>
    <w:tmpl w:val="06B6D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A1007"/>
    <w:multiLevelType w:val="hybridMultilevel"/>
    <w:tmpl w:val="18ACDD56"/>
    <w:lvl w:ilvl="0" w:tplc="98BC1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BA5E3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47215"/>
    <w:multiLevelType w:val="hybridMultilevel"/>
    <w:tmpl w:val="F87405D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5A0B52"/>
    <w:multiLevelType w:val="hybridMultilevel"/>
    <w:tmpl w:val="071C0F9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937D2F"/>
    <w:multiLevelType w:val="hybridMultilevel"/>
    <w:tmpl w:val="8062A9B6"/>
    <w:lvl w:ilvl="0" w:tplc="2FBA5E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405C5"/>
    <w:multiLevelType w:val="hybridMultilevel"/>
    <w:tmpl w:val="291A1DC8"/>
    <w:lvl w:ilvl="0" w:tplc="7AEC4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246A"/>
    <w:multiLevelType w:val="hybridMultilevel"/>
    <w:tmpl w:val="FDC2AF22"/>
    <w:lvl w:ilvl="0" w:tplc="11F41DF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67038"/>
    <w:multiLevelType w:val="hybridMultilevel"/>
    <w:tmpl w:val="18028DD6"/>
    <w:lvl w:ilvl="0" w:tplc="3EB4E65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B528679C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B4B4C"/>
    <w:multiLevelType w:val="hybridMultilevel"/>
    <w:tmpl w:val="326A8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A2E82"/>
    <w:multiLevelType w:val="hybridMultilevel"/>
    <w:tmpl w:val="EB9A04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E4751"/>
    <w:multiLevelType w:val="multilevel"/>
    <w:tmpl w:val="4DA07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3C5645E"/>
    <w:multiLevelType w:val="hybridMultilevel"/>
    <w:tmpl w:val="2B4A11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F4914"/>
    <w:multiLevelType w:val="hybridMultilevel"/>
    <w:tmpl w:val="9C7A906C"/>
    <w:lvl w:ilvl="0" w:tplc="E4ECA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24C19"/>
    <w:multiLevelType w:val="hybridMultilevel"/>
    <w:tmpl w:val="499C4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20969"/>
    <w:multiLevelType w:val="hybridMultilevel"/>
    <w:tmpl w:val="C674D8B2"/>
    <w:lvl w:ilvl="0" w:tplc="8EE2F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A2B77"/>
    <w:multiLevelType w:val="hybridMultilevel"/>
    <w:tmpl w:val="98382510"/>
    <w:lvl w:ilvl="0" w:tplc="2BB2C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23760"/>
    <w:multiLevelType w:val="hybridMultilevel"/>
    <w:tmpl w:val="519660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907D7"/>
    <w:multiLevelType w:val="hybridMultilevel"/>
    <w:tmpl w:val="F85CAC5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263499"/>
    <w:multiLevelType w:val="hybridMultilevel"/>
    <w:tmpl w:val="4FF4DC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A8EFF3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C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93CF8"/>
    <w:multiLevelType w:val="hybridMultilevel"/>
    <w:tmpl w:val="A41C5A3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560E05"/>
    <w:multiLevelType w:val="hybridMultilevel"/>
    <w:tmpl w:val="F0EADF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D59B5"/>
    <w:multiLevelType w:val="hybridMultilevel"/>
    <w:tmpl w:val="38BCCE00"/>
    <w:lvl w:ilvl="0" w:tplc="11F41DF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E95017"/>
    <w:multiLevelType w:val="multilevel"/>
    <w:tmpl w:val="3264871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sz w:val="2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  <w:color w:val="0000FF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  <w:color w:val="0000FF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color w:val="0000FF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  <w:color w:val="0000FF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  <w:color w:val="0000FF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  <w:color w:val="0000FF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color w:val="0000FF"/>
      </w:rPr>
    </w:lvl>
  </w:abstractNum>
  <w:abstractNum w:abstractNumId="26" w15:restartNumberingAfterBreak="0">
    <w:nsid w:val="78A355E4"/>
    <w:multiLevelType w:val="multilevel"/>
    <w:tmpl w:val="565ED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929692C"/>
    <w:multiLevelType w:val="hybridMultilevel"/>
    <w:tmpl w:val="56D45C66"/>
    <w:lvl w:ilvl="0" w:tplc="42E01A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908596">
      <w:numFmt w:val="bullet"/>
      <w:lvlText w:val="-"/>
      <w:lvlJc w:val="left"/>
      <w:pPr>
        <w:ind w:left="2160" w:hanging="180"/>
      </w:pPr>
      <w:rPr>
        <w:rFonts w:ascii="Calibri" w:eastAsia="Calibri" w:hAnsi="Calibri" w:cs="Times New Roman" w:hint="default"/>
        <w:color w:val="auto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030B7"/>
    <w:multiLevelType w:val="hybridMultilevel"/>
    <w:tmpl w:val="61685198"/>
    <w:lvl w:ilvl="0" w:tplc="BE68439E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32E7C"/>
    <w:multiLevelType w:val="hybridMultilevel"/>
    <w:tmpl w:val="F60259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405997">
    <w:abstractNumId w:val="18"/>
  </w:num>
  <w:num w:numId="2" w16cid:durableId="32967661">
    <w:abstractNumId w:val="9"/>
  </w:num>
  <w:num w:numId="3" w16cid:durableId="1132089211">
    <w:abstractNumId w:val="25"/>
  </w:num>
  <w:num w:numId="4" w16cid:durableId="1855418750">
    <w:abstractNumId w:val="24"/>
  </w:num>
  <w:num w:numId="5" w16cid:durableId="600725607">
    <w:abstractNumId w:val="26"/>
  </w:num>
  <w:num w:numId="6" w16cid:durableId="1957441164">
    <w:abstractNumId w:val="2"/>
  </w:num>
  <w:num w:numId="7" w16cid:durableId="1335843574">
    <w:abstractNumId w:val="29"/>
  </w:num>
  <w:num w:numId="8" w16cid:durableId="567304194">
    <w:abstractNumId w:val="27"/>
  </w:num>
  <w:num w:numId="9" w16cid:durableId="1990358146">
    <w:abstractNumId w:val="13"/>
  </w:num>
  <w:num w:numId="10" w16cid:durableId="1657995325">
    <w:abstractNumId w:val="21"/>
  </w:num>
  <w:num w:numId="11" w16cid:durableId="1929187842">
    <w:abstractNumId w:val="10"/>
  </w:num>
  <w:num w:numId="12" w16cid:durableId="1296375988">
    <w:abstractNumId w:val="3"/>
  </w:num>
  <w:num w:numId="13" w16cid:durableId="652953810">
    <w:abstractNumId w:val="10"/>
    <w:lvlOverride w:ilvl="0">
      <w:startOverride w:val="1"/>
    </w:lvlOverride>
  </w:num>
  <w:num w:numId="14" w16cid:durableId="764879566">
    <w:abstractNumId w:val="6"/>
  </w:num>
  <w:num w:numId="15" w16cid:durableId="2119399968">
    <w:abstractNumId w:val="1"/>
  </w:num>
  <w:num w:numId="16" w16cid:durableId="469597154">
    <w:abstractNumId w:val="10"/>
    <w:lvlOverride w:ilvl="0">
      <w:startOverride w:val="1"/>
    </w:lvlOverride>
  </w:num>
  <w:num w:numId="17" w16cid:durableId="598371884">
    <w:abstractNumId w:val="4"/>
  </w:num>
  <w:num w:numId="18" w16cid:durableId="761342372">
    <w:abstractNumId w:val="17"/>
  </w:num>
  <w:num w:numId="19" w16cid:durableId="972717529">
    <w:abstractNumId w:val="10"/>
    <w:lvlOverride w:ilvl="0">
      <w:startOverride w:val="1"/>
    </w:lvlOverride>
  </w:num>
  <w:num w:numId="20" w16cid:durableId="984968116">
    <w:abstractNumId w:val="20"/>
  </w:num>
  <w:num w:numId="21" w16cid:durableId="1248423550">
    <w:abstractNumId w:val="5"/>
  </w:num>
  <w:num w:numId="22" w16cid:durableId="2022854383">
    <w:abstractNumId w:val="7"/>
  </w:num>
  <w:num w:numId="23" w16cid:durableId="496001240">
    <w:abstractNumId w:val="10"/>
    <w:lvlOverride w:ilvl="0">
      <w:startOverride w:val="1"/>
    </w:lvlOverride>
  </w:num>
  <w:num w:numId="24" w16cid:durableId="1376930793">
    <w:abstractNumId w:val="15"/>
  </w:num>
  <w:num w:numId="25" w16cid:durableId="1106971842">
    <w:abstractNumId w:val="22"/>
  </w:num>
  <w:num w:numId="26" w16cid:durableId="1613904290">
    <w:abstractNumId w:val="12"/>
  </w:num>
  <w:num w:numId="27" w16cid:durableId="1421760115">
    <w:abstractNumId w:val="8"/>
  </w:num>
  <w:num w:numId="28" w16cid:durableId="1087995764">
    <w:abstractNumId w:val="28"/>
  </w:num>
  <w:num w:numId="29" w16cid:durableId="1172721755">
    <w:abstractNumId w:val="14"/>
  </w:num>
  <w:num w:numId="30" w16cid:durableId="985284460">
    <w:abstractNumId w:val="11"/>
  </w:num>
  <w:num w:numId="31" w16cid:durableId="928120997">
    <w:abstractNumId w:val="16"/>
  </w:num>
  <w:num w:numId="32" w16cid:durableId="1494223398">
    <w:abstractNumId w:val="0"/>
  </w:num>
  <w:num w:numId="33" w16cid:durableId="351298749">
    <w:abstractNumId w:val="19"/>
  </w:num>
  <w:num w:numId="34" w16cid:durableId="1045299322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B0"/>
    <w:rsid w:val="000027A0"/>
    <w:rsid w:val="00003769"/>
    <w:rsid w:val="0000450C"/>
    <w:rsid w:val="00005435"/>
    <w:rsid w:val="00005C03"/>
    <w:rsid w:val="00006A23"/>
    <w:rsid w:val="000105C6"/>
    <w:rsid w:val="00012DC5"/>
    <w:rsid w:val="0001343D"/>
    <w:rsid w:val="000136AE"/>
    <w:rsid w:val="000151D6"/>
    <w:rsid w:val="000156EF"/>
    <w:rsid w:val="000157A7"/>
    <w:rsid w:val="000165D1"/>
    <w:rsid w:val="0001705F"/>
    <w:rsid w:val="0001714C"/>
    <w:rsid w:val="00017FF7"/>
    <w:rsid w:val="0002009B"/>
    <w:rsid w:val="000208A0"/>
    <w:rsid w:val="00020CB9"/>
    <w:rsid w:val="00023330"/>
    <w:rsid w:val="000237C9"/>
    <w:rsid w:val="00024167"/>
    <w:rsid w:val="00027251"/>
    <w:rsid w:val="0002779D"/>
    <w:rsid w:val="0002782E"/>
    <w:rsid w:val="00027DF6"/>
    <w:rsid w:val="00031973"/>
    <w:rsid w:val="00032BD5"/>
    <w:rsid w:val="00032DB6"/>
    <w:rsid w:val="00032E11"/>
    <w:rsid w:val="0003527F"/>
    <w:rsid w:val="0004002A"/>
    <w:rsid w:val="00042B71"/>
    <w:rsid w:val="000505D8"/>
    <w:rsid w:val="00050C2C"/>
    <w:rsid w:val="00051137"/>
    <w:rsid w:val="0005256C"/>
    <w:rsid w:val="00052873"/>
    <w:rsid w:val="00053A70"/>
    <w:rsid w:val="00054EDC"/>
    <w:rsid w:val="00056B34"/>
    <w:rsid w:val="0006172F"/>
    <w:rsid w:val="00061A1E"/>
    <w:rsid w:val="00062250"/>
    <w:rsid w:val="00066543"/>
    <w:rsid w:val="0006665A"/>
    <w:rsid w:val="00070DCF"/>
    <w:rsid w:val="00071A72"/>
    <w:rsid w:val="00073220"/>
    <w:rsid w:val="0007368A"/>
    <w:rsid w:val="00074520"/>
    <w:rsid w:val="00074DFE"/>
    <w:rsid w:val="00075100"/>
    <w:rsid w:val="0007556E"/>
    <w:rsid w:val="00075B18"/>
    <w:rsid w:val="00075D31"/>
    <w:rsid w:val="000769F0"/>
    <w:rsid w:val="00077480"/>
    <w:rsid w:val="00077B5E"/>
    <w:rsid w:val="00077CA7"/>
    <w:rsid w:val="0008248D"/>
    <w:rsid w:val="00083A32"/>
    <w:rsid w:val="00083AF0"/>
    <w:rsid w:val="00084342"/>
    <w:rsid w:val="00084A94"/>
    <w:rsid w:val="00084E50"/>
    <w:rsid w:val="0008740F"/>
    <w:rsid w:val="00087F51"/>
    <w:rsid w:val="00090AF0"/>
    <w:rsid w:val="00090C07"/>
    <w:rsid w:val="000928D0"/>
    <w:rsid w:val="00092C21"/>
    <w:rsid w:val="00093399"/>
    <w:rsid w:val="00093AA0"/>
    <w:rsid w:val="0009605D"/>
    <w:rsid w:val="00096E82"/>
    <w:rsid w:val="000A01D6"/>
    <w:rsid w:val="000A087A"/>
    <w:rsid w:val="000A1C7A"/>
    <w:rsid w:val="000A1DC3"/>
    <w:rsid w:val="000A2DCA"/>
    <w:rsid w:val="000A3119"/>
    <w:rsid w:val="000A3600"/>
    <w:rsid w:val="000A4081"/>
    <w:rsid w:val="000A59E7"/>
    <w:rsid w:val="000A6698"/>
    <w:rsid w:val="000A7C8D"/>
    <w:rsid w:val="000B17B2"/>
    <w:rsid w:val="000B1971"/>
    <w:rsid w:val="000B558A"/>
    <w:rsid w:val="000B5C1E"/>
    <w:rsid w:val="000B5F4B"/>
    <w:rsid w:val="000C0EE1"/>
    <w:rsid w:val="000C4E3B"/>
    <w:rsid w:val="000C5176"/>
    <w:rsid w:val="000C624C"/>
    <w:rsid w:val="000C7CA0"/>
    <w:rsid w:val="000D034C"/>
    <w:rsid w:val="000D2289"/>
    <w:rsid w:val="000D2670"/>
    <w:rsid w:val="000D34A0"/>
    <w:rsid w:val="000D3517"/>
    <w:rsid w:val="000D43FC"/>
    <w:rsid w:val="000D7FBF"/>
    <w:rsid w:val="000E2061"/>
    <w:rsid w:val="000E58A1"/>
    <w:rsid w:val="000E5AFC"/>
    <w:rsid w:val="000E638D"/>
    <w:rsid w:val="000E6B2E"/>
    <w:rsid w:val="000E7F1D"/>
    <w:rsid w:val="000F1DAB"/>
    <w:rsid w:val="000F37A2"/>
    <w:rsid w:val="000F4485"/>
    <w:rsid w:val="000F697D"/>
    <w:rsid w:val="000F6ED8"/>
    <w:rsid w:val="000F73EA"/>
    <w:rsid w:val="001004EA"/>
    <w:rsid w:val="0010087B"/>
    <w:rsid w:val="0010106A"/>
    <w:rsid w:val="00101919"/>
    <w:rsid w:val="00101A87"/>
    <w:rsid w:val="0010376D"/>
    <w:rsid w:val="001056A2"/>
    <w:rsid w:val="001104C3"/>
    <w:rsid w:val="00111C15"/>
    <w:rsid w:val="00112585"/>
    <w:rsid w:val="0011372E"/>
    <w:rsid w:val="00115B25"/>
    <w:rsid w:val="0011703C"/>
    <w:rsid w:val="00120E04"/>
    <w:rsid w:val="0012144A"/>
    <w:rsid w:val="00121C78"/>
    <w:rsid w:val="001222F4"/>
    <w:rsid w:val="00123E13"/>
    <w:rsid w:val="001242CD"/>
    <w:rsid w:val="001304CB"/>
    <w:rsid w:val="0013226B"/>
    <w:rsid w:val="0013243B"/>
    <w:rsid w:val="00133D13"/>
    <w:rsid w:val="0013495E"/>
    <w:rsid w:val="00135875"/>
    <w:rsid w:val="00136926"/>
    <w:rsid w:val="00136C22"/>
    <w:rsid w:val="00140B24"/>
    <w:rsid w:val="00140E83"/>
    <w:rsid w:val="00141CAF"/>
    <w:rsid w:val="00143329"/>
    <w:rsid w:val="00151F37"/>
    <w:rsid w:val="00153618"/>
    <w:rsid w:val="00154DE6"/>
    <w:rsid w:val="00155CBE"/>
    <w:rsid w:val="001560FB"/>
    <w:rsid w:val="00157126"/>
    <w:rsid w:val="0015734D"/>
    <w:rsid w:val="00157CA5"/>
    <w:rsid w:val="00160E0F"/>
    <w:rsid w:val="00161453"/>
    <w:rsid w:val="00161B81"/>
    <w:rsid w:val="00161EC4"/>
    <w:rsid w:val="0016272E"/>
    <w:rsid w:val="00164511"/>
    <w:rsid w:val="00167DD5"/>
    <w:rsid w:val="00167E0E"/>
    <w:rsid w:val="0017043B"/>
    <w:rsid w:val="001707C7"/>
    <w:rsid w:val="00171B1F"/>
    <w:rsid w:val="00171F53"/>
    <w:rsid w:val="00173D53"/>
    <w:rsid w:val="00175D93"/>
    <w:rsid w:val="0017763A"/>
    <w:rsid w:val="00180C34"/>
    <w:rsid w:val="0018152A"/>
    <w:rsid w:val="00183E8C"/>
    <w:rsid w:val="0018517F"/>
    <w:rsid w:val="001866EC"/>
    <w:rsid w:val="00186C2A"/>
    <w:rsid w:val="00186C9F"/>
    <w:rsid w:val="00192029"/>
    <w:rsid w:val="00192042"/>
    <w:rsid w:val="00192456"/>
    <w:rsid w:val="001928AE"/>
    <w:rsid w:val="00194263"/>
    <w:rsid w:val="00194E52"/>
    <w:rsid w:val="00195323"/>
    <w:rsid w:val="0019552D"/>
    <w:rsid w:val="00197F87"/>
    <w:rsid w:val="001A1D7D"/>
    <w:rsid w:val="001A5567"/>
    <w:rsid w:val="001A60DD"/>
    <w:rsid w:val="001B13E6"/>
    <w:rsid w:val="001B3657"/>
    <w:rsid w:val="001B45FC"/>
    <w:rsid w:val="001B5CC8"/>
    <w:rsid w:val="001B5CD0"/>
    <w:rsid w:val="001B6F33"/>
    <w:rsid w:val="001C2344"/>
    <w:rsid w:val="001C5C7B"/>
    <w:rsid w:val="001C6C89"/>
    <w:rsid w:val="001C79E1"/>
    <w:rsid w:val="001D03E2"/>
    <w:rsid w:val="001D0E9B"/>
    <w:rsid w:val="001D10AE"/>
    <w:rsid w:val="001D41DC"/>
    <w:rsid w:val="001D7618"/>
    <w:rsid w:val="001E0894"/>
    <w:rsid w:val="001E13A7"/>
    <w:rsid w:val="001E25DD"/>
    <w:rsid w:val="001E2C4B"/>
    <w:rsid w:val="001E38C7"/>
    <w:rsid w:val="001E4ABB"/>
    <w:rsid w:val="001E762A"/>
    <w:rsid w:val="001F08B4"/>
    <w:rsid w:val="001F1324"/>
    <w:rsid w:val="001F2F7E"/>
    <w:rsid w:val="001F4A55"/>
    <w:rsid w:val="001F4D7E"/>
    <w:rsid w:val="001F6D0E"/>
    <w:rsid w:val="001F7109"/>
    <w:rsid w:val="001F7353"/>
    <w:rsid w:val="001F77E0"/>
    <w:rsid w:val="002044C0"/>
    <w:rsid w:val="00204C31"/>
    <w:rsid w:val="0021044C"/>
    <w:rsid w:val="0021101E"/>
    <w:rsid w:val="00211035"/>
    <w:rsid w:val="0021109C"/>
    <w:rsid w:val="00211634"/>
    <w:rsid w:val="00211B34"/>
    <w:rsid w:val="00211DA2"/>
    <w:rsid w:val="00211EFB"/>
    <w:rsid w:val="002121C3"/>
    <w:rsid w:val="00212B19"/>
    <w:rsid w:val="002144E9"/>
    <w:rsid w:val="0021465C"/>
    <w:rsid w:val="00214D74"/>
    <w:rsid w:val="002151EB"/>
    <w:rsid w:val="002171F3"/>
    <w:rsid w:val="00217204"/>
    <w:rsid w:val="00217F9E"/>
    <w:rsid w:val="00220934"/>
    <w:rsid w:val="002210A5"/>
    <w:rsid w:val="00222573"/>
    <w:rsid w:val="00223561"/>
    <w:rsid w:val="00223CB9"/>
    <w:rsid w:val="0022678B"/>
    <w:rsid w:val="00230F91"/>
    <w:rsid w:val="0023107B"/>
    <w:rsid w:val="002311AB"/>
    <w:rsid w:val="00231501"/>
    <w:rsid w:val="002326E1"/>
    <w:rsid w:val="00232A03"/>
    <w:rsid w:val="002345A8"/>
    <w:rsid w:val="002353FC"/>
    <w:rsid w:val="00236D58"/>
    <w:rsid w:val="0023786F"/>
    <w:rsid w:val="00237C11"/>
    <w:rsid w:val="00242193"/>
    <w:rsid w:val="002425E1"/>
    <w:rsid w:val="002458C6"/>
    <w:rsid w:val="002458DB"/>
    <w:rsid w:val="00245BF1"/>
    <w:rsid w:val="00245C3E"/>
    <w:rsid w:val="00245D1D"/>
    <w:rsid w:val="0024622B"/>
    <w:rsid w:val="002521B2"/>
    <w:rsid w:val="00253CD1"/>
    <w:rsid w:val="0025571D"/>
    <w:rsid w:val="00256881"/>
    <w:rsid w:val="00260671"/>
    <w:rsid w:val="00260830"/>
    <w:rsid w:val="002609B5"/>
    <w:rsid w:val="00260C6A"/>
    <w:rsid w:val="002610FD"/>
    <w:rsid w:val="0026225C"/>
    <w:rsid w:val="00262E8A"/>
    <w:rsid w:val="002718AE"/>
    <w:rsid w:val="00271E19"/>
    <w:rsid w:val="00271EDB"/>
    <w:rsid w:val="00273580"/>
    <w:rsid w:val="002736DB"/>
    <w:rsid w:val="0027383B"/>
    <w:rsid w:val="00273DCB"/>
    <w:rsid w:val="00276C5B"/>
    <w:rsid w:val="00277739"/>
    <w:rsid w:val="002803BF"/>
    <w:rsid w:val="002824A5"/>
    <w:rsid w:val="00282589"/>
    <w:rsid w:val="00282831"/>
    <w:rsid w:val="00283937"/>
    <w:rsid w:val="00283E64"/>
    <w:rsid w:val="00284A55"/>
    <w:rsid w:val="00287FE4"/>
    <w:rsid w:val="00290460"/>
    <w:rsid w:val="00290B2A"/>
    <w:rsid w:val="00290C72"/>
    <w:rsid w:val="002913CD"/>
    <w:rsid w:val="002938FF"/>
    <w:rsid w:val="00293FED"/>
    <w:rsid w:val="0029557D"/>
    <w:rsid w:val="00295E22"/>
    <w:rsid w:val="002964F9"/>
    <w:rsid w:val="00296DD0"/>
    <w:rsid w:val="002972BD"/>
    <w:rsid w:val="0029738C"/>
    <w:rsid w:val="002A0881"/>
    <w:rsid w:val="002A1D44"/>
    <w:rsid w:val="002A2263"/>
    <w:rsid w:val="002A2888"/>
    <w:rsid w:val="002A6848"/>
    <w:rsid w:val="002B04C9"/>
    <w:rsid w:val="002B2BDE"/>
    <w:rsid w:val="002B31A1"/>
    <w:rsid w:val="002B56AF"/>
    <w:rsid w:val="002B6C8B"/>
    <w:rsid w:val="002B75A3"/>
    <w:rsid w:val="002B7E79"/>
    <w:rsid w:val="002C04C7"/>
    <w:rsid w:val="002C27BE"/>
    <w:rsid w:val="002C35CF"/>
    <w:rsid w:val="002C3FA2"/>
    <w:rsid w:val="002C4C96"/>
    <w:rsid w:val="002C4D31"/>
    <w:rsid w:val="002C7361"/>
    <w:rsid w:val="002D2F95"/>
    <w:rsid w:val="002D3B4A"/>
    <w:rsid w:val="002D4489"/>
    <w:rsid w:val="002D4F6A"/>
    <w:rsid w:val="002D50FE"/>
    <w:rsid w:val="002D5881"/>
    <w:rsid w:val="002D6357"/>
    <w:rsid w:val="002D756C"/>
    <w:rsid w:val="002E0BE8"/>
    <w:rsid w:val="002E0DCB"/>
    <w:rsid w:val="002E3B96"/>
    <w:rsid w:val="002E45D7"/>
    <w:rsid w:val="002E45FA"/>
    <w:rsid w:val="002E4B1F"/>
    <w:rsid w:val="002E6A17"/>
    <w:rsid w:val="002F0C62"/>
    <w:rsid w:val="002F2C72"/>
    <w:rsid w:val="002F791A"/>
    <w:rsid w:val="00300575"/>
    <w:rsid w:val="00300580"/>
    <w:rsid w:val="00300BC1"/>
    <w:rsid w:val="003034AB"/>
    <w:rsid w:val="0030470A"/>
    <w:rsid w:val="00305BF9"/>
    <w:rsid w:val="00306355"/>
    <w:rsid w:val="00306676"/>
    <w:rsid w:val="003102C2"/>
    <w:rsid w:val="00310808"/>
    <w:rsid w:val="0031149C"/>
    <w:rsid w:val="00312D2F"/>
    <w:rsid w:val="0031431D"/>
    <w:rsid w:val="00314A16"/>
    <w:rsid w:val="003159F4"/>
    <w:rsid w:val="00316C91"/>
    <w:rsid w:val="003173D8"/>
    <w:rsid w:val="00320343"/>
    <w:rsid w:val="00324E0F"/>
    <w:rsid w:val="003271C2"/>
    <w:rsid w:val="0033025D"/>
    <w:rsid w:val="00330B8E"/>
    <w:rsid w:val="00330CCD"/>
    <w:rsid w:val="00332453"/>
    <w:rsid w:val="00332D21"/>
    <w:rsid w:val="00334606"/>
    <w:rsid w:val="00335E45"/>
    <w:rsid w:val="003363AB"/>
    <w:rsid w:val="003371EE"/>
    <w:rsid w:val="003437BD"/>
    <w:rsid w:val="00345AB8"/>
    <w:rsid w:val="00346732"/>
    <w:rsid w:val="003479D8"/>
    <w:rsid w:val="003519A0"/>
    <w:rsid w:val="00354DA2"/>
    <w:rsid w:val="0035537E"/>
    <w:rsid w:val="00356A45"/>
    <w:rsid w:val="003607E9"/>
    <w:rsid w:val="00360B91"/>
    <w:rsid w:val="00360F49"/>
    <w:rsid w:val="003611BA"/>
    <w:rsid w:val="0036124D"/>
    <w:rsid w:val="00362842"/>
    <w:rsid w:val="00363675"/>
    <w:rsid w:val="00365902"/>
    <w:rsid w:val="00365FAA"/>
    <w:rsid w:val="00367441"/>
    <w:rsid w:val="00367852"/>
    <w:rsid w:val="00367E95"/>
    <w:rsid w:val="00370127"/>
    <w:rsid w:val="00370386"/>
    <w:rsid w:val="003707AB"/>
    <w:rsid w:val="0037168D"/>
    <w:rsid w:val="00372CAB"/>
    <w:rsid w:val="0037364B"/>
    <w:rsid w:val="0037572E"/>
    <w:rsid w:val="0037580E"/>
    <w:rsid w:val="0037610A"/>
    <w:rsid w:val="0038008D"/>
    <w:rsid w:val="0038183D"/>
    <w:rsid w:val="00381EC1"/>
    <w:rsid w:val="00382602"/>
    <w:rsid w:val="00383351"/>
    <w:rsid w:val="0038612D"/>
    <w:rsid w:val="003868DB"/>
    <w:rsid w:val="00387351"/>
    <w:rsid w:val="00387EE0"/>
    <w:rsid w:val="00391D9E"/>
    <w:rsid w:val="00392601"/>
    <w:rsid w:val="00394D5E"/>
    <w:rsid w:val="00396D4B"/>
    <w:rsid w:val="003A5FA9"/>
    <w:rsid w:val="003B0F4B"/>
    <w:rsid w:val="003B10DD"/>
    <w:rsid w:val="003B1DEF"/>
    <w:rsid w:val="003B21B4"/>
    <w:rsid w:val="003B2464"/>
    <w:rsid w:val="003B2D81"/>
    <w:rsid w:val="003B355A"/>
    <w:rsid w:val="003B5C06"/>
    <w:rsid w:val="003B7451"/>
    <w:rsid w:val="003C1DC4"/>
    <w:rsid w:val="003C4BD3"/>
    <w:rsid w:val="003C6C1E"/>
    <w:rsid w:val="003C7AE8"/>
    <w:rsid w:val="003C7C0C"/>
    <w:rsid w:val="003D06DD"/>
    <w:rsid w:val="003D070D"/>
    <w:rsid w:val="003D3065"/>
    <w:rsid w:val="003D3611"/>
    <w:rsid w:val="003D3FD5"/>
    <w:rsid w:val="003D49D9"/>
    <w:rsid w:val="003D55A0"/>
    <w:rsid w:val="003D5F6D"/>
    <w:rsid w:val="003D7AB4"/>
    <w:rsid w:val="003E0BEE"/>
    <w:rsid w:val="003E1326"/>
    <w:rsid w:val="003E1369"/>
    <w:rsid w:val="003E1571"/>
    <w:rsid w:val="003E1DAA"/>
    <w:rsid w:val="003E2D43"/>
    <w:rsid w:val="003E478D"/>
    <w:rsid w:val="003E5F3C"/>
    <w:rsid w:val="003E7018"/>
    <w:rsid w:val="003E7954"/>
    <w:rsid w:val="003F07E4"/>
    <w:rsid w:val="003F0B0F"/>
    <w:rsid w:val="003F639C"/>
    <w:rsid w:val="003F7730"/>
    <w:rsid w:val="003F7D5C"/>
    <w:rsid w:val="00401646"/>
    <w:rsid w:val="00401A50"/>
    <w:rsid w:val="00402880"/>
    <w:rsid w:val="0040332E"/>
    <w:rsid w:val="004043C4"/>
    <w:rsid w:val="004045D0"/>
    <w:rsid w:val="0040489D"/>
    <w:rsid w:val="00404D9E"/>
    <w:rsid w:val="00405205"/>
    <w:rsid w:val="004063DB"/>
    <w:rsid w:val="0040645E"/>
    <w:rsid w:val="00407F52"/>
    <w:rsid w:val="00411056"/>
    <w:rsid w:val="004115E8"/>
    <w:rsid w:val="00411615"/>
    <w:rsid w:val="004128E6"/>
    <w:rsid w:val="0041368F"/>
    <w:rsid w:val="004142F5"/>
    <w:rsid w:val="0041549A"/>
    <w:rsid w:val="0041700F"/>
    <w:rsid w:val="00417537"/>
    <w:rsid w:val="00422A4C"/>
    <w:rsid w:val="00423387"/>
    <w:rsid w:val="00426DF9"/>
    <w:rsid w:val="00427C29"/>
    <w:rsid w:val="0043214A"/>
    <w:rsid w:val="00432A5A"/>
    <w:rsid w:val="0043311E"/>
    <w:rsid w:val="00434B2F"/>
    <w:rsid w:val="00435A1E"/>
    <w:rsid w:val="00436A6A"/>
    <w:rsid w:val="00442B46"/>
    <w:rsid w:val="00442CD0"/>
    <w:rsid w:val="00443CAF"/>
    <w:rsid w:val="004444CC"/>
    <w:rsid w:val="00446627"/>
    <w:rsid w:val="00447798"/>
    <w:rsid w:val="00451C5E"/>
    <w:rsid w:val="00452BDB"/>
    <w:rsid w:val="00453B8C"/>
    <w:rsid w:val="00454767"/>
    <w:rsid w:val="0045510B"/>
    <w:rsid w:val="00457222"/>
    <w:rsid w:val="00457776"/>
    <w:rsid w:val="00460698"/>
    <w:rsid w:val="004630D1"/>
    <w:rsid w:val="004631FB"/>
    <w:rsid w:val="00463E28"/>
    <w:rsid w:val="00465E22"/>
    <w:rsid w:val="0046759C"/>
    <w:rsid w:val="00467DA2"/>
    <w:rsid w:val="004700F4"/>
    <w:rsid w:val="004710BE"/>
    <w:rsid w:val="00471256"/>
    <w:rsid w:val="00471E7E"/>
    <w:rsid w:val="00473A50"/>
    <w:rsid w:val="00474810"/>
    <w:rsid w:val="00474B00"/>
    <w:rsid w:val="00477A81"/>
    <w:rsid w:val="004801A2"/>
    <w:rsid w:val="0048345C"/>
    <w:rsid w:val="00484CA4"/>
    <w:rsid w:val="00485580"/>
    <w:rsid w:val="00485630"/>
    <w:rsid w:val="004856DF"/>
    <w:rsid w:val="00485A2E"/>
    <w:rsid w:val="0049050E"/>
    <w:rsid w:val="0049127C"/>
    <w:rsid w:val="00492A95"/>
    <w:rsid w:val="004954F3"/>
    <w:rsid w:val="0049671B"/>
    <w:rsid w:val="00496DCA"/>
    <w:rsid w:val="004A0A17"/>
    <w:rsid w:val="004A0A56"/>
    <w:rsid w:val="004A29E9"/>
    <w:rsid w:val="004A2AEB"/>
    <w:rsid w:val="004A338F"/>
    <w:rsid w:val="004A3AE0"/>
    <w:rsid w:val="004A53B4"/>
    <w:rsid w:val="004A5B36"/>
    <w:rsid w:val="004A6044"/>
    <w:rsid w:val="004A64B6"/>
    <w:rsid w:val="004A6531"/>
    <w:rsid w:val="004A7333"/>
    <w:rsid w:val="004A7A25"/>
    <w:rsid w:val="004B03B1"/>
    <w:rsid w:val="004B184A"/>
    <w:rsid w:val="004B1A1A"/>
    <w:rsid w:val="004B1FAF"/>
    <w:rsid w:val="004B31E0"/>
    <w:rsid w:val="004B5DFE"/>
    <w:rsid w:val="004B74E7"/>
    <w:rsid w:val="004C2AB6"/>
    <w:rsid w:val="004C3419"/>
    <w:rsid w:val="004C57EA"/>
    <w:rsid w:val="004C5EB5"/>
    <w:rsid w:val="004C65EB"/>
    <w:rsid w:val="004C6D7A"/>
    <w:rsid w:val="004C705F"/>
    <w:rsid w:val="004C78DE"/>
    <w:rsid w:val="004D0472"/>
    <w:rsid w:val="004D0D8B"/>
    <w:rsid w:val="004D27FF"/>
    <w:rsid w:val="004D6F34"/>
    <w:rsid w:val="004D7F3D"/>
    <w:rsid w:val="004E003E"/>
    <w:rsid w:val="004E066F"/>
    <w:rsid w:val="004E1216"/>
    <w:rsid w:val="004E1239"/>
    <w:rsid w:val="004E1360"/>
    <w:rsid w:val="004E138A"/>
    <w:rsid w:val="004E19BC"/>
    <w:rsid w:val="004E1E9C"/>
    <w:rsid w:val="004E2D17"/>
    <w:rsid w:val="004E5328"/>
    <w:rsid w:val="004E74B5"/>
    <w:rsid w:val="004F0DAB"/>
    <w:rsid w:val="004F12B0"/>
    <w:rsid w:val="004F1DF9"/>
    <w:rsid w:val="004F2DDD"/>
    <w:rsid w:val="004F32B1"/>
    <w:rsid w:val="004F5E58"/>
    <w:rsid w:val="004F627D"/>
    <w:rsid w:val="004F6A05"/>
    <w:rsid w:val="00500BE7"/>
    <w:rsid w:val="005038BD"/>
    <w:rsid w:val="0050426B"/>
    <w:rsid w:val="005051BD"/>
    <w:rsid w:val="00510F25"/>
    <w:rsid w:val="00510F35"/>
    <w:rsid w:val="0051141B"/>
    <w:rsid w:val="00514A5A"/>
    <w:rsid w:val="00515D78"/>
    <w:rsid w:val="00516BB2"/>
    <w:rsid w:val="00520556"/>
    <w:rsid w:val="0052196E"/>
    <w:rsid w:val="00521B56"/>
    <w:rsid w:val="00522982"/>
    <w:rsid w:val="00524731"/>
    <w:rsid w:val="005249CD"/>
    <w:rsid w:val="0052623A"/>
    <w:rsid w:val="00530D87"/>
    <w:rsid w:val="00534E1A"/>
    <w:rsid w:val="0053679A"/>
    <w:rsid w:val="0054226D"/>
    <w:rsid w:val="00542619"/>
    <w:rsid w:val="005435F3"/>
    <w:rsid w:val="00546DD8"/>
    <w:rsid w:val="0055253A"/>
    <w:rsid w:val="00553006"/>
    <w:rsid w:val="005537A9"/>
    <w:rsid w:val="00554799"/>
    <w:rsid w:val="00557AE3"/>
    <w:rsid w:val="0056107E"/>
    <w:rsid w:val="0056360F"/>
    <w:rsid w:val="005646EB"/>
    <w:rsid w:val="00570585"/>
    <w:rsid w:val="005705FA"/>
    <w:rsid w:val="00571918"/>
    <w:rsid w:val="0057349F"/>
    <w:rsid w:val="00575F07"/>
    <w:rsid w:val="0057704D"/>
    <w:rsid w:val="00586EAA"/>
    <w:rsid w:val="00586F2F"/>
    <w:rsid w:val="005871D2"/>
    <w:rsid w:val="005873B8"/>
    <w:rsid w:val="005918B4"/>
    <w:rsid w:val="0059369F"/>
    <w:rsid w:val="005979CA"/>
    <w:rsid w:val="005A1CD4"/>
    <w:rsid w:val="005A204B"/>
    <w:rsid w:val="005A3D7A"/>
    <w:rsid w:val="005A4978"/>
    <w:rsid w:val="005A6F8F"/>
    <w:rsid w:val="005A7A56"/>
    <w:rsid w:val="005B0948"/>
    <w:rsid w:val="005B0B7F"/>
    <w:rsid w:val="005B1103"/>
    <w:rsid w:val="005B1318"/>
    <w:rsid w:val="005B211C"/>
    <w:rsid w:val="005B3347"/>
    <w:rsid w:val="005B3958"/>
    <w:rsid w:val="005B3962"/>
    <w:rsid w:val="005B6414"/>
    <w:rsid w:val="005B6CB5"/>
    <w:rsid w:val="005B70CA"/>
    <w:rsid w:val="005B7E36"/>
    <w:rsid w:val="005B7F2C"/>
    <w:rsid w:val="005C02EF"/>
    <w:rsid w:val="005C0CD3"/>
    <w:rsid w:val="005C37F2"/>
    <w:rsid w:val="005C4E27"/>
    <w:rsid w:val="005C7A71"/>
    <w:rsid w:val="005C7CC4"/>
    <w:rsid w:val="005D0C4D"/>
    <w:rsid w:val="005D2195"/>
    <w:rsid w:val="005D4036"/>
    <w:rsid w:val="005D4145"/>
    <w:rsid w:val="005D41FB"/>
    <w:rsid w:val="005D54A3"/>
    <w:rsid w:val="005D56C5"/>
    <w:rsid w:val="005E076D"/>
    <w:rsid w:val="005E09B1"/>
    <w:rsid w:val="005E1B71"/>
    <w:rsid w:val="005E20AE"/>
    <w:rsid w:val="005E2EC3"/>
    <w:rsid w:val="005E3C5B"/>
    <w:rsid w:val="005E4EB3"/>
    <w:rsid w:val="005F1D9D"/>
    <w:rsid w:val="005F2886"/>
    <w:rsid w:val="005F4897"/>
    <w:rsid w:val="005F5894"/>
    <w:rsid w:val="005F6170"/>
    <w:rsid w:val="005F748A"/>
    <w:rsid w:val="006009B5"/>
    <w:rsid w:val="00600DA1"/>
    <w:rsid w:val="00600DA5"/>
    <w:rsid w:val="00602C75"/>
    <w:rsid w:val="00604CB1"/>
    <w:rsid w:val="00604EAC"/>
    <w:rsid w:val="006057DF"/>
    <w:rsid w:val="00605F3B"/>
    <w:rsid w:val="00606493"/>
    <w:rsid w:val="00607F85"/>
    <w:rsid w:val="006102CC"/>
    <w:rsid w:val="00610A0D"/>
    <w:rsid w:val="00610B5B"/>
    <w:rsid w:val="006128DA"/>
    <w:rsid w:val="0061449F"/>
    <w:rsid w:val="00614795"/>
    <w:rsid w:val="00616A9D"/>
    <w:rsid w:val="00620AA8"/>
    <w:rsid w:val="00624004"/>
    <w:rsid w:val="006258BD"/>
    <w:rsid w:val="006262A9"/>
    <w:rsid w:val="00626C10"/>
    <w:rsid w:val="00626D79"/>
    <w:rsid w:val="00626FF3"/>
    <w:rsid w:val="00627A40"/>
    <w:rsid w:val="00627AD1"/>
    <w:rsid w:val="006332DB"/>
    <w:rsid w:val="00633A44"/>
    <w:rsid w:val="006340FE"/>
    <w:rsid w:val="006344D1"/>
    <w:rsid w:val="0063564C"/>
    <w:rsid w:val="0063728E"/>
    <w:rsid w:val="00637A40"/>
    <w:rsid w:val="00640268"/>
    <w:rsid w:val="00643148"/>
    <w:rsid w:val="00644775"/>
    <w:rsid w:val="00646208"/>
    <w:rsid w:val="00646522"/>
    <w:rsid w:val="006470DD"/>
    <w:rsid w:val="00647DB1"/>
    <w:rsid w:val="006525EF"/>
    <w:rsid w:val="006529B7"/>
    <w:rsid w:val="006602A8"/>
    <w:rsid w:val="00663C75"/>
    <w:rsid w:val="0066667A"/>
    <w:rsid w:val="00666EF5"/>
    <w:rsid w:val="006677FB"/>
    <w:rsid w:val="00667CB3"/>
    <w:rsid w:val="00667EAA"/>
    <w:rsid w:val="00671458"/>
    <w:rsid w:val="006727C6"/>
    <w:rsid w:val="006729D1"/>
    <w:rsid w:val="00675F5E"/>
    <w:rsid w:val="006762FA"/>
    <w:rsid w:val="00684963"/>
    <w:rsid w:val="00685D3E"/>
    <w:rsid w:val="0068685A"/>
    <w:rsid w:val="0068727E"/>
    <w:rsid w:val="0068769D"/>
    <w:rsid w:val="00687CAE"/>
    <w:rsid w:val="00687E2A"/>
    <w:rsid w:val="0069088F"/>
    <w:rsid w:val="006909C6"/>
    <w:rsid w:val="006922F5"/>
    <w:rsid w:val="00692690"/>
    <w:rsid w:val="006978D3"/>
    <w:rsid w:val="00697DC4"/>
    <w:rsid w:val="006A1E9D"/>
    <w:rsid w:val="006A2EEA"/>
    <w:rsid w:val="006A34B2"/>
    <w:rsid w:val="006A358B"/>
    <w:rsid w:val="006A55C0"/>
    <w:rsid w:val="006A58D0"/>
    <w:rsid w:val="006A6453"/>
    <w:rsid w:val="006A694E"/>
    <w:rsid w:val="006A6B5D"/>
    <w:rsid w:val="006A792D"/>
    <w:rsid w:val="006A7A3E"/>
    <w:rsid w:val="006B17F6"/>
    <w:rsid w:val="006B1E25"/>
    <w:rsid w:val="006B1FB5"/>
    <w:rsid w:val="006B35AF"/>
    <w:rsid w:val="006B363E"/>
    <w:rsid w:val="006B5E67"/>
    <w:rsid w:val="006B6235"/>
    <w:rsid w:val="006B6BF2"/>
    <w:rsid w:val="006B7187"/>
    <w:rsid w:val="006C04C4"/>
    <w:rsid w:val="006C4429"/>
    <w:rsid w:val="006C6981"/>
    <w:rsid w:val="006D3556"/>
    <w:rsid w:val="006D4931"/>
    <w:rsid w:val="006D5B2E"/>
    <w:rsid w:val="006D7DEB"/>
    <w:rsid w:val="006E0F47"/>
    <w:rsid w:val="006E297D"/>
    <w:rsid w:val="006E3E2F"/>
    <w:rsid w:val="006E617C"/>
    <w:rsid w:val="006E76AB"/>
    <w:rsid w:val="006E799D"/>
    <w:rsid w:val="006E7AE5"/>
    <w:rsid w:val="006F0EC3"/>
    <w:rsid w:val="006F3E73"/>
    <w:rsid w:val="006F4C29"/>
    <w:rsid w:val="00700A64"/>
    <w:rsid w:val="0070161E"/>
    <w:rsid w:val="0070180D"/>
    <w:rsid w:val="007051C8"/>
    <w:rsid w:val="00707744"/>
    <w:rsid w:val="00707A15"/>
    <w:rsid w:val="00710D60"/>
    <w:rsid w:val="00715EDF"/>
    <w:rsid w:val="007206DE"/>
    <w:rsid w:val="0072238C"/>
    <w:rsid w:val="0072309B"/>
    <w:rsid w:val="00723D9A"/>
    <w:rsid w:val="00724AC1"/>
    <w:rsid w:val="00724E74"/>
    <w:rsid w:val="00724EA9"/>
    <w:rsid w:val="00725A11"/>
    <w:rsid w:val="00725D04"/>
    <w:rsid w:val="00727F18"/>
    <w:rsid w:val="007306C6"/>
    <w:rsid w:val="0073260A"/>
    <w:rsid w:val="00732DA8"/>
    <w:rsid w:val="00736AAF"/>
    <w:rsid w:val="00736ECC"/>
    <w:rsid w:val="007435F2"/>
    <w:rsid w:val="007448B4"/>
    <w:rsid w:val="00744F24"/>
    <w:rsid w:val="007461AA"/>
    <w:rsid w:val="00746DE2"/>
    <w:rsid w:val="0074726B"/>
    <w:rsid w:val="00747283"/>
    <w:rsid w:val="007509C8"/>
    <w:rsid w:val="00751063"/>
    <w:rsid w:val="00752088"/>
    <w:rsid w:val="007520D9"/>
    <w:rsid w:val="00753CA3"/>
    <w:rsid w:val="00754DB9"/>
    <w:rsid w:val="00755A7E"/>
    <w:rsid w:val="0076000E"/>
    <w:rsid w:val="00762B96"/>
    <w:rsid w:val="0076342E"/>
    <w:rsid w:val="00763736"/>
    <w:rsid w:val="00767A84"/>
    <w:rsid w:val="007715AC"/>
    <w:rsid w:val="007721BB"/>
    <w:rsid w:val="00773A32"/>
    <w:rsid w:val="007742DD"/>
    <w:rsid w:val="00776569"/>
    <w:rsid w:val="00780197"/>
    <w:rsid w:val="0078027C"/>
    <w:rsid w:val="00781E12"/>
    <w:rsid w:val="00781F73"/>
    <w:rsid w:val="00782D86"/>
    <w:rsid w:val="00783E5C"/>
    <w:rsid w:val="00785DB0"/>
    <w:rsid w:val="00787359"/>
    <w:rsid w:val="007874D2"/>
    <w:rsid w:val="007900CF"/>
    <w:rsid w:val="007905BA"/>
    <w:rsid w:val="00791BA6"/>
    <w:rsid w:val="007923A4"/>
    <w:rsid w:val="00796C1F"/>
    <w:rsid w:val="007973FB"/>
    <w:rsid w:val="007977BB"/>
    <w:rsid w:val="007A009C"/>
    <w:rsid w:val="007A30A7"/>
    <w:rsid w:val="007A34DE"/>
    <w:rsid w:val="007A3EB6"/>
    <w:rsid w:val="007A46C8"/>
    <w:rsid w:val="007A66AA"/>
    <w:rsid w:val="007B16FF"/>
    <w:rsid w:val="007B1EA1"/>
    <w:rsid w:val="007B2772"/>
    <w:rsid w:val="007B4700"/>
    <w:rsid w:val="007B76B2"/>
    <w:rsid w:val="007B7848"/>
    <w:rsid w:val="007B7AE4"/>
    <w:rsid w:val="007C0518"/>
    <w:rsid w:val="007C0FDF"/>
    <w:rsid w:val="007C129D"/>
    <w:rsid w:val="007C19FB"/>
    <w:rsid w:val="007C22DD"/>
    <w:rsid w:val="007C3300"/>
    <w:rsid w:val="007C4F33"/>
    <w:rsid w:val="007C6288"/>
    <w:rsid w:val="007C705F"/>
    <w:rsid w:val="007D283F"/>
    <w:rsid w:val="007D4A67"/>
    <w:rsid w:val="007D4BE4"/>
    <w:rsid w:val="007D4E54"/>
    <w:rsid w:val="007D6CF8"/>
    <w:rsid w:val="007D7FD3"/>
    <w:rsid w:val="007E0650"/>
    <w:rsid w:val="007E0CC2"/>
    <w:rsid w:val="007E340A"/>
    <w:rsid w:val="007E42A9"/>
    <w:rsid w:val="007E4A94"/>
    <w:rsid w:val="007E526D"/>
    <w:rsid w:val="007F0103"/>
    <w:rsid w:val="007F04B9"/>
    <w:rsid w:val="007F135D"/>
    <w:rsid w:val="007F3DBB"/>
    <w:rsid w:val="007F4367"/>
    <w:rsid w:val="007F530E"/>
    <w:rsid w:val="007F60C3"/>
    <w:rsid w:val="0080019A"/>
    <w:rsid w:val="0080049A"/>
    <w:rsid w:val="008010F8"/>
    <w:rsid w:val="00801363"/>
    <w:rsid w:val="00801C31"/>
    <w:rsid w:val="00802289"/>
    <w:rsid w:val="00802751"/>
    <w:rsid w:val="008056C3"/>
    <w:rsid w:val="00806030"/>
    <w:rsid w:val="00806142"/>
    <w:rsid w:val="00806580"/>
    <w:rsid w:val="00810F8F"/>
    <w:rsid w:val="00811C09"/>
    <w:rsid w:val="00812163"/>
    <w:rsid w:val="0081226E"/>
    <w:rsid w:val="008126E1"/>
    <w:rsid w:val="00813631"/>
    <w:rsid w:val="0081530F"/>
    <w:rsid w:val="00815A29"/>
    <w:rsid w:val="00815A33"/>
    <w:rsid w:val="008205C6"/>
    <w:rsid w:val="0082236B"/>
    <w:rsid w:val="00822B6A"/>
    <w:rsid w:val="00823915"/>
    <w:rsid w:val="008306A3"/>
    <w:rsid w:val="00830CD9"/>
    <w:rsid w:val="008318F7"/>
    <w:rsid w:val="00831DDE"/>
    <w:rsid w:val="008338CE"/>
    <w:rsid w:val="00835966"/>
    <w:rsid w:val="00836F3C"/>
    <w:rsid w:val="00837849"/>
    <w:rsid w:val="008407B0"/>
    <w:rsid w:val="008416E3"/>
    <w:rsid w:val="00841EB9"/>
    <w:rsid w:val="0084295A"/>
    <w:rsid w:val="00843B54"/>
    <w:rsid w:val="008441C5"/>
    <w:rsid w:val="00845B82"/>
    <w:rsid w:val="00846E9B"/>
    <w:rsid w:val="00847205"/>
    <w:rsid w:val="00851ED6"/>
    <w:rsid w:val="008534BC"/>
    <w:rsid w:val="00854E0D"/>
    <w:rsid w:val="008574AF"/>
    <w:rsid w:val="00861854"/>
    <w:rsid w:val="00861C30"/>
    <w:rsid w:val="00861DC6"/>
    <w:rsid w:val="00861E2F"/>
    <w:rsid w:val="00862E52"/>
    <w:rsid w:val="00863DB8"/>
    <w:rsid w:val="0086441A"/>
    <w:rsid w:val="008651A2"/>
    <w:rsid w:val="008657D5"/>
    <w:rsid w:val="008657DD"/>
    <w:rsid w:val="008659DB"/>
    <w:rsid w:val="0086642B"/>
    <w:rsid w:val="008704DA"/>
    <w:rsid w:val="008716DB"/>
    <w:rsid w:val="008717DD"/>
    <w:rsid w:val="00872525"/>
    <w:rsid w:val="0087256E"/>
    <w:rsid w:val="00873731"/>
    <w:rsid w:val="00873DEC"/>
    <w:rsid w:val="00875352"/>
    <w:rsid w:val="00876983"/>
    <w:rsid w:val="00876E9D"/>
    <w:rsid w:val="00877004"/>
    <w:rsid w:val="00881C24"/>
    <w:rsid w:val="00885252"/>
    <w:rsid w:val="00886A73"/>
    <w:rsid w:val="0088720E"/>
    <w:rsid w:val="00893936"/>
    <w:rsid w:val="00893F6F"/>
    <w:rsid w:val="008953D8"/>
    <w:rsid w:val="00895429"/>
    <w:rsid w:val="00895E80"/>
    <w:rsid w:val="008979AE"/>
    <w:rsid w:val="008A0CF6"/>
    <w:rsid w:val="008A12C1"/>
    <w:rsid w:val="008A340A"/>
    <w:rsid w:val="008A6159"/>
    <w:rsid w:val="008A670D"/>
    <w:rsid w:val="008B15C7"/>
    <w:rsid w:val="008B329D"/>
    <w:rsid w:val="008B3527"/>
    <w:rsid w:val="008B4D7C"/>
    <w:rsid w:val="008B6E2B"/>
    <w:rsid w:val="008C1148"/>
    <w:rsid w:val="008C3029"/>
    <w:rsid w:val="008C4153"/>
    <w:rsid w:val="008C558E"/>
    <w:rsid w:val="008C659A"/>
    <w:rsid w:val="008C678E"/>
    <w:rsid w:val="008C7730"/>
    <w:rsid w:val="008D0ABF"/>
    <w:rsid w:val="008D52DE"/>
    <w:rsid w:val="008D5EE6"/>
    <w:rsid w:val="008E1870"/>
    <w:rsid w:val="008E71D3"/>
    <w:rsid w:val="008E7C0D"/>
    <w:rsid w:val="008F092E"/>
    <w:rsid w:val="008F0BB4"/>
    <w:rsid w:val="008F1D74"/>
    <w:rsid w:val="008F23F3"/>
    <w:rsid w:val="008F2481"/>
    <w:rsid w:val="008F34E0"/>
    <w:rsid w:val="008F359A"/>
    <w:rsid w:val="008F4F0C"/>
    <w:rsid w:val="008F588D"/>
    <w:rsid w:val="009017FB"/>
    <w:rsid w:val="00901C9C"/>
    <w:rsid w:val="0090378D"/>
    <w:rsid w:val="00910D9B"/>
    <w:rsid w:val="009116AD"/>
    <w:rsid w:val="00911FEF"/>
    <w:rsid w:val="00912C67"/>
    <w:rsid w:val="00913076"/>
    <w:rsid w:val="00914D15"/>
    <w:rsid w:val="00916AF0"/>
    <w:rsid w:val="00916DC5"/>
    <w:rsid w:val="009173BC"/>
    <w:rsid w:val="009200CC"/>
    <w:rsid w:val="00921156"/>
    <w:rsid w:val="009218B8"/>
    <w:rsid w:val="00922458"/>
    <w:rsid w:val="009236FF"/>
    <w:rsid w:val="0092380F"/>
    <w:rsid w:val="00923B60"/>
    <w:rsid w:val="00926001"/>
    <w:rsid w:val="0092627D"/>
    <w:rsid w:val="009310A7"/>
    <w:rsid w:val="00931449"/>
    <w:rsid w:val="00932531"/>
    <w:rsid w:val="00932996"/>
    <w:rsid w:val="00932BD8"/>
    <w:rsid w:val="009338B2"/>
    <w:rsid w:val="00934E3F"/>
    <w:rsid w:val="00936D04"/>
    <w:rsid w:val="00937212"/>
    <w:rsid w:val="00940A8C"/>
    <w:rsid w:val="00941A42"/>
    <w:rsid w:val="00943A14"/>
    <w:rsid w:val="00947828"/>
    <w:rsid w:val="009511EA"/>
    <w:rsid w:val="009516CE"/>
    <w:rsid w:val="00951F9E"/>
    <w:rsid w:val="0095200C"/>
    <w:rsid w:val="00954792"/>
    <w:rsid w:val="00955C09"/>
    <w:rsid w:val="00956AD7"/>
    <w:rsid w:val="0095703D"/>
    <w:rsid w:val="00957682"/>
    <w:rsid w:val="009619C1"/>
    <w:rsid w:val="00962479"/>
    <w:rsid w:val="009624D3"/>
    <w:rsid w:val="00962FB1"/>
    <w:rsid w:val="00963CC9"/>
    <w:rsid w:val="0096697D"/>
    <w:rsid w:val="00967AEF"/>
    <w:rsid w:val="00967F4D"/>
    <w:rsid w:val="0097090C"/>
    <w:rsid w:val="0097198E"/>
    <w:rsid w:val="009738A6"/>
    <w:rsid w:val="00975548"/>
    <w:rsid w:val="0097587E"/>
    <w:rsid w:val="00975DD4"/>
    <w:rsid w:val="00975F9C"/>
    <w:rsid w:val="009812AD"/>
    <w:rsid w:val="00983622"/>
    <w:rsid w:val="009840A0"/>
    <w:rsid w:val="009857E6"/>
    <w:rsid w:val="00985BB9"/>
    <w:rsid w:val="009863AA"/>
    <w:rsid w:val="00990CEC"/>
    <w:rsid w:val="00990E77"/>
    <w:rsid w:val="00990EAD"/>
    <w:rsid w:val="00991BE3"/>
    <w:rsid w:val="009921A7"/>
    <w:rsid w:val="009959FF"/>
    <w:rsid w:val="00996E84"/>
    <w:rsid w:val="00997AF4"/>
    <w:rsid w:val="00997C96"/>
    <w:rsid w:val="009A33AC"/>
    <w:rsid w:val="009A3FF7"/>
    <w:rsid w:val="009A439D"/>
    <w:rsid w:val="009A4AB9"/>
    <w:rsid w:val="009A5089"/>
    <w:rsid w:val="009A5E1C"/>
    <w:rsid w:val="009B3BA5"/>
    <w:rsid w:val="009C11CB"/>
    <w:rsid w:val="009C2390"/>
    <w:rsid w:val="009C3230"/>
    <w:rsid w:val="009C3AFC"/>
    <w:rsid w:val="009C4034"/>
    <w:rsid w:val="009C63D3"/>
    <w:rsid w:val="009C7C2E"/>
    <w:rsid w:val="009D0F34"/>
    <w:rsid w:val="009D1067"/>
    <w:rsid w:val="009D1B4B"/>
    <w:rsid w:val="009D4181"/>
    <w:rsid w:val="009D4D73"/>
    <w:rsid w:val="009D5749"/>
    <w:rsid w:val="009D61A8"/>
    <w:rsid w:val="009D6735"/>
    <w:rsid w:val="009D77C2"/>
    <w:rsid w:val="009E064D"/>
    <w:rsid w:val="009E2BF4"/>
    <w:rsid w:val="009E3EF9"/>
    <w:rsid w:val="009E40AB"/>
    <w:rsid w:val="009E40E2"/>
    <w:rsid w:val="009E4735"/>
    <w:rsid w:val="009E6B54"/>
    <w:rsid w:val="009E7620"/>
    <w:rsid w:val="009F036C"/>
    <w:rsid w:val="009F21E9"/>
    <w:rsid w:val="009F31FA"/>
    <w:rsid w:val="009F340D"/>
    <w:rsid w:val="009F3A6D"/>
    <w:rsid w:val="009F67E7"/>
    <w:rsid w:val="00A00FD9"/>
    <w:rsid w:val="00A0448C"/>
    <w:rsid w:val="00A04910"/>
    <w:rsid w:val="00A060BC"/>
    <w:rsid w:val="00A06484"/>
    <w:rsid w:val="00A06F8D"/>
    <w:rsid w:val="00A07377"/>
    <w:rsid w:val="00A13B27"/>
    <w:rsid w:val="00A13B60"/>
    <w:rsid w:val="00A1537D"/>
    <w:rsid w:val="00A173D9"/>
    <w:rsid w:val="00A2010D"/>
    <w:rsid w:val="00A258D1"/>
    <w:rsid w:val="00A268DC"/>
    <w:rsid w:val="00A30276"/>
    <w:rsid w:val="00A33C60"/>
    <w:rsid w:val="00A3514D"/>
    <w:rsid w:val="00A353DD"/>
    <w:rsid w:val="00A35869"/>
    <w:rsid w:val="00A3597F"/>
    <w:rsid w:val="00A359ED"/>
    <w:rsid w:val="00A377C8"/>
    <w:rsid w:val="00A40460"/>
    <w:rsid w:val="00A468EA"/>
    <w:rsid w:val="00A46ACF"/>
    <w:rsid w:val="00A472ED"/>
    <w:rsid w:val="00A47436"/>
    <w:rsid w:val="00A50C62"/>
    <w:rsid w:val="00A51363"/>
    <w:rsid w:val="00A5158E"/>
    <w:rsid w:val="00A520EC"/>
    <w:rsid w:val="00A52657"/>
    <w:rsid w:val="00A5274F"/>
    <w:rsid w:val="00A53007"/>
    <w:rsid w:val="00A534C9"/>
    <w:rsid w:val="00A54A5F"/>
    <w:rsid w:val="00A54C74"/>
    <w:rsid w:val="00A55455"/>
    <w:rsid w:val="00A563C4"/>
    <w:rsid w:val="00A56EB6"/>
    <w:rsid w:val="00A57205"/>
    <w:rsid w:val="00A602BE"/>
    <w:rsid w:val="00A621E3"/>
    <w:rsid w:val="00A62323"/>
    <w:rsid w:val="00A63A34"/>
    <w:rsid w:val="00A6440A"/>
    <w:rsid w:val="00A65055"/>
    <w:rsid w:val="00A67AAA"/>
    <w:rsid w:val="00A72175"/>
    <w:rsid w:val="00A722E1"/>
    <w:rsid w:val="00A726EF"/>
    <w:rsid w:val="00A73639"/>
    <w:rsid w:val="00A75F61"/>
    <w:rsid w:val="00A8024D"/>
    <w:rsid w:val="00A808D8"/>
    <w:rsid w:val="00A81E97"/>
    <w:rsid w:val="00A912FD"/>
    <w:rsid w:val="00A91E8A"/>
    <w:rsid w:val="00A95A9D"/>
    <w:rsid w:val="00A96AD0"/>
    <w:rsid w:val="00A97045"/>
    <w:rsid w:val="00A97EF9"/>
    <w:rsid w:val="00AA096F"/>
    <w:rsid w:val="00AA2554"/>
    <w:rsid w:val="00AA26CD"/>
    <w:rsid w:val="00AA4AA7"/>
    <w:rsid w:val="00AA595B"/>
    <w:rsid w:val="00AB104C"/>
    <w:rsid w:val="00AB337A"/>
    <w:rsid w:val="00AB426C"/>
    <w:rsid w:val="00AB5DFD"/>
    <w:rsid w:val="00AB6298"/>
    <w:rsid w:val="00AB75B0"/>
    <w:rsid w:val="00AC0318"/>
    <w:rsid w:val="00AC1C77"/>
    <w:rsid w:val="00AC3920"/>
    <w:rsid w:val="00AC39CC"/>
    <w:rsid w:val="00AC3BF1"/>
    <w:rsid w:val="00AC47AE"/>
    <w:rsid w:val="00AC4AAB"/>
    <w:rsid w:val="00AC549A"/>
    <w:rsid w:val="00AC58B7"/>
    <w:rsid w:val="00AC5A0E"/>
    <w:rsid w:val="00AD0D65"/>
    <w:rsid w:val="00AD3514"/>
    <w:rsid w:val="00AD359A"/>
    <w:rsid w:val="00AD4BAC"/>
    <w:rsid w:val="00AD4C7E"/>
    <w:rsid w:val="00AD5BC5"/>
    <w:rsid w:val="00AD6733"/>
    <w:rsid w:val="00AE0B8D"/>
    <w:rsid w:val="00AE11A0"/>
    <w:rsid w:val="00AE165C"/>
    <w:rsid w:val="00AE1B3E"/>
    <w:rsid w:val="00AE29B4"/>
    <w:rsid w:val="00AE2F6F"/>
    <w:rsid w:val="00AE48F2"/>
    <w:rsid w:val="00AE50B0"/>
    <w:rsid w:val="00AE5A38"/>
    <w:rsid w:val="00AE62D8"/>
    <w:rsid w:val="00AF16EB"/>
    <w:rsid w:val="00AF380D"/>
    <w:rsid w:val="00AF4321"/>
    <w:rsid w:val="00AF4FF0"/>
    <w:rsid w:val="00AF6B8B"/>
    <w:rsid w:val="00AF771F"/>
    <w:rsid w:val="00B015A0"/>
    <w:rsid w:val="00B019B4"/>
    <w:rsid w:val="00B01A62"/>
    <w:rsid w:val="00B0392A"/>
    <w:rsid w:val="00B05E26"/>
    <w:rsid w:val="00B07A7D"/>
    <w:rsid w:val="00B10CDC"/>
    <w:rsid w:val="00B131E9"/>
    <w:rsid w:val="00B1547C"/>
    <w:rsid w:val="00B16898"/>
    <w:rsid w:val="00B210EC"/>
    <w:rsid w:val="00B215A1"/>
    <w:rsid w:val="00B21E4B"/>
    <w:rsid w:val="00B222C1"/>
    <w:rsid w:val="00B23288"/>
    <w:rsid w:val="00B263D8"/>
    <w:rsid w:val="00B31192"/>
    <w:rsid w:val="00B312B4"/>
    <w:rsid w:val="00B332C8"/>
    <w:rsid w:val="00B33B9A"/>
    <w:rsid w:val="00B35D2C"/>
    <w:rsid w:val="00B36169"/>
    <w:rsid w:val="00B40012"/>
    <w:rsid w:val="00B42F37"/>
    <w:rsid w:val="00B452F5"/>
    <w:rsid w:val="00B47C56"/>
    <w:rsid w:val="00B521C0"/>
    <w:rsid w:val="00B524CF"/>
    <w:rsid w:val="00B53356"/>
    <w:rsid w:val="00B5351A"/>
    <w:rsid w:val="00B54625"/>
    <w:rsid w:val="00B55ADE"/>
    <w:rsid w:val="00B5704B"/>
    <w:rsid w:val="00B57B61"/>
    <w:rsid w:val="00B60AA8"/>
    <w:rsid w:val="00B70FFD"/>
    <w:rsid w:val="00B71F75"/>
    <w:rsid w:val="00B80048"/>
    <w:rsid w:val="00B80CC4"/>
    <w:rsid w:val="00B81E19"/>
    <w:rsid w:val="00B82519"/>
    <w:rsid w:val="00B842C3"/>
    <w:rsid w:val="00B8691A"/>
    <w:rsid w:val="00B87D92"/>
    <w:rsid w:val="00B901A2"/>
    <w:rsid w:val="00B91920"/>
    <w:rsid w:val="00B92D1C"/>
    <w:rsid w:val="00B93867"/>
    <w:rsid w:val="00B966A9"/>
    <w:rsid w:val="00B97BFF"/>
    <w:rsid w:val="00BA001D"/>
    <w:rsid w:val="00BA154D"/>
    <w:rsid w:val="00BA15D9"/>
    <w:rsid w:val="00BA177F"/>
    <w:rsid w:val="00BA1834"/>
    <w:rsid w:val="00BA38B1"/>
    <w:rsid w:val="00BA407E"/>
    <w:rsid w:val="00BA5F58"/>
    <w:rsid w:val="00BA747A"/>
    <w:rsid w:val="00BA79BF"/>
    <w:rsid w:val="00BB0DDF"/>
    <w:rsid w:val="00BB10C8"/>
    <w:rsid w:val="00BB3348"/>
    <w:rsid w:val="00BB5C8D"/>
    <w:rsid w:val="00BB6097"/>
    <w:rsid w:val="00BB7BF8"/>
    <w:rsid w:val="00BB7E3E"/>
    <w:rsid w:val="00BC0D90"/>
    <w:rsid w:val="00BC0ECC"/>
    <w:rsid w:val="00BC2CAA"/>
    <w:rsid w:val="00BC38E1"/>
    <w:rsid w:val="00BC3B08"/>
    <w:rsid w:val="00BC3EF8"/>
    <w:rsid w:val="00BC458B"/>
    <w:rsid w:val="00BC6AC0"/>
    <w:rsid w:val="00BC7D7A"/>
    <w:rsid w:val="00BD1561"/>
    <w:rsid w:val="00BD25C6"/>
    <w:rsid w:val="00BD283B"/>
    <w:rsid w:val="00BD3886"/>
    <w:rsid w:val="00BD4BAE"/>
    <w:rsid w:val="00BE062E"/>
    <w:rsid w:val="00BE2244"/>
    <w:rsid w:val="00BE2B82"/>
    <w:rsid w:val="00BE3F28"/>
    <w:rsid w:val="00BE4AED"/>
    <w:rsid w:val="00BE7C18"/>
    <w:rsid w:val="00BF1387"/>
    <w:rsid w:val="00BF1801"/>
    <w:rsid w:val="00BF3BA6"/>
    <w:rsid w:val="00BF3CC4"/>
    <w:rsid w:val="00BF3F83"/>
    <w:rsid w:val="00BF4214"/>
    <w:rsid w:val="00BF58AD"/>
    <w:rsid w:val="00BF7B70"/>
    <w:rsid w:val="00C01048"/>
    <w:rsid w:val="00C010BB"/>
    <w:rsid w:val="00C016DD"/>
    <w:rsid w:val="00C01BA1"/>
    <w:rsid w:val="00C04FC7"/>
    <w:rsid w:val="00C072C8"/>
    <w:rsid w:val="00C0742B"/>
    <w:rsid w:val="00C10040"/>
    <w:rsid w:val="00C11FA7"/>
    <w:rsid w:val="00C13297"/>
    <w:rsid w:val="00C13E53"/>
    <w:rsid w:val="00C172ED"/>
    <w:rsid w:val="00C21419"/>
    <w:rsid w:val="00C219F4"/>
    <w:rsid w:val="00C236BE"/>
    <w:rsid w:val="00C257BB"/>
    <w:rsid w:val="00C30219"/>
    <w:rsid w:val="00C31D0A"/>
    <w:rsid w:val="00C33973"/>
    <w:rsid w:val="00C341C2"/>
    <w:rsid w:val="00C34976"/>
    <w:rsid w:val="00C34E00"/>
    <w:rsid w:val="00C358EB"/>
    <w:rsid w:val="00C36CF3"/>
    <w:rsid w:val="00C40A1D"/>
    <w:rsid w:val="00C4100C"/>
    <w:rsid w:val="00C41920"/>
    <w:rsid w:val="00C433B4"/>
    <w:rsid w:val="00C44B5A"/>
    <w:rsid w:val="00C460DE"/>
    <w:rsid w:val="00C479C9"/>
    <w:rsid w:val="00C5582D"/>
    <w:rsid w:val="00C574C8"/>
    <w:rsid w:val="00C61264"/>
    <w:rsid w:val="00C64045"/>
    <w:rsid w:val="00C64DB7"/>
    <w:rsid w:val="00C65C42"/>
    <w:rsid w:val="00C66CB7"/>
    <w:rsid w:val="00C66E07"/>
    <w:rsid w:val="00C708AE"/>
    <w:rsid w:val="00C80DB8"/>
    <w:rsid w:val="00C81BB9"/>
    <w:rsid w:val="00C825A1"/>
    <w:rsid w:val="00C82602"/>
    <w:rsid w:val="00C83F30"/>
    <w:rsid w:val="00C84896"/>
    <w:rsid w:val="00C8538F"/>
    <w:rsid w:val="00C866F4"/>
    <w:rsid w:val="00C876E5"/>
    <w:rsid w:val="00C87BA5"/>
    <w:rsid w:val="00C93C5C"/>
    <w:rsid w:val="00C94AEE"/>
    <w:rsid w:val="00C95BF6"/>
    <w:rsid w:val="00C95FBE"/>
    <w:rsid w:val="00C961BA"/>
    <w:rsid w:val="00C96A14"/>
    <w:rsid w:val="00C977EA"/>
    <w:rsid w:val="00C97866"/>
    <w:rsid w:val="00C97AC7"/>
    <w:rsid w:val="00CA1105"/>
    <w:rsid w:val="00CA156F"/>
    <w:rsid w:val="00CA1CFA"/>
    <w:rsid w:val="00CA1F2D"/>
    <w:rsid w:val="00CA45A2"/>
    <w:rsid w:val="00CA5514"/>
    <w:rsid w:val="00CA5EE6"/>
    <w:rsid w:val="00CA69D8"/>
    <w:rsid w:val="00CA73CF"/>
    <w:rsid w:val="00CB2F33"/>
    <w:rsid w:val="00CB42D1"/>
    <w:rsid w:val="00CB4F96"/>
    <w:rsid w:val="00CB5F31"/>
    <w:rsid w:val="00CB6EE2"/>
    <w:rsid w:val="00CB7E8C"/>
    <w:rsid w:val="00CC003A"/>
    <w:rsid w:val="00CC19DD"/>
    <w:rsid w:val="00CC1EAF"/>
    <w:rsid w:val="00CC3AF3"/>
    <w:rsid w:val="00CC3B6F"/>
    <w:rsid w:val="00CC7197"/>
    <w:rsid w:val="00CC7BF2"/>
    <w:rsid w:val="00CC7C7B"/>
    <w:rsid w:val="00CD0CB5"/>
    <w:rsid w:val="00CD168C"/>
    <w:rsid w:val="00CD1BCD"/>
    <w:rsid w:val="00CD3DA7"/>
    <w:rsid w:val="00CD4643"/>
    <w:rsid w:val="00CD4E28"/>
    <w:rsid w:val="00CD4E4F"/>
    <w:rsid w:val="00CD5F42"/>
    <w:rsid w:val="00CD62B9"/>
    <w:rsid w:val="00CD6A2F"/>
    <w:rsid w:val="00CD7664"/>
    <w:rsid w:val="00CE3AEE"/>
    <w:rsid w:val="00CE5975"/>
    <w:rsid w:val="00CE66FC"/>
    <w:rsid w:val="00CF1A16"/>
    <w:rsid w:val="00CF4746"/>
    <w:rsid w:val="00CF6A0B"/>
    <w:rsid w:val="00D0010A"/>
    <w:rsid w:val="00D00F1F"/>
    <w:rsid w:val="00D01035"/>
    <w:rsid w:val="00D04D6D"/>
    <w:rsid w:val="00D05269"/>
    <w:rsid w:val="00D05398"/>
    <w:rsid w:val="00D053B8"/>
    <w:rsid w:val="00D05C8C"/>
    <w:rsid w:val="00D15712"/>
    <w:rsid w:val="00D15792"/>
    <w:rsid w:val="00D16CD5"/>
    <w:rsid w:val="00D20C9D"/>
    <w:rsid w:val="00D2510F"/>
    <w:rsid w:val="00D3058E"/>
    <w:rsid w:val="00D32BE2"/>
    <w:rsid w:val="00D33886"/>
    <w:rsid w:val="00D33A47"/>
    <w:rsid w:val="00D349ED"/>
    <w:rsid w:val="00D36742"/>
    <w:rsid w:val="00D371EB"/>
    <w:rsid w:val="00D37782"/>
    <w:rsid w:val="00D379CD"/>
    <w:rsid w:val="00D40AA3"/>
    <w:rsid w:val="00D40C00"/>
    <w:rsid w:val="00D41019"/>
    <w:rsid w:val="00D41365"/>
    <w:rsid w:val="00D42E07"/>
    <w:rsid w:val="00D432A9"/>
    <w:rsid w:val="00D43761"/>
    <w:rsid w:val="00D442EF"/>
    <w:rsid w:val="00D462C7"/>
    <w:rsid w:val="00D46C71"/>
    <w:rsid w:val="00D5015E"/>
    <w:rsid w:val="00D50E47"/>
    <w:rsid w:val="00D53C25"/>
    <w:rsid w:val="00D53D89"/>
    <w:rsid w:val="00D5448C"/>
    <w:rsid w:val="00D56E6F"/>
    <w:rsid w:val="00D5734F"/>
    <w:rsid w:val="00D60546"/>
    <w:rsid w:val="00D62FCF"/>
    <w:rsid w:val="00D63131"/>
    <w:rsid w:val="00D65114"/>
    <w:rsid w:val="00D65658"/>
    <w:rsid w:val="00D70946"/>
    <w:rsid w:val="00D75859"/>
    <w:rsid w:val="00D761FB"/>
    <w:rsid w:val="00D809AA"/>
    <w:rsid w:val="00D815DC"/>
    <w:rsid w:val="00D829BD"/>
    <w:rsid w:val="00D85516"/>
    <w:rsid w:val="00D86108"/>
    <w:rsid w:val="00D861BE"/>
    <w:rsid w:val="00D90923"/>
    <w:rsid w:val="00D91258"/>
    <w:rsid w:val="00D922A3"/>
    <w:rsid w:val="00D92844"/>
    <w:rsid w:val="00D944FE"/>
    <w:rsid w:val="00D9485B"/>
    <w:rsid w:val="00D96A55"/>
    <w:rsid w:val="00D96A58"/>
    <w:rsid w:val="00D977A2"/>
    <w:rsid w:val="00D97F42"/>
    <w:rsid w:val="00DA2104"/>
    <w:rsid w:val="00DA3CD5"/>
    <w:rsid w:val="00DA78D7"/>
    <w:rsid w:val="00DA7AEE"/>
    <w:rsid w:val="00DB148C"/>
    <w:rsid w:val="00DB1FC6"/>
    <w:rsid w:val="00DB3F96"/>
    <w:rsid w:val="00DB498C"/>
    <w:rsid w:val="00DC052D"/>
    <w:rsid w:val="00DC1ACE"/>
    <w:rsid w:val="00DC266E"/>
    <w:rsid w:val="00DC43AE"/>
    <w:rsid w:val="00DC496A"/>
    <w:rsid w:val="00DD2251"/>
    <w:rsid w:val="00DD3E57"/>
    <w:rsid w:val="00DD4544"/>
    <w:rsid w:val="00DD468A"/>
    <w:rsid w:val="00DD482C"/>
    <w:rsid w:val="00DD59D0"/>
    <w:rsid w:val="00DD677C"/>
    <w:rsid w:val="00DD7ACA"/>
    <w:rsid w:val="00DE02E9"/>
    <w:rsid w:val="00DE0963"/>
    <w:rsid w:val="00DE3585"/>
    <w:rsid w:val="00DE41F2"/>
    <w:rsid w:val="00DE45C4"/>
    <w:rsid w:val="00DE55BE"/>
    <w:rsid w:val="00DE6D8F"/>
    <w:rsid w:val="00DE71B5"/>
    <w:rsid w:val="00DE772E"/>
    <w:rsid w:val="00DF1A93"/>
    <w:rsid w:val="00DF504A"/>
    <w:rsid w:val="00DF6775"/>
    <w:rsid w:val="00DF701A"/>
    <w:rsid w:val="00E026E0"/>
    <w:rsid w:val="00E02FF4"/>
    <w:rsid w:val="00E06CAD"/>
    <w:rsid w:val="00E1094E"/>
    <w:rsid w:val="00E10C6F"/>
    <w:rsid w:val="00E11052"/>
    <w:rsid w:val="00E11541"/>
    <w:rsid w:val="00E13432"/>
    <w:rsid w:val="00E146B6"/>
    <w:rsid w:val="00E14BB7"/>
    <w:rsid w:val="00E14DDB"/>
    <w:rsid w:val="00E17460"/>
    <w:rsid w:val="00E17AC3"/>
    <w:rsid w:val="00E17D2B"/>
    <w:rsid w:val="00E20016"/>
    <w:rsid w:val="00E203C7"/>
    <w:rsid w:val="00E20D98"/>
    <w:rsid w:val="00E2169E"/>
    <w:rsid w:val="00E24C75"/>
    <w:rsid w:val="00E26484"/>
    <w:rsid w:val="00E26806"/>
    <w:rsid w:val="00E27C8E"/>
    <w:rsid w:val="00E32A4A"/>
    <w:rsid w:val="00E33247"/>
    <w:rsid w:val="00E33EDC"/>
    <w:rsid w:val="00E34491"/>
    <w:rsid w:val="00E34691"/>
    <w:rsid w:val="00E35F5B"/>
    <w:rsid w:val="00E42725"/>
    <w:rsid w:val="00E433E7"/>
    <w:rsid w:val="00E43B16"/>
    <w:rsid w:val="00E44938"/>
    <w:rsid w:val="00E44BAB"/>
    <w:rsid w:val="00E44C23"/>
    <w:rsid w:val="00E45388"/>
    <w:rsid w:val="00E47624"/>
    <w:rsid w:val="00E514BE"/>
    <w:rsid w:val="00E527DB"/>
    <w:rsid w:val="00E53290"/>
    <w:rsid w:val="00E56216"/>
    <w:rsid w:val="00E56318"/>
    <w:rsid w:val="00E56EEE"/>
    <w:rsid w:val="00E575E2"/>
    <w:rsid w:val="00E57B20"/>
    <w:rsid w:val="00E57C0B"/>
    <w:rsid w:val="00E60A86"/>
    <w:rsid w:val="00E62415"/>
    <w:rsid w:val="00E64932"/>
    <w:rsid w:val="00E656D2"/>
    <w:rsid w:val="00E65B2F"/>
    <w:rsid w:val="00E665BC"/>
    <w:rsid w:val="00E670FD"/>
    <w:rsid w:val="00E6738A"/>
    <w:rsid w:val="00E70925"/>
    <w:rsid w:val="00E70D9E"/>
    <w:rsid w:val="00E718C0"/>
    <w:rsid w:val="00E740EE"/>
    <w:rsid w:val="00E768D1"/>
    <w:rsid w:val="00E77637"/>
    <w:rsid w:val="00E77797"/>
    <w:rsid w:val="00E777AF"/>
    <w:rsid w:val="00E81266"/>
    <w:rsid w:val="00E818AC"/>
    <w:rsid w:val="00E82AEC"/>
    <w:rsid w:val="00E83ED6"/>
    <w:rsid w:val="00E84CCA"/>
    <w:rsid w:val="00E84D7C"/>
    <w:rsid w:val="00E84EE0"/>
    <w:rsid w:val="00E85CD4"/>
    <w:rsid w:val="00E877F6"/>
    <w:rsid w:val="00E879F3"/>
    <w:rsid w:val="00E90FDB"/>
    <w:rsid w:val="00E91FBA"/>
    <w:rsid w:val="00E92643"/>
    <w:rsid w:val="00E930A8"/>
    <w:rsid w:val="00E9347C"/>
    <w:rsid w:val="00E94E8D"/>
    <w:rsid w:val="00E95B01"/>
    <w:rsid w:val="00EA21B2"/>
    <w:rsid w:val="00EA3677"/>
    <w:rsid w:val="00EA6096"/>
    <w:rsid w:val="00EA664E"/>
    <w:rsid w:val="00EB11E8"/>
    <w:rsid w:val="00EB18BF"/>
    <w:rsid w:val="00EB24F0"/>
    <w:rsid w:val="00EB41ED"/>
    <w:rsid w:val="00EB47E7"/>
    <w:rsid w:val="00EB4B97"/>
    <w:rsid w:val="00EB5B85"/>
    <w:rsid w:val="00EB6DBD"/>
    <w:rsid w:val="00EB705A"/>
    <w:rsid w:val="00EC0740"/>
    <w:rsid w:val="00EC2723"/>
    <w:rsid w:val="00EC2A10"/>
    <w:rsid w:val="00EC30CF"/>
    <w:rsid w:val="00EC4200"/>
    <w:rsid w:val="00EC481A"/>
    <w:rsid w:val="00EC4F5A"/>
    <w:rsid w:val="00EC6060"/>
    <w:rsid w:val="00EC70DF"/>
    <w:rsid w:val="00EC7EDD"/>
    <w:rsid w:val="00ED03E4"/>
    <w:rsid w:val="00ED1018"/>
    <w:rsid w:val="00ED28A4"/>
    <w:rsid w:val="00ED28E9"/>
    <w:rsid w:val="00ED31BA"/>
    <w:rsid w:val="00ED4B3B"/>
    <w:rsid w:val="00ED5541"/>
    <w:rsid w:val="00ED6B14"/>
    <w:rsid w:val="00ED6BCB"/>
    <w:rsid w:val="00EE120E"/>
    <w:rsid w:val="00EE12C6"/>
    <w:rsid w:val="00EE134D"/>
    <w:rsid w:val="00EE4696"/>
    <w:rsid w:val="00EE5B4E"/>
    <w:rsid w:val="00EF1CDA"/>
    <w:rsid w:val="00EF2529"/>
    <w:rsid w:val="00EF31C4"/>
    <w:rsid w:val="00EF3AE8"/>
    <w:rsid w:val="00EF4327"/>
    <w:rsid w:val="00EF5883"/>
    <w:rsid w:val="00EF65F7"/>
    <w:rsid w:val="00F0069A"/>
    <w:rsid w:val="00F037E3"/>
    <w:rsid w:val="00F0514E"/>
    <w:rsid w:val="00F0788E"/>
    <w:rsid w:val="00F10C08"/>
    <w:rsid w:val="00F12838"/>
    <w:rsid w:val="00F1307B"/>
    <w:rsid w:val="00F1449F"/>
    <w:rsid w:val="00F14C66"/>
    <w:rsid w:val="00F14DFF"/>
    <w:rsid w:val="00F15DAE"/>
    <w:rsid w:val="00F16727"/>
    <w:rsid w:val="00F1683F"/>
    <w:rsid w:val="00F16F16"/>
    <w:rsid w:val="00F21CD3"/>
    <w:rsid w:val="00F22140"/>
    <w:rsid w:val="00F23820"/>
    <w:rsid w:val="00F24F0F"/>
    <w:rsid w:val="00F25C0E"/>
    <w:rsid w:val="00F26A6F"/>
    <w:rsid w:val="00F3000D"/>
    <w:rsid w:val="00F3147B"/>
    <w:rsid w:val="00F316B2"/>
    <w:rsid w:val="00F326AD"/>
    <w:rsid w:val="00F332E6"/>
    <w:rsid w:val="00F33CBB"/>
    <w:rsid w:val="00F34E66"/>
    <w:rsid w:val="00F35F4F"/>
    <w:rsid w:val="00F36D31"/>
    <w:rsid w:val="00F36E8B"/>
    <w:rsid w:val="00F370C7"/>
    <w:rsid w:val="00F4005F"/>
    <w:rsid w:val="00F41CCD"/>
    <w:rsid w:val="00F42BF1"/>
    <w:rsid w:val="00F43C4C"/>
    <w:rsid w:val="00F44009"/>
    <w:rsid w:val="00F4498F"/>
    <w:rsid w:val="00F44CEF"/>
    <w:rsid w:val="00F4642B"/>
    <w:rsid w:val="00F46768"/>
    <w:rsid w:val="00F50627"/>
    <w:rsid w:val="00F52ADA"/>
    <w:rsid w:val="00F53C63"/>
    <w:rsid w:val="00F54C1A"/>
    <w:rsid w:val="00F554C3"/>
    <w:rsid w:val="00F5695F"/>
    <w:rsid w:val="00F6288F"/>
    <w:rsid w:val="00F62C95"/>
    <w:rsid w:val="00F63DAF"/>
    <w:rsid w:val="00F64450"/>
    <w:rsid w:val="00F646DF"/>
    <w:rsid w:val="00F653DF"/>
    <w:rsid w:val="00F660B5"/>
    <w:rsid w:val="00F679DA"/>
    <w:rsid w:val="00F67B52"/>
    <w:rsid w:val="00F7227C"/>
    <w:rsid w:val="00F72532"/>
    <w:rsid w:val="00F730CE"/>
    <w:rsid w:val="00F73765"/>
    <w:rsid w:val="00F7569F"/>
    <w:rsid w:val="00F75E47"/>
    <w:rsid w:val="00F77F50"/>
    <w:rsid w:val="00F810D8"/>
    <w:rsid w:val="00F81517"/>
    <w:rsid w:val="00F83A8D"/>
    <w:rsid w:val="00F845DE"/>
    <w:rsid w:val="00F877FC"/>
    <w:rsid w:val="00F87953"/>
    <w:rsid w:val="00F87959"/>
    <w:rsid w:val="00F900A9"/>
    <w:rsid w:val="00F9010C"/>
    <w:rsid w:val="00F911CD"/>
    <w:rsid w:val="00F915FC"/>
    <w:rsid w:val="00F9218C"/>
    <w:rsid w:val="00F92E14"/>
    <w:rsid w:val="00F932F3"/>
    <w:rsid w:val="00F93C18"/>
    <w:rsid w:val="00F94A7D"/>
    <w:rsid w:val="00F94FA0"/>
    <w:rsid w:val="00F95DE9"/>
    <w:rsid w:val="00F95E6D"/>
    <w:rsid w:val="00FA037C"/>
    <w:rsid w:val="00FA0F73"/>
    <w:rsid w:val="00FA1B36"/>
    <w:rsid w:val="00FA24C0"/>
    <w:rsid w:val="00FA42B5"/>
    <w:rsid w:val="00FA6EB8"/>
    <w:rsid w:val="00FA765F"/>
    <w:rsid w:val="00FA7EEB"/>
    <w:rsid w:val="00FB246D"/>
    <w:rsid w:val="00FB328A"/>
    <w:rsid w:val="00FB4913"/>
    <w:rsid w:val="00FB4AEB"/>
    <w:rsid w:val="00FB7CBE"/>
    <w:rsid w:val="00FC018E"/>
    <w:rsid w:val="00FC1A9B"/>
    <w:rsid w:val="00FC339B"/>
    <w:rsid w:val="00FC354F"/>
    <w:rsid w:val="00FC4D3C"/>
    <w:rsid w:val="00FC55C9"/>
    <w:rsid w:val="00FC7208"/>
    <w:rsid w:val="00FD019B"/>
    <w:rsid w:val="00FD31A1"/>
    <w:rsid w:val="00FD4E09"/>
    <w:rsid w:val="00FD6F8C"/>
    <w:rsid w:val="00FD7467"/>
    <w:rsid w:val="00FD7AF8"/>
    <w:rsid w:val="00FE1C0C"/>
    <w:rsid w:val="00FE2711"/>
    <w:rsid w:val="00FE3428"/>
    <w:rsid w:val="00FE4B4F"/>
    <w:rsid w:val="00FF076A"/>
    <w:rsid w:val="00FF0BE6"/>
    <w:rsid w:val="00FF0BF1"/>
    <w:rsid w:val="00FF0C04"/>
    <w:rsid w:val="00FF10CA"/>
    <w:rsid w:val="00FF1CBC"/>
    <w:rsid w:val="00FF4A29"/>
    <w:rsid w:val="00FF4F39"/>
    <w:rsid w:val="00FF6364"/>
    <w:rsid w:val="7E42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4D841"/>
  <w15:docId w15:val="{A1CC709D-A18E-4F5A-902D-55B635F6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10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17D2B"/>
    <w:pPr>
      <w:keepNext/>
      <w:spacing w:before="240" w:after="60" w:line="240" w:lineRule="auto"/>
      <w:outlineLvl w:val="0"/>
    </w:pPr>
    <w:rPr>
      <w:rFonts w:asciiTheme="minorHAnsi" w:eastAsia="Times New Roman" w:hAnsiTheme="minorHAnsi" w:cs="Arial"/>
      <w:b/>
      <w:bCs/>
      <w:color w:val="1F3864" w:themeColor="accent5" w:themeShade="8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EB8"/>
    <w:pPr>
      <w:keepNext/>
      <w:keepLines/>
      <w:numPr>
        <w:numId w:val="11"/>
      </w:numPr>
      <w:spacing w:before="240" w:after="120"/>
      <w:ind w:left="714" w:hanging="357"/>
      <w:outlineLvl w:val="1"/>
    </w:pPr>
    <w:rPr>
      <w:rFonts w:asciiTheme="minorHAnsi" w:eastAsiaTheme="majorEastAsia" w:hAnsiTheme="minorHAnsi" w:cstheme="majorBidi"/>
      <w:b/>
      <w:bCs/>
      <w:color w:val="2F5496" w:themeColor="accent5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141CAF"/>
    <w:pPr>
      <w:keepNext/>
      <w:widowControl w:val="0"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spacing w:after="0" w:line="240" w:lineRule="auto"/>
      <w:jc w:val="center"/>
      <w:outlineLvl w:val="2"/>
    </w:pPr>
    <w:rPr>
      <w:rFonts w:ascii="Palatino" w:eastAsia="Times New Roman" w:hAnsi="Palatino"/>
      <w:b/>
      <w:snapToGrid w:val="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141CAF"/>
    <w:pPr>
      <w:keepNext/>
      <w:widowControl w:val="0"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spacing w:after="0" w:line="240" w:lineRule="auto"/>
      <w:jc w:val="center"/>
      <w:outlineLvl w:val="3"/>
    </w:pPr>
    <w:rPr>
      <w:rFonts w:ascii="Times New Roman" w:eastAsia="Times New Roman" w:hAnsi="Times New Roman"/>
      <w:b/>
      <w:snapToGrid w:val="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E17D2B"/>
    <w:rPr>
      <w:rFonts w:asciiTheme="minorHAnsi" w:eastAsia="Times New Roman" w:hAnsiTheme="minorHAnsi" w:cs="Arial"/>
      <w:b/>
      <w:bCs/>
      <w:color w:val="1F3864" w:themeColor="accent5" w:themeShade="80"/>
      <w:kern w:val="32"/>
      <w:sz w:val="28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D283F"/>
    <w:pPr>
      <w:spacing w:after="0" w:line="240" w:lineRule="auto"/>
      <w:ind w:left="720"/>
    </w:pPr>
    <w:rPr>
      <w:lang w:eastAsia="en-AU"/>
    </w:r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szCs w:val="20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link w:val="Heading3"/>
    <w:rsid w:val="00141CAF"/>
    <w:rPr>
      <w:rFonts w:ascii="Palatino" w:eastAsia="Times New Roman" w:hAnsi="Palatino"/>
      <w:b/>
      <w:snapToGrid w:val="0"/>
      <w:sz w:val="24"/>
      <w:lang w:eastAsia="en-US"/>
    </w:rPr>
  </w:style>
  <w:style w:type="character" w:customStyle="1" w:styleId="Heading4Char">
    <w:name w:val="Heading 4 Char"/>
    <w:link w:val="Heading4"/>
    <w:rsid w:val="00141CAF"/>
    <w:rPr>
      <w:rFonts w:ascii="Times New Roman" w:eastAsia="Times New Roman" w:hAnsi="Times New Roman"/>
      <w:b/>
      <w:snapToGrid w:val="0"/>
      <w:sz w:val="36"/>
      <w:lang w:eastAsia="en-US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E90FD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A6EB8"/>
    <w:rPr>
      <w:rFonts w:asciiTheme="minorHAnsi" w:eastAsiaTheme="majorEastAsia" w:hAnsiTheme="minorHAnsi" w:cstheme="majorBidi"/>
      <w:b/>
      <w:bCs/>
      <w:color w:val="2F5496" w:themeColor="accent5" w:themeShade="BF"/>
      <w:sz w:val="24"/>
      <w:szCs w:val="26"/>
      <w:lang w:eastAsia="en-US"/>
    </w:rPr>
  </w:style>
  <w:style w:type="paragraph" w:customStyle="1" w:styleId="WfxFaxNum">
    <w:name w:val="WfxFaxNum"/>
    <w:basedOn w:val="Normal"/>
    <w:rsid w:val="0019202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Garamond" w:eastAsia="Times New Roman" w:hAnsi="Garamond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90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5CCF9BC5B9F42B4889AD0CD94028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68FD1-F907-4048-A880-EAFEFE84487A}"/>
      </w:docPartPr>
      <w:docPartBody>
        <w:p w:rsidR="0003328D" w:rsidRDefault="00AA3414" w:rsidP="00AA3414">
          <w:pPr>
            <w:pStyle w:val="25CCF9BC5B9F42B4889AD0CD94028E051"/>
          </w:pPr>
          <w:r w:rsidRPr="0037572E">
            <w:rPr>
              <w:rFonts w:ascii="Tahoma" w:hAnsi="Tahoma" w:cs="Tahoma"/>
              <w:sz w:val="20"/>
            </w:rPr>
            <w:t>Feedback will be provided verbally and via Blackboard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414"/>
    <w:rsid w:val="0003328D"/>
    <w:rsid w:val="00050AE0"/>
    <w:rsid w:val="001614EB"/>
    <w:rsid w:val="00247E90"/>
    <w:rsid w:val="00264982"/>
    <w:rsid w:val="002C1690"/>
    <w:rsid w:val="00357658"/>
    <w:rsid w:val="003B0F4B"/>
    <w:rsid w:val="00481515"/>
    <w:rsid w:val="00550CEC"/>
    <w:rsid w:val="00566F5B"/>
    <w:rsid w:val="005C2A49"/>
    <w:rsid w:val="006127C5"/>
    <w:rsid w:val="006128D6"/>
    <w:rsid w:val="00687D19"/>
    <w:rsid w:val="00782F6A"/>
    <w:rsid w:val="0086236C"/>
    <w:rsid w:val="00866912"/>
    <w:rsid w:val="00886F7C"/>
    <w:rsid w:val="008F7F31"/>
    <w:rsid w:val="00955C09"/>
    <w:rsid w:val="009B649A"/>
    <w:rsid w:val="00A61368"/>
    <w:rsid w:val="00AA3414"/>
    <w:rsid w:val="00BB5F0C"/>
    <w:rsid w:val="00C02C37"/>
    <w:rsid w:val="00C36CF3"/>
    <w:rsid w:val="00CF493B"/>
    <w:rsid w:val="00E248D3"/>
    <w:rsid w:val="00EA08BD"/>
    <w:rsid w:val="00F66DD7"/>
    <w:rsid w:val="00F8281D"/>
    <w:rsid w:val="00F83E99"/>
    <w:rsid w:val="00FC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AA3414"/>
    <w:rPr>
      <w:color w:val="808080"/>
    </w:rPr>
  </w:style>
  <w:style w:type="paragraph" w:customStyle="1" w:styleId="25CCF9BC5B9F42B4889AD0CD94028E051">
    <w:name w:val="25CCF9BC5B9F42B4889AD0CD94028E051"/>
    <w:rsid w:val="00AA3414"/>
    <w:pPr>
      <w:spacing w:after="200" w:line="276" w:lineRule="auto"/>
    </w:pPr>
    <w:rPr>
      <w:rFonts w:ascii="Calibri" w:eastAsia="Calibri" w:hAnsi="Calibri" w:cs="Times New Roman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7" ma:contentTypeDescription="Create a new document." ma:contentTypeScope="" ma:versionID="6cb6a2330259988fe816cf9cf436db5d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d23c25e4006ed219cb29376b32db7e6b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5E7123-3AD5-42B3-9CD6-821F2E28EC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AC2D1D-78C0-47C3-9F74-138275A8A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47020F-7229-4695-8AFA-D66179F304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10393E8-5924-4758-9273-3C3E379D1B61}">
  <ds:schemaRefs>
    <ds:schemaRef ds:uri="http://schemas.microsoft.com/office/2006/metadata/properties"/>
    <ds:schemaRef ds:uri="http://schemas.microsoft.com/office/infopath/2007/PartnerControls"/>
    <ds:schemaRef ds:uri="b4b8d115-9a68-473d-91cb-4bf0d85fa27c"/>
    <ds:schemaRef ds:uri="74e575ec-44d9-47a4-ba1b-6ff4edd58a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111</TotalTime>
  <Pages>6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Sam Bailey</cp:lastModifiedBy>
  <cp:revision>3</cp:revision>
  <cp:lastPrinted>2016-09-20T01:36:00Z</cp:lastPrinted>
  <dcterms:created xsi:type="dcterms:W3CDTF">2025-08-14T07:37:00Z</dcterms:created>
  <dcterms:modified xsi:type="dcterms:W3CDTF">2025-08-21T07:03:00Z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0x0101006A890B377B9AAE46A481A206C5DFAFCC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329384456</vt:i4>
  </property>
  <property fmtid="{D5CDD505-2E9C-101B-9397-08002B2CF9AE}" pid="14" name="_EmailSubject">
    <vt:lpwstr>forms to go through approval</vt:lpwstr>
  </property>
  <property fmtid="{D5CDD505-2E9C-101B-9397-08002B2CF9AE}" pid="15" name="_AuthorEmail">
    <vt:lpwstr>Jamie.Drew@smtafe.wa.edu.au</vt:lpwstr>
  </property>
  <property fmtid="{D5CDD505-2E9C-101B-9397-08002B2CF9AE}" pid="16" name="_AuthorEmailDisplayName">
    <vt:lpwstr>Jamie Drew</vt:lpwstr>
  </property>
  <property fmtid="{D5CDD505-2E9C-101B-9397-08002B2CF9AE}" pid="17" name="_ReviewingToolsShownOnce">
    <vt:lpwstr/>
  </property>
  <property fmtid="{D5CDD505-2E9C-101B-9397-08002B2CF9AE}" pid="18" name="ClassificationContentMarkingHeaderShapeIds">
    <vt:lpwstr>26400aa,428f73d8,66be966d</vt:lpwstr>
  </property>
  <property fmtid="{D5CDD505-2E9C-101B-9397-08002B2CF9AE}" pid="19" name="ClassificationContentMarkingHeaderFontProps">
    <vt:lpwstr>#ff0000,10,Calibri</vt:lpwstr>
  </property>
  <property fmtid="{D5CDD505-2E9C-101B-9397-08002B2CF9AE}" pid="20" name="ClassificationContentMarkingHeaderText">
    <vt:lpwstr>OFFICIAL</vt:lpwstr>
  </property>
  <property fmtid="{D5CDD505-2E9C-101B-9397-08002B2CF9AE}" pid="21" name="MSIP_Label_f3ac7e5b-5da2-46c7-8677-8a6b50f7d886_Enabled">
    <vt:lpwstr>true</vt:lpwstr>
  </property>
  <property fmtid="{D5CDD505-2E9C-101B-9397-08002B2CF9AE}" pid="22" name="MSIP_Label_f3ac7e5b-5da2-46c7-8677-8a6b50f7d886_SetDate">
    <vt:lpwstr>2024-11-14T01:31:01Z</vt:lpwstr>
  </property>
  <property fmtid="{D5CDD505-2E9C-101B-9397-08002B2CF9AE}" pid="23" name="MSIP_Label_f3ac7e5b-5da2-46c7-8677-8a6b50f7d886_Method">
    <vt:lpwstr>Standard</vt:lpwstr>
  </property>
  <property fmtid="{D5CDD505-2E9C-101B-9397-08002B2CF9AE}" pid="24" name="MSIP_Label_f3ac7e5b-5da2-46c7-8677-8a6b50f7d886_Name">
    <vt:lpwstr>Official</vt:lpwstr>
  </property>
  <property fmtid="{D5CDD505-2E9C-101B-9397-08002B2CF9AE}" pid="25" name="MSIP_Label_f3ac7e5b-5da2-46c7-8677-8a6b50f7d886_SiteId">
    <vt:lpwstr>218881e8-07ad-4142-87d7-f6b90d17009b</vt:lpwstr>
  </property>
  <property fmtid="{D5CDD505-2E9C-101B-9397-08002B2CF9AE}" pid="26" name="MSIP_Label_f3ac7e5b-5da2-46c7-8677-8a6b50f7d886_ActionId">
    <vt:lpwstr>a26fe8cb-afc2-4c72-874e-ded17d2498b4</vt:lpwstr>
  </property>
  <property fmtid="{D5CDD505-2E9C-101B-9397-08002B2CF9AE}" pid="27" name="MSIP_Label_f3ac7e5b-5da2-46c7-8677-8a6b50f7d886_ContentBits">
    <vt:lpwstr>1</vt:lpwstr>
  </property>
</Properties>
</file>